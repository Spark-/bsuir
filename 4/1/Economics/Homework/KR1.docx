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BD625" w14:textId="77777777" w:rsidR="00E51B40" w:rsidRPr="00EE5BBE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EE5BBE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6A0326F3" w14:textId="77777777" w:rsidR="00E51B40" w:rsidRPr="00EE5BBE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EE5BBE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15FA2C7E" w14:textId="77777777" w:rsidR="00E51B40" w:rsidRPr="00EE5BBE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EE5BBE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EE5BBE">
        <w:rPr>
          <w:rFonts w:cs="Times New Roman"/>
          <w:color w:val="000000"/>
          <w:szCs w:val="28"/>
          <w:lang w:val="ru-RU"/>
        </w:rPr>
        <w:t>информатики</w:t>
      </w:r>
    </w:p>
    <w:p w14:paraId="3989AD0C" w14:textId="77777777" w:rsidR="00E51B40" w:rsidRPr="00EE5BBE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14:paraId="71C085F0" w14:textId="77777777" w:rsidR="00E51B40" w:rsidRPr="00EE5BBE" w:rsidRDefault="00E51B40" w:rsidP="00E51B40">
      <w:pPr>
        <w:ind w:right="-187" w:firstLine="720"/>
        <w:rPr>
          <w:rFonts w:cs="Times New Roman"/>
          <w:lang w:val="ru-RU"/>
        </w:rPr>
      </w:pPr>
      <w:r w:rsidRPr="00EE5BBE">
        <w:rPr>
          <w:rFonts w:cs="Times New Roman"/>
          <w:color w:val="000000"/>
          <w:szCs w:val="28"/>
          <w:lang w:val="ru-RU"/>
        </w:rPr>
        <w:t>Факультет НиДО</w:t>
      </w:r>
    </w:p>
    <w:p w14:paraId="01DF4D90" w14:textId="77777777" w:rsidR="00E51B40" w:rsidRPr="00EE5BBE" w:rsidRDefault="00E51B40" w:rsidP="00E51B40">
      <w:pPr>
        <w:ind w:right="-187" w:firstLine="720"/>
        <w:rPr>
          <w:rFonts w:cs="Times New Roman"/>
          <w:lang w:val="ru-RU"/>
        </w:rPr>
      </w:pPr>
      <w:r w:rsidRPr="00EE5BBE">
        <w:rPr>
          <w:rFonts w:cs="Times New Roman"/>
          <w:color w:val="000000"/>
          <w:szCs w:val="28"/>
          <w:lang w:val="ru-RU"/>
        </w:rPr>
        <w:t>Специальность ИиТП</w:t>
      </w:r>
    </w:p>
    <w:p w14:paraId="6EAF4D13" w14:textId="77777777" w:rsidR="00E51B40" w:rsidRPr="00EE5BBE" w:rsidRDefault="00E51B40" w:rsidP="00E51B40">
      <w:pPr>
        <w:spacing w:after="240"/>
        <w:rPr>
          <w:rFonts w:eastAsia="Times New Roman" w:cs="Times New Roman"/>
          <w:lang w:val="ru-RU"/>
        </w:rPr>
      </w:pPr>
      <w:r w:rsidRPr="00EE5BBE">
        <w:rPr>
          <w:rFonts w:eastAsia="Times New Roman" w:cs="Times New Roman"/>
          <w:lang w:val="ru-RU"/>
        </w:rPr>
        <w:br/>
      </w:r>
    </w:p>
    <w:p w14:paraId="562CC1D9" w14:textId="77777777" w:rsidR="00E51B40" w:rsidRPr="00EE5BBE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E157AA0" w14:textId="77777777" w:rsidR="00E51B40" w:rsidRPr="00EE5BBE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90E08F7" w14:textId="77777777" w:rsidR="00E51B40" w:rsidRPr="00EE5BBE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A7AD873" w14:textId="77777777" w:rsidR="00E51B40" w:rsidRPr="00EE5BBE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5CEA31F" w14:textId="77777777" w:rsidR="00E51B40" w:rsidRPr="00EE5BBE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354B2F4" w14:textId="77777777" w:rsidR="00E51B40" w:rsidRPr="00EE5BBE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3621A8C" w14:textId="77777777" w:rsidR="00E51B40" w:rsidRPr="00EE5BBE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15A159E2" w14:textId="77777777" w:rsidR="00E51B40" w:rsidRPr="00EE5BBE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A01F1AA" w14:textId="77777777" w:rsidR="00E51B40" w:rsidRPr="00EE5BBE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7A0FA4C" w14:textId="77777777" w:rsidR="00E51B40" w:rsidRPr="00EE5BBE" w:rsidRDefault="00246A20" w:rsidP="00E51B40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</w:t>
      </w:r>
      <w:r w:rsidR="0005754A" w:rsidRPr="00EE5BBE">
        <w:rPr>
          <w:lang w:val="ru-RU"/>
        </w:rPr>
        <w:t xml:space="preserve"> работа </w:t>
      </w:r>
      <w:r w:rsidR="005132E3" w:rsidRPr="00EE5BBE">
        <w:rPr>
          <w:rFonts w:cs="Times New Roman"/>
          <w:color w:val="000000"/>
          <w:szCs w:val="28"/>
          <w:lang w:val="ru-RU"/>
        </w:rPr>
        <w:t xml:space="preserve">№ </w:t>
      </w:r>
      <w:r w:rsidR="0005754A" w:rsidRPr="00EE5BBE">
        <w:rPr>
          <w:rFonts w:cs="Times New Roman"/>
          <w:color w:val="000000"/>
          <w:szCs w:val="28"/>
          <w:lang w:val="ru-RU"/>
        </w:rPr>
        <w:t>1</w:t>
      </w:r>
    </w:p>
    <w:p w14:paraId="25AF12E6" w14:textId="61B8FBA8" w:rsidR="00E51B40" w:rsidRPr="00EE5BBE" w:rsidRDefault="00E51B40" w:rsidP="00551EDB">
      <w:pPr>
        <w:jc w:val="center"/>
        <w:rPr>
          <w:b/>
          <w:bCs/>
          <w:szCs w:val="28"/>
          <w:vertAlign w:val="superscript"/>
          <w:lang w:val="ru-RU"/>
        </w:rPr>
      </w:pPr>
      <w:r w:rsidRPr="00EE5BBE">
        <w:rPr>
          <w:rFonts w:cs="Times New Roman"/>
          <w:color w:val="000000"/>
          <w:szCs w:val="28"/>
          <w:lang w:val="ru-RU"/>
        </w:rPr>
        <w:t>по дисциплине «</w:t>
      </w:r>
      <w:r w:rsidR="00D95272">
        <w:rPr>
          <w:rFonts w:cs="Times New Roman"/>
          <w:color w:val="000000"/>
          <w:szCs w:val="28"/>
          <w:lang w:val="ru-RU"/>
        </w:rPr>
        <w:t>Экономическая теория</w:t>
      </w:r>
      <w:r w:rsidRPr="00EE5BBE">
        <w:rPr>
          <w:rFonts w:cs="Times New Roman"/>
          <w:color w:val="000000"/>
          <w:szCs w:val="28"/>
          <w:lang w:val="ru-RU"/>
        </w:rPr>
        <w:t>»</w:t>
      </w:r>
    </w:p>
    <w:p w14:paraId="4874BA80" w14:textId="77777777" w:rsidR="00E51B40" w:rsidRPr="00EE5BBE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1239C23" w14:textId="77777777" w:rsidR="00E51B40" w:rsidRPr="00EE5BBE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0E29CA2D" w14:textId="77777777" w:rsidR="00E51B40" w:rsidRPr="00EE5BBE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743DE38E" w14:textId="77777777" w:rsidR="00E51B40" w:rsidRPr="00EE5BBE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054FBC2B" w14:textId="77777777" w:rsidR="00E51B40" w:rsidRPr="00EE5BBE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5EF28194" w14:textId="77777777" w:rsidR="00E51B40" w:rsidRPr="00EE5BBE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862014E" w14:textId="77777777" w:rsidR="00E51B40" w:rsidRPr="00EE5BBE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02D8CE74" w14:textId="77777777" w:rsidR="00E51B40" w:rsidRPr="00EE5BBE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5274E5B2" w14:textId="77777777" w:rsidR="00E51B40" w:rsidRPr="00EE5BBE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EE5BBE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rFonts w:cs="Times New Roman"/>
          <w:color w:val="000000"/>
          <w:szCs w:val="28"/>
        </w:rPr>
        <w:t> </w:t>
      </w:r>
    </w:p>
    <w:p w14:paraId="699CC84A" w14:textId="77777777" w:rsidR="00E51B40" w:rsidRPr="00EE5BBE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EE5BBE">
        <w:rPr>
          <w:rFonts w:cs="Times New Roman"/>
          <w:color w:val="000000"/>
          <w:szCs w:val="28"/>
          <w:lang w:val="ru-RU"/>
        </w:rPr>
        <w:t xml:space="preserve">группа </w:t>
      </w:r>
      <w:r w:rsidR="00801DAA" w:rsidRPr="00EE5BBE">
        <w:rPr>
          <w:rFonts w:cs="Times New Roman"/>
          <w:color w:val="000000"/>
          <w:szCs w:val="28"/>
          <w:lang w:val="ru-RU"/>
        </w:rPr>
        <w:t>393</w:t>
      </w:r>
      <w:r w:rsidR="0005754A" w:rsidRPr="00EE5BBE">
        <w:rPr>
          <w:rFonts w:cs="Times New Roman"/>
          <w:color w:val="000000"/>
          <w:szCs w:val="28"/>
          <w:lang w:val="ru-RU"/>
        </w:rPr>
        <w:t>5</w:t>
      </w:r>
      <w:r w:rsidRPr="00EE5BBE">
        <w:rPr>
          <w:rFonts w:cs="Times New Roman"/>
          <w:color w:val="000000"/>
          <w:szCs w:val="28"/>
          <w:lang w:val="ru-RU"/>
        </w:rPr>
        <w:t>5</w:t>
      </w:r>
      <w:r w:rsidR="0005754A" w:rsidRPr="00EE5BBE">
        <w:rPr>
          <w:rFonts w:cs="Times New Roman"/>
          <w:color w:val="000000"/>
          <w:szCs w:val="28"/>
          <w:lang w:val="ru-RU"/>
        </w:rPr>
        <w:t>1</w:t>
      </w:r>
    </w:p>
    <w:p w14:paraId="3EBC9B92" w14:textId="77777777" w:rsidR="00E51B40" w:rsidRPr="00EE5BBE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EE5BBE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="006C1717" w:rsidRPr="00EE5BBE">
        <w:rPr>
          <w:rFonts w:cs="Times New Roman"/>
          <w:color w:val="000000"/>
          <w:szCs w:val="28"/>
          <w:lang w:val="ru-RU"/>
        </w:rPr>
        <w:t>902021</w:t>
      </w:r>
      <w:r w:rsidRPr="00EE5BBE">
        <w:rPr>
          <w:rFonts w:cs="Times New Roman"/>
          <w:color w:val="000000"/>
          <w:szCs w:val="28"/>
          <w:lang w:val="ru-RU"/>
        </w:rPr>
        <w:t>-</w:t>
      </w:r>
      <w:r w:rsidR="006C1717" w:rsidRPr="00EE5BBE">
        <w:rPr>
          <w:rFonts w:cs="Times New Roman"/>
          <w:color w:val="000000"/>
          <w:szCs w:val="28"/>
          <w:lang w:val="ru-RU"/>
        </w:rPr>
        <w:t>26</w:t>
      </w:r>
    </w:p>
    <w:p w14:paraId="64A8FDF6" w14:textId="77777777" w:rsidR="00E51B40" w:rsidRPr="00EE5BBE" w:rsidRDefault="00E51B40" w:rsidP="00E51B40">
      <w:pPr>
        <w:spacing w:after="240"/>
        <w:rPr>
          <w:rFonts w:eastAsia="Times New Roman" w:cs="Times New Roman"/>
          <w:lang w:val="ru-RU"/>
        </w:rPr>
      </w:pPr>
      <w:r w:rsidRPr="00EE5BBE">
        <w:rPr>
          <w:rFonts w:eastAsia="Times New Roman" w:cs="Times New Roman"/>
          <w:lang w:val="ru-RU"/>
        </w:rPr>
        <w:br/>
      </w:r>
      <w:r w:rsidRPr="00EE5BBE">
        <w:rPr>
          <w:rFonts w:eastAsia="Times New Roman" w:cs="Times New Roman"/>
          <w:lang w:val="ru-RU"/>
        </w:rPr>
        <w:br/>
      </w:r>
      <w:r w:rsidRPr="00EE5BBE">
        <w:rPr>
          <w:rFonts w:eastAsia="Times New Roman" w:cs="Times New Roman"/>
          <w:lang w:val="ru-RU"/>
        </w:rPr>
        <w:br/>
      </w:r>
    </w:p>
    <w:p w14:paraId="4223C2F9" w14:textId="77777777" w:rsidR="00EE5BBE" w:rsidRPr="00EE5BBE" w:rsidRDefault="00E51B40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EE5BBE">
        <w:rPr>
          <w:rFonts w:cs="Times New Roman"/>
          <w:color w:val="000000"/>
          <w:szCs w:val="28"/>
          <w:lang w:val="ru-RU"/>
        </w:rPr>
        <w:t>Минск 201</w:t>
      </w:r>
      <w:r w:rsidR="00F73D99" w:rsidRPr="00EE5BBE">
        <w:rPr>
          <w:rFonts w:cs="Times New Roman"/>
          <w:color w:val="000000"/>
          <w:szCs w:val="28"/>
          <w:lang w:val="ru-RU"/>
        </w:rPr>
        <w:t>6</w:t>
      </w:r>
    </w:p>
    <w:p w14:paraId="70FBA6EA" w14:textId="77777777" w:rsidR="00EE5BBE" w:rsidRPr="00EE5BBE" w:rsidRDefault="00EE5BBE">
      <w:pPr>
        <w:rPr>
          <w:rFonts w:cs="Times New Roman"/>
          <w:color w:val="000000"/>
          <w:szCs w:val="28"/>
          <w:lang w:val="ru-RU"/>
        </w:rPr>
      </w:pPr>
      <w:r w:rsidRPr="00EE5BBE">
        <w:rPr>
          <w:rFonts w:cs="Times New Roman"/>
          <w:color w:val="000000"/>
          <w:szCs w:val="28"/>
          <w:lang w:val="ru-RU"/>
        </w:rPr>
        <w:br w:type="page"/>
      </w:r>
    </w:p>
    <w:p w14:paraId="013F64C2" w14:textId="77777777" w:rsidR="00EE5BBE" w:rsidRPr="00EE5BBE" w:rsidRDefault="00EE5BBE" w:rsidP="00EE5BBE">
      <w:pPr>
        <w:pStyle w:val="BodyTextIndent"/>
        <w:jc w:val="center"/>
        <w:rPr>
          <w:b/>
          <w:sz w:val="32"/>
          <w:lang w:val="ru-RU"/>
        </w:rPr>
      </w:pPr>
      <w:r w:rsidRPr="00EE5BBE">
        <w:rPr>
          <w:b/>
          <w:sz w:val="32"/>
          <w:lang w:val="ru-RU"/>
        </w:rPr>
        <w:lastRenderedPageBreak/>
        <w:t>Вариант 6</w:t>
      </w:r>
    </w:p>
    <w:p w14:paraId="1959D342" w14:textId="77777777" w:rsidR="00E33896" w:rsidRDefault="00EE5BBE" w:rsidP="00E33896">
      <w:pPr>
        <w:pStyle w:val="BodyTextIndent"/>
        <w:spacing w:after="0"/>
        <w:ind w:left="0"/>
        <w:jc w:val="center"/>
        <w:rPr>
          <w:b/>
          <w:sz w:val="32"/>
          <w:lang w:val="ru-RU"/>
        </w:rPr>
      </w:pPr>
      <w:r w:rsidRPr="00E33896">
        <w:rPr>
          <w:b/>
          <w:sz w:val="32"/>
          <w:lang w:val="ru-RU"/>
        </w:rPr>
        <w:t xml:space="preserve">Потребности, классификация потребностей. </w:t>
      </w:r>
    </w:p>
    <w:p w14:paraId="2B24292E" w14:textId="77777777" w:rsidR="00E33896" w:rsidRDefault="00EE5BBE" w:rsidP="00E33896">
      <w:pPr>
        <w:pStyle w:val="BodyTextIndent"/>
        <w:spacing w:after="0"/>
        <w:ind w:left="0"/>
        <w:jc w:val="center"/>
        <w:rPr>
          <w:b/>
          <w:sz w:val="32"/>
          <w:lang w:val="ru-RU"/>
        </w:rPr>
      </w:pPr>
      <w:r w:rsidRPr="00E33896">
        <w:rPr>
          <w:b/>
          <w:sz w:val="32"/>
          <w:lang w:val="ru-RU"/>
        </w:rPr>
        <w:t>Иерархия потребностей по Маслоу.</w:t>
      </w:r>
    </w:p>
    <w:p w14:paraId="06B85A95" w14:textId="77777777" w:rsidR="00E33896" w:rsidRDefault="00E33896" w:rsidP="00E33896">
      <w:pPr>
        <w:pStyle w:val="BodyTextIndent"/>
        <w:spacing w:after="0"/>
        <w:ind w:left="0"/>
        <w:rPr>
          <w:i/>
          <w:lang w:val="ru-RU"/>
        </w:rPr>
      </w:pPr>
    </w:p>
    <w:p w14:paraId="1188A80E" w14:textId="254C99E3" w:rsidR="00EE5BBE" w:rsidRDefault="00EE5BBE" w:rsidP="002F200E">
      <w:pPr>
        <w:pStyle w:val="BodyTextIndent"/>
        <w:spacing w:after="0"/>
        <w:ind w:left="0" w:firstLine="720"/>
        <w:rPr>
          <w:lang w:val="ru-RU"/>
        </w:rPr>
      </w:pPr>
      <w:r w:rsidRPr="00DE7C21">
        <w:rPr>
          <w:i/>
          <w:lang w:val="ru-RU"/>
        </w:rPr>
        <w:t xml:space="preserve">Основные теоретические положения: </w:t>
      </w:r>
      <w:r w:rsidRPr="00DE7C21">
        <w:rPr>
          <w:lang w:val="ru-RU"/>
        </w:rPr>
        <w:t>понятие потребности; признаки классификации потребностей; пирамида потребностей по А. Маслоу; закон возвышения потребностей.</w:t>
      </w:r>
    </w:p>
    <w:p w14:paraId="165E2C17" w14:textId="77777777" w:rsidR="00E33896" w:rsidRDefault="00E33896" w:rsidP="00E33896">
      <w:pPr>
        <w:pStyle w:val="BodyTextIndent"/>
        <w:ind w:left="0"/>
        <w:rPr>
          <w:b/>
          <w:bCs/>
          <w:lang w:val="ru-RU"/>
        </w:rPr>
      </w:pPr>
    </w:p>
    <w:p w14:paraId="0CD25220" w14:textId="255E7918" w:rsidR="00FF3237" w:rsidRDefault="00E33896" w:rsidP="00FF3237">
      <w:pPr>
        <w:pStyle w:val="BodyTextIndent"/>
        <w:ind w:left="0"/>
        <w:rPr>
          <w:lang w:val="ru-RU"/>
        </w:rPr>
      </w:pPr>
      <w:r w:rsidRPr="00E33896">
        <w:rPr>
          <w:b/>
          <w:bCs/>
          <w:lang w:val="ru-RU"/>
        </w:rPr>
        <w:t>Потребность</w:t>
      </w:r>
      <w:r w:rsidRPr="00E33896">
        <w:t> </w:t>
      </w:r>
      <w:r>
        <w:rPr>
          <w:lang w:val="ru-RU"/>
        </w:rPr>
        <w:t xml:space="preserve">- по-разному трактуемое понятие: </w:t>
      </w:r>
      <w:r w:rsidR="00AA5F93">
        <w:rPr>
          <w:lang w:val="ru-RU"/>
        </w:rPr>
        <w:tab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755"/>
        <w:gridCol w:w="6131"/>
        <w:gridCol w:w="1751"/>
      </w:tblGrid>
      <w:tr w:rsidR="00FF3237" w:rsidRPr="00FF3237" w14:paraId="658C58C6" w14:textId="77777777" w:rsidTr="00FF3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BA560A0" w14:textId="6C1B3402" w:rsidR="00FF3237" w:rsidRPr="00FF3237" w:rsidRDefault="00FF3237" w:rsidP="00FF3237">
            <w:pPr>
              <w:jc w:val="center"/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Нужда</w:t>
            </w:r>
          </w:p>
        </w:tc>
        <w:tc>
          <w:tcPr>
            <w:tcW w:w="6131" w:type="dxa"/>
            <w:shd w:val="clear" w:color="auto" w:fill="auto"/>
            <w:hideMark/>
          </w:tcPr>
          <w:p w14:paraId="6AA71FD8" w14:textId="77777777" w:rsidR="00FF3237" w:rsidRDefault="00FF3237" w:rsidP="00FF3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 w:val="0"/>
                <w:color w:val="252525"/>
                <w:sz w:val="21"/>
                <w:szCs w:val="21"/>
                <w:lang w:val="ru-RU"/>
              </w:rPr>
            </w:pPr>
            <w:r w:rsidRPr="00FF3237">
              <w:rPr>
                <w:rFonts w:ascii="Helvetica" w:eastAsia="Times New Roman" w:hAnsi="Helvetica" w:cs="Times New Roman"/>
                <w:b w:val="0"/>
                <w:color w:val="252525"/>
                <w:sz w:val="21"/>
                <w:szCs w:val="21"/>
                <w:lang w:val="ru-RU"/>
              </w:rPr>
              <w:t>Состояние индивида при нужде в условиях жизни, предметах и объектах, без которых невозможно его существование и развитие.</w:t>
            </w:r>
          </w:p>
          <w:p w14:paraId="1278D383" w14:textId="77777777" w:rsidR="00FF3237" w:rsidRPr="00FF3237" w:rsidRDefault="00FF3237" w:rsidP="00FF3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 w:val="0"/>
                <w:color w:val="252525"/>
                <w:sz w:val="21"/>
                <w:szCs w:val="21"/>
                <w:lang w:val="ru-RU"/>
              </w:rPr>
            </w:pPr>
          </w:p>
        </w:tc>
        <w:tc>
          <w:tcPr>
            <w:tcW w:w="1751" w:type="dxa"/>
            <w:shd w:val="clear" w:color="auto" w:fill="auto"/>
            <w:hideMark/>
          </w:tcPr>
          <w:p w14:paraId="405705F5" w14:textId="77777777" w:rsidR="00FF3237" w:rsidRPr="00FF3237" w:rsidRDefault="00FF3237" w:rsidP="00FF3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 w:val="0"/>
                <w:color w:val="252525"/>
                <w:sz w:val="21"/>
                <w:szCs w:val="21"/>
              </w:rPr>
            </w:pPr>
            <w:r w:rsidRPr="00FF3237">
              <w:rPr>
                <w:rFonts w:ascii="Helvetica" w:eastAsia="Times New Roman" w:hAnsi="Helvetica" w:cs="Times New Roman"/>
                <w:b w:val="0"/>
                <w:color w:val="252525"/>
                <w:sz w:val="21"/>
                <w:szCs w:val="21"/>
              </w:rPr>
              <w:t>С. Л. Рубинштейн</w:t>
            </w:r>
          </w:p>
        </w:tc>
      </w:tr>
      <w:tr w:rsidR="00FF3237" w:rsidRPr="00FF3237" w14:paraId="48484C65" w14:textId="77777777" w:rsidTr="00FF3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4369CCA" w14:textId="77777777" w:rsidR="00FF3237" w:rsidRPr="00FF3237" w:rsidRDefault="00FF3237" w:rsidP="00FF3237">
            <w:pPr>
              <w:jc w:val="center"/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отношение</w:t>
            </w:r>
          </w:p>
        </w:tc>
        <w:tc>
          <w:tcPr>
            <w:tcW w:w="6131" w:type="dxa"/>
            <w:shd w:val="clear" w:color="auto" w:fill="auto"/>
            <w:hideMark/>
          </w:tcPr>
          <w:p w14:paraId="287D89B2" w14:textId="77777777" w:rsidR="00FF3237" w:rsidRDefault="00FF3237" w:rsidP="00FF3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  <w:t>Потребность – это система отношений между субъектом и средой обитания</w:t>
            </w:r>
          </w:p>
          <w:p w14:paraId="4E29CAB2" w14:textId="77777777" w:rsidR="00FF3237" w:rsidRPr="00FF3237" w:rsidRDefault="00FF3237" w:rsidP="00FF3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</w:pPr>
          </w:p>
        </w:tc>
        <w:tc>
          <w:tcPr>
            <w:tcW w:w="1751" w:type="dxa"/>
            <w:shd w:val="clear" w:color="auto" w:fill="auto"/>
            <w:hideMark/>
          </w:tcPr>
          <w:p w14:paraId="3451FC49" w14:textId="77777777" w:rsidR="00FF3237" w:rsidRPr="00FF3237" w:rsidRDefault="00FF3237" w:rsidP="00FF3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Д. А. Леонтьев</w:t>
            </w:r>
          </w:p>
        </w:tc>
      </w:tr>
      <w:tr w:rsidR="00FF3237" w:rsidRPr="00FF3237" w14:paraId="6611EFCE" w14:textId="77777777" w:rsidTr="00FF3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8A78A4C" w14:textId="77777777" w:rsidR="00FF3237" w:rsidRPr="00FF3237" w:rsidRDefault="00FF3237" w:rsidP="00FF3237">
            <w:pPr>
              <w:jc w:val="center"/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отклонение от уровня адаптации</w:t>
            </w:r>
          </w:p>
        </w:tc>
        <w:tc>
          <w:tcPr>
            <w:tcW w:w="6131" w:type="dxa"/>
            <w:shd w:val="clear" w:color="auto" w:fill="auto"/>
            <w:hideMark/>
          </w:tcPr>
          <w:p w14:paraId="73183E8A" w14:textId="77777777" w:rsidR="00FF3237" w:rsidRDefault="00FF3237" w:rsidP="00FF3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  <w:t>Потребность есть результат отклонения внешней или внутренней реальности от сложившихся ожиданий субъекта по поводу этой реальности</w:t>
            </w:r>
          </w:p>
          <w:p w14:paraId="6E7143A6" w14:textId="77777777" w:rsidR="00FF3237" w:rsidRPr="00FF3237" w:rsidRDefault="00FF3237" w:rsidP="00FF3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</w:pPr>
          </w:p>
        </w:tc>
        <w:tc>
          <w:tcPr>
            <w:tcW w:w="1751" w:type="dxa"/>
            <w:shd w:val="clear" w:color="auto" w:fill="auto"/>
            <w:hideMark/>
          </w:tcPr>
          <w:p w14:paraId="0A3D206F" w14:textId="77777777" w:rsidR="00FF3237" w:rsidRPr="00FF3237" w:rsidRDefault="00FF3237" w:rsidP="00FF3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Д. К. Мак-Клелланд</w:t>
            </w:r>
          </w:p>
        </w:tc>
      </w:tr>
      <w:tr w:rsidR="00FF3237" w:rsidRPr="00FF3237" w14:paraId="74C0288A" w14:textId="77777777" w:rsidTr="00FF3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929957D" w14:textId="77777777" w:rsidR="00FF3237" w:rsidRPr="00FF3237" w:rsidRDefault="00FB56F8" w:rsidP="00FF3237">
            <w:pPr>
              <w:jc w:val="center"/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</w:pPr>
            <w:hyperlink r:id="rId6" w:tooltip="Психическое состояние" w:history="1">
              <w:r w:rsidR="00FF3237" w:rsidRPr="00FF3237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состояние</w:t>
              </w:r>
            </w:hyperlink>
          </w:p>
        </w:tc>
        <w:tc>
          <w:tcPr>
            <w:tcW w:w="6131" w:type="dxa"/>
            <w:shd w:val="clear" w:color="auto" w:fill="auto"/>
            <w:hideMark/>
          </w:tcPr>
          <w:p w14:paraId="04241BEA" w14:textId="77777777" w:rsidR="00FF3237" w:rsidRDefault="00FF3237" w:rsidP="00FF3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  <w:t>Под потребностью понимается динамическое состояние повышенного напряжения, которое «толкает» человека к определённым действиям. Это напряжение «разряжается» при удовлетворении потребности. Таким образом, в процессе возникновения и удовлетворения потребностей человек проходит через ряд динамических состояний, отличающихся уровнем своей напряжённости.</w:t>
            </w:r>
          </w:p>
          <w:p w14:paraId="2B58CC94" w14:textId="77777777" w:rsidR="00FF3237" w:rsidRPr="00FF3237" w:rsidRDefault="00FF3237" w:rsidP="00FF3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</w:pPr>
          </w:p>
        </w:tc>
        <w:tc>
          <w:tcPr>
            <w:tcW w:w="1751" w:type="dxa"/>
            <w:shd w:val="clear" w:color="auto" w:fill="auto"/>
            <w:hideMark/>
          </w:tcPr>
          <w:p w14:paraId="08AD2063" w14:textId="77777777" w:rsidR="00FF3237" w:rsidRPr="00FF3237" w:rsidRDefault="00FF3237" w:rsidP="00FF3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Курт Левин</w:t>
            </w:r>
          </w:p>
        </w:tc>
      </w:tr>
      <w:tr w:rsidR="00FF3237" w:rsidRPr="00FF3237" w14:paraId="4D85564E" w14:textId="77777777" w:rsidTr="00FF3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AE02747" w14:textId="77777777" w:rsidR="00FF3237" w:rsidRPr="00FF3237" w:rsidRDefault="00FF3237" w:rsidP="00FF3237">
            <w:pPr>
              <w:jc w:val="center"/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программа поведения</w:t>
            </w:r>
          </w:p>
        </w:tc>
        <w:tc>
          <w:tcPr>
            <w:tcW w:w="6131" w:type="dxa"/>
            <w:shd w:val="clear" w:color="auto" w:fill="auto"/>
            <w:hideMark/>
          </w:tcPr>
          <w:p w14:paraId="33306D8E" w14:textId="77777777" w:rsidR="00FF3237" w:rsidRDefault="00FF3237" w:rsidP="00FF3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  <w:t>Потребности - это основные программы поведения, посредством которых реализуется функционирование (жизнедеятельность) субъекта.</w:t>
            </w:r>
          </w:p>
          <w:p w14:paraId="544F8D0F" w14:textId="77777777" w:rsidR="00FF3237" w:rsidRPr="00FF3237" w:rsidRDefault="00FF3237" w:rsidP="00FF3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</w:pPr>
          </w:p>
        </w:tc>
        <w:tc>
          <w:tcPr>
            <w:tcW w:w="1751" w:type="dxa"/>
            <w:shd w:val="clear" w:color="auto" w:fill="auto"/>
            <w:hideMark/>
          </w:tcPr>
          <w:p w14:paraId="0AE3501E" w14:textId="77777777" w:rsidR="00FF3237" w:rsidRPr="00FF3237" w:rsidRDefault="00FF3237" w:rsidP="00FF3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Б. И. Додонов</w:t>
            </w:r>
          </w:p>
        </w:tc>
      </w:tr>
      <w:tr w:rsidR="00FF3237" w:rsidRPr="00FF3237" w14:paraId="66F3E739" w14:textId="77777777" w:rsidTr="00FF3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F4CCC26" w14:textId="77777777" w:rsidR="00FF3237" w:rsidRPr="00FF3237" w:rsidRDefault="00FF3237" w:rsidP="00FF3237">
            <w:pPr>
              <w:jc w:val="center"/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психопатия</w:t>
            </w:r>
          </w:p>
        </w:tc>
        <w:tc>
          <w:tcPr>
            <w:tcW w:w="6131" w:type="dxa"/>
            <w:shd w:val="clear" w:color="auto" w:fill="auto"/>
            <w:hideMark/>
          </w:tcPr>
          <w:p w14:paraId="1040912B" w14:textId="77777777" w:rsidR="00FF3237" w:rsidRPr="00FF3237" w:rsidRDefault="00FF3237" w:rsidP="00FF3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  <w:lang w:val="ru-RU"/>
              </w:rPr>
              <w:t>Потребность есть вынужденное субъективное страдание психики, являющееся основной причиной всех неврозов.</w:t>
            </w:r>
          </w:p>
        </w:tc>
        <w:tc>
          <w:tcPr>
            <w:tcW w:w="1751" w:type="dxa"/>
            <w:shd w:val="clear" w:color="auto" w:fill="auto"/>
            <w:hideMark/>
          </w:tcPr>
          <w:p w14:paraId="180DDD6A" w14:textId="77777777" w:rsidR="00FF3237" w:rsidRPr="00FF3237" w:rsidRDefault="00FF3237" w:rsidP="00FF3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</w:pPr>
            <w:r w:rsidRPr="00FF3237">
              <w:rPr>
                <w:rFonts w:ascii="Helvetica" w:eastAsia="Times New Roman" w:hAnsi="Helvetica" w:cs="Times New Roman"/>
                <w:color w:val="252525"/>
                <w:sz w:val="21"/>
                <w:szCs w:val="21"/>
              </w:rPr>
              <w:t>В. В. Монастырский</w:t>
            </w:r>
          </w:p>
        </w:tc>
      </w:tr>
    </w:tbl>
    <w:p w14:paraId="482ED9A8" w14:textId="04675FC9" w:rsidR="0069197C" w:rsidRDefault="0069197C" w:rsidP="00FF3237">
      <w:pPr>
        <w:pStyle w:val="BodyTextIndent"/>
        <w:ind w:left="0"/>
        <w:rPr>
          <w:lang w:val="ru-RU"/>
        </w:rPr>
      </w:pPr>
    </w:p>
    <w:p w14:paraId="2F6E4DC1" w14:textId="440A86BF" w:rsidR="00E9516D" w:rsidRDefault="0069197C" w:rsidP="00E9516D">
      <w:pPr>
        <w:pStyle w:val="BodyTextIndent"/>
        <w:ind w:left="0" w:firstLine="720"/>
        <w:rPr>
          <w:lang w:val="ru-RU"/>
        </w:rPr>
      </w:pPr>
      <w:r>
        <w:rPr>
          <w:lang w:val="ru-RU"/>
        </w:rPr>
        <w:t xml:space="preserve">Потребности проявляются в виде эмоционально окрашенных желаний и стремлений, а их удовлетворение – в виде оценочных эмоций. </w:t>
      </w:r>
      <w:r w:rsidR="002F45A9">
        <w:rPr>
          <w:lang w:val="ru-RU"/>
        </w:rPr>
        <w:t>По мере удовлетворения одних – у человека возникают новые потребности</w:t>
      </w:r>
      <w:r w:rsidR="00FF3237">
        <w:rPr>
          <w:lang w:val="ru-RU"/>
        </w:rPr>
        <w:t>, что позволяет экономистам утверждать, что в общем потребности безграничны</w:t>
      </w:r>
      <w:r w:rsidR="002F45A9">
        <w:rPr>
          <w:lang w:val="ru-RU"/>
        </w:rPr>
        <w:t xml:space="preserve">. Они определяют избирательность восприятия мира человеком, фиксируя его внимание преимущественно на объектах, которые могут удовлетворить его потребности; </w:t>
      </w:r>
    </w:p>
    <w:p w14:paraId="5F2629B5" w14:textId="77777777" w:rsidR="00ED6C49" w:rsidRDefault="002F45A9" w:rsidP="00ED6C49">
      <w:pPr>
        <w:pStyle w:val="BodyTextIndent"/>
        <w:ind w:left="0" w:firstLine="720"/>
        <w:rPr>
          <w:iCs/>
          <w:lang w:val="ru-RU"/>
        </w:rPr>
      </w:pPr>
      <w:r>
        <w:rPr>
          <w:lang w:val="ru-RU"/>
        </w:rPr>
        <w:t xml:space="preserve">Средствами удовлетворения человеческих потребностей называются </w:t>
      </w:r>
      <w:r w:rsidRPr="002F45A9">
        <w:rPr>
          <w:i/>
          <w:lang w:val="ru-RU"/>
        </w:rPr>
        <w:t>блага</w:t>
      </w:r>
      <w:r>
        <w:rPr>
          <w:lang w:val="ru-RU"/>
        </w:rPr>
        <w:t xml:space="preserve">, а степень удовлетворенности человека </w:t>
      </w:r>
      <w:r w:rsidR="00C60C1A">
        <w:rPr>
          <w:lang w:val="ru-RU"/>
        </w:rPr>
        <w:t>–</w:t>
      </w:r>
      <w:r>
        <w:rPr>
          <w:lang w:val="ru-RU"/>
        </w:rPr>
        <w:t xml:space="preserve"> </w:t>
      </w:r>
      <w:r w:rsidRPr="002F45A9">
        <w:rPr>
          <w:i/>
          <w:lang w:val="ru-RU"/>
        </w:rPr>
        <w:t>благосостояние</w:t>
      </w:r>
      <w:r w:rsidR="00C60C1A">
        <w:rPr>
          <w:i/>
          <w:lang w:val="ru-RU"/>
        </w:rPr>
        <w:t xml:space="preserve">. </w:t>
      </w:r>
      <w:r w:rsidR="00C60C1A" w:rsidRPr="00C60C1A">
        <w:rPr>
          <w:lang w:val="ru-RU"/>
        </w:rPr>
        <w:t>Совокупность действий, направленных на оптимальное удовлетворение потребностей человека составляет</w:t>
      </w:r>
      <w:r w:rsidR="00C60C1A" w:rsidRPr="00C60C1A">
        <w:t> </w:t>
      </w:r>
      <w:r w:rsidR="00C60C1A" w:rsidRPr="00C60C1A">
        <w:rPr>
          <w:iCs/>
          <w:lang w:val="ru-RU"/>
        </w:rPr>
        <w:t>жизнеобеспечение</w:t>
      </w:r>
      <w:r w:rsidR="00E9516D">
        <w:rPr>
          <w:iCs/>
          <w:lang w:val="ru-RU"/>
        </w:rPr>
        <w:t xml:space="preserve">. Те, что относятся к потребностям в пище, одежде, жилье, здоровье – называется </w:t>
      </w:r>
      <w:r w:rsidR="00E9516D" w:rsidRPr="00E9516D">
        <w:rPr>
          <w:i/>
          <w:iCs/>
          <w:lang w:val="ru-RU"/>
        </w:rPr>
        <w:t>быт</w:t>
      </w:r>
      <w:r w:rsidR="00E9516D">
        <w:rPr>
          <w:iCs/>
          <w:lang w:val="ru-RU"/>
        </w:rPr>
        <w:t xml:space="preserve">. Сокращение или лишение возможности удовлетворения основных потребностей называется </w:t>
      </w:r>
      <w:r w:rsidR="00E9516D" w:rsidRPr="00E9516D">
        <w:rPr>
          <w:i/>
          <w:iCs/>
          <w:lang w:val="ru-RU"/>
        </w:rPr>
        <w:t>депривация</w:t>
      </w:r>
      <w:r w:rsidR="00ED6C49">
        <w:rPr>
          <w:iCs/>
          <w:lang w:val="ru-RU"/>
        </w:rPr>
        <w:t xml:space="preserve">. </w:t>
      </w:r>
    </w:p>
    <w:p w14:paraId="228F73A0" w14:textId="459810F9" w:rsidR="00ED6C49" w:rsidRDefault="00ED6C49" w:rsidP="00ED6C49">
      <w:pPr>
        <w:pStyle w:val="BodyTextIndent"/>
        <w:ind w:left="0" w:firstLine="720"/>
        <w:rPr>
          <w:iCs/>
          <w:lang w:val="ru-RU"/>
        </w:rPr>
      </w:pPr>
      <w:r>
        <w:rPr>
          <w:iCs/>
          <w:lang w:val="ru-RU"/>
        </w:rPr>
        <w:t>Потребности человека представляют собой самую неоднозначную категорию и обуславливаются, помимо общей с животными первой сигнальной системы, наличием сложной психической организации, представленной второй сигнальной системой (мышлением и речью)</w:t>
      </w:r>
    </w:p>
    <w:p w14:paraId="2D628511" w14:textId="77777777" w:rsidR="00FF3237" w:rsidRDefault="00ED6C49" w:rsidP="00FF3237">
      <w:pPr>
        <w:pStyle w:val="BodyTextIndent"/>
        <w:ind w:left="0" w:firstLine="720"/>
        <w:rPr>
          <w:iCs/>
          <w:lang w:val="ru-RU"/>
        </w:rPr>
      </w:pPr>
      <w:r>
        <w:rPr>
          <w:iCs/>
          <w:lang w:val="ru-RU"/>
        </w:rPr>
        <w:t xml:space="preserve">Так как процесс удовлетворения потребностей выступает как целенаправленная деятельность – потребности являются источником активности личности. </w:t>
      </w:r>
      <w:r w:rsidR="00E9516D">
        <w:rPr>
          <w:iCs/>
          <w:lang w:val="ru-RU"/>
        </w:rPr>
        <w:t xml:space="preserve"> </w:t>
      </w:r>
    </w:p>
    <w:p w14:paraId="1231C1C0" w14:textId="792F7D4E" w:rsidR="00FF3237" w:rsidRPr="00FF3237" w:rsidRDefault="00FF3237" w:rsidP="00FF3237">
      <w:pPr>
        <w:pStyle w:val="BodyTextIndent"/>
        <w:ind w:left="0" w:firstLine="720"/>
        <w:rPr>
          <w:iCs/>
          <w:lang w:val="ru-RU"/>
        </w:rPr>
      </w:pPr>
      <w:r w:rsidRPr="00FF3237">
        <w:rPr>
          <w:iCs/>
          <w:lang w:val="ru-RU"/>
        </w:rPr>
        <w:t>Существует множество классификаций потребностей:</w:t>
      </w:r>
    </w:p>
    <w:p w14:paraId="19E29C13" w14:textId="77777777" w:rsidR="00FF3237" w:rsidRDefault="00FF3237" w:rsidP="00FF3237">
      <w:pPr>
        <w:pStyle w:val="BodyTextIndent"/>
        <w:numPr>
          <w:ilvl w:val="0"/>
          <w:numId w:val="23"/>
        </w:numPr>
        <w:rPr>
          <w:iCs/>
        </w:rPr>
      </w:pPr>
      <w:r w:rsidRPr="00FF3237">
        <w:rPr>
          <w:iCs/>
        </w:rPr>
        <w:t>по сферам деятельности:</w:t>
      </w:r>
    </w:p>
    <w:p w14:paraId="73CCE429" w14:textId="1659E7DE" w:rsidR="003215D3" w:rsidRPr="00FF3237" w:rsidRDefault="003215D3" w:rsidP="003215D3">
      <w:pPr>
        <w:pStyle w:val="BodyTextIndent"/>
        <w:numPr>
          <w:ilvl w:val="1"/>
          <w:numId w:val="23"/>
        </w:numPr>
        <w:rPr>
          <w:iCs/>
        </w:rPr>
      </w:pPr>
      <w:r>
        <w:rPr>
          <w:iCs/>
        </w:rPr>
        <w:t>биологические</w:t>
      </w:r>
    </w:p>
    <w:p w14:paraId="258A36A8" w14:textId="77777777" w:rsidR="00FF3237" w:rsidRPr="00FF3237" w:rsidRDefault="00FF3237" w:rsidP="00FF3237">
      <w:pPr>
        <w:pStyle w:val="BodyTextIndent"/>
        <w:numPr>
          <w:ilvl w:val="1"/>
          <w:numId w:val="23"/>
        </w:numPr>
        <w:rPr>
          <w:iCs/>
        </w:rPr>
      </w:pPr>
      <w:r w:rsidRPr="00FF3237">
        <w:rPr>
          <w:iCs/>
        </w:rPr>
        <w:t>потребности труда</w:t>
      </w:r>
    </w:p>
    <w:p w14:paraId="425F95E3" w14:textId="77777777" w:rsidR="00FF3237" w:rsidRPr="00FF3237" w:rsidRDefault="00FF3237" w:rsidP="00FF3237">
      <w:pPr>
        <w:pStyle w:val="BodyTextIndent"/>
        <w:numPr>
          <w:ilvl w:val="1"/>
          <w:numId w:val="23"/>
        </w:numPr>
        <w:rPr>
          <w:iCs/>
        </w:rPr>
      </w:pPr>
      <w:r w:rsidRPr="00FF3237">
        <w:rPr>
          <w:iCs/>
        </w:rPr>
        <w:t>познания</w:t>
      </w:r>
    </w:p>
    <w:p w14:paraId="6805EA8C" w14:textId="77777777" w:rsidR="00FF3237" w:rsidRPr="00FF3237" w:rsidRDefault="00FF3237" w:rsidP="00FF3237">
      <w:pPr>
        <w:pStyle w:val="BodyTextIndent"/>
        <w:numPr>
          <w:ilvl w:val="1"/>
          <w:numId w:val="23"/>
        </w:numPr>
        <w:rPr>
          <w:iCs/>
        </w:rPr>
      </w:pPr>
      <w:r w:rsidRPr="00FF3237">
        <w:rPr>
          <w:iCs/>
        </w:rPr>
        <w:t>общения</w:t>
      </w:r>
    </w:p>
    <w:p w14:paraId="4603E8D5" w14:textId="77777777" w:rsidR="00FF3237" w:rsidRPr="00FF3237" w:rsidRDefault="00FF3237" w:rsidP="00FF3237">
      <w:pPr>
        <w:pStyle w:val="BodyTextIndent"/>
        <w:numPr>
          <w:ilvl w:val="1"/>
          <w:numId w:val="23"/>
        </w:numPr>
        <w:rPr>
          <w:iCs/>
        </w:rPr>
      </w:pPr>
      <w:r w:rsidRPr="00FF3237">
        <w:rPr>
          <w:iCs/>
        </w:rPr>
        <w:t>отдыха</w:t>
      </w:r>
    </w:p>
    <w:p w14:paraId="1F080368" w14:textId="77777777" w:rsidR="00FF3237" w:rsidRPr="00FF3237" w:rsidRDefault="00FF3237" w:rsidP="00FF3237">
      <w:pPr>
        <w:pStyle w:val="BodyTextIndent"/>
        <w:numPr>
          <w:ilvl w:val="0"/>
          <w:numId w:val="23"/>
        </w:numPr>
        <w:rPr>
          <w:iCs/>
        </w:rPr>
      </w:pPr>
      <w:r w:rsidRPr="00FF3237">
        <w:rPr>
          <w:iCs/>
        </w:rPr>
        <w:t>по объекту потребностей:</w:t>
      </w:r>
    </w:p>
    <w:p w14:paraId="11775FF6" w14:textId="1220E394" w:rsidR="00FF3237" w:rsidRPr="003215D3" w:rsidRDefault="00FF3237" w:rsidP="00FF3237">
      <w:pPr>
        <w:pStyle w:val="BodyTextIndent"/>
        <w:numPr>
          <w:ilvl w:val="1"/>
          <w:numId w:val="23"/>
        </w:numPr>
        <w:rPr>
          <w:iCs/>
          <w:lang w:val="ru-RU"/>
        </w:rPr>
      </w:pPr>
      <w:r w:rsidRPr="003215D3">
        <w:rPr>
          <w:iCs/>
          <w:lang w:val="ru-RU"/>
        </w:rPr>
        <w:t>материальные</w:t>
      </w:r>
      <w:r w:rsidR="003215D3" w:rsidRPr="003215D3">
        <w:rPr>
          <w:iCs/>
          <w:lang w:val="ru-RU"/>
        </w:rPr>
        <w:t xml:space="preserve"> (жилище, одежда, орудия производства)</w:t>
      </w:r>
    </w:p>
    <w:p w14:paraId="2BA9162B" w14:textId="12C75386" w:rsidR="00FF3237" w:rsidRPr="003215D3" w:rsidRDefault="00FF3237" w:rsidP="00FF3237">
      <w:pPr>
        <w:pStyle w:val="BodyTextIndent"/>
        <w:numPr>
          <w:ilvl w:val="1"/>
          <w:numId w:val="23"/>
        </w:numPr>
        <w:rPr>
          <w:iCs/>
          <w:lang w:val="ru-RU"/>
        </w:rPr>
      </w:pPr>
      <w:r w:rsidRPr="003215D3">
        <w:rPr>
          <w:iCs/>
          <w:lang w:val="ru-RU"/>
        </w:rPr>
        <w:t>биологические</w:t>
      </w:r>
      <w:r w:rsidR="003215D3" w:rsidRPr="003215D3">
        <w:rPr>
          <w:iCs/>
          <w:lang w:val="ru-RU"/>
        </w:rPr>
        <w:t xml:space="preserve"> (пища, воздух, вода, климатические условия)</w:t>
      </w:r>
    </w:p>
    <w:p w14:paraId="10C43322" w14:textId="03DBFC59" w:rsidR="00FF3237" w:rsidRPr="00FF3237" w:rsidRDefault="00FF3237" w:rsidP="00FF3237">
      <w:pPr>
        <w:pStyle w:val="BodyTextIndent"/>
        <w:numPr>
          <w:ilvl w:val="1"/>
          <w:numId w:val="23"/>
        </w:numPr>
        <w:rPr>
          <w:iCs/>
        </w:rPr>
      </w:pPr>
      <w:r w:rsidRPr="00FF3237">
        <w:rPr>
          <w:iCs/>
        </w:rPr>
        <w:t>социальные</w:t>
      </w:r>
      <w:r w:rsidR="003215D3">
        <w:rPr>
          <w:iCs/>
        </w:rPr>
        <w:t xml:space="preserve"> (общение, общественное признание)</w:t>
      </w:r>
    </w:p>
    <w:p w14:paraId="51EA6C14" w14:textId="296C8C72" w:rsidR="00FF3237" w:rsidRPr="00FF3237" w:rsidRDefault="00FF3237" w:rsidP="00FF3237">
      <w:pPr>
        <w:pStyle w:val="BodyTextIndent"/>
        <w:numPr>
          <w:ilvl w:val="1"/>
          <w:numId w:val="23"/>
        </w:numPr>
        <w:rPr>
          <w:iCs/>
        </w:rPr>
      </w:pPr>
      <w:r w:rsidRPr="00FF3237">
        <w:rPr>
          <w:iCs/>
        </w:rPr>
        <w:t>духовные</w:t>
      </w:r>
      <w:r w:rsidR="003215D3">
        <w:rPr>
          <w:iCs/>
        </w:rPr>
        <w:t xml:space="preserve"> (знания, творческая деятельность)</w:t>
      </w:r>
    </w:p>
    <w:p w14:paraId="2941151B" w14:textId="77777777" w:rsidR="00FF3237" w:rsidRPr="00FF3237" w:rsidRDefault="00FF3237" w:rsidP="00FF3237">
      <w:pPr>
        <w:pStyle w:val="BodyTextIndent"/>
        <w:numPr>
          <w:ilvl w:val="1"/>
          <w:numId w:val="23"/>
        </w:numPr>
        <w:rPr>
          <w:iCs/>
        </w:rPr>
      </w:pPr>
      <w:r w:rsidRPr="00FF3237">
        <w:rPr>
          <w:iCs/>
        </w:rPr>
        <w:t>этические</w:t>
      </w:r>
    </w:p>
    <w:p w14:paraId="4454A809" w14:textId="77777777" w:rsidR="003215D3" w:rsidRDefault="00FF3237" w:rsidP="00FF3237">
      <w:pPr>
        <w:pStyle w:val="BodyTextIndent"/>
        <w:numPr>
          <w:ilvl w:val="1"/>
          <w:numId w:val="23"/>
        </w:numPr>
        <w:rPr>
          <w:iCs/>
        </w:rPr>
      </w:pPr>
      <w:r w:rsidRPr="00FF3237">
        <w:rPr>
          <w:iCs/>
        </w:rPr>
        <w:t xml:space="preserve">эстетические </w:t>
      </w:r>
    </w:p>
    <w:p w14:paraId="40D37E7B" w14:textId="7CACDE34" w:rsidR="00FF3237" w:rsidRPr="00FF3237" w:rsidRDefault="003215D3" w:rsidP="00FF3237">
      <w:pPr>
        <w:pStyle w:val="BodyTextIndent"/>
        <w:numPr>
          <w:ilvl w:val="1"/>
          <w:numId w:val="23"/>
        </w:numPr>
        <w:rPr>
          <w:iCs/>
        </w:rPr>
      </w:pPr>
      <w:r>
        <w:rPr>
          <w:iCs/>
        </w:rPr>
        <w:t>другие</w:t>
      </w:r>
    </w:p>
    <w:p w14:paraId="0D765301" w14:textId="77777777" w:rsidR="00FF3237" w:rsidRPr="00FF3237" w:rsidRDefault="00FF3237" w:rsidP="00FF3237">
      <w:pPr>
        <w:pStyle w:val="BodyTextIndent"/>
        <w:numPr>
          <w:ilvl w:val="0"/>
          <w:numId w:val="23"/>
        </w:numPr>
        <w:rPr>
          <w:iCs/>
        </w:rPr>
      </w:pPr>
      <w:r w:rsidRPr="00FF3237">
        <w:rPr>
          <w:iCs/>
        </w:rPr>
        <w:t>по временной устойчивости:</w:t>
      </w:r>
    </w:p>
    <w:p w14:paraId="0F5B07E3" w14:textId="71FB6163" w:rsidR="00FF3237" w:rsidRPr="00FF3237" w:rsidRDefault="00FF3237" w:rsidP="00FF3237">
      <w:pPr>
        <w:pStyle w:val="BodyTextIndent"/>
        <w:numPr>
          <w:ilvl w:val="1"/>
          <w:numId w:val="23"/>
        </w:numPr>
        <w:rPr>
          <w:iCs/>
        </w:rPr>
      </w:pPr>
      <w:r w:rsidRPr="00FF3237">
        <w:rPr>
          <w:iCs/>
        </w:rPr>
        <w:t>устойчивые</w:t>
      </w:r>
      <w:r w:rsidR="00805433">
        <w:rPr>
          <w:iCs/>
        </w:rPr>
        <w:t xml:space="preserve"> (жесткие, неэластичные)</w:t>
      </w:r>
    </w:p>
    <w:p w14:paraId="324A3D9F" w14:textId="0A12A8D2" w:rsidR="00FF3237" w:rsidRPr="00FF3237" w:rsidRDefault="00FF3237" w:rsidP="00FF3237">
      <w:pPr>
        <w:pStyle w:val="BodyTextIndent"/>
        <w:numPr>
          <w:ilvl w:val="1"/>
          <w:numId w:val="23"/>
        </w:numPr>
        <w:rPr>
          <w:iCs/>
        </w:rPr>
      </w:pPr>
      <w:r w:rsidRPr="00FF3237">
        <w:rPr>
          <w:iCs/>
        </w:rPr>
        <w:t>ситуативные</w:t>
      </w:r>
      <w:r w:rsidR="00805433">
        <w:rPr>
          <w:iCs/>
        </w:rPr>
        <w:t xml:space="preserve"> (эластичные)</w:t>
      </w:r>
    </w:p>
    <w:p w14:paraId="652AD267" w14:textId="77777777" w:rsidR="00FF3237" w:rsidRPr="00FF3237" w:rsidRDefault="00FF3237" w:rsidP="00FF3237">
      <w:pPr>
        <w:pStyle w:val="BodyTextIndent"/>
        <w:numPr>
          <w:ilvl w:val="0"/>
          <w:numId w:val="23"/>
        </w:numPr>
        <w:rPr>
          <w:iCs/>
        </w:rPr>
      </w:pPr>
      <w:r w:rsidRPr="00FF3237">
        <w:rPr>
          <w:iCs/>
        </w:rPr>
        <w:t>по функциональной роли:</w:t>
      </w:r>
    </w:p>
    <w:p w14:paraId="419AC957" w14:textId="36F8A0C1" w:rsidR="00867E2C" w:rsidRPr="00FF3237" w:rsidRDefault="00867E2C" w:rsidP="00867E2C">
      <w:pPr>
        <w:pStyle w:val="BodyTextIndent"/>
        <w:numPr>
          <w:ilvl w:val="1"/>
          <w:numId w:val="23"/>
        </w:numPr>
        <w:rPr>
          <w:iCs/>
        </w:rPr>
      </w:pPr>
      <w:r w:rsidRPr="00FF3237">
        <w:rPr>
          <w:iCs/>
        </w:rPr>
        <w:t>доминирующие/второстепенные</w:t>
      </w:r>
    </w:p>
    <w:p w14:paraId="6A2AED50" w14:textId="7B3BDB76" w:rsidR="00867E2C" w:rsidRPr="00FF3237" w:rsidRDefault="00867E2C" w:rsidP="00867E2C">
      <w:pPr>
        <w:pStyle w:val="BodyTextIndent"/>
        <w:numPr>
          <w:ilvl w:val="1"/>
          <w:numId w:val="23"/>
        </w:numPr>
        <w:rPr>
          <w:iCs/>
        </w:rPr>
      </w:pPr>
      <w:r w:rsidRPr="00FF3237">
        <w:rPr>
          <w:iCs/>
        </w:rPr>
        <w:t>центральные/периферические</w:t>
      </w:r>
    </w:p>
    <w:p w14:paraId="36D6AADC" w14:textId="06101B47" w:rsidR="00FF3237" w:rsidRPr="00FF3237" w:rsidRDefault="00867E2C" w:rsidP="00FF3237">
      <w:pPr>
        <w:pStyle w:val="BodyTextIndent"/>
        <w:numPr>
          <w:ilvl w:val="1"/>
          <w:numId w:val="23"/>
        </w:numPr>
        <w:rPr>
          <w:iCs/>
        </w:rPr>
      </w:pPr>
      <w:r>
        <w:rPr>
          <w:iCs/>
        </w:rPr>
        <w:t>устойчивые/ситуативные</w:t>
      </w:r>
    </w:p>
    <w:p w14:paraId="27E83141" w14:textId="77777777" w:rsidR="00FF3237" w:rsidRPr="00FF3237" w:rsidRDefault="00FF3237" w:rsidP="00FF3237">
      <w:pPr>
        <w:pStyle w:val="BodyTextIndent"/>
        <w:numPr>
          <w:ilvl w:val="0"/>
          <w:numId w:val="23"/>
        </w:numPr>
        <w:rPr>
          <w:iCs/>
        </w:rPr>
      </w:pPr>
      <w:r w:rsidRPr="00FF3237">
        <w:rPr>
          <w:iCs/>
        </w:rPr>
        <w:t>по субъекту потребностей:</w:t>
      </w:r>
    </w:p>
    <w:p w14:paraId="11B65BC4" w14:textId="77777777" w:rsidR="00FF3237" w:rsidRPr="00FF3237" w:rsidRDefault="00FF3237" w:rsidP="00FF3237">
      <w:pPr>
        <w:pStyle w:val="BodyTextIndent"/>
        <w:numPr>
          <w:ilvl w:val="1"/>
          <w:numId w:val="23"/>
        </w:numPr>
        <w:rPr>
          <w:iCs/>
        </w:rPr>
      </w:pPr>
      <w:r w:rsidRPr="00FF3237">
        <w:rPr>
          <w:iCs/>
        </w:rPr>
        <w:t>групповые</w:t>
      </w:r>
    </w:p>
    <w:p w14:paraId="1BEB16D1" w14:textId="77777777" w:rsidR="00FF3237" w:rsidRPr="00FF3237" w:rsidRDefault="00FF3237" w:rsidP="00FF3237">
      <w:pPr>
        <w:pStyle w:val="BodyTextIndent"/>
        <w:numPr>
          <w:ilvl w:val="1"/>
          <w:numId w:val="23"/>
        </w:numPr>
        <w:rPr>
          <w:iCs/>
        </w:rPr>
      </w:pPr>
      <w:r w:rsidRPr="00FF3237">
        <w:rPr>
          <w:iCs/>
        </w:rPr>
        <w:t>индивидуальные</w:t>
      </w:r>
    </w:p>
    <w:p w14:paraId="24D714A3" w14:textId="77777777" w:rsidR="00FF3237" w:rsidRPr="00FF3237" w:rsidRDefault="00FF3237" w:rsidP="00FF3237">
      <w:pPr>
        <w:pStyle w:val="BodyTextIndent"/>
        <w:numPr>
          <w:ilvl w:val="1"/>
          <w:numId w:val="23"/>
        </w:numPr>
        <w:rPr>
          <w:iCs/>
        </w:rPr>
      </w:pPr>
      <w:r w:rsidRPr="00FF3237">
        <w:rPr>
          <w:iCs/>
        </w:rPr>
        <w:t>коллективные</w:t>
      </w:r>
    </w:p>
    <w:p w14:paraId="3C19C98C" w14:textId="12E7AAA7" w:rsidR="00665A62" w:rsidRDefault="00FF3237" w:rsidP="00665A62">
      <w:pPr>
        <w:pStyle w:val="BodyTextIndent"/>
        <w:numPr>
          <w:ilvl w:val="1"/>
          <w:numId w:val="23"/>
        </w:numPr>
        <w:rPr>
          <w:iCs/>
        </w:rPr>
      </w:pPr>
      <w:r w:rsidRPr="00FF3237">
        <w:rPr>
          <w:iCs/>
        </w:rPr>
        <w:t>общественные</w:t>
      </w:r>
    </w:p>
    <w:p w14:paraId="4A8F692B" w14:textId="26019F21" w:rsidR="00665A62" w:rsidRDefault="00665A62" w:rsidP="00665A62">
      <w:pPr>
        <w:pStyle w:val="BodyTextIndent"/>
        <w:numPr>
          <w:ilvl w:val="0"/>
          <w:numId w:val="23"/>
        </w:numPr>
        <w:rPr>
          <w:iCs/>
        </w:rPr>
      </w:pPr>
      <w:r>
        <w:rPr>
          <w:iCs/>
        </w:rPr>
        <w:t>по масштабу и структуре:</w:t>
      </w:r>
    </w:p>
    <w:p w14:paraId="27427714" w14:textId="647785E1" w:rsidR="00665A62" w:rsidRDefault="00665A62" w:rsidP="00665A62">
      <w:pPr>
        <w:pStyle w:val="BodyTextIndent"/>
        <w:numPr>
          <w:ilvl w:val="1"/>
          <w:numId w:val="23"/>
        </w:numPr>
        <w:rPr>
          <w:iCs/>
          <w:lang w:val="ru-RU"/>
        </w:rPr>
      </w:pPr>
      <w:r w:rsidRPr="00665A62">
        <w:rPr>
          <w:iCs/>
          <w:lang w:val="ru-RU"/>
        </w:rPr>
        <w:t>Абсолютные</w:t>
      </w:r>
      <w:r>
        <w:rPr>
          <w:iCs/>
          <w:lang w:val="ru-RU"/>
        </w:rPr>
        <w:t>(максимальный объем благ, который мог быть потреблен если бы был в наличии)</w:t>
      </w:r>
    </w:p>
    <w:p w14:paraId="2D4C5577" w14:textId="6EE2A525" w:rsidR="00665A62" w:rsidRDefault="00665A62" w:rsidP="00665A62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Перспективные (которые могут быть удовлетворены в будущем)</w:t>
      </w:r>
    </w:p>
    <w:p w14:paraId="3F17B3E0" w14:textId="05A6CF1A" w:rsidR="00665A62" w:rsidRDefault="00665A62" w:rsidP="00665A62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Действительные (настоящие, возможные при данном уровне развития производства)</w:t>
      </w:r>
    </w:p>
    <w:p w14:paraId="0EA5B1E8" w14:textId="472FDF72" w:rsidR="00665A62" w:rsidRDefault="00665A62" w:rsidP="00665A62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Подлежащие удовлетворению</w:t>
      </w:r>
    </w:p>
    <w:p w14:paraId="6DBB581A" w14:textId="3AB68E48" w:rsidR="00665A62" w:rsidRDefault="00665A62" w:rsidP="00665A62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Фактически удовлетворяемые</w:t>
      </w:r>
    </w:p>
    <w:p w14:paraId="3C6CE80F" w14:textId="69818698" w:rsidR="00BA2FCE" w:rsidRDefault="00BA2FCE" w:rsidP="00BA2FCE">
      <w:pPr>
        <w:pStyle w:val="BodyTextIndent"/>
        <w:numPr>
          <w:ilvl w:val="0"/>
          <w:numId w:val="23"/>
        </w:numPr>
        <w:rPr>
          <w:iCs/>
          <w:lang w:val="ru-RU"/>
        </w:rPr>
      </w:pPr>
      <w:r>
        <w:rPr>
          <w:iCs/>
          <w:lang w:val="ru-RU"/>
        </w:rPr>
        <w:t>По участию в производственном процессе</w:t>
      </w:r>
    </w:p>
    <w:p w14:paraId="29155581" w14:textId="27EE2C6B" w:rsidR="00BA2FCE" w:rsidRDefault="00BA2FCE" w:rsidP="00BA2FCE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Производственные</w:t>
      </w:r>
    </w:p>
    <w:p w14:paraId="772ADB56" w14:textId="72D379B3" w:rsidR="00BA2FCE" w:rsidRDefault="00BA2FCE" w:rsidP="00BA2FCE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Непроизводственные</w:t>
      </w:r>
    </w:p>
    <w:p w14:paraId="35F0C023" w14:textId="790885E0" w:rsidR="00BA2FCE" w:rsidRDefault="00BA2FCE" w:rsidP="00BA2FCE">
      <w:pPr>
        <w:pStyle w:val="BodyTextIndent"/>
        <w:numPr>
          <w:ilvl w:val="0"/>
          <w:numId w:val="23"/>
        </w:numPr>
        <w:rPr>
          <w:iCs/>
          <w:lang w:val="ru-RU"/>
        </w:rPr>
      </w:pPr>
      <w:r>
        <w:rPr>
          <w:iCs/>
          <w:lang w:val="ru-RU"/>
        </w:rPr>
        <w:t>По происхождению</w:t>
      </w:r>
    </w:p>
    <w:p w14:paraId="69A655A1" w14:textId="736FE239" w:rsidR="00867E2C" w:rsidRDefault="00BA2FCE" w:rsidP="00867E2C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Экономические</w:t>
      </w:r>
      <w:r w:rsidR="00867E2C">
        <w:rPr>
          <w:iCs/>
          <w:lang w:val="ru-RU"/>
        </w:rPr>
        <w:t xml:space="preserve"> /</w:t>
      </w:r>
      <w:r w:rsidR="00867E2C" w:rsidRPr="00867E2C">
        <w:rPr>
          <w:iCs/>
          <w:lang w:val="ru-RU"/>
        </w:rPr>
        <w:t xml:space="preserve"> </w:t>
      </w:r>
      <w:r w:rsidR="00867E2C">
        <w:rPr>
          <w:iCs/>
          <w:lang w:val="ru-RU"/>
        </w:rPr>
        <w:t>Неэкономические</w:t>
      </w:r>
    </w:p>
    <w:p w14:paraId="7007DF25" w14:textId="21EB6FBD" w:rsidR="00BA2FCE" w:rsidRDefault="00867E2C" w:rsidP="00BA2FCE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Естественные / Культурные</w:t>
      </w:r>
    </w:p>
    <w:p w14:paraId="7AC3021E" w14:textId="15678490" w:rsidR="00867E2C" w:rsidRPr="00867E2C" w:rsidRDefault="00867E2C" w:rsidP="00867E2C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Врожденные / Простые приобретенные / Сложные приобретенные</w:t>
      </w:r>
    </w:p>
    <w:p w14:paraId="0B76F8C1" w14:textId="5693FCC7" w:rsidR="00BA2FCE" w:rsidRDefault="00BA2FCE" w:rsidP="00BA2FCE">
      <w:pPr>
        <w:pStyle w:val="BodyTextIndent"/>
        <w:numPr>
          <w:ilvl w:val="0"/>
          <w:numId w:val="23"/>
        </w:numPr>
        <w:rPr>
          <w:iCs/>
          <w:lang w:val="ru-RU"/>
        </w:rPr>
      </w:pPr>
      <w:r>
        <w:rPr>
          <w:iCs/>
          <w:lang w:val="ru-RU"/>
        </w:rPr>
        <w:t>От роли в воспроизводстве рабочей силы</w:t>
      </w:r>
    </w:p>
    <w:p w14:paraId="2C08543A" w14:textId="0D5D2D47" w:rsidR="00BA2FCE" w:rsidRDefault="00BA2FCE" w:rsidP="00BA2FCE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Физические</w:t>
      </w:r>
    </w:p>
    <w:p w14:paraId="0655319E" w14:textId="46C8A2A0" w:rsidR="00BA2FCE" w:rsidRDefault="00BA2FCE" w:rsidP="00BA2FCE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Социальные</w:t>
      </w:r>
    </w:p>
    <w:p w14:paraId="0C650EBF" w14:textId="2435031D" w:rsidR="00034D98" w:rsidRDefault="00BA2FCE" w:rsidP="0057500C">
      <w:pPr>
        <w:pStyle w:val="BodyTextIndent"/>
        <w:numPr>
          <w:ilvl w:val="1"/>
          <w:numId w:val="23"/>
        </w:numPr>
        <w:rPr>
          <w:iCs/>
          <w:lang w:val="ru-RU"/>
        </w:rPr>
      </w:pPr>
      <w:r>
        <w:rPr>
          <w:iCs/>
          <w:lang w:val="ru-RU"/>
        </w:rPr>
        <w:t>Духовные</w:t>
      </w:r>
    </w:p>
    <w:p w14:paraId="20C5251C" w14:textId="77777777" w:rsidR="0057500C" w:rsidRPr="0057500C" w:rsidRDefault="0057500C" w:rsidP="00867E2C">
      <w:pPr>
        <w:pStyle w:val="BodyTextIndent"/>
        <w:ind w:left="720"/>
        <w:rPr>
          <w:iCs/>
          <w:lang w:val="ru-RU"/>
        </w:rPr>
      </w:pPr>
    </w:p>
    <w:p w14:paraId="1BF3657E" w14:textId="124F7B81" w:rsidR="00034D98" w:rsidRDefault="00034D98" w:rsidP="00034D98">
      <w:pPr>
        <w:pStyle w:val="BodyTextIndent"/>
        <w:rPr>
          <w:iCs/>
          <w:lang w:val="ru-RU"/>
        </w:rPr>
      </w:pPr>
      <w:r>
        <w:rPr>
          <w:iCs/>
          <w:lang w:val="ru-RU"/>
        </w:rPr>
        <w:t xml:space="preserve">Наибольшего </w:t>
      </w:r>
      <w:r w:rsidR="001727F2">
        <w:rPr>
          <w:iCs/>
          <w:lang w:val="ru-RU"/>
        </w:rPr>
        <w:t>распространения получила классификация потребностей по А</w:t>
      </w:r>
      <w:r w:rsidR="001727F2" w:rsidRPr="001727F2">
        <w:rPr>
          <w:iCs/>
          <w:lang w:val="ru-RU"/>
        </w:rPr>
        <w:t xml:space="preserve">. </w:t>
      </w:r>
      <w:r w:rsidR="001727F2">
        <w:rPr>
          <w:iCs/>
          <w:lang w:val="ru-RU"/>
        </w:rPr>
        <w:t>Маслоу, согласно которо</w:t>
      </w:r>
      <w:r w:rsidR="00867E2C">
        <w:rPr>
          <w:iCs/>
          <w:lang w:val="ru-RU"/>
        </w:rPr>
        <w:t>й, все потребности можно предст</w:t>
      </w:r>
      <w:r w:rsidR="001727F2">
        <w:rPr>
          <w:iCs/>
          <w:lang w:val="ru-RU"/>
        </w:rPr>
        <w:t>а</w:t>
      </w:r>
      <w:r w:rsidR="00867E2C">
        <w:rPr>
          <w:iCs/>
          <w:lang w:val="ru-RU"/>
        </w:rPr>
        <w:t>в</w:t>
      </w:r>
      <w:r w:rsidR="001727F2">
        <w:rPr>
          <w:iCs/>
          <w:lang w:val="ru-RU"/>
        </w:rPr>
        <w:t>ить в</w:t>
      </w:r>
      <w:r w:rsidR="00867E2C">
        <w:rPr>
          <w:iCs/>
          <w:lang w:val="ru-RU"/>
        </w:rPr>
        <w:t xml:space="preserve"> </w:t>
      </w:r>
      <w:r w:rsidR="00081442">
        <w:rPr>
          <w:iCs/>
          <w:lang w:val="ru-RU"/>
        </w:rPr>
        <w:t xml:space="preserve">виде пирамиды (от низжих к высшим, по последовательности их удовлетворения). </w:t>
      </w:r>
    </w:p>
    <w:p w14:paraId="6C241F65" w14:textId="4AF72D00" w:rsidR="001727F2" w:rsidRPr="001727F2" w:rsidRDefault="0057500C" w:rsidP="00034D98">
      <w:pPr>
        <w:pStyle w:val="BodyTextIndent"/>
        <w:rPr>
          <w:iCs/>
          <w:lang w:val="ru-RU"/>
        </w:rPr>
      </w:pPr>
      <w:r w:rsidRPr="0057500C">
        <w:rPr>
          <w:iCs/>
          <w:lang w:val="ru-RU"/>
        </w:rPr>
        <w:drawing>
          <wp:inline distT="0" distB="0" distL="0" distR="0" wp14:anchorId="078633F7" wp14:editId="4C1F0583">
            <wp:extent cx="5552426" cy="5844659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316" cy="589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B33B" w14:textId="720D6D88" w:rsidR="00FF3237" w:rsidRDefault="00081442" w:rsidP="00ED6C49">
      <w:pPr>
        <w:pStyle w:val="BodyTextIndent"/>
        <w:ind w:left="0" w:firstLine="720"/>
        <w:rPr>
          <w:iCs/>
          <w:lang w:val="ru-RU"/>
        </w:rPr>
      </w:pPr>
      <w:r>
        <w:rPr>
          <w:iCs/>
          <w:lang w:val="ru-RU"/>
        </w:rPr>
        <w:t>Биологические потребности обусловлены необходимостью поддержки жизнедеятельности.</w:t>
      </w:r>
    </w:p>
    <w:p w14:paraId="2C63219E" w14:textId="0C146859" w:rsidR="00081442" w:rsidRDefault="00081442" w:rsidP="00ED6C49">
      <w:pPr>
        <w:pStyle w:val="BodyTextIndent"/>
        <w:ind w:left="0" w:firstLine="720"/>
        <w:rPr>
          <w:iCs/>
          <w:lang w:val="ru-RU"/>
        </w:rPr>
      </w:pPr>
      <w:r>
        <w:rPr>
          <w:iCs/>
          <w:lang w:val="ru-RU"/>
        </w:rPr>
        <w:t xml:space="preserve">Физиолого-психологическая потребность в безопасности и уверенности в будущем, позволяет сохранить гомеостаз; Для продолжения рода необходим секс. Так же к этому классу потребностей можно отнести потребность в информации, так как в отсутствие нервных сигналов – ткань деградирует, а психика в условиях сенсорной депривации расстраивается. </w:t>
      </w:r>
    </w:p>
    <w:p w14:paraId="05F3C41A" w14:textId="24EE0410" w:rsidR="00081442" w:rsidRDefault="00081442" w:rsidP="00ED6C49">
      <w:pPr>
        <w:pStyle w:val="BodyTextIndent"/>
        <w:ind w:left="0" w:firstLine="720"/>
        <w:rPr>
          <w:iCs/>
          <w:lang w:val="ru-RU"/>
        </w:rPr>
      </w:pPr>
      <w:r>
        <w:rPr>
          <w:iCs/>
          <w:lang w:val="ru-RU"/>
        </w:rPr>
        <w:t>Потребность в любви и общении является психосоциальной потребностью, реализация которой позволяет людям действовать в группах</w:t>
      </w:r>
    </w:p>
    <w:p w14:paraId="0DC3A06C" w14:textId="1E8EA033" w:rsidR="00081442" w:rsidRDefault="00081442" w:rsidP="00ED6C49">
      <w:pPr>
        <w:pStyle w:val="BodyTextIndent"/>
        <w:ind w:left="0" w:firstLine="720"/>
        <w:rPr>
          <w:iCs/>
          <w:lang w:val="ru-RU"/>
        </w:rPr>
      </w:pPr>
      <w:r>
        <w:rPr>
          <w:iCs/>
          <w:lang w:val="ru-RU"/>
        </w:rPr>
        <w:t>Потребность в признании и самоутверждении является чисто социальной потребностью, реализация которой позволяет определить место в обществе</w:t>
      </w:r>
    </w:p>
    <w:p w14:paraId="4BB3CE9C" w14:textId="77777777" w:rsidR="00081442" w:rsidRDefault="00081442" w:rsidP="00081442">
      <w:pPr>
        <w:pStyle w:val="BodyTextIndent"/>
        <w:ind w:left="0" w:firstLine="720"/>
        <w:rPr>
          <w:b/>
          <w:lang w:val="ru-RU"/>
        </w:rPr>
      </w:pPr>
      <w:r>
        <w:rPr>
          <w:iCs/>
          <w:lang w:val="ru-RU"/>
        </w:rPr>
        <w:t>Потребность в самовыражении является творческой, созидательной потребностью.</w:t>
      </w:r>
    </w:p>
    <w:p w14:paraId="6537B4FB" w14:textId="77777777" w:rsidR="00D86F77" w:rsidRDefault="00081442" w:rsidP="00D86F77">
      <w:pPr>
        <w:jc w:val="center"/>
        <w:rPr>
          <w:b/>
          <w:sz w:val="32"/>
          <w:lang w:val="ru-RU"/>
        </w:rPr>
      </w:pPr>
      <w:r>
        <w:rPr>
          <w:b/>
          <w:lang w:val="ru-RU"/>
        </w:rPr>
        <w:br w:type="page"/>
      </w:r>
      <w:r w:rsidR="00EE5BBE" w:rsidRPr="00081442">
        <w:rPr>
          <w:b/>
          <w:sz w:val="32"/>
          <w:lang w:val="ru-RU"/>
        </w:rPr>
        <w:t>Валовой внутренний продукт (ВВП), валовой национальный продукт (ВНП). Методы измерения. Дефлятор ВНП.</w:t>
      </w:r>
    </w:p>
    <w:p w14:paraId="61C6A328" w14:textId="77777777" w:rsidR="00D86F77" w:rsidRDefault="00D86F77" w:rsidP="00D86F77">
      <w:pPr>
        <w:jc w:val="center"/>
        <w:rPr>
          <w:b/>
          <w:sz w:val="32"/>
          <w:lang w:val="ru-RU"/>
        </w:rPr>
      </w:pPr>
    </w:p>
    <w:p w14:paraId="4632A39B" w14:textId="2526EFB4" w:rsidR="00EE5BBE" w:rsidRDefault="00EE5BBE" w:rsidP="00D86F77">
      <w:pPr>
        <w:jc w:val="center"/>
        <w:rPr>
          <w:lang w:val="ru-RU"/>
        </w:rPr>
      </w:pPr>
      <w:r w:rsidRPr="00D86F77">
        <w:rPr>
          <w:i/>
          <w:lang w:val="ru-RU"/>
        </w:rPr>
        <w:t xml:space="preserve">Основные теоретические положения: </w:t>
      </w:r>
      <w:r w:rsidRPr="00D86F77">
        <w:rPr>
          <w:lang w:val="ru-RU"/>
        </w:rPr>
        <w:t>система национальных счетов, валовой внутренний продукт, валовой национальный продукт; три метода измерения ВВП: производственный, по доходам и по расходам; номинальный и реальный ВВП; дефлятор ВВП; показатели, не учитывающиеся в ВВП.</w:t>
      </w:r>
    </w:p>
    <w:p w14:paraId="1C6E1C69" w14:textId="77777777" w:rsidR="00D86F77" w:rsidRDefault="00D86F77" w:rsidP="00D86F77">
      <w:pPr>
        <w:jc w:val="center"/>
        <w:rPr>
          <w:lang w:val="ru-RU"/>
        </w:rPr>
      </w:pPr>
    </w:p>
    <w:p w14:paraId="0392987F" w14:textId="410381A3" w:rsidR="00F34A1D" w:rsidRPr="009657D0" w:rsidRDefault="00D34F06" w:rsidP="009657D0">
      <w:pPr>
        <w:ind w:firstLine="360"/>
        <w:rPr>
          <w:lang w:val="ru-RU"/>
        </w:rPr>
      </w:pPr>
      <w:r w:rsidRPr="00B8718C">
        <w:rPr>
          <w:i/>
          <w:lang w:val="ru-RU"/>
        </w:rPr>
        <w:t>Национальный продукт</w:t>
      </w:r>
      <w:r>
        <w:rPr>
          <w:lang w:val="ru-RU"/>
        </w:rPr>
        <w:t xml:space="preserve"> – все товары и услуги, созданные в стране за определенный промежуток времени</w:t>
      </w:r>
      <w:r w:rsidR="00F34A1D">
        <w:rPr>
          <w:lang w:val="ru-RU"/>
        </w:rPr>
        <w:t xml:space="preserve">. С давних времен предпринимались попытки измерить национальный продукт. </w:t>
      </w:r>
      <w:r w:rsidR="009657D0">
        <w:t>Существуют</w:t>
      </w:r>
      <w:r w:rsidR="00F34A1D" w:rsidRPr="00F34A1D">
        <w:t xml:space="preserve"> разные методы подсчёта объёма национального продукта. В странах с рыночной экономикой его объём определяют по </w:t>
      </w:r>
      <w:r w:rsidR="00F34A1D" w:rsidRPr="00F34A1D">
        <w:rPr>
          <w:i/>
        </w:rPr>
        <w:t>системе национальных счетов</w:t>
      </w:r>
      <w:r w:rsidR="00F34A1D" w:rsidRPr="00F34A1D">
        <w:t xml:space="preserve"> (СНС) во всех отраслях народного хозяйства. В странах с плановой экономикой принято считать национальный продукт, производимый только в сфере материального производства.</w:t>
      </w:r>
    </w:p>
    <w:p w14:paraId="29F0E00F" w14:textId="77777777" w:rsidR="00F34A1D" w:rsidRDefault="00F34A1D" w:rsidP="009657D0">
      <w:pPr>
        <w:ind w:firstLine="360"/>
        <w:rPr>
          <w:lang w:val="ru-RU"/>
        </w:rPr>
      </w:pPr>
    </w:p>
    <w:p w14:paraId="2D111478" w14:textId="77777777" w:rsidR="00B669E8" w:rsidRDefault="00F34A1D" w:rsidP="009657D0">
      <w:pPr>
        <w:ind w:firstLine="360"/>
        <w:rPr>
          <w:lang w:val="ru-RU"/>
        </w:rPr>
      </w:pPr>
      <w:r>
        <w:rPr>
          <w:lang w:val="ru-RU"/>
        </w:rPr>
        <w:t>СНС – способ упорядочения информации об экономических операциях, совершаемых хоз</w:t>
      </w:r>
      <w:r w:rsidR="00A144AD">
        <w:rPr>
          <w:lang w:val="ru-RU"/>
        </w:rPr>
        <w:t>яйственными с</w:t>
      </w:r>
      <w:r>
        <w:rPr>
          <w:lang w:val="ru-RU"/>
        </w:rPr>
        <w:t>убъектами в процес</w:t>
      </w:r>
      <w:r w:rsidR="00A144AD">
        <w:rPr>
          <w:lang w:val="ru-RU"/>
        </w:rPr>
        <w:t>се общественного воспроизводства. Это согласованный на международном уровне стандартный набор рекомендаций по исчислению показателей экономической деятельности. Связывает важные макроэкономическ</w:t>
      </w:r>
      <w:r w:rsidR="00906AD3">
        <w:rPr>
          <w:lang w:val="ru-RU"/>
        </w:rPr>
        <w:t>ие показатели: объемы выпуска т</w:t>
      </w:r>
      <w:r w:rsidR="00A144AD">
        <w:rPr>
          <w:lang w:val="ru-RU"/>
        </w:rPr>
        <w:t>о</w:t>
      </w:r>
      <w:r w:rsidR="00906AD3">
        <w:rPr>
          <w:lang w:val="ru-RU"/>
        </w:rPr>
        <w:t>варов и услуг, совокупные доходы и расходы.</w:t>
      </w:r>
      <w:r w:rsidR="00C24EB9">
        <w:rPr>
          <w:lang w:val="ru-RU"/>
        </w:rPr>
        <w:t xml:space="preserve"> Позволяет представить ВВП(ВНП) на всех основных стадиях: производство, распределение, пользование.</w:t>
      </w:r>
      <w:r w:rsidR="00C87123">
        <w:rPr>
          <w:lang w:val="ru-RU"/>
        </w:rPr>
        <w:t xml:space="preserve"> СНС также отражает связи между национальной экономикой данной страны с остальным миром через счета внешних операций.</w:t>
      </w:r>
      <w:r w:rsidR="00B669E8">
        <w:rPr>
          <w:lang w:val="ru-RU"/>
        </w:rPr>
        <w:t xml:space="preserve"> Задача же этой системы: измерение объемов производства за определенный промежуток времени, выявление существующих тенденций в экономике, а также организация экономической политики государства. </w:t>
      </w:r>
    </w:p>
    <w:p w14:paraId="72D3AC3A" w14:textId="77777777" w:rsidR="00B669E8" w:rsidRDefault="00B669E8" w:rsidP="009657D0">
      <w:pPr>
        <w:ind w:firstLine="360"/>
        <w:rPr>
          <w:lang w:val="ru-RU"/>
        </w:rPr>
      </w:pPr>
    </w:p>
    <w:p w14:paraId="3D8320C3" w14:textId="77777777" w:rsidR="00B669E8" w:rsidRDefault="00B669E8" w:rsidP="009657D0">
      <w:pPr>
        <w:ind w:firstLine="360"/>
        <w:rPr>
          <w:lang w:val="ru-RU"/>
        </w:rPr>
      </w:pPr>
    </w:p>
    <w:p w14:paraId="62B0D69B" w14:textId="034B1790" w:rsidR="00A71CAC" w:rsidRDefault="00B669E8" w:rsidP="009657D0">
      <w:pPr>
        <w:ind w:firstLine="360"/>
        <w:rPr>
          <w:lang w:val="ru-RU"/>
        </w:rPr>
      </w:pPr>
      <w:r>
        <w:rPr>
          <w:lang w:val="ru-RU"/>
        </w:rPr>
        <w:t>Ниже приведены показатели, связанные с СНС:</w:t>
      </w:r>
    </w:p>
    <w:p w14:paraId="39CBA508" w14:textId="70661861" w:rsidR="00B669E8" w:rsidRPr="00B669E8" w:rsidRDefault="00B669E8" w:rsidP="00B669E8">
      <w:pPr>
        <w:pStyle w:val="ListParagraph"/>
        <w:numPr>
          <w:ilvl w:val="0"/>
          <w:numId w:val="23"/>
        </w:numPr>
      </w:pPr>
      <w:r>
        <w:rPr>
          <w:lang w:val="ru-RU"/>
        </w:rPr>
        <w:t>Валовой внутренний продукт</w:t>
      </w:r>
    </w:p>
    <w:p w14:paraId="224C9E6A" w14:textId="1033365F" w:rsidR="00B669E8" w:rsidRPr="00B669E8" w:rsidRDefault="00B669E8" w:rsidP="00B669E8">
      <w:pPr>
        <w:pStyle w:val="ListParagraph"/>
        <w:numPr>
          <w:ilvl w:val="0"/>
          <w:numId w:val="23"/>
        </w:numPr>
      </w:pPr>
      <w:r>
        <w:rPr>
          <w:lang w:val="ru-RU"/>
        </w:rPr>
        <w:t>Валовой национальный продукт</w:t>
      </w:r>
    </w:p>
    <w:p w14:paraId="17C23335" w14:textId="47DEAE2C" w:rsidR="00B669E8" w:rsidRPr="00B669E8" w:rsidRDefault="00B669E8" w:rsidP="00B669E8">
      <w:pPr>
        <w:pStyle w:val="ListParagraph"/>
        <w:numPr>
          <w:ilvl w:val="0"/>
          <w:numId w:val="23"/>
        </w:numPr>
      </w:pPr>
      <w:r>
        <w:rPr>
          <w:lang w:val="ru-RU"/>
        </w:rPr>
        <w:t>Валовой национальный располагаемый доход</w:t>
      </w:r>
    </w:p>
    <w:p w14:paraId="17B9A43E" w14:textId="7ACAB5C3" w:rsidR="00B669E8" w:rsidRPr="00B669E8" w:rsidRDefault="00B669E8" w:rsidP="00B669E8">
      <w:pPr>
        <w:pStyle w:val="ListParagraph"/>
        <w:numPr>
          <w:ilvl w:val="0"/>
          <w:numId w:val="23"/>
        </w:numPr>
      </w:pPr>
      <w:r>
        <w:rPr>
          <w:lang w:val="ru-RU"/>
        </w:rPr>
        <w:t>Конечное потребление</w:t>
      </w:r>
    </w:p>
    <w:p w14:paraId="44CCAB0C" w14:textId="5603D370" w:rsidR="00B669E8" w:rsidRPr="00B669E8" w:rsidRDefault="00B669E8" w:rsidP="00B669E8">
      <w:pPr>
        <w:pStyle w:val="ListParagraph"/>
        <w:numPr>
          <w:ilvl w:val="0"/>
          <w:numId w:val="23"/>
        </w:numPr>
      </w:pPr>
      <w:r>
        <w:rPr>
          <w:lang w:val="ru-RU"/>
        </w:rPr>
        <w:t>Валовое накопление</w:t>
      </w:r>
    </w:p>
    <w:p w14:paraId="4DABE1D7" w14:textId="27A98453" w:rsidR="00B669E8" w:rsidRPr="00B669E8" w:rsidRDefault="00B669E8" w:rsidP="00B669E8">
      <w:pPr>
        <w:pStyle w:val="ListParagraph"/>
        <w:numPr>
          <w:ilvl w:val="0"/>
          <w:numId w:val="23"/>
        </w:numPr>
      </w:pPr>
      <w:r>
        <w:rPr>
          <w:lang w:val="ru-RU"/>
        </w:rPr>
        <w:t>Национальное сбережение</w:t>
      </w:r>
    </w:p>
    <w:p w14:paraId="6BD363D3" w14:textId="76A8FA47" w:rsidR="00B669E8" w:rsidRPr="00B669E8" w:rsidRDefault="00B669E8" w:rsidP="00B669E8">
      <w:pPr>
        <w:pStyle w:val="ListParagraph"/>
        <w:numPr>
          <w:ilvl w:val="0"/>
          <w:numId w:val="23"/>
        </w:numPr>
      </w:pPr>
      <w:r>
        <w:rPr>
          <w:lang w:val="ru-RU"/>
        </w:rPr>
        <w:t>Чистое кредитование</w:t>
      </w:r>
    </w:p>
    <w:p w14:paraId="2D462292" w14:textId="69A0A349" w:rsidR="00B669E8" w:rsidRPr="00B669E8" w:rsidRDefault="00B669E8" w:rsidP="00B669E8">
      <w:pPr>
        <w:pStyle w:val="ListParagraph"/>
        <w:numPr>
          <w:ilvl w:val="0"/>
          <w:numId w:val="23"/>
        </w:numPr>
      </w:pPr>
      <w:r>
        <w:rPr>
          <w:lang w:val="ru-RU"/>
        </w:rPr>
        <w:t>Чистое заимствование</w:t>
      </w:r>
    </w:p>
    <w:p w14:paraId="6E6D13E1" w14:textId="210F22A1" w:rsidR="00B669E8" w:rsidRPr="00B669E8" w:rsidRDefault="00B669E8" w:rsidP="00B669E8">
      <w:pPr>
        <w:pStyle w:val="ListParagraph"/>
        <w:numPr>
          <w:ilvl w:val="0"/>
          <w:numId w:val="23"/>
        </w:numPr>
      </w:pPr>
      <w:r>
        <w:rPr>
          <w:lang w:val="ru-RU"/>
        </w:rPr>
        <w:t>Национальное богатство</w:t>
      </w:r>
    </w:p>
    <w:p w14:paraId="52A50DCC" w14:textId="5CB033F5" w:rsidR="00B669E8" w:rsidRPr="00B669E8" w:rsidRDefault="00B669E8" w:rsidP="00B669E8">
      <w:pPr>
        <w:pStyle w:val="ListParagraph"/>
        <w:numPr>
          <w:ilvl w:val="0"/>
          <w:numId w:val="23"/>
        </w:numPr>
      </w:pPr>
      <w:r>
        <w:rPr>
          <w:lang w:val="ru-RU"/>
        </w:rPr>
        <w:t>Сальдо внешней торговли</w:t>
      </w:r>
    </w:p>
    <w:p w14:paraId="1FBB4215" w14:textId="6F6DBF15" w:rsidR="00EE5BBE" w:rsidRDefault="00EE5BBE">
      <w:pPr>
        <w:rPr>
          <w:b/>
          <w:lang w:val="ru-RU"/>
        </w:rPr>
      </w:pPr>
    </w:p>
    <w:p w14:paraId="20D8A685" w14:textId="77777777" w:rsidR="00974698" w:rsidRDefault="00BC2047">
      <w:pPr>
        <w:rPr>
          <w:lang w:val="ru-RU"/>
        </w:rPr>
      </w:pPr>
      <w:r w:rsidRPr="00BC2047">
        <w:rPr>
          <w:lang w:val="ru-RU"/>
        </w:rPr>
        <w:t>Ныне действующая система появилась в 2008 году. Она включает все сферы производства за исключением разве что некоторых бытовых услуг, учитывать которые практически невозможно.</w:t>
      </w:r>
      <w:r>
        <w:rPr>
          <w:lang w:val="ru-RU"/>
        </w:rPr>
        <w:t xml:space="preserve"> Включает новые определения и классификации компонентов ВВП и национального дохода: учет интеллектуальной собственности, производные финансовые инструменты, расходы на </w:t>
      </w:r>
      <w:r>
        <w:t>R</w:t>
      </w:r>
      <w:r w:rsidRPr="00BC2047">
        <w:rPr>
          <w:lang w:val="ru-RU"/>
        </w:rPr>
        <w:t>&amp;</w:t>
      </w:r>
      <w:r>
        <w:t>D</w:t>
      </w:r>
      <w:r w:rsidRPr="00BC2047">
        <w:rPr>
          <w:lang w:val="ru-RU"/>
        </w:rPr>
        <w:t xml:space="preserve"> </w:t>
      </w:r>
      <w:r>
        <w:rPr>
          <w:lang w:val="ru-RU"/>
        </w:rPr>
        <w:t xml:space="preserve">и вооружение; согласованность статистики и бухучета, анализ инфляции и международные сопоставления ВВП. </w:t>
      </w:r>
      <w:r>
        <w:rPr>
          <w:lang w:val="ru-RU"/>
        </w:rPr>
        <w:br/>
      </w:r>
      <w:r>
        <w:rPr>
          <w:lang w:val="ru-RU"/>
        </w:rPr>
        <w:br/>
      </w:r>
      <w:r w:rsidR="008C498B">
        <w:rPr>
          <w:lang w:val="ru-RU"/>
        </w:rPr>
        <w:t xml:space="preserve">Ниже представлен </w:t>
      </w:r>
      <w:r w:rsidR="00974698">
        <w:rPr>
          <w:lang w:val="ru-RU"/>
        </w:rPr>
        <w:t>список основных счетов предусмотренных последней редакцией СНС:</w:t>
      </w:r>
    </w:p>
    <w:p w14:paraId="60487978" w14:textId="73BEFA24" w:rsidR="00BC2047" w:rsidRPr="008C498B" w:rsidRDefault="00974698">
      <w:pPr>
        <w:rPr>
          <w:lang w:val="ru-RU"/>
        </w:rPr>
      </w:pPr>
      <w:r>
        <w:rPr>
          <w:lang w:val="ru-RU"/>
        </w:rPr>
        <w:br/>
        <w:t xml:space="preserve">1. Текущие счета: </w:t>
      </w:r>
    </w:p>
    <w:p w14:paraId="795CC602" w14:textId="698DA71A" w:rsidR="00974698" w:rsidRPr="00974698" w:rsidRDefault="00974698" w:rsidP="00974698">
      <w:pPr>
        <w:pStyle w:val="ListParagraph"/>
        <w:numPr>
          <w:ilvl w:val="1"/>
          <w:numId w:val="24"/>
        </w:numPr>
        <w:rPr>
          <w:lang w:val="ru-RU"/>
        </w:rPr>
      </w:pPr>
      <w:r w:rsidRPr="00974698">
        <w:rPr>
          <w:lang w:val="ru-RU"/>
        </w:rPr>
        <w:t>Счет производства</w:t>
      </w:r>
    </w:p>
    <w:p w14:paraId="719741A5" w14:textId="77777777" w:rsidR="00974698" w:rsidRDefault="00974698" w:rsidP="00974698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t>Счета распределение и перераспределения доходов</w:t>
      </w:r>
    </w:p>
    <w:p w14:paraId="6A55E14B" w14:textId="77777777" w:rsidR="00974698" w:rsidRDefault="00974698" w:rsidP="00974698">
      <w:pPr>
        <w:pStyle w:val="ListParagraph"/>
        <w:numPr>
          <w:ilvl w:val="2"/>
          <w:numId w:val="24"/>
        </w:numPr>
        <w:rPr>
          <w:lang w:val="ru-RU"/>
        </w:rPr>
      </w:pPr>
      <w:r>
        <w:rPr>
          <w:lang w:val="ru-RU"/>
        </w:rPr>
        <w:t>Счета первичного распределения доходов</w:t>
      </w:r>
    </w:p>
    <w:p w14:paraId="4D4E98ED" w14:textId="77777777" w:rsidR="00974698" w:rsidRDefault="00974698" w:rsidP="00974698">
      <w:pPr>
        <w:pStyle w:val="ListParagraph"/>
        <w:numPr>
          <w:ilvl w:val="3"/>
          <w:numId w:val="24"/>
        </w:numPr>
        <w:rPr>
          <w:lang w:val="ru-RU"/>
        </w:rPr>
      </w:pPr>
      <w:r>
        <w:rPr>
          <w:lang w:val="ru-RU"/>
        </w:rPr>
        <w:t>Счет образовани доходов</w:t>
      </w:r>
    </w:p>
    <w:p w14:paraId="4B5E1FC6" w14:textId="77777777" w:rsidR="00974698" w:rsidRDefault="00974698" w:rsidP="00974698">
      <w:pPr>
        <w:pStyle w:val="ListParagraph"/>
        <w:numPr>
          <w:ilvl w:val="3"/>
          <w:numId w:val="24"/>
        </w:numPr>
        <w:rPr>
          <w:lang w:val="ru-RU"/>
        </w:rPr>
      </w:pPr>
      <w:r>
        <w:rPr>
          <w:lang w:val="ru-RU"/>
        </w:rPr>
        <w:t>Счет распределения первичных доходов</w:t>
      </w:r>
    </w:p>
    <w:p w14:paraId="11E5191B" w14:textId="77777777" w:rsidR="00974698" w:rsidRDefault="00974698" w:rsidP="00974698">
      <w:pPr>
        <w:pStyle w:val="ListParagraph"/>
        <w:numPr>
          <w:ilvl w:val="4"/>
          <w:numId w:val="24"/>
        </w:numPr>
        <w:rPr>
          <w:lang w:val="ru-RU"/>
        </w:rPr>
      </w:pPr>
      <w:r>
        <w:rPr>
          <w:lang w:val="ru-RU"/>
        </w:rPr>
        <w:t>Счет предпринимательского дохода</w:t>
      </w:r>
    </w:p>
    <w:p w14:paraId="6B216FE0" w14:textId="77777777" w:rsidR="00974698" w:rsidRDefault="00974698" w:rsidP="00974698">
      <w:pPr>
        <w:pStyle w:val="ListParagraph"/>
        <w:numPr>
          <w:ilvl w:val="4"/>
          <w:numId w:val="24"/>
        </w:numPr>
        <w:rPr>
          <w:lang w:val="ru-RU"/>
        </w:rPr>
      </w:pPr>
      <w:r>
        <w:rPr>
          <w:lang w:val="ru-RU"/>
        </w:rPr>
        <w:t>Счет распределения других первичных доходов</w:t>
      </w:r>
    </w:p>
    <w:p w14:paraId="0FE651DD" w14:textId="77777777" w:rsidR="00974698" w:rsidRDefault="00974698" w:rsidP="00974698">
      <w:pPr>
        <w:pStyle w:val="ListParagraph"/>
        <w:numPr>
          <w:ilvl w:val="2"/>
          <w:numId w:val="24"/>
        </w:numPr>
        <w:rPr>
          <w:lang w:val="ru-RU"/>
        </w:rPr>
      </w:pPr>
      <w:r>
        <w:rPr>
          <w:lang w:val="ru-RU"/>
        </w:rPr>
        <w:t>Счет вторичного распределения доходов</w:t>
      </w:r>
    </w:p>
    <w:p w14:paraId="3D12C987" w14:textId="77777777" w:rsidR="00974698" w:rsidRDefault="00974698" w:rsidP="00974698">
      <w:pPr>
        <w:pStyle w:val="ListParagraph"/>
        <w:numPr>
          <w:ilvl w:val="2"/>
          <w:numId w:val="24"/>
        </w:numPr>
        <w:rPr>
          <w:lang w:val="ru-RU"/>
        </w:rPr>
      </w:pPr>
      <w:r>
        <w:rPr>
          <w:lang w:val="ru-RU"/>
        </w:rPr>
        <w:t>Счет перераспределения доходов в натуральной форме</w:t>
      </w:r>
    </w:p>
    <w:p w14:paraId="71A46ED2" w14:textId="77777777" w:rsidR="00974698" w:rsidRDefault="00974698" w:rsidP="00974698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t>Счет использования доходов</w:t>
      </w:r>
    </w:p>
    <w:p w14:paraId="434E21A1" w14:textId="77777777" w:rsidR="00974698" w:rsidRDefault="00974698" w:rsidP="00974698">
      <w:pPr>
        <w:pStyle w:val="ListParagraph"/>
        <w:numPr>
          <w:ilvl w:val="2"/>
          <w:numId w:val="24"/>
        </w:numPr>
        <w:rPr>
          <w:lang w:val="ru-RU"/>
        </w:rPr>
      </w:pPr>
      <w:r>
        <w:rPr>
          <w:lang w:val="ru-RU"/>
        </w:rPr>
        <w:t>Счет использования располагаемого дохода</w:t>
      </w:r>
    </w:p>
    <w:p w14:paraId="1E571BAE" w14:textId="77777777" w:rsidR="00974698" w:rsidRDefault="00974698" w:rsidP="00974698">
      <w:pPr>
        <w:pStyle w:val="ListParagraph"/>
        <w:numPr>
          <w:ilvl w:val="2"/>
          <w:numId w:val="24"/>
        </w:numPr>
        <w:rPr>
          <w:lang w:val="ru-RU"/>
        </w:rPr>
      </w:pPr>
      <w:r>
        <w:rPr>
          <w:lang w:val="ru-RU"/>
        </w:rPr>
        <w:t>Счет использования скорректированного располагаемого дохода</w:t>
      </w:r>
    </w:p>
    <w:p w14:paraId="07C96A64" w14:textId="77777777" w:rsidR="00974698" w:rsidRDefault="00974698" w:rsidP="00974698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Счета накопления</w:t>
      </w:r>
    </w:p>
    <w:p w14:paraId="74E87108" w14:textId="77777777" w:rsidR="00974698" w:rsidRDefault="00974698" w:rsidP="00974698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t>Счет операций с капиталом</w:t>
      </w:r>
    </w:p>
    <w:p w14:paraId="40ECD628" w14:textId="77777777" w:rsidR="00974698" w:rsidRDefault="00974698" w:rsidP="00974698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t>Финансовый счет</w:t>
      </w:r>
    </w:p>
    <w:p w14:paraId="3A23B5A0" w14:textId="77777777" w:rsidR="00974698" w:rsidRDefault="00974698" w:rsidP="00974698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t>Счета других изменений в активах</w:t>
      </w:r>
    </w:p>
    <w:p w14:paraId="7B9484A6" w14:textId="77777777" w:rsidR="00974698" w:rsidRDefault="00974698" w:rsidP="00974698">
      <w:pPr>
        <w:pStyle w:val="ListParagraph"/>
        <w:numPr>
          <w:ilvl w:val="2"/>
          <w:numId w:val="24"/>
        </w:numPr>
        <w:rPr>
          <w:lang w:val="ru-RU"/>
        </w:rPr>
      </w:pPr>
      <w:r>
        <w:rPr>
          <w:lang w:val="ru-RU"/>
        </w:rPr>
        <w:t>Счет других изменений в объеме активов</w:t>
      </w:r>
    </w:p>
    <w:p w14:paraId="0E64DBFE" w14:textId="77777777" w:rsidR="00974698" w:rsidRDefault="00974698" w:rsidP="00974698">
      <w:pPr>
        <w:pStyle w:val="ListParagraph"/>
        <w:numPr>
          <w:ilvl w:val="2"/>
          <w:numId w:val="24"/>
        </w:numPr>
        <w:rPr>
          <w:lang w:val="ru-RU"/>
        </w:rPr>
      </w:pPr>
      <w:r>
        <w:rPr>
          <w:lang w:val="ru-RU"/>
        </w:rPr>
        <w:t>Счет переоценки</w:t>
      </w:r>
    </w:p>
    <w:p w14:paraId="2E4B9756" w14:textId="77777777" w:rsidR="00974698" w:rsidRDefault="00974698" w:rsidP="00974698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Балансы активов и пассивов</w:t>
      </w:r>
    </w:p>
    <w:p w14:paraId="140D492B" w14:textId="77777777" w:rsidR="00974698" w:rsidRDefault="00974698" w:rsidP="00974698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t>Начальный баланс активов и пассивов</w:t>
      </w:r>
    </w:p>
    <w:p w14:paraId="4F8DF375" w14:textId="77777777" w:rsidR="00974698" w:rsidRDefault="00974698" w:rsidP="00974698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t>Изменения в активах и обязательствах</w:t>
      </w:r>
    </w:p>
    <w:p w14:paraId="21B91139" w14:textId="77777777" w:rsidR="00974698" w:rsidRDefault="00974698" w:rsidP="00974698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t>Заключительный баланс активов и пассивов</w:t>
      </w:r>
    </w:p>
    <w:p w14:paraId="7B2E0FCC" w14:textId="77777777" w:rsidR="00974698" w:rsidRDefault="00974698" w:rsidP="00974698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Влияние на изменение чистой стоимости капитала</w:t>
      </w:r>
    </w:p>
    <w:p w14:paraId="5A34A70D" w14:textId="77777777" w:rsidR="00974698" w:rsidRDefault="00974698" w:rsidP="00974698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t>Счет операций с капиталом</w:t>
      </w:r>
    </w:p>
    <w:p w14:paraId="6E7DB4B2" w14:textId="77777777" w:rsidR="00974698" w:rsidRDefault="00974698" w:rsidP="00974698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t>Счет других изменений в обхеме активов</w:t>
      </w:r>
    </w:p>
    <w:p w14:paraId="0D1D97EB" w14:textId="77777777" w:rsidR="00974698" w:rsidRDefault="00974698" w:rsidP="00974698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t>Счет переоценки</w:t>
      </w:r>
    </w:p>
    <w:p w14:paraId="39010C7C" w14:textId="77777777" w:rsidR="00974698" w:rsidRDefault="00974698" w:rsidP="00974698">
      <w:pPr>
        <w:rPr>
          <w:lang w:val="ru-RU"/>
        </w:rPr>
      </w:pPr>
    </w:p>
    <w:p w14:paraId="34010D79" w14:textId="77777777" w:rsidR="00974698" w:rsidRDefault="00974698" w:rsidP="00974698">
      <w:pPr>
        <w:rPr>
          <w:lang w:val="ru-RU"/>
        </w:rPr>
      </w:pPr>
    </w:p>
    <w:p w14:paraId="276EBB18" w14:textId="77777777" w:rsidR="00974698" w:rsidRDefault="00974698" w:rsidP="00974698">
      <w:pPr>
        <w:rPr>
          <w:lang w:val="ru-RU"/>
        </w:rPr>
      </w:pPr>
    </w:p>
    <w:p w14:paraId="5E0C3CEB" w14:textId="77777777" w:rsidR="00974698" w:rsidRDefault="00974698" w:rsidP="00974698">
      <w:pPr>
        <w:rPr>
          <w:lang w:val="ru-RU"/>
        </w:rPr>
      </w:pPr>
    </w:p>
    <w:p w14:paraId="1A960C82" w14:textId="5B3A8050" w:rsidR="00974698" w:rsidRDefault="00974698" w:rsidP="00974698">
      <w:pPr>
        <w:rPr>
          <w:lang w:val="ru-RU"/>
        </w:rPr>
      </w:pPr>
      <w:r>
        <w:rPr>
          <w:lang w:val="ru-RU"/>
        </w:rPr>
        <w:t>Основные макроэкономические показатели в соответствии с СНС-2008:</w:t>
      </w:r>
    </w:p>
    <w:p w14:paraId="791EF745" w14:textId="77777777" w:rsidR="00974698" w:rsidRDefault="00974698" w:rsidP="00974698">
      <w:pPr>
        <w:rPr>
          <w:lang w:val="ru-RU"/>
        </w:rPr>
      </w:pPr>
    </w:p>
    <w:p w14:paraId="6E59765E" w14:textId="77777777" w:rsidR="00974698" w:rsidRDefault="00974698" w:rsidP="00974698">
      <w:pPr>
        <w:ind w:firstLine="360"/>
        <w:rPr>
          <w:lang w:val="ru-RU"/>
        </w:rPr>
      </w:pPr>
      <w:r w:rsidRPr="0010499C">
        <w:rPr>
          <w:b/>
          <w:lang w:val="ru-RU"/>
        </w:rPr>
        <w:t>ВВП</w:t>
      </w:r>
      <w:r>
        <w:rPr>
          <w:b/>
          <w:lang w:val="ru-RU"/>
        </w:rPr>
        <w:t xml:space="preserve"> – </w:t>
      </w:r>
      <w:r w:rsidRPr="0010499C">
        <w:rPr>
          <w:lang w:val="ru-RU"/>
        </w:rPr>
        <w:t>(</w:t>
      </w:r>
      <w:r w:rsidRPr="00B8718C">
        <w:rPr>
          <w:i/>
          <w:lang w:val="ru-RU"/>
        </w:rPr>
        <w:t>внутренний валовый продукт</w:t>
      </w:r>
      <w:r>
        <w:rPr>
          <w:lang w:val="ru-RU"/>
        </w:rPr>
        <w:t xml:space="preserve">) – является показателем, отражающим рыночную стоимость всех конечных товаров и услуг (предназначенных для непосредственного потребления) произведенных за год во всех отраслях экономики на территории государства для потребления, экспорта, накопления, вне зависимости от национальной принадлежности использованных факторов производства. Бывает выражен как в национальной валюте( с возможным пересчетом по биржевому курсу ), так и по паритету покупательной способности ( для более точных международных сравнений). </w:t>
      </w:r>
      <w:r w:rsidRPr="00706B87">
        <w:rPr>
          <w:lang w:val="ru-RU"/>
        </w:rPr>
        <w:t xml:space="preserve">До 1991 года базовым показателем в макроэкономических исследованиях был </w:t>
      </w:r>
      <w:r w:rsidRPr="00706B87">
        <w:rPr>
          <w:i/>
          <w:lang w:val="ru-RU"/>
        </w:rPr>
        <w:t>валовой национальный продукт</w:t>
      </w:r>
      <w:r w:rsidRPr="00706B87">
        <w:rPr>
          <w:lang w:val="ru-RU"/>
        </w:rPr>
        <w:t xml:space="preserve">. ВВП стал основным индикатором для совместимости с </w:t>
      </w:r>
      <w:r w:rsidRPr="00706B87">
        <w:rPr>
          <w:i/>
          <w:lang w:val="ru-RU"/>
        </w:rPr>
        <w:t>системой национальных счетов</w:t>
      </w:r>
      <w:r w:rsidRPr="00706B87">
        <w:rPr>
          <w:lang w:val="ru-RU"/>
        </w:rPr>
        <w:t xml:space="preserve"> Организации Объединённых Наций.</w:t>
      </w:r>
      <w:r>
        <w:rPr>
          <w:lang w:val="ru-RU"/>
        </w:rPr>
        <w:t xml:space="preserve"> </w:t>
      </w:r>
    </w:p>
    <w:p w14:paraId="096AA4A2" w14:textId="77777777" w:rsidR="00974698" w:rsidRDefault="00974698" w:rsidP="00974698">
      <w:pPr>
        <w:rPr>
          <w:lang w:val="ru-RU"/>
        </w:rPr>
      </w:pPr>
    </w:p>
    <w:p w14:paraId="0A5CEF87" w14:textId="77777777" w:rsidR="0070482C" w:rsidRDefault="00BA1BD4" w:rsidP="0070482C">
      <w:pPr>
        <w:rPr>
          <w:lang w:val="ru-RU"/>
        </w:rPr>
      </w:pPr>
      <w:r>
        <w:rPr>
          <w:lang w:val="ru-RU"/>
        </w:rPr>
        <w:t>Существует 3 метода расчета ВВП:</w:t>
      </w:r>
    </w:p>
    <w:p w14:paraId="5359611B" w14:textId="77777777" w:rsidR="0070482C" w:rsidRDefault="0070482C" w:rsidP="0070482C">
      <w:pPr>
        <w:rPr>
          <w:lang w:val="ru-RU"/>
        </w:rPr>
      </w:pPr>
      <w:r>
        <w:rPr>
          <w:lang w:val="ru-RU"/>
        </w:rPr>
        <w:tab/>
      </w:r>
      <w:r w:rsidRPr="0070482C">
        <w:rPr>
          <w:b/>
          <w:lang w:val="ru-RU"/>
        </w:rPr>
        <w:t>По доходам:</w:t>
      </w:r>
    </w:p>
    <w:p w14:paraId="7714D8B7" w14:textId="77777777" w:rsidR="0070482C" w:rsidRDefault="0070482C" w:rsidP="0070482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ВВП = Национальный доход + амортизация + косвенные налоги – субсидии – чистый факторный доход из-за границы (или + чистый факторный доход иностранцев, работающих на территории данной страны). При этом Национальный доход = заработная плата + арендная плата + процентные платежи + прибыль корпораций;</w:t>
      </w:r>
    </w:p>
    <w:p w14:paraId="41C74334" w14:textId="77777777" w:rsidR="0070482C" w:rsidRDefault="0070482C" w:rsidP="0070482C">
      <w:pPr>
        <w:rPr>
          <w:b/>
          <w:lang w:val="ru-RU"/>
        </w:rPr>
      </w:pPr>
      <w:r w:rsidRPr="0070482C">
        <w:rPr>
          <w:b/>
          <w:lang w:val="ru-RU"/>
        </w:rPr>
        <w:tab/>
        <w:t>По расходам</w:t>
      </w:r>
      <w:r>
        <w:rPr>
          <w:b/>
          <w:lang w:val="ru-RU"/>
        </w:rPr>
        <w:t>:</w:t>
      </w:r>
    </w:p>
    <w:p w14:paraId="32A35DEE" w14:textId="77777777" w:rsidR="0070482C" w:rsidRDefault="0070482C" w:rsidP="0070482C">
      <w:pPr>
        <w:rPr>
          <w:lang w:val="ru-RU"/>
        </w:rPr>
      </w:pPr>
      <w:r w:rsidRPr="0070482C">
        <w:rPr>
          <w:lang w:val="ru-RU"/>
        </w:rPr>
        <w:tab/>
      </w:r>
      <w:r w:rsidRPr="0070482C">
        <w:tab/>
      </w:r>
      <w:r w:rsidRPr="0070482C">
        <w:rPr>
          <w:lang w:val="ru-RU"/>
        </w:rPr>
        <w:t xml:space="preserve">ВВП </w:t>
      </w:r>
      <w:r>
        <w:rPr>
          <w:lang w:val="ru-RU"/>
        </w:rPr>
        <w:t>= Конечное потребление + Валовое накопление капитала + Государственные расходы + Чистый экспорт (экспорт – импорт)</w:t>
      </w:r>
    </w:p>
    <w:p w14:paraId="79F92C04" w14:textId="77777777" w:rsidR="0070482C" w:rsidRDefault="0070482C" w:rsidP="0070482C">
      <w:pPr>
        <w:rPr>
          <w:lang w:val="ru-RU"/>
        </w:rPr>
      </w:pPr>
      <w:r>
        <w:rPr>
          <w:lang w:val="ru-RU"/>
        </w:rPr>
        <w:tab/>
      </w:r>
      <w:r w:rsidRPr="0070482C">
        <w:rPr>
          <w:b/>
          <w:lang w:val="ru-RU"/>
        </w:rPr>
        <w:t>По добавленной стоимости</w:t>
      </w:r>
      <w:r>
        <w:rPr>
          <w:lang w:val="ru-RU"/>
        </w:rPr>
        <w:t xml:space="preserve"> (производственный метод):</w:t>
      </w:r>
    </w:p>
    <w:p w14:paraId="2BEDAB44" w14:textId="77777777" w:rsidR="0070482C" w:rsidRDefault="0070482C" w:rsidP="0070482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ВВП = сумма добавленных стоимостей</w:t>
      </w:r>
    </w:p>
    <w:p w14:paraId="147ADED8" w14:textId="77777777" w:rsidR="0070482C" w:rsidRDefault="0070482C" w:rsidP="0070482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Добавленная стоимость = доход – промежуточная стоимость производства товара или услуги</w:t>
      </w:r>
    </w:p>
    <w:p w14:paraId="396CB585" w14:textId="77777777" w:rsidR="00504AFB" w:rsidRDefault="0070482C" w:rsidP="0070482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Общая добавленная стоимость = общий уровень выпуска – общая ценность промежуточной продукции</w:t>
      </w:r>
    </w:p>
    <w:p w14:paraId="0D82EEE0" w14:textId="09FDB92E" w:rsidR="005F5351" w:rsidRDefault="00504AFB" w:rsidP="0070482C">
      <w:pPr>
        <w:rPr>
          <w:lang w:val="ru-RU"/>
        </w:rPr>
      </w:pPr>
      <w:r>
        <w:rPr>
          <w:lang w:val="ru-RU"/>
        </w:rPr>
        <w:tab/>
        <w:t>В ВВП не учитывается:</w:t>
      </w:r>
      <w:r w:rsidR="005F5351">
        <w:rPr>
          <w:lang w:val="ru-RU"/>
        </w:rPr>
        <w:t xml:space="preserve"> Чистые финансовые сделки и покупка подержанных вещей.</w:t>
      </w:r>
    </w:p>
    <w:p w14:paraId="5A8A62D0" w14:textId="26A4132D" w:rsidR="005F5351" w:rsidRDefault="005F5351" w:rsidP="0070482C">
      <w:pPr>
        <w:rPr>
          <w:lang w:val="ru-RU"/>
        </w:rPr>
      </w:pPr>
      <w:r>
        <w:rPr>
          <w:lang w:val="ru-RU"/>
        </w:rPr>
        <w:tab/>
        <w:t>Также стоит отметить, что оценить национальный продукт невозможно без учета уровня цен. Так различают реальный и номинальный ВВП:</w:t>
      </w:r>
    </w:p>
    <w:p w14:paraId="040749BA" w14:textId="38A1DC94" w:rsidR="005F5351" w:rsidRDefault="005F5351" w:rsidP="0070482C">
      <w:pPr>
        <w:rPr>
          <w:b/>
          <w:lang w:val="ru-RU"/>
        </w:rPr>
      </w:pPr>
      <w:r>
        <w:rPr>
          <w:lang w:val="ru-RU"/>
        </w:rPr>
        <w:tab/>
      </w:r>
      <w:r w:rsidRPr="005F5351">
        <w:rPr>
          <w:b/>
          <w:lang w:val="ru-RU"/>
        </w:rPr>
        <w:t>Реальный</w:t>
      </w:r>
      <w:r>
        <w:rPr>
          <w:b/>
          <w:lang w:val="ru-RU"/>
        </w:rPr>
        <w:t xml:space="preserve"> – </w:t>
      </w:r>
      <w:r w:rsidRPr="005F5351">
        <w:rPr>
          <w:lang w:val="ru-RU"/>
        </w:rPr>
        <w:t>объем конечного производства товаров и услуг</w:t>
      </w:r>
      <w:r>
        <w:rPr>
          <w:b/>
          <w:lang w:val="ru-RU"/>
        </w:rPr>
        <w:t xml:space="preserve"> в ценах базового года. Номинальный – в ценах текущего года.</w:t>
      </w:r>
    </w:p>
    <w:p w14:paraId="6BD21DC3" w14:textId="77777777" w:rsidR="00FC054A" w:rsidRDefault="00FC054A" w:rsidP="0070482C">
      <w:pPr>
        <w:rPr>
          <w:b/>
          <w:lang w:val="ru-RU"/>
        </w:rPr>
      </w:pPr>
    </w:p>
    <w:p w14:paraId="76CCBBBF" w14:textId="2FAC2A2E" w:rsidR="00FC054A" w:rsidRPr="00FC054A" w:rsidRDefault="00FC054A" w:rsidP="0070482C">
      <w:pPr>
        <w:rPr>
          <w:lang w:val="ru-RU"/>
        </w:rPr>
      </w:pPr>
      <w:r w:rsidRPr="00FC054A">
        <w:rPr>
          <w:b/>
          <w:lang w:val="ru-RU"/>
        </w:rPr>
        <w:t xml:space="preserve">   </w:t>
      </w:r>
      <w:r w:rsidRPr="00FC054A">
        <w:rPr>
          <w:lang w:val="ru-RU"/>
        </w:rPr>
        <w:t xml:space="preserve"> Если разделить номинальный ВВП на реальный и полученный результат  умножить на 100%, то получим </w:t>
      </w:r>
      <w:r w:rsidRPr="00FC054A">
        <w:rPr>
          <w:b/>
          <w:lang w:val="ru-RU"/>
        </w:rPr>
        <w:t>дефлятор ВВП</w:t>
      </w:r>
      <w:r>
        <w:rPr>
          <w:b/>
          <w:lang w:val="ru-RU"/>
        </w:rPr>
        <w:t>,</w:t>
      </w:r>
      <w:r w:rsidRPr="00FC054A">
        <w:rPr>
          <w:b/>
          <w:lang w:val="ru-RU"/>
        </w:rPr>
        <w:t xml:space="preserve"> </w:t>
      </w:r>
      <w:r>
        <w:rPr>
          <w:lang w:val="ru-RU"/>
        </w:rPr>
        <w:t xml:space="preserve">который позволяет </w:t>
      </w:r>
      <w:r w:rsidRPr="00FC054A">
        <w:rPr>
          <w:lang w:val="ru-RU"/>
        </w:rPr>
        <w:t>о</w:t>
      </w:r>
      <w:r>
        <w:rPr>
          <w:lang w:val="ru-RU"/>
        </w:rPr>
        <w:t>п</w:t>
      </w:r>
      <w:r w:rsidRPr="00FC054A">
        <w:rPr>
          <w:lang w:val="ru-RU"/>
        </w:rPr>
        <w:t>ределить</w:t>
      </w:r>
      <w:r>
        <w:rPr>
          <w:lang w:val="ru-RU"/>
        </w:rPr>
        <w:t xml:space="preserve"> величину инфляции по сравнению с базовым годом.</w:t>
      </w:r>
      <w:r w:rsidRPr="00FC054A">
        <w:rPr>
          <w:lang w:val="ru-RU"/>
        </w:rPr>
        <w:t xml:space="preserve"> </w:t>
      </w:r>
    </w:p>
    <w:p w14:paraId="0B267492" w14:textId="77777777" w:rsidR="00FF28DB" w:rsidRDefault="00FF28DB" w:rsidP="0070482C">
      <w:pPr>
        <w:rPr>
          <w:b/>
          <w:lang w:val="ru-RU"/>
        </w:rPr>
      </w:pPr>
    </w:p>
    <w:p w14:paraId="73105CBB" w14:textId="2AB171C8" w:rsidR="00FF28DB" w:rsidRDefault="00FF28DB" w:rsidP="0070482C">
      <w:pPr>
        <w:rPr>
          <w:b/>
          <w:lang w:val="ru-RU"/>
        </w:rPr>
      </w:pPr>
      <w:r w:rsidRPr="00FF28DB">
        <w:rPr>
          <w:lang w:val="ru-RU"/>
        </w:rPr>
        <w:t>Следующий макроэкономический показатель</w:t>
      </w:r>
      <w:r>
        <w:rPr>
          <w:b/>
          <w:lang w:val="ru-RU"/>
        </w:rPr>
        <w:t xml:space="preserve"> </w:t>
      </w:r>
      <w:r>
        <w:rPr>
          <w:lang w:val="ru-RU"/>
        </w:rPr>
        <w:t>–</w:t>
      </w:r>
      <w:r>
        <w:rPr>
          <w:b/>
          <w:lang w:val="ru-RU"/>
        </w:rPr>
        <w:t xml:space="preserve"> Чистый внутренний продукт</w:t>
      </w:r>
    </w:p>
    <w:p w14:paraId="5D52B584" w14:textId="6D43C139" w:rsidR="00FF28DB" w:rsidRDefault="00FF28DB" w:rsidP="0070482C">
      <w:pPr>
        <w:rPr>
          <w:lang w:val="ru-RU"/>
        </w:rPr>
      </w:pPr>
      <w:r w:rsidRPr="00FF28DB">
        <w:rPr>
          <w:b/>
          <w:lang w:val="ru-RU"/>
        </w:rPr>
        <w:t>ЧВП</w:t>
      </w:r>
      <w:r>
        <w:rPr>
          <w:lang w:val="ru-RU"/>
        </w:rPr>
        <w:t xml:space="preserve"> исчисляется путем исключения из ВВП потребления основного капитала.</w:t>
      </w:r>
    </w:p>
    <w:p w14:paraId="7ADAE978" w14:textId="77777777" w:rsidR="00FC054A" w:rsidRDefault="00FC054A" w:rsidP="0070482C">
      <w:pPr>
        <w:rPr>
          <w:lang w:val="ru-RU"/>
        </w:rPr>
      </w:pPr>
    </w:p>
    <w:p w14:paraId="3B3B9ABA" w14:textId="3AFD64D3" w:rsidR="00FC054A" w:rsidRPr="00FC054A" w:rsidRDefault="00FC054A" w:rsidP="0070482C">
      <w:pPr>
        <w:rPr>
          <w:lang w:val="ru-RU"/>
        </w:rPr>
      </w:pPr>
      <w:r w:rsidRPr="00FC054A">
        <w:rPr>
          <w:b/>
          <w:lang w:val="ru-RU"/>
        </w:rPr>
        <w:t>Национальный доход</w:t>
      </w:r>
      <w:r>
        <w:rPr>
          <w:b/>
          <w:lang w:val="ru-RU"/>
        </w:rPr>
        <w:t xml:space="preserve"> (НД) = </w:t>
      </w:r>
      <w:r>
        <w:rPr>
          <w:lang w:val="ru-RU"/>
        </w:rPr>
        <w:t>ЧВП – косвенные налоги. Общая сумма доходов, зарабатываемая факторами производства в экономике.</w:t>
      </w:r>
    </w:p>
    <w:p w14:paraId="4C36CC2D" w14:textId="77777777" w:rsidR="00FF28DB" w:rsidRDefault="00FF28DB" w:rsidP="0070482C">
      <w:pPr>
        <w:rPr>
          <w:lang w:val="ru-RU"/>
        </w:rPr>
      </w:pPr>
    </w:p>
    <w:p w14:paraId="10555830" w14:textId="178EDD36" w:rsidR="00FC054A" w:rsidRDefault="00FC054A" w:rsidP="0070482C">
      <w:pPr>
        <w:rPr>
          <w:lang w:val="ru-RU"/>
        </w:rPr>
      </w:pPr>
      <w:r w:rsidRPr="00FC054A">
        <w:rPr>
          <w:b/>
          <w:lang w:val="ru-RU"/>
        </w:rPr>
        <w:t>Личный доход (ЛД)</w:t>
      </w:r>
      <w:r>
        <w:rPr>
          <w:lang w:val="ru-RU"/>
        </w:rPr>
        <w:t xml:space="preserve"> – рассчитывается путем вычитания из национального дохода взносов на соц. страхование, нераспределенной прибыли корпораций, налогов на прибыль и прибавлением трансфертных платежей. </w:t>
      </w:r>
    </w:p>
    <w:p w14:paraId="5EC92B2B" w14:textId="77777777" w:rsidR="00FC054A" w:rsidRDefault="00FC054A" w:rsidP="0070482C">
      <w:pPr>
        <w:rPr>
          <w:lang w:val="ru-RU"/>
        </w:rPr>
      </w:pPr>
    </w:p>
    <w:p w14:paraId="668A068E" w14:textId="7DFEF700" w:rsidR="00FC054A" w:rsidRPr="00FC054A" w:rsidRDefault="00FC054A" w:rsidP="0070482C">
      <w:pPr>
        <w:rPr>
          <w:b/>
          <w:lang w:val="ru-RU"/>
        </w:rPr>
      </w:pPr>
      <w:r w:rsidRPr="00FC054A">
        <w:rPr>
          <w:b/>
          <w:lang w:val="ru-RU"/>
        </w:rPr>
        <w:t>Располагаемый личный доход</w:t>
      </w:r>
      <w:r>
        <w:rPr>
          <w:b/>
          <w:lang w:val="ru-RU"/>
        </w:rPr>
        <w:t xml:space="preserve"> (РЛД) = </w:t>
      </w:r>
      <w:r w:rsidRPr="00FC054A">
        <w:rPr>
          <w:lang w:val="ru-RU"/>
        </w:rPr>
        <w:t>ЛД – индивидуальные налоги</w:t>
      </w:r>
      <w:r>
        <w:rPr>
          <w:b/>
          <w:lang w:val="ru-RU"/>
        </w:rPr>
        <w:t>.</w:t>
      </w:r>
    </w:p>
    <w:p w14:paraId="2611B4E4" w14:textId="77777777" w:rsidR="00FC054A" w:rsidRDefault="00FC054A" w:rsidP="0070482C">
      <w:pPr>
        <w:rPr>
          <w:lang w:val="ru-RU"/>
        </w:rPr>
      </w:pPr>
    </w:p>
    <w:p w14:paraId="5B58A79C" w14:textId="44DF6A72" w:rsidR="00FF28DB" w:rsidRDefault="00FF28DB" w:rsidP="0070482C">
      <w:pPr>
        <w:rPr>
          <w:lang w:val="ru-RU"/>
        </w:rPr>
      </w:pPr>
      <w:r w:rsidRPr="00FF28DB">
        <w:rPr>
          <w:b/>
          <w:lang w:val="ru-RU"/>
        </w:rPr>
        <w:t>ВНД</w:t>
      </w:r>
      <w:r>
        <w:rPr>
          <w:lang w:val="ru-RU"/>
        </w:rPr>
        <w:t xml:space="preserve"> или </w:t>
      </w:r>
      <w:r w:rsidRPr="00FF28DB">
        <w:rPr>
          <w:b/>
          <w:lang w:val="ru-RU"/>
        </w:rPr>
        <w:t>Валовой Национальный Доход</w:t>
      </w:r>
      <w:r>
        <w:rPr>
          <w:lang w:val="ru-RU"/>
        </w:rPr>
        <w:t xml:space="preserve"> </w:t>
      </w:r>
      <w:r w:rsidR="00E737BB">
        <w:rPr>
          <w:lang w:val="ru-RU"/>
        </w:rPr>
        <w:t xml:space="preserve">– отражает совокупную стоимость благ, созданных только ее резидентами вне зависимости от их географического положения. Расчет ВНД = ВВП + </w:t>
      </w:r>
      <w:r w:rsidR="00E737BB" w:rsidRPr="00E737BB">
        <w:rPr>
          <w:lang w:val="ru-RU"/>
        </w:rPr>
        <w:t>Δ</w:t>
      </w:r>
      <w:r w:rsidR="00E737BB">
        <w:rPr>
          <w:lang w:val="ru-RU"/>
        </w:rPr>
        <w:t xml:space="preserve">, где </w:t>
      </w:r>
      <w:r w:rsidR="00E737BB" w:rsidRPr="00E737BB">
        <w:rPr>
          <w:lang w:val="ru-RU"/>
        </w:rPr>
        <w:t>Δ</w:t>
      </w:r>
      <w:r w:rsidR="00E737BB" w:rsidRPr="00E737BB">
        <w:rPr>
          <w:lang w:val="ru-RU"/>
        </w:rPr>
        <w:t xml:space="preserve"> — статистический показатель</w:t>
      </w:r>
      <w:r w:rsidR="00E737BB">
        <w:rPr>
          <w:lang w:val="ru-RU"/>
        </w:rPr>
        <w:t xml:space="preserve"> первичных доходов, полученных резидентами за границей. </w:t>
      </w:r>
      <w:r w:rsidR="00283D21" w:rsidRPr="00283D21">
        <w:rPr>
          <w:lang w:val="ru-RU"/>
        </w:rPr>
        <w:t>В отличие от ВВП ВНД не является концепцией добавленной стоимости, а является концепцией дохода</w:t>
      </w:r>
      <w:r w:rsidR="00283D21">
        <w:rPr>
          <w:lang w:val="ru-RU"/>
        </w:rPr>
        <w:t>.</w:t>
      </w:r>
    </w:p>
    <w:p w14:paraId="0FE4C13C" w14:textId="77777777" w:rsidR="00A941E2" w:rsidRDefault="00A941E2" w:rsidP="0070482C">
      <w:pPr>
        <w:rPr>
          <w:lang w:val="ru-RU"/>
        </w:rPr>
      </w:pPr>
    </w:p>
    <w:p w14:paraId="55D5DA1C" w14:textId="79758386" w:rsidR="00A941E2" w:rsidRPr="00A941E2" w:rsidRDefault="00A941E2" w:rsidP="0070482C">
      <w:pPr>
        <w:rPr>
          <w:lang w:val="ru-RU"/>
        </w:rPr>
      </w:pPr>
      <w:r w:rsidRPr="00A941E2">
        <w:rPr>
          <w:b/>
          <w:lang w:val="ru-RU"/>
        </w:rPr>
        <w:t>Валовой национальный продук</w:t>
      </w:r>
      <w:r w:rsidRPr="00FC054A">
        <w:rPr>
          <w:b/>
          <w:lang w:val="ru-RU"/>
        </w:rPr>
        <w:t>т</w:t>
      </w:r>
      <w:r w:rsidRPr="00A941E2">
        <w:rPr>
          <w:lang w:val="ru-RU"/>
        </w:rPr>
        <w:t xml:space="preserve"> (</w:t>
      </w:r>
      <w:r w:rsidRPr="00A941E2">
        <w:rPr>
          <w:b/>
          <w:lang w:val="ru-RU"/>
        </w:rPr>
        <w:t>ВНП</w:t>
      </w:r>
      <w:r w:rsidRPr="00A941E2">
        <w:rPr>
          <w:lang w:val="ru-RU"/>
        </w:rPr>
        <w:t>) – стоимость в рыночных ценах конечной продукции, произведённой национальными производителями как внутри страны, так и за рубежом в течение года.</w:t>
      </w:r>
    </w:p>
    <w:p w14:paraId="4A0367D0" w14:textId="77777777" w:rsidR="00283D21" w:rsidRDefault="00283D21" w:rsidP="0070482C">
      <w:pPr>
        <w:rPr>
          <w:lang w:val="ru-RU"/>
        </w:rPr>
      </w:pPr>
    </w:p>
    <w:p w14:paraId="22D8B3CA" w14:textId="2F89EE2E" w:rsidR="00FC054A" w:rsidRDefault="00FC054A" w:rsidP="0070482C">
      <w:pPr>
        <w:rPr>
          <w:b/>
          <w:u w:val="single"/>
          <w:lang w:val="ru-RU"/>
        </w:rPr>
      </w:pPr>
      <w:r w:rsidRPr="00FC054A">
        <w:rPr>
          <w:b/>
          <w:u w:val="single"/>
          <w:lang w:val="ru-RU"/>
        </w:rPr>
        <w:t>При определении ВВП используется территориальный принцип</w:t>
      </w:r>
    </w:p>
    <w:p w14:paraId="2B29DEC0" w14:textId="77777777" w:rsidR="00FC054A" w:rsidRDefault="00FC054A" w:rsidP="0070482C">
      <w:pPr>
        <w:rPr>
          <w:b/>
          <w:u w:val="single"/>
          <w:lang w:val="ru-RU"/>
        </w:rPr>
      </w:pPr>
    </w:p>
    <w:p w14:paraId="00532B98" w14:textId="76CE235F" w:rsidR="00FC054A" w:rsidRPr="00FC054A" w:rsidRDefault="00FC054A" w:rsidP="0070482C">
      <w:pPr>
        <w:rPr>
          <w:lang w:val="ru-RU"/>
        </w:rPr>
      </w:pPr>
      <w:r w:rsidRPr="00FC054A">
        <w:rPr>
          <w:b/>
          <w:u w:val="single"/>
          <w:lang w:val="ru-RU"/>
        </w:rPr>
        <w:t>При подсчёте ВНП используется национальный принцип</w:t>
      </w:r>
    </w:p>
    <w:p w14:paraId="6E761EBA" w14:textId="77777777" w:rsidR="00FC054A" w:rsidRDefault="00FC054A" w:rsidP="0070482C">
      <w:pPr>
        <w:rPr>
          <w:lang w:val="ru-RU"/>
        </w:rPr>
      </w:pPr>
    </w:p>
    <w:p w14:paraId="7FB26C94" w14:textId="30D9E5BB" w:rsidR="00283D21" w:rsidRPr="00E737BB" w:rsidRDefault="00283D21" w:rsidP="0070482C">
      <w:pPr>
        <w:rPr>
          <w:lang w:val="ru-RU"/>
        </w:rPr>
      </w:pPr>
      <w:r w:rsidRPr="00283D21">
        <w:rPr>
          <w:b/>
          <w:lang w:val="ru-RU"/>
        </w:rPr>
        <w:t>Чистый национальный доход (ЧНД)</w:t>
      </w:r>
      <w:r>
        <w:rPr>
          <w:lang w:val="ru-RU"/>
        </w:rPr>
        <w:t xml:space="preserve"> – исчисляется путем вычитания из ВНД потребление основного капитала</w:t>
      </w:r>
    </w:p>
    <w:p w14:paraId="5080A4FE" w14:textId="7312B587" w:rsidR="00BC2047" w:rsidRPr="00C130AA" w:rsidRDefault="00BC2047" w:rsidP="0070482C">
      <w:pPr>
        <w:rPr>
          <w:lang w:val="ru-RU"/>
        </w:rPr>
      </w:pPr>
      <w:r w:rsidRPr="0070482C">
        <w:rPr>
          <w:lang w:val="ru-RU"/>
        </w:rPr>
        <w:br w:type="page"/>
      </w:r>
    </w:p>
    <w:p w14:paraId="32C89726" w14:textId="77777777" w:rsidR="00BC2047" w:rsidRPr="00BC2047" w:rsidRDefault="00BC2047">
      <w:pPr>
        <w:rPr>
          <w:lang w:val="ru-RU"/>
        </w:rPr>
      </w:pPr>
    </w:p>
    <w:p w14:paraId="6DE2F21F" w14:textId="7B7A5D68" w:rsidR="00EE5BBE" w:rsidRPr="004D4F98" w:rsidRDefault="00EE5BBE" w:rsidP="00EE5BBE">
      <w:pPr>
        <w:numPr>
          <w:ilvl w:val="0"/>
          <w:numId w:val="22"/>
        </w:numPr>
        <w:jc w:val="both"/>
        <w:rPr>
          <w:lang w:val="ru-RU"/>
        </w:rPr>
      </w:pPr>
      <w:r w:rsidRPr="00EE5BBE">
        <w:rPr>
          <w:szCs w:val="28"/>
          <w:lang w:val="ru-RU"/>
        </w:rPr>
        <w:t xml:space="preserve">Функция спроса на данный товар </w:t>
      </w:r>
      <w:r w:rsidRPr="00425240">
        <w:rPr>
          <w:szCs w:val="28"/>
        </w:rPr>
        <w:t>Q</w:t>
      </w:r>
      <w:r w:rsidRPr="00425240">
        <w:rPr>
          <w:szCs w:val="28"/>
          <w:vertAlign w:val="subscript"/>
        </w:rPr>
        <w:t>d</w:t>
      </w:r>
      <w:r w:rsidRPr="00EE5BBE">
        <w:rPr>
          <w:szCs w:val="28"/>
          <w:vertAlign w:val="subscript"/>
          <w:lang w:val="ru-RU"/>
        </w:rPr>
        <w:t xml:space="preserve"> </w:t>
      </w:r>
      <w:r w:rsidRPr="00EE5BBE">
        <w:rPr>
          <w:szCs w:val="28"/>
          <w:lang w:val="ru-RU"/>
        </w:rPr>
        <w:t xml:space="preserve">= 9 – </w:t>
      </w:r>
      <w:r w:rsidRPr="00425240">
        <w:rPr>
          <w:szCs w:val="28"/>
        </w:rPr>
        <w:t>p</w:t>
      </w:r>
      <w:r w:rsidRPr="00EE5BBE">
        <w:rPr>
          <w:szCs w:val="28"/>
          <w:lang w:val="ru-RU"/>
        </w:rPr>
        <w:t xml:space="preserve">, функция предложения </w:t>
      </w:r>
      <w:r w:rsidR="00C130AA">
        <w:rPr>
          <w:szCs w:val="28"/>
          <w:lang w:val="ru-RU"/>
        </w:rPr>
        <w:t xml:space="preserve">               </w:t>
      </w:r>
      <w:r w:rsidRPr="00425240">
        <w:rPr>
          <w:szCs w:val="28"/>
        </w:rPr>
        <w:t>Q</w:t>
      </w:r>
      <w:r w:rsidRPr="00425240">
        <w:rPr>
          <w:szCs w:val="28"/>
          <w:vertAlign w:val="subscript"/>
        </w:rPr>
        <w:t>s</w:t>
      </w:r>
      <w:r w:rsidRPr="00EE5BBE">
        <w:rPr>
          <w:szCs w:val="28"/>
          <w:vertAlign w:val="subscript"/>
          <w:lang w:val="ru-RU"/>
        </w:rPr>
        <w:t xml:space="preserve"> </w:t>
      </w:r>
      <w:r w:rsidRPr="00EE5BBE">
        <w:rPr>
          <w:szCs w:val="28"/>
          <w:lang w:val="ru-RU"/>
        </w:rPr>
        <w:t>= = - 6 + 2</w:t>
      </w:r>
      <w:r w:rsidRPr="00425240">
        <w:rPr>
          <w:szCs w:val="28"/>
        </w:rPr>
        <w:t>p</w:t>
      </w:r>
      <w:r w:rsidRPr="00EE5BBE">
        <w:rPr>
          <w:szCs w:val="28"/>
          <w:lang w:val="ru-RU"/>
        </w:rPr>
        <w:t xml:space="preserve">, где </w:t>
      </w:r>
      <w:r w:rsidRPr="00425240">
        <w:rPr>
          <w:szCs w:val="28"/>
        </w:rPr>
        <w:t>Q</w:t>
      </w:r>
      <w:r w:rsidRPr="00EE5BBE">
        <w:rPr>
          <w:szCs w:val="28"/>
          <w:lang w:val="ru-RU"/>
        </w:rPr>
        <w:t xml:space="preserve"> – величина в штуках, р – цена, р. Постойте графики спроса и предложения и определите равновесную цену и равновесное количество по графику. Рассчитайте равновесную цену и равновесное количество.</w:t>
      </w:r>
    </w:p>
    <w:p w14:paraId="2148E289" w14:textId="77777777" w:rsidR="004D4F98" w:rsidRDefault="004D4F98" w:rsidP="004D4F98">
      <w:pPr>
        <w:jc w:val="both"/>
        <w:rPr>
          <w:szCs w:val="28"/>
          <w:lang w:val="ru-RU"/>
        </w:rPr>
      </w:pPr>
    </w:p>
    <w:p w14:paraId="04277338" w14:textId="28D7FA9C" w:rsidR="004D4F98" w:rsidRDefault="004D4F98" w:rsidP="004D4F98">
      <w:pPr>
        <w:rPr>
          <w:szCs w:val="28"/>
          <w:lang w:val="ru-RU"/>
        </w:rPr>
      </w:pPr>
      <w:r>
        <w:rPr>
          <w:szCs w:val="28"/>
          <w:lang w:val="ru-RU"/>
        </w:rPr>
        <w:t>Для построения графиков я использовал простой скрипт в matlab:</w:t>
      </w:r>
    </w:p>
    <w:p w14:paraId="612A24F0" w14:textId="77777777" w:rsidR="004D4F98" w:rsidRDefault="004D4F98" w:rsidP="004D4F98">
      <w:pPr>
        <w:rPr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71ACF" w14:paraId="18B10256" w14:textId="77777777" w:rsidTr="00171ACF">
        <w:tc>
          <w:tcPr>
            <w:tcW w:w="9627" w:type="dxa"/>
          </w:tcPr>
          <w:p w14:paraId="59B3548A" w14:textId="77777777" w:rsidR="00171ACF" w:rsidRDefault="00171ACF" w:rsidP="00171ACF">
            <w:pPr>
              <w:pStyle w:val="p1"/>
            </w:pPr>
            <w:r>
              <w:t>function</w:t>
            </w:r>
            <w:r>
              <w:rPr>
                <w:rStyle w:val="s1"/>
              </w:rPr>
              <w:t xml:space="preserve"> start</w:t>
            </w:r>
          </w:p>
          <w:p w14:paraId="4FBF0DEB" w14:textId="77777777" w:rsidR="00171ACF" w:rsidRDefault="00171ACF" w:rsidP="00171ACF">
            <w:pPr>
              <w:pStyle w:val="p2"/>
            </w:pPr>
            <w:r>
              <w:t xml:space="preserve">syms </w:t>
            </w:r>
            <w:r>
              <w:rPr>
                <w:rStyle w:val="s2"/>
              </w:rPr>
              <w:t>p</w:t>
            </w:r>
            <w:r>
              <w:t>;</w:t>
            </w:r>
          </w:p>
          <w:p w14:paraId="6F85DDC4" w14:textId="77777777" w:rsidR="00171ACF" w:rsidRDefault="00171ACF" w:rsidP="00171ACF">
            <w:pPr>
              <w:pStyle w:val="p2"/>
            </w:pPr>
            <w:r>
              <w:t>Qd = 9 - p;</w:t>
            </w:r>
          </w:p>
          <w:p w14:paraId="7D998988" w14:textId="77777777" w:rsidR="00171ACF" w:rsidRDefault="00171ACF" w:rsidP="00171ACF">
            <w:pPr>
              <w:pStyle w:val="p2"/>
            </w:pPr>
            <w:r>
              <w:t>Qs = p + p - 6;</w:t>
            </w:r>
          </w:p>
          <w:p w14:paraId="063E24D0" w14:textId="77777777" w:rsidR="00171ACF" w:rsidRDefault="00171ACF" w:rsidP="00171ACF">
            <w:pPr>
              <w:pStyle w:val="p2"/>
            </w:pPr>
            <w:r>
              <w:t>p1 = 0.0:0.1:20.0;</w:t>
            </w:r>
          </w:p>
          <w:p w14:paraId="19170386" w14:textId="77777777" w:rsidR="00171ACF" w:rsidRDefault="00171ACF" w:rsidP="00171ACF">
            <w:pPr>
              <w:pStyle w:val="p2"/>
            </w:pPr>
            <w:r>
              <w:t>plot(p1,subs(Qd,p,p1),p1,subs(Qs,p,p1))</w:t>
            </w:r>
          </w:p>
          <w:p w14:paraId="60041BF2" w14:textId="4540C1AC" w:rsidR="00171ACF" w:rsidRPr="00171ACF" w:rsidRDefault="00171ACF" w:rsidP="00171ACF">
            <w:pPr>
              <w:pStyle w:val="p1"/>
            </w:pPr>
            <w:r>
              <w:t>end</w:t>
            </w:r>
          </w:p>
        </w:tc>
      </w:tr>
    </w:tbl>
    <w:p w14:paraId="6279031C" w14:textId="77777777" w:rsidR="00171ACF" w:rsidRDefault="00171ACF" w:rsidP="004D4F98">
      <w:pPr>
        <w:rPr>
          <w:szCs w:val="28"/>
          <w:lang w:val="ru-RU"/>
        </w:rPr>
      </w:pPr>
    </w:p>
    <w:p w14:paraId="469F4E35" w14:textId="77777777" w:rsidR="003C7DFE" w:rsidRDefault="0052096A">
      <w:pPr>
        <w:rPr>
          <w:lang w:val="ru-RU"/>
        </w:rPr>
      </w:pPr>
      <w:r>
        <w:rPr>
          <w:lang w:val="ru-RU"/>
        </w:rPr>
        <w:t>Ниже изображен график спроса и предложения</w:t>
      </w:r>
      <w:r w:rsidR="003C7DFE">
        <w:rPr>
          <w:lang w:val="ru-RU"/>
        </w:rPr>
        <w:t>, с изменением цены от 0 до 15р</w:t>
      </w:r>
    </w:p>
    <w:p w14:paraId="1190CC4B" w14:textId="4E8FCB9E" w:rsidR="003C7DFE" w:rsidRDefault="003C7DFE">
      <w:pPr>
        <w:rPr>
          <w:lang w:val="ru-RU"/>
        </w:rPr>
      </w:pPr>
      <w:r>
        <w:rPr>
          <w:lang w:val="ru-RU"/>
        </w:rPr>
        <w:t>Синий – график спроса</w:t>
      </w:r>
    </w:p>
    <w:p w14:paraId="5A02DB2F" w14:textId="12C2E47A" w:rsidR="00AA5F93" w:rsidRPr="00C130AA" w:rsidRDefault="003C7DFE">
      <w:pPr>
        <w:rPr>
          <w:rFonts w:cs="Times New Roman"/>
          <w:color w:val="000000"/>
          <w:szCs w:val="28"/>
          <w:lang w:val="ru-RU"/>
        </w:rPr>
      </w:pPr>
      <w:r>
        <w:rPr>
          <w:lang w:val="ru-RU"/>
        </w:rPr>
        <w:t>Красный – график предложения</w:t>
      </w:r>
      <w:r>
        <w:rPr>
          <w:lang w:val="ru-RU"/>
        </w:rPr>
        <w:br/>
      </w:r>
      <w:r w:rsidR="002E53A5">
        <w:rPr>
          <w:rFonts w:cs="Times New Roman"/>
          <w:noProof/>
          <w:color w:val="000000"/>
          <w:szCs w:val="28"/>
        </w:rPr>
        <w:drawing>
          <wp:inline distT="0" distB="0" distL="0" distR="0" wp14:anchorId="01B75CF8" wp14:editId="32CD8DBA">
            <wp:extent cx="6118860" cy="3599180"/>
            <wp:effectExtent l="0" t="0" r="2540" b="7620"/>
            <wp:docPr id="3" name="Picture 3" descr="kr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1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DB7D" w14:textId="69C7FAC9" w:rsidR="003C7DFE" w:rsidRDefault="00B92A07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Точка пересечения графиков спроса и предложения – точка рыночного равновесия, исходя из графика – можно получить равновесную цену (</w:t>
      </w:r>
      <w:r w:rsidR="002E53A5">
        <w:rPr>
          <w:rFonts w:cs="Times New Roman"/>
          <w:b/>
          <w:color w:val="000000"/>
          <w:szCs w:val="28"/>
          <w:lang w:val="ru-RU"/>
        </w:rPr>
        <w:t>5</w:t>
      </w:r>
      <w:r w:rsidRPr="00B92A07">
        <w:rPr>
          <w:rFonts w:cs="Times New Roman"/>
          <w:b/>
          <w:color w:val="000000"/>
          <w:szCs w:val="28"/>
          <w:lang w:val="ru-RU"/>
        </w:rPr>
        <w:t>р</w:t>
      </w:r>
      <w:r>
        <w:rPr>
          <w:rFonts w:cs="Times New Roman"/>
          <w:color w:val="000000"/>
          <w:szCs w:val="28"/>
          <w:lang w:val="ru-RU"/>
        </w:rPr>
        <w:t>) и равновесное количество (</w:t>
      </w:r>
      <w:r w:rsidR="002E53A5">
        <w:rPr>
          <w:rFonts w:cs="Times New Roman"/>
          <w:b/>
          <w:color w:val="000000"/>
          <w:szCs w:val="28"/>
          <w:lang w:val="ru-RU"/>
        </w:rPr>
        <w:t>4</w:t>
      </w:r>
      <w:r w:rsidRPr="00B92A07">
        <w:rPr>
          <w:rFonts w:cs="Times New Roman"/>
          <w:b/>
          <w:color w:val="000000"/>
          <w:szCs w:val="28"/>
          <w:lang w:val="ru-RU"/>
        </w:rPr>
        <w:t xml:space="preserve"> штук</w:t>
      </w:r>
      <w:r>
        <w:rPr>
          <w:rFonts w:cs="Times New Roman"/>
          <w:color w:val="000000"/>
          <w:szCs w:val="28"/>
          <w:lang w:val="ru-RU"/>
        </w:rPr>
        <w:t>)</w:t>
      </w:r>
    </w:p>
    <w:p w14:paraId="204B71E1" w14:textId="77777777" w:rsidR="00B92A07" w:rsidRDefault="00B92A07">
      <w:pPr>
        <w:rPr>
          <w:rFonts w:cs="Times New Roman"/>
          <w:color w:val="000000"/>
          <w:szCs w:val="28"/>
          <w:lang w:val="ru-RU"/>
        </w:rPr>
      </w:pPr>
    </w:p>
    <w:p w14:paraId="095C840E" w14:textId="4BBEEF37" w:rsidR="00B92A07" w:rsidRDefault="00B92A07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Вычислить цену и количество можно следующим способом</w:t>
      </w:r>
      <w:r w:rsidRPr="00B92A07">
        <w:rPr>
          <w:rFonts w:cs="Times New Roman"/>
          <w:color w:val="000000"/>
          <w:szCs w:val="28"/>
          <w:lang w:val="ru-RU"/>
        </w:rPr>
        <w:t>:</w:t>
      </w:r>
    </w:p>
    <w:p w14:paraId="0C7D04CB" w14:textId="6EC2DDB8" w:rsidR="008E7463" w:rsidRPr="0066414F" w:rsidRDefault="00B92A07">
      <w:pPr>
        <w:rPr>
          <w:rFonts w:eastAsiaTheme="minorEastAsia" w:cs="Times New Roman"/>
          <w:i/>
          <w:color w:val="000000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Cs w:val="28"/>
            <w:lang w:val="ru-RU"/>
          </w:rPr>
          <m:t>9-p= -6+2p=&gt;15=3p=&gt;p=5</m:t>
        </m:r>
        <m:r>
          <w:rPr>
            <w:rFonts w:ascii="Cambria Math" w:hAnsi="Cambria Math" w:cs="Times New Roman"/>
            <w:color w:val="000000"/>
            <w:szCs w:val="28"/>
            <w:lang w:val="ru-RU"/>
          </w:rPr>
          <m:t xml:space="preserve"> </m:t>
        </m:r>
      </m:oMath>
      <w:r w:rsidR="002E53A5">
        <w:rPr>
          <w:rFonts w:eastAsiaTheme="minorEastAsia" w:cs="Times New Roman"/>
          <w:color w:val="000000"/>
          <w:szCs w:val="28"/>
          <w:lang w:val="ru-RU"/>
        </w:rPr>
        <w:t>предположив равное кол-во</w:t>
      </w:r>
      <w:r w:rsidR="0066414F">
        <w:rPr>
          <w:rFonts w:eastAsiaTheme="minorEastAsia" w:cs="Times New Roman"/>
          <w:color w:val="000000"/>
          <w:szCs w:val="28"/>
          <w:lang w:val="ru-RU"/>
        </w:rPr>
        <w:t xml:space="preserve"> товара в спросе и предложения</w:t>
      </w:r>
      <w:r w:rsidR="0066414F" w:rsidRPr="0066414F">
        <w:rPr>
          <w:rFonts w:eastAsiaTheme="minorEastAsia" w:cs="Times New Roman"/>
          <w:color w:val="000000"/>
          <w:szCs w:val="28"/>
          <w:lang w:val="ru-RU"/>
        </w:rPr>
        <w:t>;</w:t>
      </w:r>
      <w:r w:rsidR="0066414F">
        <w:rPr>
          <w:rFonts w:eastAsiaTheme="minorEastAsia" w:cs="Times New Roman"/>
          <w:color w:val="000000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8"/>
            <w:lang w:val="ru-RU"/>
          </w:rPr>
          <m:t>=9-</m:t>
        </m:r>
        <m:r>
          <w:rPr>
            <w:rFonts w:ascii="Cambria Math" w:eastAsiaTheme="minorEastAsia" w:hAnsi="Cambria Math" w:cs="Times New Roman"/>
            <w:color w:val="000000"/>
            <w:szCs w:val="28"/>
          </w:rPr>
          <m:t>p</m:t>
        </m:r>
        <m:r>
          <w:rPr>
            <w:rFonts w:ascii="Cambria Math" w:eastAsiaTheme="minorEastAsia" w:hAnsi="Cambria Math" w:cs="Times New Roman"/>
            <w:color w:val="000000"/>
            <w:szCs w:val="28"/>
            <w:lang w:val="ru-RU"/>
          </w:rPr>
          <m:t>=9-5=4;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8"/>
            <w:lang w:val="ru-RU"/>
          </w:rPr>
          <m:t>= -6+2</m:t>
        </m:r>
        <m:r>
          <w:rPr>
            <w:rFonts w:ascii="Cambria Math" w:eastAsiaTheme="minorEastAsia" w:hAnsi="Cambria Math" w:cs="Times New Roman"/>
            <w:color w:val="000000"/>
            <w:szCs w:val="28"/>
          </w:rPr>
          <m:t>p</m:t>
        </m:r>
        <m:r>
          <w:rPr>
            <w:rFonts w:ascii="Cambria Math" w:eastAsiaTheme="minorEastAsia" w:hAnsi="Cambria Math" w:cs="Times New Roman"/>
            <w:color w:val="000000"/>
            <w:szCs w:val="28"/>
            <w:lang w:val="ru-RU"/>
          </w:rPr>
          <m:t>= -6+10=4</m:t>
        </m:r>
      </m:oMath>
      <w:r w:rsidR="0066414F">
        <w:rPr>
          <w:rFonts w:eastAsiaTheme="minorEastAsia" w:cs="Times New Roman"/>
          <w:color w:val="000000"/>
          <w:szCs w:val="28"/>
          <w:lang w:val="ru-RU"/>
        </w:rPr>
        <w:t xml:space="preserve"> – равновесное количество. </w:t>
      </w:r>
    </w:p>
    <w:p w14:paraId="243CE931" w14:textId="77777777" w:rsidR="00B92A07" w:rsidRDefault="00B92A07">
      <w:pPr>
        <w:rPr>
          <w:rFonts w:eastAsiaTheme="minorEastAsia" w:cs="Times New Roman"/>
          <w:color w:val="000000"/>
          <w:szCs w:val="28"/>
          <w:lang w:val="ru-RU"/>
        </w:rPr>
      </w:pPr>
      <w:r>
        <w:rPr>
          <w:rFonts w:eastAsiaTheme="minorEastAsia" w:cs="Times New Roman"/>
          <w:color w:val="000000"/>
          <w:szCs w:val="28"/>
          <w:lang w:val="ru-RU"/>
        </w:rPr>
        <w:br w:type="page"/>
      </w:r>
    </w:p>
    <w:p w14:paraId="171C1A5C" w14:textId="77777777" w:rsidR="00B92A07" w:rsidRDefault="00B92A07" w:rsidP="00B92A07">
      <w:pPr>
        <w:jc w:val="center"/>
        <w:rPr>
          <w:rFonts w:cs="Times New Roman"/>
          <w:b/>
          <w:color w:val="000000"/>
          <w:sz w:val="32"/>
          <w:szCs w:val="28"/>
          <w:lang w:val="ru-RU"/>
        </w:rPr>
      </w:pPr>
      <w:r w:rsidRPr="00B92A07">
        <w:rPr>
          <w:rFonts w:cs="Times New Roman"/>
          <w:b/>
          <w:color w:val="000000"/>
          <w:sz w:val="32"/>
          <w:szCs w:val="28"/>
          <w:lang w:val="ru-RU"/>
        </w:rPr>
        <w:t>Источники</w:t>
      </w:r>
    </w:p>
    <w:p w14:paraId="6DE817CA" w14:textId="7BE590EC" w:rsidR="00B92A07" w:rsidRPr="00B92A07" w:rsidRDefault="00B92A07" w:rsidP="00B92A07">
      <w:pPr>
        <w:jc w:val="center"/>
        <w:rPr>
          <w:rFonts w:cs="Times New Roman"/>
          <w:color w:val="000000"/>
          <w:szCs w:val="28"/>
          <w:lang w:val="ru-RU"/>
        </w:rPr>
      </w:pPr>
      <w:r w:rsidRPr="00B92A07">
        <w:rPr>
          <w:rFonts w:cs="Times New Roman"/>
          <w:color w:val="000000"/>
          <w:szCs w:val="28"/>
          <w:lang w:val="ru-RU"/>
        </w:rPr>
        <w:t>ЭУМК Экономика</w:t>
      </w:r>
    </w:p>
    <w:p w14:paraId="04775B31" w14:textId="635FD12A" w:rsidR="000A4B74" w:rsidRDefault="00B92A07" w:rsidP="00B92A07">
      <w:pPr>
        <w:jc w:val="center"/>
        <w:rPr>
          <w:rFonts w:cs="Times New Roman"/>
          <w:color w:val="000000"/>
          <w:szCs w:val="28"/>
        </w:rPr>
      </w:pPr>
      <w:r w:rsidRPr="00B92A07">
        <w:rPr>
          <w:rFonts w:cs="Times New Roman"/>
          <w:color w:val="000000"/>
          <w:szCs w:val="28"/>
          <w:lang w:val="ru-RU"/>
        </w:rPr>
        <w:t xml:space="preserve"> </w:t>
      </w:r>
      <w:hyperlink r:id="rId9" w:history="1">
        <w:r w:rsidRPr="00B92A07">
          <w:rPr>
            <w:rStyle w:val="Hyperlink"/>
            <w:rFonts w:cs="Times New Roman"/>
            <w:szCs w:val="28"/>
          </w:rPr>
          <w:t>http</w:t>
        </w:r>
        <w:r w:rsidRPr="00B92A07">
          <w:rPr>
            <w:rStyle w:val="Hyperlink"/>
            <w:rFonts w:cs="Times New Roman"/>
            <w:szCs w:val="28"/>
            <w:lang w:val="ru-RU"/>
          </w:rPr>
          <w:t>://</w:t>
        </w:r>
        <w:r w:rsidRPr="00B92A07">
          <w:rPr>
            <w:rStyle w:val="Hyperlink"/>
            <w:rFonts w:cs="Times New Roman"/>
            <w:szCs w:val="28"/>
          </w:rPr>
          <w:t>www</w:t>
        </w:r>
        <w:r w:rsidRPr="00B92A07">
          <w:rPr>
            <w:rStyle w:val="Hyperlink"/>
            <w:rFonts w:cs="Times New Roman"/>
            <w:szCs w:val="28"/>
            <w:lang w:val="ru-RU"/>
          </w:rPr>
          <w:t>.</w:t>
        </w:r>
        <w:r w:rsidRPr="00B92A07">
          <w:rPr>
            <w:rStyle w:val="Hyperlink"/>
            <w:rFonts w:cs="Times New Roman"/>
            <w:szCs w:val="28"/>
          </w:rPr>
          <w:t>glossary</w:t>
        </w:r>
        <w:r w:rsidRPr="00B92A07">
          <w:rPr>
            <w:rStyle w:val="Hyperlink"/>
            <w:rFonts w:cs="Times New Roman"/>
            <w:szCs w:val="28"/>
            <w:lang w:val="ru-RU"/>
          </w:rPr>
          <w:t>.</w:t>
        </w:r>
        <w:r w:rsidRPr="00B92A07">
          <w:rPr>
            <w:rStyle w:val="Hyperlink"/>
            <w:rFonts w:cs="Times New Roman"/>
            <w:szCs w:val="28"/>
          </w:rPr>
          <w:t>ru</w:t>
        </w:r>
        <w:r w:rsidRPr="00B92A07">
          <w:rPr>
            <w:rStyle w:val="Hyperlink"/>
            <w:rFonts w:cs="Times New Roman"/>
            <w:szCs w:val="28"/>
            <w:lang w:val="ru-RU"/>
          </w:rPr>
          <w:t>/</w:t>
        </w:r>
        <w:r w:rsidRPr="00B92A07">
          <w:rPr>
            <w:rStyle w:val="Hyperlink"/>
            <w:rFonts w:cs="Times New Roman"/>
            <w:szCs w:val="28"/>
          </w:rPr>
          <w:t>cgi</w:t>
        </w:r>
        <w:r w:rsidRPr="00B92A07">
          <w:rPr>
            <w:rStyle w:val="Hyperlink"/>
            <w:rFonts w:cs="Times New Roman"/>
            <w:szCs w:val="28"/>
            <w:lang w:val="ru-RU"/>
          </w:rPr>
          <w:t>-</w:t>
        </w:r>
        <w:r w:rsidRPr="00B92A07">
          <w:rPr>
            <w:rStyle w:val="Hyperlink"/>
            <w:rFonts w:cs="Times New Roman"/>
            <w:szCs w:val="28"/>
          </w:rPr>
          <w:t>bin</w:t>
        </w:r>
        <w:r w:rsidRPr="00B92A07">
          <w:rPr>
            <w:rStyle w:val="Hyperlink"/>
            <w:rFonts w:cs="Times New Roman"/>
            <w:szCs w:val="28"/>
            <w:lang w:val="ru-RU"/>
          </w:rPr>
          <w:t>/</w:t>
        </w:r>
        <w:r w:rsidRPr="00B92A07">
          <w:rPr>
            <w:rStyle w:val="Hyperlink"/>
            <w:rFonts w:cs="Times New Roman"/>
            <w:szCs w:val="28"/>
          </w:rPr>
          <w:t>gl</w:t>
        </w:r>
        <w:r w:rsidRPr="00B92A07">
          <w:rPr>
            <w:rStyle w:val="Hyperlink"/>
            <w:rFonts w:cs="Times New Roman"/>
            <w:szCs w:val="28"/>
            <w:lang w:val="ru-RU"/>
          </w:rPr>
          <w:t>_</w:t>
        </w:r>
        <w:r w:rsidRPr="00B92A07">
          <w:rPr>
            <w:rStyle w:val="Hyperlink"/>
            <w:rFonts w:cs="Times New Roman"/>
            <w:szCs w:val="28"/>
          </w:rPr>
          <w:t>sch</w:t>
        </w:r>
        <w:r w:rsidRPr="00B92A07">
          <w:rPr>
            <w:rStyle w:val="Hyperlink"/>
            <w:rFonts w:cs="Times New Roman"/>
            <w:szCs w:val="28"/>
            <w:lang w:val="ru-RU"/>
          </w:rPr>
          <w:t>2.</w:t>
        </w:r>
        <w:r w:rsidRPr="00B92A07">
          <w:rPr>
            <w:rStyle w:val="Hyperlink"/>
            <w:rFonts w:cs="Times New Roman"/>
            <w:szCs w:val="28"/>
          </w:rPr>
          <w:t>cgi</w:t>
        </w:r>
        <w:r w:rsidRPr="00B92A07">
          <w:rPr>
            <w:rStyle w:val="Hyperlink"/>
            <w:rFonts w:cs="Times New Roman"/>
            <w:szCs w:val="28"/>
            <w:lang w:val="ru-RU"/>
          </w:rPr>
          <w:t>?</w:t>
        </w:r>
        <w:r w:rsidRPr="00B92A07">
          <w:rPr>
            <w:rStyle w:val="Hyperlink"/>
            <w:rFonts w:cs="Times New Roman"/>
            <w:szCs w:val="28"/>
          </w:rPr>
          <w:t>RPuywlhtuxyo</w:t>
        </w:r>
      </w:hyperlink>
    </w:p>
    <w:p w14:paraId="30F5A758" w14:textId="63E5275D" w:rsidR="00B92A07" w:rsidRPr="00B92A07" w:rsidRDefault="00B92A07" w:rsidP="00B92A07">
      <w:pPr>
        <w:jc w:val="center"/>
        <w:rPr>
          <w:rFonts w:cs="Times New Roman"/>
          <w:color w:val="000000"/>
          <w:szCs w:val="28"/>
        </w:rPr>
      </w:pPr>
      <w:r w:rsidRPr="00B92A07">
        <w:rPr>
          <w:rFonts w:cs="Times New Roman"/>
          <w:color w:val="000000"/>
          <w:szCs w:val="28"/>
        </w:rPr>
        <w:t>https://ru.wikipedia.org/wiki/</w:t>
      </w:r>
      <w:r>
        <w:rPr>
          <w:rFonts w:cs="Times New Roman"/>
          <w:color w:val="000000"/>
          <w:szCs w:val="28"/>
          <w:lang w:val="ru-RU"/>
        </w:rPr>
        <w:t>Валовый</w:t>
      </w:r>
      <w:r w:rsidRPr="00B92A07">
        <w:rPr>
          <w:rFonts w:cs="Times New Roman"/>
          <w:color w:val="000000"/>
          <w:szCs w:val="28"/>
        </w:rPr>
        <w:t>_</w:t>
      </w:r>
      <w:r>
        <w:rPr>
          <w:rFonts w:cs="Times New Roman"/>
          <w:color w:val="000000"/>
          <w:szCs w:val="28"/>
          <w:lang w:val="ru-RU"/>
        </w:rPr>
        <w:t>внутренний</w:t>
      </w:r>
      <w:r w:rsidRPr="00B92A07">
        <w:rPr>
          <w:rFonts w:cs="Times New Roman"/>
          <w:color w:val="000000"/>
          <w:szCs w:val="28"/>
        </w:rPr>
        <w:t>_</w:t>
      </w:r>
      <w:r>
        <w:rPr>
          <w:rFonts w:cs="Times New Roman"/>
          <w:color w:val="000000"/>
          <w:szCs w:val="28"/>
          <w:lang w:val="ru-RU"/>
        </w:rPr>
        <w:t>продукт</w:t>
      </w:r>
    </w:p>
    <w:p w14:paraId="76E05713" w14:textId="086C9F88" w:rsidR="00B92A07" w:rsidRPr="00FF507F" w:rsidRDefault="00B92A07" w:rsidP="00B92A07">
      <w:pPr>
        <w:jc w:val="center"/>
        <w:rPr>
          <w:rFonts w:cs="Times New Roman"/>
          <w:color w:val="000000"/>
          <w:szCs w:val="28"/>
        </w:rPr>
      </w:pPr>
      <w:r w:rsidRPr="00B92A07">
        <w:rPr>
          <w:rFonts w:cs="Times New Roman"/>
          <w:color w:val="000000"/>
          <w:szCs w:val="28"/>
        </w:rPr>
        <w:t>https</w:t>
      </w:r>
      <w:r w:rsidRPr="00FF507F">
        <w:rPr>
          <w:rFonts w:cs="Times New Roman"/>
          <w:color w:val="000000"/>
          <w:szCs w:val="28"/>
        </w:rPr>
        <w:t>://</w:t>
      </w:r>
      <w:r w:rsidRPr="00B92A07">
        <w:rPr>
          <w:rFonts w:cs="Times New Roman"/>
          <w:color w:val="000000"/>
          <w:szCs w:val="28"/>
        </w:rPr>
        <w:t>ru</w:t>
      </w:r>
      <w:r w:rsidRPr="00FF507F">
        <w:rPr>
          <w:rFonts w:cs="Times New Roman"/>
          <w:color w:val="000000"/>
          <w:szCs w:val="28"/>
        </w:rPr>
        <w:t>.</w:t>
      </w:r>
      <w:r w:rsidRPr="00B92A07">
        <w:rPr>
          <w:rFonts w:cs="Times New Roman"/>
          <w:color w:val="000000"/>
          <w:szCs w:val="28"/>
        </w:rPr>
        <w:t>wikipedia</w:t>
      </w:r>
      <w:r w:rsidRPr="00FF507F">
        <w:rPr>
          <w:rFonts w:cs="Times New Roman"/>
          <w:color w:val="000000"/>
          <w:szCs w:val="28"/>
        </w:rPr>
        <w:t>.</w:t>
      </w:r>
      <w:r w:rsidRPr="00B92A07">
        <w:rPr>
          <w:rFonts w:cs="Times New Roman"/>
          <w:color w:val="000000"/>
          <w:szCs w:val="28"/>
        </w:rPr>
        <w:t>org</w:t>
      </w:r>
      <w:r w:rsidRPr="00FF507F">
        <w:rPr>
          <w:rFonts w:cs="Times New Roman"/>
          <w:color w:val="000000"/>
          <w:szCs w:val="28"/>
        </w:rPr>
        <w:t>/</w:t>
      </w:r>
      <w:r w:rsidRPr="00B92A07">
        <w:rPr>
          <w:rFonts w:cs="Times New Roman"/>
          <w:color w:val="000000"/>
          <w:szCs w:val="28"/>
        </w:rPr>
        <w:t>wiki</w:t>
      </w:r>
      <w:r w:rsidRPr="00FF507F">
        <w:rPr>
          <w:rFonts w:cs="Times New Roman"/>
          <w:color w:val="000000"/>
          <w:szCs w:val="28"/>
        </w:rPr>
        <w:t>/</w:t>
      </w:r>
      <w:r w:rsidR="0098386C" w:rsidRPr="0098386C">
        <w:rPr>
          <w:rFonts w:cs="Times New Roman"/>
          <w:color w:val="000000"/>
          <w:szCs w:val="28"/>
          <w:lang w:val="ru-RU"/>
        </w:rPr>
        <w:t>Система</w:t>
      </w:r>
      <w:r w:rsidR="0098386C" w:rsidRPr="00FF507F">
        <w:rPr>
          <w:rFonts w:cs="Times New Roman"/>
          <w:color w:val="000000"/>
          <w:szCs w:val="28"/>
        </w:rPr>
        <w:t>_</w:t>
      </w:r>
      <w:r w:rsidR="0098386C" w:rsidRPr="0098386C">
        <w:rPr>
          <w:rFonts w:cs="Times New Roman"/>
          <w:color w:val="000000"/>
          <w:szCs w:val="28"/>
          <w:lang w:val="ru-RU"/>
        </w:rPr>
        <w:t>национальных</w:t>
      </w:r>
      <w:r w:rsidR="0098386C" w:rsidRPr="00FF507F">
        <w:rPr>
          <w:rFonts w:cs="Times New Roman"/>
          <w:color w:val="000000"/>
          <w:szCs w:val="28"/>
        </w:rPr>
        <w:t>_</w:t>
      </w:r>
      <w:r w:rsidR="0098386C" w:rsidRPr="0098386C">
        <w:rPr>
          <w:rFonts w:cs="Times New Roman"/>
          <w:color w:val="000000"/>
          <w:szCs w:val="28"/>
          <w:lang w:val="ru-RU"/>
        </w:rPr>
        <w:t>счетов</w:t>
      </w:r>
    </w:p>
    <w:p w14:paraId="187037AD" w14:textId="584A15A7" w:rsidR="0098386C" w:rsidRDefault="0098386C" w:rsidP="00B92A07">
      <w:pPr>
        <w:jc w:val="center"/>
        <w:rPr>
          <w:rFonts w:cs="Times New Roman"/>
          <w:color w:val="000000"/>
          <w:szCs w:val="28"/>
          <w:lang w:val="ru-RU"/>
        </w:rPr>
      </w:pPr>
      <w:hyperlink r:id="rId10" w:history="1">
        <w:r w:rsidRPr="00D0006C">
          <w:rPr>
            <w:rStyle w:val="Hyperlink"/>
            <w:rFonts w:cs="Times New Roman"/>
            <w:szCs w:val="28"/>
            <w:lang w:val="ru-RU"/>
          </w:rPr>
          <w:t>http://unstats.un.org/unsd/nationalaccount/docs/SNA2008Russian.pdf</w:t>
        </w:r>
      </w:hyperlink>
    </w:p>
    <w:p w14:paraId="3F43CE82" w14:textId="0D5C6DD2" w:rsidR="0098386C" w:rsidRPr="0098386C" w:rsidRDefault="0098386C" w:rsidP="00B92A07">
      <w:pPr>
        <w:jc w:val="center"/>
        <w:rPr>
          <w:rFonts w:cs="Times New Roman"/>
          <w:color w:val="000000"/>
          <w:szCs w:val="28"/>
          <w:lang w:val="ru-RU"/>
        </w:rPr>
      </w:pPr>
      <w:r w:rsidRPr="0098386C">
        <w:rPr>
          <w:rFonts w:cs="Times New Roman"/>
          <w:color w:val="000000"/>
          <w:szCs w:val="28"/>
          <w:lang w:val="ru-RU"/>
        </w:rPr>
        <w:t>http://www.rus-lib.ru/book/31/eb/17/008-105.html</w:t>
      </w:r>
    </w:p>
    <w:p w14:paraId="07E462F5" w14:textId="36BB3968" w:rsidR="00FF507F" w:rsidRDefault="00FF507F" w:rsidP="00FF507F">
      <w:pPr>
        <w:jc w:val="center"/>
        <w:rPr>
          <w:rFonts w:cs="Times New Roman"/>
          <w:color w:val="000000"/>
          <w:szCs w:val="28"/>
          <w:lang w:val="ru-RU"/>
        </w:rPr>
      </w:pPr>
      <w:hyperlink r:id="rId11" w:history="1">
        <w:r w:rsidRPr="00D0006C">
          <w:rPr>
            <w:rStyle w:val="Hyperlink"/>
            <w:rFonts w:cs="Times New Roman"/>
            <w:szCs w:val="28"/>
          </w:rPr>
          <w:t>https</w:t>
        </w:r>
        <w:r w:rsidRPr="00D0006C">
          <w:rPr>
            <w:rStyle w:val="Hyperlink"/>
            <w:rFonts w:cs="Times New Roman"/>
            <w:szCs w:val="28"/>
            <w:lang w:val="ru-RU"/>
          </w:rPr>
          <w:t>://</w:t>
        </w:r>
        <w:r w:rsidRPr="00D0006C">
          <w:rPr>
            <w:rStyle w:val="Hyperlink"/>
            <w:rFonts w:cs="Times New Roman"/>
            <w:szCs w:val="28"/>
          </w:rPr>
          <w:t>ru</w:t>
        </w:r>
        <w:r w:rsidRPr="00D0006C">
          <w:rPr>
            <w:rStyle w:val="Hyperlink"/>
            <w:rFonts w:cs="Times New Roman"/>
            <w:szCs w:val="28"/>
            <w:lang w:val="ru-RU"/>
          </w:rPr>
          <w:t>.</w:t>
        </w:r>
        <w:r w:rsidRPr="00D0006C">
          <w:rPr>
            <w:rStyle w:val="Hyperlink"/>
            <w:rFonts w:cs="Times New Roman"/>
            <w:szCs w:val="28"/>
          </w:rPr>
          <w:t>wikipedia</w:t>
        </w:r>
        <w:r w:rsidRPr="00D0006C">
          <w:rPr>
            <w:rStyle w:val="Hyperlink"/>
            <w:rFonts w:cs="Times New Roman"/>
            <w:szCs w:val="28"/>
            <w:lang w:val="ru-RU"/>
          </w:rPr>
          <w:t>.</w:t>
        </w:r>
        <w:r w:rsidRPr="00D0006C">
          <w:rPr>
            <w:rStyle w:val="Hyperlink"/>
            <w:rFonts w:cs="Times New Roman"/>
            <w:szCs w:val="28"/>
          </w:rPr>
          <w:t>org</w:t>
        </w:r>
        <w:r w:rsidRPr="00D0006C">
          <w:rPr>
            <w:rStyle w:val="Hyperlink"/>
            <w:rFonts w:cs="Times New Roman"/>
            <w:szCs w:val="28"/>
            <w:lang w:val="ru-RU"/>
          </w:rPr>
          <w:t>/</w:t>
        </w:r>
        <w:r w:rsidRPr="00D0006C">
          <w:rPr>
            <w:rStyle w:val="Hyperlink"/>
            <w:rFonts w:cs="Times New Roman"/>
            <w:szCs w:val="28"/>
          </w:rPr>
          <w:t>wiki</w:t>
        </w:r>
        <w:r w:rsidRPr="00D0006C">
          <w:rPr>
            <w:rStyle w:val="Hyperlink"/>
            <w:rFonts w:cs="Times New Roman"/>
            <w:szCs w:val="28"/>
            <w:lang w:val="ru-RU"/>
          </w:rPr>
          <w:t>/Пирамида_потребностей_по_Маслоу</w:t>
        </w:r>
      </w:hyperlink>
    </w:p>
    <w:p w14:paraId="4A30DFC0" w14:textId="0875571C" w:rsidR="00FF507F" w:rsidRDefault="00FF507F" w:rsidP="00FF507F">
      <w:pPr>
        <w:jc w:val="center"/>
        <w:rPr>
          <w:rFonts w:cs="Times New Roman"/>
          <w:color w:val="000000"/>
          <w:szCs w:val="28"/>
          <w:lang w:val="ru-RU"/>
        </w:rPr>
      </w:pPr>
      <w:r w:rsidRPr="00FF507F">
        <w:rPr>
          <w:rFonts w:cs="Times New Roman"/>
          <w:color w:val="000000"/>
          <w:szCs w:val="28"/>
          <w:lang w:val="ru-RU"/>
        </w:rPr>
        <w:t>http://www.edpsycinteractive.org/topics/conation/maslow.html</w:t>
      </w:r>
    </w:p>
    <w:p w14:paraId="3AF4800F" w14:textId="77777777" w:rsidR="00B92A07" w:rsidRPr="0098386C" w:rsidRDefault="00B92A07" w:rsidP="00B92A07">
      <w:pPr>
        <w:jc w:val="center"/>
        <w:rPr>
          <w:rFonts w:cs="Times New Roman"/>
          <w:color w:val="000000"/>
          <w:szCs w:val="28"/>
          <w:lang w:val="ru-RU"/>
        </w:rPr>
      </w:pPr>
    </w:p>
    <w:p w14:paraId="4475D104" w14:textId="77777777" w:rsidR="00B92A07" w:rsidRPr="0098386C" w:rsidRDefault="00B92A07" w:rsidP="00B92A07">
      <w:pPr>
        <w:jc w:val="center"/>
        <w:rPr>
          <w:rFonts w:cs="Times New Roman"/>
          <w:color w:val="000000"/>
          <w:szCs w:val="28"/>
          <w:lang w:val="ru-RU"/>
        </w:rPr>
      </w:pPr>
      <w:bookmarkStart w:id="0" w:name="_GoBack"/>
      <w:bookmarkEnd w:id="0"/>
    </w:p>
    <w:sectPr w:rsidR="00B92A07" w:rsidRPr="0098386C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D24CC5"/>
    <w:multiLevelType w:val="hybridMultilevel"/>
    <w:tmpl w:val="CC5A4822"/>
    <w:lvl w:ilvl="0" w:tplc="9C98E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6CA720F6"/>
    <w:multiLevelType w:val="multilevel"/>
    <w:tmpl w:val="906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2">
    <w:nsid w:val="7A4F7D9B"/>
    <w:multiLevelType w:val="multilevel"/>
    <w:tmpl w:val="E4BA57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7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3"/>
  </w:num>
  <w:num w:numId="20">
    <w:abstractNumId w:val="6"/>
  </w:num>
  <w:num w:numId="21">
    <w:abstractNumId w:val="5"/>
  </w:num>
  <w:num w:numId="22">
    <w:abstractNumId w:val="12"/>
  </w:num>
  <w:num w:numId="23">
    <w:abstractNumId w:val="18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BBE"/>
    <w:rsid w:val="00023DA8"/>
    <w:rsid w:val="00034D98"/>
    <w:rsid w:val="0005754A"/>
    <w:rsid w:val="00081442"/>
    <w:rsid w:val="00090508"/>
    <w:rsid w:val="000A4B74"/>
    <w:rsid w:val="000D4FBE"/>
    <w:rsid w:val="0010499C"/>
    <w:rsid w:val="00106414"/>
    <w:rsid w:val="0011225E"/>
    <w:rsid w:val="001308A6"/>
    <w:rsid w:val="00134222"/>
    <w:rsid w:val="001570A8"/>
    <w:rsid w:val="00171ACF"/>
    <w:rsid w:val="001727F2"/>
    <w:rsid w:val="001D5DF1"/>
    <w:rsid w:val="001E148D"/>
    <w:rsid w:val="00210C59"/>
    <w:rsid w:val="0021259C"/>
    <w:rsid w:val="00221139"/>
    <w:rsid w:val="002434F3"/>
    <w:rsid w:val="00246A20"/>
    <w:rsid w:val="00283D21"/>
    <w:rsid w:val="00294B51"/>
    <w:rsid w:val="002E00AC"/>
    <w:rsid w:val="002E53A5"/>
    <w:rsid w:val="002F200E"/>
    <w:rsid w:val="002F45A9"/>
    <w:rsid w:val="00311B7C"/>
    <w:rsid w:val="003215D3"/>
    <w:rsid w:val="00362309"/>
    <w:rsid w:val="003A2CCA"/>
    <w:rsid w:val="003C1E81"/>
    <w:rsid w:val="003C7DFE"/>
    <w:rsid w:val="0040121B"/>
    <w:rsid w:val="004035F5"/>
    <w:rsid w:val="004D4F98"/>
    <w:rsid w:val="004D5027"/>
    <w:rsid w:val="004D6669"/>
    <w:rsid w:val="00504AFB"/>
    <w:rsid w:val="005132E3"/>
    <w:rsid w:val="0052096A"/>
    <w:rsid w:val="00551EDB"/>
    <w:rsid w:val="00556AE4"/>
    <w:rsid w:val="0057500C"/>
    <w:rsid w:val="005B1A42"/>
    <w:rsid w:val="005D458B"/>
    <w:rsid w:val="005F5351"/>
    <w:rsid w:val="00640324"/>
    <w:rsid w:val="0066414F"/>
    <w:rsid w:val="00665A62"/>
    <w:rsid w:val="006907A3"/>
    <w:rsid w:val="0069197C"/>
    <w:rsid w:val="006C1717"/>
    <w:rsid w:val="006E6C31"/>
    <w:rsid w:val="0070482C"/>
    <w:rsid w:val="00706B87"/>
    <w:rsid w:val="00707E6F"/>
    <w:rsid w:val="00721A0C"/>
    <w:rsid w:val="00732462"/>
    <w:rsid w:val="00744C27"/>
    <w:rsid w:val="007477B7"/>
    <w:rsid w:val="0075042C"/>
    <w:rsid w:val="00786AC7"/>
    <w:rsid w:val="007A2625"/>
    <w:rsid w:val="00801DAA"/>
    <w:rsid w:val="00805433"/>
    <w:rsid w:val="00826A04"/>
    <w:rsid w:val="00867E2C"/>
    <w:rsid w:val="008B4E39"/>
    <w:rsid w:val="008C498B"/>
    <w:rsid w:val="008E7463"/>
    <w:rsid w:val="009018C5"/>
    <w:rsid w:val="00906AD3"/>
    <w:rsid w:val="009127FA"/>
    <w:rsid w:val="00954139"/>
    <w:rsid w:val="009657D0"/>
    <w:rsid w:val="00973156"/>
    <w:rsid w:val="00974698"/>
    <w:rsid w:val="009800F5"/>
    <w:rsid w:val="0098386C"/>
    <w:rsid w:val="00985F7D"/>
    <w:rsid w:val="00995056"/>
    <w:rsid w:val="009E7037"/>
    <w:rsid w:val="009F0A01"/>
    <w:rsid w:val="00A144AD"/>
    <w:rsid w:val="00A33523"/>
    <w:rsid w:val="00A71CAC"/>
    <w:rsid w:val="00A941E2"/>
    <w:rsid w:val="00AA5F93"/>
    <w:rsid w:val="00AE3F43"/>
    <w:rsid w:val="00AE44AA"/>
    <w:rsid w:val="00AF4DC4"/>
    <w:rsid w:val="00B34A18"/>
    <w:rsid w:val="00B42B6F"/>
    <w:rsid w:val="00B669E8"/>
    <w:rsid w:val="00B8718C"/>
    <w:rsid w:val="00B92A07"/>
    <w:rsid w:val="00BA1BD4"/>
    <w:rsid w:val="00BA2FCE"/>
    <w:rsid w:val="00BC2047"/>
    <w:rsid w:val="00BC3DA9"/>
    <w:rsid w:val="00C066A8"/>
    <w:rsid w:val="00C130AA"/>
    <w:rsid w:val="00C24EB9"/>
    <w:rsid w:val="00C37D3F"/>
    <w:rsid w:val="00C42B88"/>
    <w:rsid w:val="00C449BA"/>
    <w:rsid w:val="00C45AC8"/>
    <w:rsid w:val="00C60C1A"/>
    <w:rsid w:val="00C87123"/>
    <w:rsid w:val="00CF52A3"/>
    <w:rsid w:val="00D11189"/>
    <w:rsid w:val="00D17433"/>
    <w:rsid w:val="00D214AB"/>
    <w:rsid w:val="00D34F06"/>
    <w:rsid w:val="00D551F8"/>
    <w:rsid w:val="00D86F77"/>
    <w:rsid w:val="00D949A0"/>
    <w:rsid w:val="00D95272"/>
    <w:rsid w:val="00DB22C7"/>
    <w:rsid w:val="00DC0635"/>
    <w:rsid w:val="00DD6E2A"/>
    <w:rsid w:val="00DE0114"/>
    <w:rsid w:val="00DE7C21"/>
    <w:rsid w:val="00E33896"/>
    <w:rsid w:val="00E34DFC"/>
    <w:rsid w:val="00E35636"/>
    <w:rsid w:val="00E51B40"/>
    <w:rsid w:val="00E730CF"/>
    <w:rsid w:val="00E737BB"/>
    <w:rsid w:val="00E750F7"/>
    <w:rsid w:val="00E9516D"/>
    <w:rsid w:val="00ED0330"/>
    <w:rsid w:val="00ED6C49"/>
    <w:rsid w:val="00EE499A"/>
    <w:rsid w:val="00EE5BBE"/>
    <w:rsid w:val="00F071FA"/>
    <w:rsid w:val="00F17D6C"/>
    <w:rsid w:val="00F34A1D"/>
    <w:rsid w:val="00F73D99"/>
    <w:rsid w:val="00F95873"/>
    <w:rsid w:val="00FA3187"/>
    <w:rsid w:val="00FB56F8"/>
    <w:rsid w:val="00FC054A"/>
    <w:rsid w:val="00FC2C30"/>
    <w:rsid w:val="00FF1D0D"/>
    <w:rsid w:val="00FF28DB"/>
    <w:rsid w:val="00FF3237"/>
    <w:rsid w:val="00FF507F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A6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FF3237"/>
    <w:rPr>
      <w:color w:val="0000FF"/>
      <w:u w:val="single"/>
    </w:rPr>
  </w:style>
  <w:style w:type="table" w:styleId="PlainTable4">
    <w:name w:val="Plain Table 4"/>
    <w:basedOn w:val="TableNormal"/>
    <w:uiPriority w:val="44"/>
    <w:rsid w:val="00FF32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1">
    <w:name w:val="p1"/>
    <w:basedOn w:val="Normal"/>
    <w:rsid w:val="0052096A"/>
    <w:rPr>
      <w:rFonts w:ascii="Courier" w:hAnsi="Courier" w:cs="Times New Roman"/>
      <w:color w:val="0433FF"/>
      <w:sz w:val="15"/>
      <w:szCs w:val="15"/>
    </w:rPr>
  </w:style>
  <w:style w:type="paragraph" w:customStyle="1" w:styleId="p2">
    <w:name w:val="p2"/>
    <w:basedOn w:val="Normal"/>
    <w:rsid w:val="0052096A"/>
    <w:rPr>
      <w:rFonts w:ascii="Courier" w:hAnsi="Courier" w:cs="Times New Roman"/>
      <w:sz w:val="15"/>
      <w:szCs w:val="15"/>
    </w:rPr>
  </w:style>
  <w:style w:type="character" w:customStyle="1" w:styleId="s1">
    <w:name w:val="s1"/>
    <w:basedOn w:val="DefaultParagraphFont"/>
    <w:rsid w:val="0052096A"/>
    <w:rPr>
      <w:color w:val="000000"/>
    </w:rPr>
  </w:style>
  <w:style w:type="character" w:customStyle="1" w:styleId="s2">
    <w:name w:val="s2"/>
    <w:basedOn w:val="DefaultParagraphFont"/>
    <w:rsid w:val="0052096A"/>
    <w:rPr>
      <w:color w:val="B245F3"/>
    </w:rPr>
  </w:style>
  <w:style w:type="character" w:styleId="PlaceholderText">
    <w:name w:val="Placeholder Text"/>
    <w:basedOn w:val="DefaultParagraphFont"/>
    <w:uiPriority w:val="99"/>
    <w:semiHidden/>
    <w:rsid w:val="00B92A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u.wikipedia.org/wiki/&#1055;&#1080;&#1088;&#1072;&#1084;&#1080;&#1076;&#1072;_&#1087;&#1086;&#1090;&#1088;&#1077;&#1073;&#1085;&#1086;&#1089;&#1090;&#1077;&#1081;_&#1087;&#1086;_&#1052;&#1072;&#1089;&#1083;&#1086;&#1091;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u.wikipedia.org/wiki/%D0%9F%D1%81%D0%B8%D1%85%D0%B8%D1%87%D0%B5%D1%81%D0%BA%D0%BE%D0%B5_%D1%81%D0%BE%D1%81%D1%82%D0%BE%D1%8F%D0%BD%D0%B8%D0%B5" TargetMode="External"/><Relationship Id="rId7" Type="http://schemas.openxmlformats.org/officeDocument/2006/relationships/image" Target="media/image1.tiff"/><Relationship Id="rId8" Type="http://schemas.openxmlformats.org/officeDocument/2006/relationships/image" Target="media/image2.png"/><Relationship Id="rId9" Type="http://schemas.openxmlformats.org/officeDocument/2006/relationships/hyperlink" Target="http://www.glossary.ru/cgi-bin/gl_sch2.cgi?RPuywlhtuxyo" TargetMode="External"/><Relationship Id="rId10" Type="http://schemas.openxmlformats.org/officeDocument/2006/relationships/hyperlink" Target="http://unstats.un.org/unsd/nationalaccount/docs/SNA2008Russian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373018-76DB-9D4E-AA40-C6C288EB1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176</TotalTime>
  <Pages>11</Pages>
  <Words>2052</Words>
  <Characters>11703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20</cp:revision>
  <dcterms:created xsi:type="dcterms:W3CDTF">2016-12-27T15:02:00Z</dcterms:created>
  <dcterms:modified xsi:type="dcterms:W3CDTF">2017-01-02T21:41:00Z</dcterms:modified>
</cp:coreProperties>
</file>