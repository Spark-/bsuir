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857AC" w14:textId="77777777" w:rsidR="00E51B40" w:rsidRPr="00AF3EA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2828169C" w14:textId="77777777" w:rsidR="00E51B40" w:rsidRPr="00AF3EA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24F83032" w14:textId="77777777" w:rsidR="00E51B40" w:rsidRPr="00AF3EA9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AF3EA9">
        <w:rPr>
          <w:rFonts w:cs="Times New Roman"/>
          <w:color w:val="000000"/>
          <w:szCs w:val="28"/>
          <w:lang w:val="ru-RU"/>
        </w:rPr>
        <w:t>информатики</w:t>
      </w:r>
    </w:p>
    <w:p w14:paraId="605DB99D" w14:textId="77777777" w:rsidR="00E51B40" w:rsidRPr="00AF3EA9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6A6B8DF" w14:textId="77777777" w:rsidR="00E51B40" w:rsidRPr="00AF3EA9" w:rsidRDefault="00E51B40" w:rsidP="00E51B40">
      <w:pPr>
        <w:ind w:right="-187" w:firstLine="720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>Факультет НиДО</w:t>
      </w:r>
    </w:p>
    <w:p w14:paraId="450EE7A7" w14:textId="77777777" w:rsidR="00E51B40" w:rsidRPr="00AF3EA9" w:rsidRDefault="00E51B40" w:rsidP="00E51B40">
      <w:pPr>
        <w:ind w:right="-187" w:firstLine="720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67D9C4B0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  <w:r w:rsidRPr="00AF3EA9">
        <w:rPr>
          <w:rFonts w:eastAsia="Times New Roman" w:cs="Times New Roman"/>
          <w:lang w:val="ru-RU"/>
        </w:rPr>
        <w:br/>
      </w:r>
    </w:p>
    <w:p w14:paraId="285B77AB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80AABE5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C7142B0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0183341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B730BE0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9B39E2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9088510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E5C194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74033E4" w14:textId="77777777" w:rsidR="00E51B40" w:rsidRPr="00AF3EA9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513859A" w14:textId="52E877AE" w:rsidR="00AF3EA9" w:rsidRPr="00AF3EA9" w:rsidRDefault="00246A20" w:rsidP="00AF3EA9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>Контрольная</w:t>
      </w:r>
      <w:r w:rsidR="0005754A" w:rsidRPr="00AF3EA9">
        <w:rPr>
          <w:lang w:val="ru-RU"/>
        </w:rPr>
        <w:t xml:space="preserve"> работа </w:t>
      </w:r>
      <w:r w:rsidR="005132E3" w:rsidRPr="00AF3EA9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AF3EA9">
        <w:rPr>
          <w:rFonts w:cs="Times New Roman"/>
          <w:color w:val="000000"/>
          <w:szCs w:val="28"/>
          <w:lang w:val="ru-RU"/>
        </w:rPr>
        <w:t>1</w:t>
      </w:r>
    </w:p>
    <w:p w14:paraId="58F91B44" w14:textId="77777777" w:rsidR="00AF3EA9" w:rsidRPr="00AF3EA9" w:rsidRDefault="00AF3EA9" w:rsidP="00AF3EA9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>Практическая работа № 1,2</w:t>
      </w:r>
    </w:p>
    <w:p w14:paraId="6797F3FD" w14:textId="77777777" w:rsidR="00E51B40" w:rsidRPr="00AF3EA9" w:rsidRDefault="00E51B40" w:rsidP="00AF3EA9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>по дисциплине «</w:t>
      </w:r>
      <w:r w:rsidR="00AF3EA9">
        <w:rPr>
          <w:rFonts w:cs="Times New Roman"/>
          <w:color w:val="000000"/>
          <w:szCs w:val="28"/>
          <w:lang w:val="ru-RU"/>
        </w:rPr>
        <w:t>МДиСУБД</w:t>
      </w:r>
      <w:r w:rsidRPr="00AF3EA9">
        <w:rPr>
          <w:rFonts w:cs="Times New Roman"/>
          <w:color w:val="000000"/>
          <w:szCs w:val="28"/>
          <w:lang w:val="ru-RU"/>
        </w:rPr>
        <w:t>»</w:t>
      </w:r>
    </w:p>
    <w:p w14:paraId="4B782D84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C76FD6A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BE4AAE4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E7CCF6E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52EB0A9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B3C2D6B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EA73C89" w14:textId="77777777" w:rsidR="00E51B40" w:rsidRPr="00AF3EA9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0CA255E" w14:textId="77777777" w:rsidR="00E51B40" w:rsidRPr="00E6376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6085992" w14:textId="77777777" w:rsidR="00E51B40" w:rsidRPr="00AF3EA9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F3EA9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19610863" w14:textId="77777777" w:rsidR="00E51B40" w:rsidRPr="00E63768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63768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E63768">
        <w:rPr>
          <w:rFonts w:cs="Times New Roman"/>
          <w:color w:val="000000"/>
          <w:szCs w:val="28"/>
          <w:lang w:val="ru-RU"/>
        </w:rPr>
        <w:t>393</w:t>
      </w:r>
      <w:r w:rsidR="0005754A" w:rsidRPr="00E63768">
        <w:rPr>
          <w:rFonts w:cs="Times New Roman"/>
          <w:color w:val="000000"/>
          <w:szCs w:val="28"/>
          <w:lang w:val="ru-RU"/>
        </w:rPr>
        <w:t>5</w:t>
      </w:r>
      <w:r w:rsidRPr="00E63768">
        <w:rPr>
          <w:rFonts w:cs="Times New Roman"/>
          <w:color w:val="000000"/>
          <w:szCs w:val="28"/>
          <w:lang w:val="ru-RU"/>
        </w:rPr>
        <w:t>5</w:t>
      </w:r>
      <w:r w:rsidR="0005754A" w:rsidRPr="00E63768">
        <w:rPr>
          <w:rFonts w:cs="Times New Roman"/>
          <w:color w:val="000000"/>
          <w:szCs w:val="28"/>
          <w:lang w:val="ru-RU"/>
        </w:rPr>
        <w:t>1</w:t>
      </w:r>
    </w:p>
    <w:p w14:paraId="3A8B8958" w14:textId="77777777" w:rsidR="00E51B40" w:rsidRPr="00E63768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E63768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E63768">
        <w:rPr>
          <w:rFonts w:cs="Times New Roman"/>
          <w:color w:val="000000"/>
          <w:szCs w:val="28"/>
          <w:lang w:val="ru-RU"/>
        </w:rPr>
        <w:t>902021</w:t>
      </w:r>
      <w:r w:rsidRPr="00E63768">
        <w:rPr>
          <w:rFonts w:cs="Times New Roman"/>
          <w:color w:val="000000"/>
          <w:szCs w:val="28"/>
          <w:lang w:val="ru-RU"/>
        </w:rPr>
        <w:t>-</w:t>
      </w:r>
      <w:r w:rsidR="006C1717" w:rsidRPr="00E63768">
        <w:rPr>
          <w:rFonts w:cs="Times New Roman"/>
          <w:color w:val="000000"/>
          <w:szCs w:val="28"/>
          <w:lang w:val="ru-RU"/>
        </w:rPr>
        <w:t>26</w:t>
      </w:r>
    </w:p>
    <w:p w14:paraId="1620C478" w14:textId="77777777" w:rsidR="00E51B40" w:rsidRPr="00E63768" w:rsidRDefault="00E51B40" w:rsidP="00E51B40">
      <w:pPr>
        <w:spacing w:after="240"/>
        <w:rPr>
          <w:rFonts w:eastAsia="Times New Roman" w:cs="Times New Roman"/>
          <w:lang w:val="ru-RU"/>
        </w:rPr>
      </w:pPr>
      <w:r w:rsidRPr="00E63768">
        <w:rPr>
          <w:rFonts w:eastAsia="Times New Roman" w:cs="Times New Roman"/>
          <w:lang w:val="ru-RU"/>
        </w:rPr>
        <w:br/>
      </w:r>
      <w:r w:rsidRPr="00E63768">
        <w:rPr>
          <w:rFonts w:eastAsia="Times New Roman" w:cs="Times New Roman"/>
          <w:lang w:val="ru-RU"/>
        </w:rPr>
        <w:br/>
      </w:r>
      <w:r w:rsidRPr="00E63768">
        <w:rPr>
          <w:rFonts w:eastAsia="Times New Roman" w:cs="Times New Roman"/>
          <w:lang w:val="ru-RU"/>
        </w:rPr>
        <w:br/>
      </w:r>
    </w:p>
    <w:p w14:paraId="021DFEB9" w14:textId="04B2C151" w:rsidR="00AC6EF7" w:rsidRPr="00E6376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E63768">
        <w:rPr>
          <w:rFonts w:cs="Times New Roman"/>
          <w:color w:val="000000"/>
          <w:szCs w:val="28"/>
          <w:lang w:val="ru-RU"/>
        </w:rPr>
        <w:t>Минск 201</w:t>
      </w:r>
      <w:r w:rsidR="00E63768" w:rsidRPr="00E63768">
        <w:rPr>
          <w:rFonts w:cs="Times New Roman"/>
          <w:color w:val="000000"/>
          <w:szCs w:val="28"/>
          <w:lang w:val="ru-RU"/>
        </w:rPr>
        <w:t>7</w:t>
      </w:r>
    </w:p>
    <w:p w14:paraId="473B2897" w14:textId="1776BBF6" w:rsidR="00EE5FBE" w:rsidRPr="00E777BD" w:rsidRDefault="00AC6EF7" w:rsidP="002230FD">
      <w:pPr>
        <w:rPr>
          <w:rFonts w:cs="Times New Roman"/>
          <w:i/>
          <w:color w:val="000000"/>
          <w:szCs w:val="28"/>
          <w:lang w:val="ru-RU"/>
        </w:rPr>
      </w:pPr>
      <w:r w:rsidRPr="009F7681">
        <w:rPr>
          <w:rFonts w:cs="Times New Roman"/>
          <w:color w:val="000000"/>
          <w:szCs w:val="28"/>
          <w:lang w:val="ru-RU"/>
        </w:rPr>
        <w:br w:type="page"/>
      </w:r>
      <w:r w:rsidR="00EE5FBE" w:rsidRPr="00E777BD">
        <w:rPr>
          <w:rFonts w:cs="Times New Roman"/>
          <w:i/>
          <w:color w:val="000000"/>
          <w:szCs w:val="28"/>
          <w:lang w:val="ru-RU"/>
        </w:rPr>
        <w:lastRenderedPageBreak/>
        <w:t>Во всех работах ниже я выполнял вариант №1</w:t>
      </w:r>
      <w:r w:rsidR="00E777BD">
        <w:rPr>
          <w:rFonts w:cs="Times New Roman"/>
          <w:i/>
          <w:color w:val="000000"/>
          <w:szCs w:val="28"/>
          <w:lang w:val="ru-RU"/>
        </w:rPr>
        <w:t xml:space="preserve"> (26 </w:t>
      </w:r>
      <w:r w:rsidR="00E777BD">
        <w:rPr>
          <w:rFonts w:cs="Times New Roman"/>
          <w:i/>
          <w:color w:val="000000"/>
          <w:szCs w:val="28"/>
        </w:rPr>
        <w:t>mod</w:t>
      </w:r>
      <w:r w:rsidR="00E777BD" w:rsidRPr="00E777BD">
        <w:rPr>
          <w:rFonts w:cs="Times New Roman"/>
          <w:i/>
          <w:color w:val="000000"/>
          <w:szCs w:val="28"/>
          <w:lang w:val="ru-RU"/>
        </w:rPr>
        <w:t xml:space="preserve"> 5 = 1)</w:t>
      </w:r>
    </w:p>
    <w:p w14:paraId="4391108E" w14:textId="77777777" w:rsidR="00EE5FBE" w:rsidRDefault="00EE5FBE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605CC7F" w14:textId="4782EBFE" w:rsidR="000528EC" w:rsidRPr="00EE5FBE" w:rsidRDefault="00AC6EF7" w:rsidP="000528EC">
      <w:pPr>
        <w:ind w:right="-185" w:firstLine="720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EE5FBE">
        <w:rPr>
          <w:rFonts w:cs="Times New Roman"/>
          <w:b/>
          <w:color w:val="000000"/>
          <w:sz w:val="32"/>
          <w:szCs w:val="28"/>
          <w:lang w:val="ru-RU"/>
        </w:rPr>
        <w:t>Контрольная работа №1</w:t>
      </w:r>
    </w:p>
    <w:p w14:paraId="72BD7853" w14:textId="77777777" w:rsidR="00AC6EF7" w:rsidRDefault="00AC6EF7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CE91E05" w14:textId="231FFB62" w:rsidR="00EE5FBE" w:rsidRDefault="00AC6EF7" w:rsidP="00EE5FBE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Вместо среды </w:t>
      </w:r>
      <w:r>
        <w:rPr>
          <w:rFonts w:cs="Times New Roman"/>
          <w:color w:val="000000"/>
          <w:szCs w:val="28"/>
        </w:rPr>
        <w:t>SQL</w:t>
      </w:r>
      <w:r w:rsidRPr="00AC6EF7">
        <w:rPr>
          <w:rFonts w:cs="Times New Roman"/>
          <w:color w:val="000000"/>
          <w:szCs w:val="28"/>
          <w:lang w:val="ru-RU"/>
        </w:rPr>
        <w:t>*</w:t>
      </w:r>
      <w:r>
        <w:rPr>
          <w:rFonts w:cs="Times New Roman"/>
          <w:color w:val="000000"/>
          <w:szCs w:val="28"/>
        </w:rPr>
        <w:t>Plus</w:t>
      </w:r>
      <w:r w:rsidRPr="00AC6EF7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использовалась </w:t>
      </w:r>
      <w:r>
        <w:rPr>
          <w:rFonts w:cs="Times New Roman"/>
          <w:color w:val="000000"/>
          <w:szCs w:val="28"/>
        </w:rPr>
        <w:t>sqlite</w:t>
      </w:r>
      <w:r w:rsidRPr="00AC6EF7">
        <w:rPr>
          <w:rFonts w:cs="Times New Roman"/>
          <w:color w:val="000000"/>
          <w:szCs w:val="28"/>
          <w:lang w:val="ru-RU"/>
        </w:rPr>
        <w:t>3</w:t>
      </w:r>
      <w:r w:rsidR="00DC7CC0">
        <w:rPr>
          <w:rFonts w:cs="Times New Roman"/>
          <w:color w:val="000000"/>
          <w:szCs w:val="28"/>
          <w:lang w:val="ru-RU"/>
        </w:rPr>
        <w:t xml:space="preserve"> из терминала</w:t>
      </w:r>
      <w:r w:rsidR="0048554C">
        <w:rPr>
          <w:rFonts w:cs="Times New Roman"/>
          <w:color w:val="000000"/>
          <w:szCs w:val="28"/>
          <w:lang w:val="ru-RU"/>
        </w:rPr>
        <w:t xml:space="preserve"> и</w:t>
      </w:r>
      <w:r w:rsidRPr="00AC6EF7">
        <w:rPr>
          <w:rFonts w:cs="Times New Roman"/>
          <w:color w:val="000000"/>
          <w:szCs w:val="28"/>
          <w:lang w:val="ru-RU"/>
        </w:rPr>
        <w:t xml:space="preserve"> </w:t>
      </w:r>
      <w:r w:rsidR="0048554C">
        <w:rPr>
          <w:rFonts w:cs="Times New Roman"/>
          <w:color w:val="000000"/>
          <w:szCs w:val="28"/>
          <w:lang w:val="ru-RU"/>
        </w:rPr>
        <w:t xml:space="preserve">с визуализатором </w:t>
      </w:r>
      <w:r>
        <w:rPr>
          <w:rFonts w:cs="Times New Roman"/>
          <w:color w:val="000000"/>
          <w:szCs w:val="28"/>
        </w:rPr>
        <w:t>DB</w:t>
      </w:r>
      <w:r w:rsidRPr="00AC6EF7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Browser</w:t>
      </w:r>
      <w:r w:rsidRPr="00AC6EF7">
        <w:rPr>
          <w:rFonts w:cs="Times New Roman"/>
          <w:color w:val="000000"/>
          <w:szCs w:val="28"/>
          <w:lang w:val="ru-RU"/>
        </w:rPr>
        <w:t>.</w:t>
      </w:r>
      <w:r w:rsidR="00EE5FBE">
        <w:rPr>
          <w:rFonts w:cs="Times New Roman"/>
          <w:color w:val="000000"/>
          <w:szCs w:val="28"/>
          <w:lang w:val="ru-RU"/>
        </w:rPr>
        <w:t xml:space="preserve"> </w:t>
      </w:r>
      <w:r w:rsidR="00EE5FBE">
        <w:rPr>
          <w:rFonts w:cs="Times New Roman"/>
          <w:color w:val="000000"/>
          <w:szCs w:val="28"/>
        </w:rPr>
        <w:t>sqlite</w:t>
      </w:r>
      <w:r w:rsidR="00EE5FBE" w:rsidRPr="00EE5FBE">
        <w:rPr>
          <w:rFonts w:cs="Times New Roman"/>
          <w:color w:val="000000"/>
          <w:szCs w:val="28"/>
          <w:lang w:val="ru-RU"/>
        </w:rPr>
        <w:t xml:space="preserve"> – </w:t>
      </w:r>
      <w:r w:rsidR="00EE5FBE">
        <w:rPr>
          <w:rFonts w:cs="Times New Roman"/>
          <w:color w:val="000000"/>
          <w:szCs w:val="28"/>
          <w:lang w:val="ru-RU"/>
        </w:rPr>
        <w:t xml:space="preserve">локальная реляционная бд, не требующая установления подключения к серверу. Доступна из одной библиотеки </w:t>
      </w:r>
      <w:r w:rsidR="00EE5FBE">
        <w:rPr>
          <w:rFonts w:cs="Times New Roman"/>
          <w:color w:val="000000"/>
          <w:szCs w:val="28"/>
        </w:rPr>
        <w:t>sqlite</w:t>
      </w:r>
      <w:r w:rsidR="00E63768">
        <w:rPr>
          <w:rFonts w:cs="Times New Roman"/>
          <w:color w:val="000000"/>
          <w:szCs w:val="28"/>
        </w:rPr>
        <w:t>.</w:t>
      </w:r>
      <w:r w:rsidR="00EE5FBE">
        <w:rPr>
          <w:rFonts w:cs="Times New Roman"/>
          <w:color w:val="000000"/>
          <w:szCs w:val="28"/>
        </w:rPr>
        <w:t>lib</w:t>
      </w:r>
      <w:r w:rsidR="00EE5FBE" w:rsidRPr="001743C3">
        <w:rPr>
          <w:rFonts w:cs="Times New Roman"/>
          <w:color w:val="000000"/>
          <w:szCs w:val="28"/>
          <w:lang w:val="ru-RU"/>
        </w:rPr>
        <w:t xml:space="preserve"> </w:t>
      </w:r>
    </w:p>
    <w:p w14:paraId="668C930F" w14:textId="5424767C" w:rsidR="00E63768" w:rsidRPr="00E63768" w:rsidRDefault="00E63768" w:rsidP="00EE5FBE">
      <w:pPr>
        <w:ind w:right="-185" w:firstLine="72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Использовалась база из первой части предмета МДиСУБД</w:t>
      </w:r>
    </w:p>
    <w:p w14:paraId="5144CF3E" w14:textId="46318619" w:rsidR="00AC6EF7" w:rsidRDefault="00EE5FBE" w:rsidP="00EE5FBE">
      <w:pPr>
        <w:ind w:right="-185" w:firstLine="720"/>
        <w:rPr>
          <w:rFonts w:cs="Times New Roman"/>
          <w:color w:val="000000"/>
          <w:szCs w:val="28"/>
          <w:lang w:val="ru-RU"/>
        </w:rPr>
      </w:pPr>
      <w:r w:rsidRPr="00EE5FBE">
        <w:rPr>
          <w:rFonts w:cs="Times New Roman"/>
          <w:color w:val="000000"/>
          <w:szCs w:val="28"/>
          <w:lang w:val="ru-RU"/>
        </w:rPr>
        <w:t xml:space="preserve"> </w:t>
      </w:r>
      <w:r w:rsidRPr="00EE5FBE">
        <w:rPr>
          <w:rFonts w:cs="Times New Roman"/>
          <w:noProof/>
          <w:color w:val="000000"/>
          <w:szCs w:val="28"/>
        </w:rPr>
        <w:drawing>
          <wp:inline distT="0" distB="0" distL="0" distR="0" wp14:anchorId="3C6E2ABD" wp14:editId="1AFDA354">
            <wp:extent cx="6119495" cy="40074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7E5" w14:textId="77777777" w:rsidR="00E63768" w:rsidRDefault="00E63768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br w:type="page"/>
      </w:r>
    </w:p>
    <w:p w14:paraId="1B37D034" w14:textId="5DC7E7DC" w:rsidR="00EE5FBE" w:rsidRDefault="008C3F55" w:rsidP="002230FD">
      <w:pPr>
        <w:ind w:right="-185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SQL: </w:t>
      </w:r>
      <w:r w:rsidR="00E63768">
        <w:rPr>
          <w:rFonts w:cs="Times New Roman"/>
          <w:b/>
          <w:color w:val="000000"/>
          <w:szCs w:val="28"/>
          <w:lang w:val="ru-RU"/>
        </w:rPr>
        <w:t>подзапросы, сложные запросы</w:t>
      </w:r>
    </w:p>
    <w:p w14:paraId="10AB5208" w14:textId="77777777" w:rsidR="002230FD" w:rsidRDefault="002230FD" w:rsidP="002230FD">
      <w:pPr>
        <w:widowControl w:val="0"/>
        <w:autoSpaceDE w:val="0"/>
        <w:autoSpaceDN w:val="0"/>
        <w:adjustRightInd w:val="0"/>
        <w:jc w:val="both"/>
        <w:rPr>
          <w:b/>
          <w:bCs/>
          <w:szCs w:val="28"/>
          <w:lang w:val="ru-RU"/>
        </w:rPr>
      </w:pPr>
    </w:p>
    <w:p w14:paraId="2603AAC8" w14:textId="77777777" w:rsidR="002230FD" w:rsidRPr="002230FD" w:rsidRDefault="002230FD" w:rsidP="002230FD">
      <w:pPr>
        <w:widowControl w:val="0"/>
        <w:autoSpaceDE w:val="0"/>
        <w:autoSpaceDN w:val="0"/>
        <w:adjustRightInd w:val="0"/>
        <w:jc w:val="both"/>
        <w:rPr>
          <w:b/>
          <w:bCs/>
          <w:szCs w:val="28"/>
          <w:lang w:val="ru-RU"/>
        </w:rPr>
      </w:pPr>
      <w:r w:rsidRPr="002230FD">
        <w:rPr>
          <w:b/>
          <w:bCs/>
          <w:szCs w:val="28"/>
          <w:lang w:val="ru-RU"/>
        </w:rPr>
        <w:t xml:space="preserve">Общая постановка задачи: </w:t>
      </w:r>
    </w:p>
    <w:p w14:paraId="2C9FFCA0" w14:textId="36909A85" w:rsidR="002230FD" w:rsidRPr="00E63768" w:rsidRDefault="002230FD" w:rsidP="00E63768">
      <w:pPr>
        <w:pStyle w:val="a0"/>
        <w:ind w:firstLine="0"/>
        <w:rPr>
          <w:szCs w:val="28"/>
        </w:rPr>
      </w:pPr>
      <w:r w:rsidRPr="00DE5651">
        <w:rPr>
          <w:szCs w:val="28"/>
        </w:rPr>
        <w:tab/>
      </w:r>
      <w:r w:rsidR="00E63768">
        <w:rPr>
          <w:szCs w:val="28"/>
        </w:rPr>
        <w:t xml:space="preserve">Применить подзапросы в операторе </w:t>
      </w:r>
      <w:r w:rsidR="00E63768">
        <w:rPr>
          <w:szCs w:val="28"/>
          <w:lang w:val="en-US"/>
        </w:rPr>
        <w:t>SELECT</w:t>
      </w:r>
      <w:r w:rsidR="00E63768" w:rsidRPr="00E63768">
        <w:rPr>
          <w:szCs w:val="28"/>
        </w:rPr>
        <w:t xml:space="preserve"> </w:t>
      </w:r>
      <w:r w:rsidR="00E63768">
        <w:rPr>
          <w:szCs w:val="28"/>
        </w:rPr>
        <w:t>для построения сложных выборок</w:t>
      </w:r>
    </w:p>
    <w:p w14:paraId="08AB12FA" w14:textId="42CF9153" w:rsidR="009F7681" w:rsidRDefault="009F7681">
      <w:pPr>
        <w:rPr>
          <w:rFonts w:cs="Times New Roman"/>
          <w:b/>
          <w:color w:val="000000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246E" w14:paraId="4F4986F6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56928D74" w14:textId="1946993F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>1. Вывести сотрудников, которые были приняты на работу после принятия на работу сотрудника, имя которого “</w:t>
            </w:r>
            <w:r w:rsidRPr="00B4569D">
              <w:rPr>
                <w:szCs w:val="28"/>
              </w:rPr>
              <w:t>Ivan</w:t>
            </w:r>
            <w:r w:rsidRPr="00CC246E">
              <w:rPr>
                <w:szCs w:val="28"/>
                <w:lang w:val="ru-RU"/>
              </w:rPr>
              <w:t xml:space="preserve"> </w:t>
            </w:r>
            <w:r w:rsidRPr="00B4569D">
              <w:rPr>
                <w:szCs w:val="28"/>
              </w:rPr>
              <w:t>Petrov</w:t>
            </w:r>
            <w:r w:rsidRPr="00CC246E">
              <w:rPr>
                <w:szCs w:val="28"/>
                <w:lang w:val="ru-RU"/>
              </w:rPr>
              <w:t>”.</w:t>
            </w:r>
          </w:p>
        </w:tc>
      </w:tr>
      <w:tr w:rsidR="00CC246E" w:rsidRPr="00CC246E" w14:paraId="232E78A2" w14:textId="77777777" w:rsidTr="001B1F7F">
        <w:tc>
          <w:tcPr>
            <w:tcW w:w="9627" w:type="dxa"/>
            <w:shd w:val="clear" w:color="auto" w:fill="auto"/>
          </w:tcPr>
          <w:p w14:paraId="182D76AD" w14:textId="128E3544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* from employee where hiredate &gt; (select hireDate from employee where name like 'Petrov');</w:t>
            </w:r>
          </w:p>
        </w:tc>
      </w:tr>
      <w:tr w:rsidR="00CC246E" w14:paraId="6226FAB5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52CB73D1" w14:textId="4471BA1D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 xml:space="preserve">2. Найти должность сотрудника, у которой средняя заработная плата такая же, как и у всех сотрудников из таблицы </w:t>
            </w:r>
            <w:r w:rsidRPr="00B4569D">
              <w:rPr>
                <w:szCs w:val="28"/>
              </w:rPr>
              <w:t>Employee</w:t>
            </w:r>
            <w:r w:rsidRPr="00CC246E">
              <w:rPr>
                <w:szCs w:val="28"/>
                <w:lang w:val="ru-RU"/>
              </w:rPr>
              <w:t>.</w:t>
            </w:r>
          </w:p>
        </w:tc>
      </w:tr>
      <w:tr w:rsidR="00CC246E" w:rsidRPr="00CC246E" w14:paraId="6087BBCF" w14:textId="77777777" w:rsidTr="001B1F7F">
        <w:tc>
          <w:tcPr>
            <w:tcW w:w="9627" w:type="dxa"/>
            <w:shd w:val="clear" w:color="auto" w:fill="auto"/>
          </w:tcPr>
          <w:p w14:paraId="6A9E9359" w14:textId="5BE2B8B7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job from employee where salary = (select Avg(salary) from employee);</w:t>
            </w:r>
          </w:p>
        </w:tc>
      </w:tr>
      <w:tr w:rsidR="00CC246E" w14:paraId="4507B52D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0C6CCD2B" w14:textId="2E5F6764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>3. Вывести название представительства авиакомпании, в котором работают только лица женского пола и возрастом до 30 лет.</w:t>
            </w:r>
          </w:p>
        </w:tc>
      </w:tr>
      <w:tr w:rsidR="00CC246E" w:rsidRPr="00CC246E" w14:paraId="1CF6C29D" w14:textId="77777777" w:rsidTr="001B1F7F">
        <w:tc>
          <w:tcPr>
            <w:tcW w:w="9627" w:type="dxa"/>
            <w:shd w:val="clear" w:color="auto" w:fill="auto"/>
          </w:tcPr>
          <w:p w14:paraId="0539FEF5" w14:textId="00A1E094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name from pr where prId = (select pr from employee where sex like 'f' and age &lt; 30);</w:t>
            </w:r>
          </w:p>
        </w:tc>
      </w:tr>
      <w:tr w:rsidR="00CC246E" w14:paraId="46E689D4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53BE4EEC" w14:textId="1D0E33E8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 xml:space="preserve">4. Вывести имя и номер социального страхования сотрудника , у которого заработная плата меньше средней заработной платы сотрудников таблицы </w:t>
            </w:r>
            <w:r w:rsidRPr="00B4569D">
              <w:rPr>
                <w:szCs w:val="28"/>
              </w:rPr>
              <w:t>Employee</w:t>
            </w:r>
            <w:r w:rsidRPr="00CC246E">
              <w:rPr>
                <w:szCs w:val="28"/>
                <w:lang w:val="ru-RU"/>
              </w:rPr>
              <w:t xml:space="preserve"> и возраст превышает средний возраст сотрудников.</w:t>
            </w:r>
          </w:p>
        </w:tc>
      </w:tr>
      <w:tr w:rsidR="00CC246E" w:rsidRPr="00CC246E" w14:paraId="78639712" w14:textId="77777777" w:rsidTr="001B1F7F">
        <w:tc>
          <w:tcPr>
            <w:tcW w:w="9627" w:type="dxa"/>
            <w:shd w:val="clear" w:color="auto" w:fill="auto"/>
          </w:tcPr>
          <w:p w14:paraId="052505FE" w14:textId="47FF9B88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name, ssn from employee where salary &lt; (select Avg(salary) from employee) and age &gt; (select Avg(age) from employee);</w:t>
            </w:r>
          </w:p>
        </w:tc>
      </w:tr>
      <w:tr w:rsidR="00CC246E" w14:paraId="2D4B8DC3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1542588B" w14:textId="49D8A472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>5. Вывести сотрудников, у которых заработная плата отличается от заработной платы любого из сотрудников должности “</w:t>
            </w:r>
            <w:r w:rsidRPr="00B4569D">
              <w:rPr>
                <w:szCs w:val="28"/>
              </w:rPr>
              <w:t>manager</w:t>
            </w:r>
            <w:r w:rsidRPr="00CC246E">
              <w:rPr>
                <w:szCs w:val="28"/>
                <w:lang w:val="ru-RU"/>
              </w:rPr>
              <w:t>”.</w:t>
            </w:r>
          </w:p>
        </w:tc>
      </w:tr>
      <w:tr w:rsidR="00CC246E" w:rsidRPr="00CC246E" w14:paraId="7CD5B981" w14:textId="77777777" w:rsidTr="001B1F7F">
        <w:tc>
          <w:tcPr>
            <w:tcW w:w="9627" w:type="dxa"/>
            <w:shd w:val="clear" w:color="auto" w:fill="auto"/>
          </w:tcPr>
          <w:p w14:paraId="769CEA4E" w14:textId="43DE1591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* from employee where salary != (select salary from employee where job like 'manager');</w:t>
            </w:r>
          </w:p>
        </w:tc>
      </w:tr>
      <w:tr w:rsidR="00CC246E" w14:paraId="3DF9F843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468A2D55" w14:textId="17297877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>6. Вывести имя и номер социального страхования сотрудников, которые были приняты на работу в один и тот же день и получают одинаковую заработную плату с сотрудником, который занимает должность “</w:t>
            </w:r>
            <w:r w:rsidRPr="00B4569D">
              <w:rPr>
                <w:szCs w:val="28"/>
              </w:rPr>
              <w:t>manager</w:t>
            </w:r>
            <w:r w:rsidRPr="00CC246E">
              <w:rPr>
                <w:szCs w:val="28"/>
                <w:lang w:val="ru-RU"/>
              </w:rPr>
              <w:t>”.</w:t>
            </w:r>
          </w:p>
        </w:tc>
      </w:tr>
      <w:tr w:rsidR="00CC246E" w:rsidRPr="00CC246E" w14:paraId="0C4F8B07" w14:textId="77777777" w:rsidTr="001B1F7F">
        <w:tc>
          <w:tcPr>
            <w:tcW w:w="9627" w:type="dxa"/>
            <w:shd w:val="clear" w:color="auto" w:fill="auto"/>
          </w:tcPr>
          <w:p w14:paraId="14F81523" w14:textId="1173DBA4" w:rsidR="00CC246E" w:rsidRPr="001B1F7F" w:rsidRDefault="00CC246E" w:rsidP="007E4E14">
            <w:pPr>
              <w:ind w:right="-185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select name, ssn from employee where hireDate = (select hireDate from employee where job like 'manager') and salary = (select salary from employee where job like 'manager');</w:t>
            </w:r>
          </w:p>
        </w:tc>
      </w:tr>
      <w:tr w:rsidR="00CC246E" w14:paraId="12AFC3E2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39B5E8C6" w14:textId="2CFF38E9" w:rsidR="00CC246E" w:rsidRDefault="00CC246E" w:rsidP="007E4E14">
            <w:pPr>
              <w:ind w:right="-185"/>
              <w:rPr>
                <w:rFonts w:cs="Times New Roman"/>
                <w:b/>
                <w:color w:val="000000"/>
                <w:szCs w:val="28"/>
                <w:lang w:val="ru-RU"/>
              </w:rPr>
            </w:pPr>
            <w:r w:rsidRPr="00CC246E">
              <w:rPr>
                <w:szCs w:val="28"/>
                <w:lang w:val="ru-RU"/>
              </w:rPr>
              <w:t xml:space="preserve">7. Вывести имя, возраст, пол и дату приема на работу сотрудника, у которого заработная плата превышает среднюю заработную плату сотрудников таблицы </w:t>
            </w:r>
            <w:r w:rsidRPr="00B4569D">
              <w:rPr>
                <w:szCs w:val="28"/>
              </w:rPr>
              <w:t>Employee</w:t>
            </w:r>
            <w:r w:rsidRPr="00CC246E">
              <w:rPr>
                <w:szCs w:val="28"/>
                <w:lang w:val="ru-RU"/>
              </w:rPr>
              <w:t>.</w:t>
            </w:r>
          </w:p>
        </w:tc>
      </w:tr>
      <w:tr w:rsidR="00CC246E" w:rsidRPr="00CC246E" w14:paraId="4F73F3FB" w14:textId="77777777" w:rsidTr="001B1F7F">
        <w:tc>
          <w:tcPr>
            <w:tcW w:w="9627" w:type="dxa"/>
            <w:shd w:val="clear" w:color="auto" w:fill="auto"/>
          </w:tcPr>
          <w:p w14:paraId="7BFA614E" w14:textId="1911D1F7" w:rsidR="00CC246E" w:rsidRPr="001B1F7F" w:rsidRDefault="00CC246E" w:rsidP="007E4E14">
            <w:pPr>
              <w:ind w:right="-185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1B1F7F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select name, age, sex, hireDate from employee where salary &gt; (select Avg(salary) from employee);</w:t>
            </w:r>
          </w:p>
        </w:tc>
      </w:tr>
    </w:tbl>
    <w:p w14:paraId="18384C30" w14:textId="66557A74" w:rsidR="009F7681" w:rsidRPr="00CC246E" w:rsidRDefault="009F7681">
      <w:pPr>
        <w:rPr>
          <w:rFonts w:cs="Times New Roman"/>
          <w:b/>
          <w:color w:val="000000"/>
          <w:sz w:val="32"/>
          <w:szCs w:val="28"/>
        </w:rPr>
      </w:pPr>
    </w:p>
    <w:p w14:paraId="2227EABF" w14:textId="7FB0F7B0" w:rsidR="006E5643" w:rsidRPr="00E777BD" w:rsidRDefault="006E5643" w:rsidP="00E777BD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E777BD">
        <w:rPr>
          <w:rFonts w:cs="Times New Roman"/>
          <w:b/>
          <w:color w:val="000000"/>
          <w:sz w:val="32"/>
          <w:szCs w:val="28"/>
          <w:lang w:val="ru-RU"/>
        </w:rPr>
        <w:t>Практическая работа №1</w:t>
      </w:r>
    </w:p>
    <w:p w14:paraId="706577C7" w14:textId="77777777" w:rsidR="006E5643" w:rsidRDefault="006E5643" w:rsidP="006C3E6F">
      <w:pPr>
        <w:ind w:right="-185"/>
        <w:rPr>
          <w:rFonts w:cs="Times New Roman"/>
          <w:b/>
          <w:color w:val="000000"/>
          <w:szCs w:val="28"/>
          <w:lang w:val="ru-RU"/>
        </w:rPr>
      </w:pPr>
    </w:p>
    <w:p w14:paraId="19000C96" w14:textId="5A0DC83E" w:rsidR="006E5643" w:rsidRPr="00E63768" w:rsidRDefault="0018271B" w:rsidP="006E5643">
      <w:pPr>
        <w:rPr>
          <w:b/>
          <w:lang w:val="ru-RU"/>
        </w:rPr>
      </w:pPr>
      <w:r>
        <w:rPr>
          <w:b/>
        </w:rPr>
        <w:t>PL</w:t>
      </w:r>
      <w:r w:rsidRPr="0018271B">
        <w:rPr>
          <w:b/>
          <w:lang w:val="ru-RU"/>
        </w:rPr>
        <w:t>/</w:t>
      </w:r>
      <w:r w:rsidR="006E5643" w:rsidRPr="006E5643">
        <w:rPr>
          <w:b/>
        </w:rPr>
        <w:t>SQL</w:t>
      </w:r>
      <w:r w:rsidR="006E5643" w:rsidRPr="00E63768">
        <w:rPr>
          <w:b/>
          <w:lang w:val="ru-RU"/>
        </w:rPr>
        <w:t xml:space="preserve">: </w:t>
      </w:r>
      <w:r w:rsidRPr="0018271B">
        <w:rPr>
          <w:b/>
          <w:lang w:val="ru-RU"/>
        </w:rPr>
        <w:t>переменные, анонимный блок</w:t>
      </w:r>
    </w:p>
    <w:p w14:paraId="31EFA64B" w14:textId="77777777" w:rsidR="006E5643" w:rsidRPr="006E5643" w:rsidRDefault="006E5643" w:rsidP="006E5643">
      <w:pPr>
        <w:jc w:val="both"/>
        <w:rPr>
          <w:b/>
          <w:szCs w:val="28"/>
          <w:lang w:val="ru-RU"/>
        </w:rPr>
      </w:pPr>
    </w:p>
    <w:p w14:paraId="23CB804D" w14:textId="77777777" w:rsidR="0018271B" w:rsidRDefault="0018271B" w:rsidP="0018271B">
      <w:pPr>
        <w:pStyle w:val="222"/>
        <w:jc w:val="both"/>
        <w:rPr>
          <w:rStyle w:val="apple-converted-space"/>
          <w:color w:val="000000"/>
          <w:szCs w:val="28"/>
        </w:rPr>
      </w:pPr>
      <w:r w:rsidRPr="005D65D7">
        <w:rPr>
          <w:rStyle w:val="apple-style-span"/>
          <w:b/>
          <w:color w:val="000000"/>
          <w:szCs w:val="28"/>
        </w:rPr>
        <w:t>Цель:</w:t>
      </w:r>
      <w:r w:rsidRPr="00973445">
        <w:rPr>
          <w:rStyle w:val="apple-converted-space"/>
          <w:color w:val="000000"/>
          <w:szCs w:val="28"/>
        </w:rPr>
        <w:t> </w:t>
      </w:r>
      <w:r>
        <w:t>Целью работы является</w:t>
      </w:r>
      <w:r w:rsidRPr="004E44D9">
        <w:t xml:space="preserve"> </w:t>
      </w:r>
      <w:r>
        <w:t xml:space="preserve">изучение основных элементов программы на </w:t>
      </w:r>
      <w:r>
        <w:rPr>
          <w:lang w:val="en-US"/>
        </w:rPr>
        <w:t>PL</w:t>
      </w:r>
      <w:r w:rsidRPr="00B02FB1">
        <w:t>/</w:t>
      </w:r>
      <w:r>
        <w:rPr>
          <w:lang w:val="en-US"/>
        </w:rPr>
        <w:t>SQL</w:t>
      </w:r>
      <w:r>
        <w:t>, приобретение практических навыков написания простейших программ, использующих выборку данных из таблиц БД.</w:t>
      </w:r>
    </w:p>
    <w:p w14:paraId="5105D5B9" w14:textId="77777777" w:rsidR="0018271B" w:rsidRPr="0018271B" w:rsidRDefault="0018271B" w:rsidP="0018271B">
      <w:pPr>
        <w:rPr>
          <w:rStyle w:val="apple-style-span"/>
          <w:b/>
          <w:bCs/>
          <w:color w:val="000000"/>
          <w:szCs w:val="28"/>
          <w:lang w:val="ru-RU"/>
        </w:rPr>
      </w:pPr>
    </w:p>
    <w:p w14:paraId="3AECA5D7" w14:textId="16522A86" w:rsidR="00E777BD" w:rsidRDefault="0018271B" w:rsidP="00AD2F63">
      <w:pPr>
        <w:jc w:val="both"/>
        <w:rPr>
          <w:szCs w:val="28"/>
          <w:lang w:val="ru-RU"/>
        </w:rPr>
      </w:pPr>
      <w:r w:rsidRPr="0018271B">
        <w:rPr>
          <w:rStyle w:val="apple-style-span"/>
          <w:b/>
          <w:bCs/>
          <w:color w:val="000000"/>
          <w:szCs w:val="28"/>
          <w:lang w:val="ru-RU"/>
        </w:rPr>
        <w:t>Общая постановка задачи:</w:t>
      </w:r>
      <w:r w:rsidRPr="00F954CD">
        <w:rPr>
          <w:rStyle w:val="apple-converted-space"/>
          <w:color w:val="000000"/>
          <w:szCs w:val="28"/>
        </w:rPr>
        <w:t> </w:t>
      </w:r>
      <w:r w:rsidRPr="0018271B">
        <w:rPr>
          <w:szCs w:val="28"/>
          <w:lang w:val="ru-RU"/>
        </w:rPr>
        <w:t xml:space="preserve">Применить основные элементы программы на </w:t>
      </w:r>
      <w:r w:rsidRPr="00F954CD">
        <w:rPr>
          <w:szCs w:val="28"/>
        </w:rPr>
        <w:t>PL</w:t>
      </w:r>
      <w:r w:rsidRPr="0018271B">
        <w:rPr>
          <w:szCs w:val="28"/>
          <w:lang w:val="ru-RU"/>
        </w:rPr>
        <w:t>/</w:t>
      </w:r>
      <w:r w:rsidRPr="00F954CD">
        <w:rPr>
          <w:szCs w:val="28"/>
        </w:rPr>
        <w:t>SQL</w:t>
      </w:r>
      <w:r w:rsidRPr="0018271B">
        <w:rPr>
          <w:szCs w:val="28"/>
          <w:lang w:val="ru-RU"/>
        </w:rPr>
        <w:t>, написать простейшие программы, использующие выборку данных из таблиц БД.</w:t>
      </w:r>
    </w:p>
    <w:p w14:paraId="70CC5284" w14:textId="77777777" w:rsidR="00AD2F63" w:rsidRDefault="00AD2F63" w:rsidP="00AD2F63">
      <w:pPr>
        <w:jc w:val="both"/>
        <w:rPr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E4E14" w14:paraId="5727FD43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464EC6A8" w14:textId="612654E8" w:rsidR="007E4E14" w:rsidRPr="007E4E14" w:rsidRDefault="007E4E14" w:rsidP="007E4E14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  <w:lang w:val="ru-RU"/>
              </w:rPr>
            </w:pPr>
            <w:r w:rsidRPr="007E4E14">
              <w:rPr>
                <w:szCs w:val="28"/>
                <w:lang w:val="ru-RU"/>
              </w:rPr>
              <w:t>Создайте и выполните пустой анонимный блок.</w:t>
            </w:r>
          </w:p>
        </w:tc>
      </w:tr>
      <w:tr w:rsidR="007E4E14" w14:paraId="102BC6B9" w14:textId="77777777" w:rsidTr="007E4E14">
        <w:tc>
          <w:tcPr>
            <w:tcW w:w="9627" w:type="dxa"/>
          </w:tcPr>
          <w:p w14:paraId="3F5BC045" w14:textId="77777777" w:rsidR="007E4E14" w:rsidRPr="001B1F7F" w:rsidRDefault="007E4E14" w:rsidP="007E4E14">
            <w:pPr>
              <w:jc w:val="both"/>
              <w:rPr>
                <w:rFonts w:ascii="Source Code Pro" w:hAnsi="Source Code Pro"/>
                <w:sz w:val="20"/>
                <w:szCs w:val="20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DECLARE</w:t>
            </w:r>
          </w:p>
          <w:p w14:paraId="3DEBF900" w14:textId="77777777" w:rsidR="007E4E14" w:rsidRPr="003B331D" w:rsidRDefault="007E4E14" w:rsidP="007E4E14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BEGIN</w:t>
            </w:r>
          </w:p>
          <w:p w14:paraId="342BD233" w14:textId="20BC37FD" w:rsidR="007E4E14" w:rsidRDefault="007E4E14" w:rsidP="007E4E14">
            <w:pPr>
              <w:jc w:val="both"/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7E4E14" w14:paraId="35372B16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7A7352AA" w14:textId="237EDEA8" w:rsidR="007E4E14" w:rsidRPr="007E4E14" w:rsidRDefault="007E4E14" w:rsidP="007E4E14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  <w:lang w:val="ru-RU"/>
              </w:rPr>
            </w:pPr>
            <w:r w:rsidRPr="007E4E14">
              <w:rPr>
                <w:szCs w:val="28"/>
                <w:lang w:val="ru-RU"/>
              </w:rPr>
              <w:t>Добавьте в блок команду вывода строки «</w:t>
            </w:r>
            <w:r w:rsidRPr="00F954CD">
              <w:rPr>
                <w:szCs w:val="28"/>
              </w:rPr>
              <w:t>This</w:t>
            </w:r>
            <w:r w:rsidRPr="007E4E14">
              <w:rPr>
                <w:szCs w:val="28"/>
                <w:lang w:val="ru-RU"/>
              </w:rPr>
              <w:t xml:space="preserve"> </w:t>
            </w:r>
            <w:r w:rsidRPr="00F954CD">
              <w:rPr>
                <w:szCs w:val="28"/>
              </w:rPr>
              <w:t>is</w:t>
            </w:r>
            <w:r w:rsidRPr="007E4E14">
              <w:rPr>
                <w:szCs w:val="28"/>
                <w:lang w:val="ru-RU"/>
              </w:rPr>
              <w:t xml:space="preserve"> </w:t>
            </w:r>
            <w:r w:rsidRPr="00F954CD">
              <w:rPr>
                <w:szCs w:val="28"/>
              </w:rPr>
              <w:t>my</w:t>
            </w:r>
            <w:r w:rsidRPr="007E4E14">
              <w:rPr>
                <w:szCs w:val="28"/>
                <w:lang w:val="ru-RU"/>
              </w:rPr>
              <w:t xml:space="preserve"> </w:t>
            </w:r>
            <w:r w:rsidRPr="00F954CD">
              <w:rPr>
                <w:szCs w:val="28"/>
              </w:rPr>
              <w:t>first</w:t>
            </w:r>
            <w:r w:rsidRPr="007E4E14">
              <w:rPr>
                <w:szCs w:val="28"/>
                <w:lang w:val="ru-RU"/>
              </w:rPr>
              <w:t xml:space="preserve"> </w:t>
            </w:r>
            <w:r w:rsidRPr="00F954CD">
              <w:rPr>
                <w:szCs w:val="28"/>
              </w:rPr>
              <w:t>string</w:t>
            </w:r>
            <w:r w:rsidRPr="007E4E14">
              <w:rPr>
                <w:szCs w:val="28"/>
                <w:lang w:val="ru-RU"/>
              </w:rPr>
              <w:t>»</w:t>
            </w:r>
          </w:p>
        </w:tc>
      </w:tr>
      <w:tr w:rsidR="007E4E14" w14:paraId="6AA11331" w14:textId="77777777" w:rsidTr="007E4E14">
        <w:tc>
          <w:tcPr>
            <w:tcW w:w="9627" w:type="dxa"/>
          </w:tcPr>
          <w:p w14:paraId="2B209F4B" w14:textId="77777777" w:rsidR="007E4E14" w:rsidRPr="001B1F7F" w:rsidRDefault="007E4E14" w:rsidP="007E4E14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1D8BD046" w14:textId="77777777" w:rsidR="007E4E14" w:rsidRPr="001B1F7F" w:rsidRDefault="007E4E14" w:rsidP="007E4E14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dbms_output.put_line('My first message');</w:t>
            </w:r>
          </w:p>
          <w:p w14:paraId="207CB10D" w14:textId="17C1C09C" w:rsidR="007E4E14" w:rsidRDefault="007E4E14" w:rsidP="007E4E14">
            <w:pPr>
              <w:jc w:val="both"/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7E4E14" w14:paraId="433FC63B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406A25FA" w14:textId="4F448DEF" w:rsidR="007E4E14" w:rsidRPr="00B1309F" w:rsidRDefault="00B1309F" w:rsidP="00B1309F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</w:rPr>
            </w:pPr>
            <w:r w:rsidRPr="00B1309F">
              <w:rPr>
                <w:szCs w:val="28"/>
                <w:lang w:val="ru-RU"/>
              </w:rPr>
              <w:t xml:space="preserve">Добавьте декларативную секцию и объявите переменную </w:t>
            </w:r>
            <w:r w:rsidRPr="00F954CD">
              <w:rPr>
                <w:szCs w:val="28"/>
              </w:rPr>
              <w:t>just</w:t>
            </w:r>
            <w:r w:rsidRPr="00B1309F">
              <w:rPr>
                <w:szCs w:val="28"/>
                <w:lang w:val="ru-RU"/>
              </w:rPr>
              <w:t>_</w:t>
            </w:r>
            <w:r w:rsidRPr="00F954CD">
              <w:rPr>
                <w:szCs w:val="28"/>
              </w:rPr>
              <w:t>a</w:t>
            </w:r>
            <w:r w:rsidRPr="00B1309F">
              <w:rPr>
                <w:szCs w:val="28"/>
                <w:lang w:val="ru-RU"/>
              </w:rPr>
              <w:t>_</w:t>
            </w:r>
            <w:r w:rsidRPr="00F954CD">
              <w:rPr>
                <w:szCs w:val="28"/>
              </w:rPr>
              <w:t>number</w:t>
            </w:r>
            <w:r w:rsidRPr="00B1309F">
              <w:rPr>
                <w:szCs w:val="28"/>
                <w:lang w:val="ru-RU"/>
              </w:rPr>
              <w:t xml:space="preserve"> числового типа, присвоив ей значение по умолчанию </w:t>
            </w:r>
            <w:r w:rsidRPr="00F954CD">
              <w:rPr>
                <w:szCs w:val="28"/>
              </w:rPr>
              <w:t>10; объявите константу типа строка, присвоив ей значение “Hello world!”.</w:t>
            </w:r>
          </w:p>
        </w:tc>
      </w:tr>
      <w:tr w:rsidR="007E4E14" w14:paraId="45BB9AE5" w14:textId="77777777" w:rsidTr="007E4E14">
        <w:tc>
          <w:tcPr>
            <w:tcW w:w="9627" w:type="dxa"/>
          </w:tcPr>
          <w:p w14:paraId="0ADC58BB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DECLARE</w:t>
            </w:r>
          </w:p>
          <w:p w14:paraId="4244ADE3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just_a_number integer := 10;</w:t>
            </w:r>
          </w:p>
          <w:p w14:paraId="5FCFC0E5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message constant varchar2(20) := 'Hello world!';</w:t>
            </w:r>
          </w:p>
          <w:p w14:paraId="4027EC74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56A7011F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dbms_output.put_line(message || just_a_number);</w:t>
            </w:r>
          </w:p>
          <w:p w14:paraId="00A49A2F" w14:textId="5FE2DA13" w:rsidR="007E4E14" w:rsidRDefault="00B1309F" w:rsidP="00B1309F">
            <w:pPr>
              <w:jc w:val="both"/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7E4E14" w14:paraId="243FC5A5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49322845" w14:textId="4054BC7B" w:rsidR="007E4E14" w:rsidRPr="00B1309F" w:rsidRDefault="00B1309F" w:rsidP="00B1309F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  <w:lang w:val="ru-RU"/>
              </w:rPr>
            </w:pPr>
            <w:r w:rsidRPr="00B1309F">
              <w:rPr>
                <w:szCs w:val="28"/>
                <w:lang w:val="ru-RU"/>
              </w:rPr>
              <w:t xml:space="preserve">Объявите следующие переменные:  две переменные с типом столбца </w:t>
            </w:r>
            <w:r w:rsidRPr="00F954CD">
              <w:rPr>
                <w:szCs w:val="28"/>
              </w:rPr>
              <w:t>Name</w:t>
            </w:r>
            <w:r w:rsidRPr="00B1309F">
              <w:rPr>
                <w:szCs w:val="28"/>
                <w:lang w:val="ru-RU"/>
              </w:rPr>
              <w:t xml:space="preserve"> таблицы </w:t>
            </w:r>
            <w:r w:rsidRPr="00F954CD">
              <w:rPr>
                <w:szCs w:val="28"/>
              </w:rPr>
              <w:t>Employee</w:t>
            </w:r>
            <w:r w:rsidRPr="00B1309F">
              <w:rPr>
                <w:szCs w:val="28"/>
                <w:lang w:val="ru-RU"/>
              </w:rPr>
              <w:t xml:space="preserve">, две  переменные с типом столбца </w:t>
            </w:r>
            <w:r w:rsidRPr="00F954CD">
              <w:rPr>
                <w:szCs w:val="28"/>
              </w:rPr>
              <w:t>HireDate</w:t>
            </w:r>
            <w:r w:rsidRPr="00B1309F">
              <w:rPr>
                <w:szCs w:val="28"/>
                <w:lang w:val="ru-RU"/>
              </w:rPr>
              <w:t xml:space="preserve"> таблицы </w:t>
            </w:r>
            <w:r w:rsidRPr="00F954CD">
              <w:rPr>
                <w:szCs w:val="28"/>
              </w:rPr>
              <w:t>Employee</w:t>
            </w:r>
            <w:r w:rsidRPr="00B1309F">
              <w:rPr>
                <w:szCs w:val="28"/>
                <w:lang w:val="ru-RU"/>
              </w:rPr>
              <w:t xml:space="preserve"> , переменную-запись с типом строки таблицы </w:t>
            </w:r>
            <w:r w:rsidRPr="00F954CD">
              <w:rPr>
                <w:szCs w:val="28"/>
              </w:rPr>
              <w:t>Employee</w:t>
            </w:r>
            <w:r w:rsidRPr="00B1309F">
              <w:rPr>
                <w:szCs w:val="28"/>
                <w:lang w:val="ru-RU"/>
              </w:rPr>
              <w:t>.</w:t>
            </w:r>
          </w:p>
        </w:tc>
      </w:tr>
      <w:tr w:rsidR="007E4E14" w14:paraId="0F3A5472" w14:textId="77777777" w:rsidTr="007E4E14">
        <w:tc>
          <w:tcPr>
            <w:tcW w:w="9627" w:type="dxa"/>
          </w:tcPr>
          <w:p w14:paraId="649E0F68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DECLARE</w:t>
            </w:r>
          </w:p>
          <w:p w14:paraId="1EC1FF8C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employee_name employee.name%type;</w:t>
            </w:r>
          </w:p>
          <w:p w14:paraId="13754D84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other_employee_name employee.name%type;</w:t>
            </w:r>
          </w:p>
          <w:p w14:paraId="162B8883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employee_hire_date employee.hire%type;</w:t>
            </w:r>
          </w:p>
          <w:p w14:paraId="1F20CEFA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other_employee_hire_date employee.hire%type;</w:t>
            </w:r>
          </w:p>
          <w:p w14:paraId="48B107F0" w14:textId="77777777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employee_rec employee%rowtype;</w:t>
            </w:r>
          </w:p>
          <w:p w14:paraId="3AC81565" w14:textId="52D80D32" w:rsidR="00B1309F" w:rsidRPr="001B1F7F" w:rsidRDefault="00B1309F" w:rsidP="00B1309F">
            <w:pPr>
              <w:jc w:val="both"/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BEGIN;</w:t>
            </w:r>
          </w:p>
          <w:p w14:paraId="3D8E17F8" w14:textId="28E991C5" w:rsidR="007E4E14" w:rsidRDefault="00B1309F" w:rsidP="00B1309F">
            <w:pPr>
              <w:jc w:val="both"/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B1309F" w14:paraId="3A526947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42866EB8" w14:textId="79BFD9BE" w:rsidR="00B1309F" w:rsidRPr="00B1309F" w:rsidRDefault="00B1309F" w:rsidP="00B1309F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  <w:lang w:val="ru-RU"/>
              </w:rPr>
            </w:pPr>
            <w:r w:rsidRPr="00B1309F">
              <w:rPr>
                <w:szCs w:val="28"/>
                <w:lang w:val="ru-RU"/>
              </w:rPr>
              <w:t xml:space="preserve">С помощью неявного курсора получите в переменные </w:t>
            </w:r>
            <w:r w:rsidRPr="00F954CD">
              <w:rPr>
                <w:szCs w:val="28"/>
              </w:rPr>
              <w:t>c</w:t>
            </w:r>
            <w:r w:rsidRPr="00B1309F">
              <w:rPr>
                <w:szCs w:val="28"/>
                <w:lang w:val="ru-RU"/>
              </w:rPr>
              <w:t xml:space="preserve"> типом столбца </w:t>
            </w:r>
            <w:r w:rsidRPr="00F954CD">
              <w:rPr>
                <w:szCs w:val="28"/>
              </w:rPr>
              <w:t>Name</w:t>
            </w:r>
            <w:r w:rsidRPr="00B1309F">
              <w:rPr>
                <w:szCs w:val="28"/>
                <w:lang w:val="ru-RU"/>
              </w:rPr>
              <w:t xml:space="preserve"> и </w:t>
            </w:r>
            <w:r w:rsidRPr="00F954CD">
              <w:rPr>
                <w:szCs w:val="28"/>
              </w:rPr>
              <w:t>HireDate</w:t>
            </w:r>
            <w:r w:rsidRPr="00B1309F">
              <w:rPr>
                <w:szCs w:val="28"/>
                <w:lang w:val="ru-RU"/>
              </w:rPr>
              <w:t xml:space="preserve"> таблицы </w:t>
            </w:r>
            <w:r w:rsidRPr="00F954CD">
              <w:rPr>
                <w:szCs w:val="28"/>
              </w:rPr>
              <w:t>Emloyee</w:t>
            </w:r>
            <w:r w:rsidRPr="00B1309F">
              <w:rPr>
                <w:szCs w:val="28"/>
                <w:lang w:val="ru-RU"/>
              </w:rPr>
              <w:t xml:space="preserve"> соответствующие значения из строки со значением поля </w:t>
            </w:r>
            <w:r w:rsidRPr="00F954CD">
              <w:rPr>
                <w:szCs w:val="28"/>
              </w:rPr>
              <w:t>ID</w:t>
            </w:r>
            <w:r w:rsidRPr="00B1309F">
              <w:rPr>
                <w:szCs w:val="28"/>
                <w:lang w:val="ru-RU"/>
              </w:rPr>
              <w:t xml:space="preserve"> равным 1 и 3, а в переменную с типом строки таблицы </w:t>
            </w:r>
            <w:r w:rsidRPr="00F954CD">
              <w:rPr>
                <w:szCs w:val="28"/>
              </w:rPr>
              <w:t>Employee</w:t>
            </w:r>
            <w:r w:rsidRPr="00B1309F">
              <w:rPr>
                <w:szCs w:val="28"/>
                <w:lang w:val="ru-RU"/>
              </w:rPr>
              <w:t xml:space="preserve"> — значение строки со значением поля </w:t>
            </w:r>
            <w:r w:rsidRPr="00F954CD">
              <w:rPr>
                <w:szCs w:val="28"/>
              </w:rPr>
              <w:t>ID</w:t>
            </w:r>
            <w:r w:rsidRPr="00B1309F">
              <w:rPr>
                <w:szCs w:val="28"/>
                <w:lang w:val="ru-RU"/>
              </w:rPr>
              <w:t xml:space="preserve"> равным 2.</w:t>
            </w:r>
          </w:p>
        </w:tc>
      </w:tr>
      <w:tr w:rsidR="00B1309F" w14:paraId="536654D7" w14:textId="77777777" w:rsidTr="00B1309F">
        <w:tc>
          <w:tcPr>
            <w:tcW w:w="9627" w:type="dxa"/>
            <w:shd w:val="clear" w:color="auto" w:fill="auto"/>
          </w:tcPr>
          <w:p w14:paraId="6BB4A015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DECLARE</w:t>
            </w:r>
          </w:p>
          <w:p w14:paraId="0B6E2B9C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employee_name employee.name%type;</w:t>
            </w:r>
          </w:p>
          <w:p w14:paraId="1C8BBB64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other_employee_name employee.name%type;</w:t>
            </w:r>
          </w:p>
          <w:p w14:paraId="37A0BC40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employee_hire_date employee.hire%type;</w:t>
            </w:r>
          </w:p>
          <w:p w14:paraId="2C62C3AF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other_employee_hire_date employee.hire%type;</w:t>
            </w:r>
          </w:p>
          <w:p w14:paraId="63F9E1A5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employee_rec employee%rowtype;</w:t>
            </w:r>
          </w:p>
          <w:p w14:paraId="04526551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680576E4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ab/>
              <w:t>select name,hire into employee_name, employee_hire_date from employee where employeeid = 1;</w:t>
            </w:r>
          </w:p>
          <w:p w14:paraId="34AEF7F3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ab/>
              <w:t>select name,hire into other_employee_name, other_employee_hire_date from employee where employeeid = 3;</w:t>
            </w:r>
          </w:p>
          <w:p w14:paraId="376AE711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ab/>
              <w:t>select * into employee_rec from employee where employeeid = 2;</w:t>
            </w:r>
          </w:p>
          <w:p w14:paraId="24D67C2B" w14:textId="1B2F3D16" w:rsidR="00B1309F" w:rsidRPr="00B1309F" w:rsidRDefault="001B1F7F" w:rsidP="001B1F7F">
            <w:pPr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1B1F7F" w14:paraId="5D2C186D" w14:textId="77777777" w:rsidTr="001B1F7F">
        <w:tc>
          <w:tcPr>
            <w:tcW w:w="9627" w:type="dxa"/>
            <w:shd w:val="clear" w:color="auto" w:fill="D9D9D9" w:themeFill="background1" w:themeFillShade="D9"/>
          </w:tcPr>
          <w:p w14:paraId="2C15D8D4" w14:textId="6C60A648" w:rsidR="001B1F7F" w:rsidRPr="001B1F7F" w:rsidRDefault="001B1F7F" w:rsidP="003B331D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szCs w:val="28"/>
                <w:lang w:val="ru-RU"/>
              </w:rPr>
            </w:pPr>
            <w:r w:rsidRPr="003B331D">
              <w:rPr>
                <w:szCs w:val="28"/>
                <w:lang w:val="ru-RU"/>
              </w:rPr>
              <w:t>Необходимо вывести следующую строку  используя переменные из предыдущего задания :“Разница в трудоустройстве [имя_1] и [имя_2]  составляет [дней]”</w:t>
            </w:r>
            <w:r w:rsidR="003B331D" w:rsidRPr="003B331D">
              <w:rPr>
                <w:szCs w:val="28"/>
                <w:lang w:val="ru-RU"/>
              </w:rPr>
              <w:t xml:space="preserve"> </w:t>
            </w:r>
            <w:r w:rsidRPr="001B1F7F">
              <w:rPr>
                <w:szCs w:val="28"/>
                <w:lang w:val="ru-RU"/>
              </w:rPr>
              <w:t xml:space="preserve">Где вместо [имя_1] требуется подставить соответствующее значение имени сотрудника, у которого </w:t>
            </w:r>
            <w:r w:rsidRPr="00F954CD">
              <w:rPr>
                <w:szCs w:val="28"/>
              </w:rPr>
              <w:t>ID</w:t>
            </w:r>
            <w:r w:rsidRPr="001B1F7F">
              <w:rPr>
                <w:szCs w:val="28"/>
                <w:lang w:val="ru-RU"/>
              </w:rPr>
              <w:t xml:space="preserve"> равен 1; [имя_2] следует подставить имя сотрудника, у которого </w:t>
            </w:r>
            <w:r w:rsidRPr="00F954CD">
              <w:rPr>
                <w:szCs w:val="28"/>
              </w:rPr>
              <w:t>ID</w:t>
            </w:r>
            <w:r w:rsidRPr="001B1F7F">
              <w:rPr>
                <w:szCs w:val="28"/>
                <w:lang w:val="ru-RU"/>
              </w:rPr>
              <w:t xml:space="preserve"> равен 3.  А вместо [дней] вычислить и вывести количество дней, на сколько один сотрудник  работает больше или меньше другого.</w:t>
            </w:r>
          </w:p>
        </w:tc>
      </w:tr>
      <w:tr w:rsidR="001B1F7F" w14:paraId="43A30858" w14:textId="77777777" w:rsidTr="001B1F7F">
        <w:trPr>
          <w:trHeight w:val="282"/>
        </w:trPr>
        <w:tc>
          <w:tcPr>
            <w:tcW w:w="9627" w:type="dxa"/>
            <w:shd w:val="clear" w:color="auto" w:fill="auto"/>
          </w:tcPr>
          <w:p w14:paraId="17F964F1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DECLARE</w:t>
            </w:r>
          </w:p>
          <w:p w14:paraId="55A2368F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employee_name employee.name%type;</w:t>
            </w:r>
          </w:p>
          <w:p w14:paraId="4B13F0F4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other_employee_name employee.name%type;</w:t>
            </w:r>
          </w:p>
          <w:p w14:paraId="570F94C9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employee_hire_date employee.hire%type;</w:t>
            </w:r>
          </w:p>
          <w:p w14:paraId="0BCBBC30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other_employee_hire_date employee.hire%type;</w:t>
            </w:r>
          </w:p>
          <w:p w14:paraId="21FF36C3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employee_rec employee%rowtype;</w:t>
            </w:r>
          </w:p>
          <w:p w14:paraId="56E48897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1858FA13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ab/>
              <w:t>select name,hire into employee_name, employee_hire_date from employee where employeeid = 1;</w:t>
            </w:r>
          </w:p>
          <w:p w14:paraId="287E6FFD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ab/>
              <w:t>select name,hire into other_employee_name, other_employee_hire_date from employee where employeeid = 3;</w:t>
            </w:r>
          </w:p>
          <w:p w14:paraId="159B0285" w14:textId="77777777" w:rsidR="001B1F7F" w:rsidRPr="001B1F7F" w:rsidRDefault="001B1F7F" w:rsidP="001B1F7F">
            <w:pPr>
              <w:rPr>
                <w:rFonts w:ascii="Source Code Pro" w:hAnsi="Source Code Pro"/>
                <w:sz w:val="20"/>
                <w:szCs w:val="20"/>
              </w:rPr>
            </w:pPr>
            <w:r w:rsidRPr="001B1F7F">
              <w:rPr>
                <w:rFonts w:ascii="Source Code Pro" w:hAnsi="Source Code Pro"/>
                <w:sz w:val="20"/>
                <w:szCs w:val="20"/>
              </w:rPr>
              <w:t xml:space="preserve">    dbms_output.put_line('Diff in hire terms of ' || employee_name || ' and ' || other_employee_name || ' is ' || (employee_hire_date - other_employee_hire_date ) || ' days ');</w:t>
            </w:r>
          </w:p>
          <w:p w14:paraId="2D44CE17" w14:textId="76BC7856" w:rsidR="001B1F7F" w:rsidRPr="001B1F7F" w:rsidRDefault="001B1F7F" w:rsidP="001B1F7F">
            <w:pPr>
              <w:rPr>
                <w:szCs w:val="28"/>
                <w:lang w:val="ru-RU"/>
              </w:rPr>
            </w:pPr>
            <w:r w:rsidRPr="001B1F7F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222746" w14:paraId="12980452" w14:textId="77777777" w:rsidTr="00222746">
        <w:trPr>
          <w:trHeight w:val="282"/>
        </w:trPr>
        <w:tc>
          <w:tcPr>
            <w:tcW w:w="9627" w:type="dxa"/>
            <w:shd w:val="clear" w:color="auto" w:fill="D9D9D9" w:themeFill="background1" w:themeFillShade="D9"/>
          </w:tcPr>
          <w:p w14:paraId="257EF55F" w14:textId="42982923" w:rsidR="00222746" w:rsidRPr="00222746" w:rsidRDefault="00222746" w:rsidP="001B1F7F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i/>
                <w:szCs w:val="28"/>
                <w:lang w:val="ru-RU"/>
              </w:rPr>
            </w:pPr>
            <w:r w:rsidRPr="00222746">
              <w:rPr>
                <w:szCs w:val="28"/>
                <w:lang w:val="ru-RU"/>
              </w:rPr>
              <w:t xml:space="preserve">Как осуществить действия пунктов 5-6 с помощью только </w:t>
            </w:r>
            <w:r w:rsidRPr="00F954CD">
              <w:rPr>
                <w:szCs w:val="28"/>
              </w:rPr>
              <w:t>SQL</w:t>
            </w:r>
            <w:r w:rsidRPr="00222746">
              <w:rPr>
                <w:szCs w:val="28"/>
                <w:lang w:val="ru-RU"/>
              </w:rPr>
              <w:t>-запроса?</w:t>
            </w:r>
          </w:p>
        </w:tc>
      </w:tr>
      <w:tr w:rsidR="00222746" w:rsidRPr="00222746" w14:paraId="199B7E8C" w14:textId="77777777" w:rsidTr="00222746">
        <w:trPr>
          <w:trHeight w:val="282"/>
        </w:trPr>
        <w:tc>
          <w:tcPr>
            <w:tcW w:w="9627" w:type="dxa"/>
            <w:shd w:val="clear" w:color="auto" w:fill="auto"/>
          </w:tcPr>
          <w:p w14:paraId="0382463C" w14:textId="77777777" w:rsidR="00222746" w:rsidRPr="00222746" w:rsidRDefault="00222746" w:rsidP="00222746">
            <w:pPr>
              <w:rPr>
                <w:rFonts w:ascii="Source Code Pro" w:hAnsi="Source Code Pro"/>
                <w:sz w:val="20"/>
                <w:szCs w:val="20"/>
              </w:rPr>
            </w:pPr>
            <w:r w:rsidRPr="00222746">
              <w:rPr>
                <w:rFonts w:ascii="Source Code Pro" w:hAnsi="Source Code Pro"/>
                <w:sz w:val="20"/>
                <w:szCs w:val="20"/>
              </w:rPr>
              <w:t>select name from employee where employeeid = 1;</w:t>
            </w:r>
          </w:p>
          <w:p w14:paraId="37CD1FDF" w14:textId="77777777" w:rsidR="00222746" w:rsidRPr="00222746" w:rsidRDefault="00222746" w:rsidP="00222746">
            <w:pPr>
              <w:rPr>
                <w:rFonts w:ascii="Source Code Pro" w:hAnsi="Source Code Pro"/>
                <w:sz w:val="20"/>
                <w:szCs w:val="20"/>
              </w:rPr>
            </w:pPr>
            <w:r w:rsidRPr="00222746">
              <w:rPr>
                <w:rFonts w:ascii="Source Code Pro" w:hAnsi="Source Code Pro"/>
                <w:sz w:val="20"/>
                <w:szCs w:val="20"/>
              </w:rPr>
              <w:t>select name from employee where employeeid = 3;</w:t>
            </w:r>
          </w:p>
          <w:p w14:paraId="6A7B5C94" w14:textId="56B20997" w:rsidR="00222746" w:rsidRPr="00222746" w:rsidRDefault="00222746" w:rsidP="00222746">
            <w:pPr>
              <w:rPr>
                <w:szCs w:val="28"/>
              </w:rPr>
            </w:pPr>
            <w:r w:rsidRPr="00222746">
              <w:rPr>
                <w:rFonts w:ascii="Source Code Pro" w:hAnsi="Source Code Pro"/>
                <w:sz w:val="20"/>
                <w:szCs w:val="20"/>
              </w:rPr>
              <w:t>select hire - (select hire from employee where employeeid = 3) fro</w:t>
            </w:r>
            <w:r>
              <w:rPr>
                <w:rFonts w:ascii="Source Code Pro" w:hAnsi="Source Code Pro"/>
                <w:sz w:val="20"/>
                <w:szCs w:val="20"/>
              </w:rPr>
              <w:t>m employee where employeeid = 1</w:t>
            </w:r>
            <w:r w:rsidRPr="00222746">
              <w:rPr>
                <w:rFonts w:ascii="Source Code Pro" w:hAnsi="Source Code Pro"/>
                <w:sz w:val="20"/>
                <w:szCs w:val="20"/>
              </w:rPr>
              <w:t>;</w:t>
            </w:r>
          </w:p>
        </w:tc>
      </w:tr>
      <w:tr w:rsidR="00222746" w:rsidRPr="00222746" w14:paraId="2847F752" w14:textId="77777777" w:rsidTr="00222746">
        <w:trPr>
          <w:trHeight w:val="282"/>
        </w:trPr>
        <w:tc>
          <w:tcPr>
            <w:tcW w:w="9627" w:type="dxa"/>
            <w:shd w:val="clear" w:color="auto" w:fill="D9D9D9" w:themeFill="background1" w:themeFillShade="D9"/>
          </w:tcPr>
          <w:p w14:paraId="73FF680F" w14:textId="01842C1D" w:rsidR="00222746" w:rsidRPr="00222746" w:rsidRDefault="00222746" w:rsidP="00222746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i/>
                <w:szCs w:val="28"/>
                <w:lang w:val="ru-RU"/>
              </w:rPr>
            </w:pPr>
            <w:r w:rsidRPr="00222746">
              <w:rPr>
                <w:szCs w:val="28"/>
                <w:lang w:val="ru-RU"/>
              </w:rPr>
              <w:t xml:space="preserve">Требуется удалить сотрудников, у кого  заработная плата составляет менее 100 у.е. Выполните внутри блока </w:t>
            </w:r>
            <w:r w:rsidRPr="00F954CD">
              <w:rPr>
                <w:szCs w:val="28"/>
              </w:rPr>
              <w:t>DELETE</w:t>
            </w:r>
            <w:r w:rsidRPr="00222746">
              <w:rPr>
                <w:szCs w:val="28"/>
                <w:lang w:val="ru-RU"/>
              </w:rPr>
              <w:t xml:space="preserve"> таблицы </w:t>
            </w:r>
            <w:r w:rsidRPr="00F954CD">
              <w:rPr>
                <w:szCs w:val="28"/>
              </w:rPr>
              <w:t>Employee</w:t>
            </w:r>
            <w:r w:rsidRPr="00222746">
              <w:rPr>
                <w:szCs w:val="28"/>
                <w:lang w:val="ru-RU"/>
              </w:rPr>
              <w:t>.</w:t>
            </w:r>
          </w:p>
        </w:tc>
      </w:tr>
      <w:tr w:rsidR="00222746" w:rsidRPr="00222746" w14:paraId="279118CA" w14:textId="77777777" w:rsidTr="00EF424A">
        <w:trPr>
          <w:trHeight w:val="1218"/>
        </w:trPr>
        <w:tc>
          <w:tcPr>
            <w:tcW w:w="9627" w:type="dxa"/>
            <w:shd w:val="clear" w:color="auto" w:fill="auto"/>
          </w:tcPr>
          <w:p w14:paraId="0149D429" w14:textId="77777777" w:rsidR="00EF424A" w:rsidRPr="00EF424A" w:rsidRDefault="00EF424A" w:rsidP="00EF424A">
            <w:pPr>
              <w:rPr>
                <w:rFonts w:ascii="Source Code Pro" w:hAnsi="Source Code Pro"/>
                <w:sz w:val="20"/>
                <w:szCs w:val="20"/>
              </w:rPr>
            </w:pPr>
            <w:r w:rsidRPr="00EF424A">
              <w:rPr>
                <w:rFonts w:ascii="Source Code Pro" w:hAnsi="Source Code Pro"/>
                <w:sz w:val="20"/>
                <w:szCs w:val="20"/>
              </w:rPr>
              <w:t>DECLARE</w:t>
            </w:r>
          </w:p>
          <w:p w14:paraId="085CD3D5" w14:textId="77777777" w:rsidR="00EF424A" w:rsidRPr="00EF424A" w:rsidRDefault="00EF424A" w:rsidP="00EF424A">
            <w:pPr>
              <w:rPr>
                <w:rFonts w:ascii="Source Code Pro" w:hAnsi="Source Code Pro"/>
                <w:sz w:val="20"/>
                <w:szCs w:val="20"/>
              </w:rPr>
            </w:pPr>
            <w:r w:rsidRPr="00EF424A">
              <w:rPr>
                <w:rFonts w:ascii="Source Code Pro" w:hAnsi="Source Code Pro"/>
                <w:sz w:val="20"/>
                <w:szCs w:val="20"/>
              </w:rPr>
              <w:t>minsalary int := 100;</w:t>
            </w:r>
          </w:p>
          <w:p w14:paraId="6C3748ED" w14:textId="77777777" w:rsidR="00EF424A" w:rsidRPr="00EF424A" w:rsidRDefault="00EF424A" w:rsidP="00EF424A">
            <w:pPr>
              <w:rPr>
                <w:rFonts w:ascii="Source Code Pro" w:hAnsi="Source Code Pro"/>
                <w:sz w:val="20"/>
                <w:szCs w:val="20"/>
              </w:rPr>
            </w:pPr>
            <w:r w:rsidRPr="00EF424A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1FF59A6F" w14:textId="77777777" w:rsidR="00EF424A" w:rsidRPr="00EF424A" w:rsidRDefault="00EF424A" w:rsidP="00EF424A">
            <w:pPr>
              <w:rPr>
                <w:rFonts w:ascii="Source Code Pro" w:hAnsi="Source Code Pro"/>
                <w:sz w:val="20"/>
                <w:szCs w:val="20"/>
              </w:rPr>
            </w:pPr>
            <w:r w:rsidRPr="00EF424A">
              <w:rPr>
                <w:rFonts w:ascii="Source Code Pro" w:hAnsi="Source Code Pro"/>
                <w:sz w:val="20"/>
                <w:szCs w:val="20"/>
              </w:rPr>
              <w:t>delete from employee where salary&lt;minsalary;</w:t>
            </w:r>
          </w:p>
          <w:p w14:paraId="07B78C61" w14:textId="2C32469A" w:rsidR="00222746" w:rsidRPr="00222746" w:rsidRDefault="00EF424A" w:rsidP="00EF424A">
            <w:pPr>
              <w:rPr>
                <w:szCs w:val="28"/>
                <w:lang w:val="ru-RU"/>
              </w:rPr>
            </w:pPr>
            <w:r w:rsidRPr="00EF424A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  <w:tr w:rsidR="00FE141F" w:rsidRPr="00222746" w14:paraId="3445CECB" w14:textId="77777777" w:rsidTr="00FE141F">
        <w:trPr>
          <w:trHeight w:val="714"/>
        </w:trPr>
        <w:tc>
          <w:tcPr>
            <w:tcW w:w="9627" w:type="dxa"/>
            <w:shd w:val="clear" w:color="auto" w:fill="D9D9D9" w:themeFill="background1" w:themeFillShade="D9"/>
          </w:tcPr>
          <w:p w14:paraId="17F5302C" w14:textId="012DB06A" w:rsidR="00FE141F" w:rsidRPr="00FE141F" w:rsidRDefault="00FE141F" w:rsidP="00EF424A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360"/>
              <w:rPr>
                <w:i/>
                <w:szCs w:val="28"/>
                <w:lang w:val="ru-RU"/>
              </w:rPr>
            </w:pPr>
            <w:r w:rsidRPr="00FE141F">
              <w:rPr>
                <w:szCs w:val="28"/>
                <w:lang w:val="ru-RU"/>
              </w:rPr>
              <w:t>Добавьте команду, которая выводит количество строк, обработанных запросом из п.8.</w:t>
            </w:r>
          </w:p>
        </w:tc>
      </w:tr>
      <w:tr w:rsidR="00FE141F" w:rsidRPr="00222746" w14:paraId="3328E94B" w14:textId="77777777" w:rsidTr="003B331D">
        <w:trPr>
          <w:trHeight w:val="566"/>
        </w:trPr>
        <w:tc>
          <w:tcPr>
            <w:tcW w:w="9627" w:type="dxa"/>
            <w:shd w:val="clear" w:color="auto" w:fill="auto"/>
          </w:tcPr>
          <w:p w14:paraId="108D0A7C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select * from employee;</w:t>
            </w:r>
          </w:p>
          <w:p w14:paraId="0DD7FC22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insert into employee (employeeid,salary) values (10,90);</w:t>
            </w:r>
          </w:p>
          <w:p w14:paraId="31F069F6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insert into employee (employeeid,salary) values (11,80);</w:t>
            </w:r>
          </w:p>
          <w:p w14:paraId="6F1DD263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select * from employee;</w:t>
            </w:r>
          </w:p>
          <w:p w14:paraId="661D1FDE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DECLARE</w:t>
            </w:r>
          </w:p>
          <w:p w14:paraId="065C63E4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opcount int := 0;</w:t>
            </w:r>
          </w:p>
          <w:p w14:paraId="2170C5F2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minsalary int := 100;</w:t>
            </w:r>
          </w:p>
          <w:p w14:paraId="7E669D84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cursor low_wage_employees is</w:t>
            </w:r>
          </w:p>
          <w:p w14:paraId="77341C8E" w14:textId="3529B724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select employeeid from e</w:t>
            </w:r>
            <w:r w:rsidR="003B331D">
              <w:rPr>
                <w:rFonts w:ascii="Source Code Pro" w:hAnsi="Source Code Pro"/>
                <w:sz w:val="20"/>
                <w:szCs w:val="20"/>
              </w:rPr>
              <w:t>mployee where salary&lt;minsalary;</w:t>
            </w:r>
          </w:p>
          <w:p w14:paraId="25385EBC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BEGIN</w:t>
            </w:r>
          </w:p>
          <w:p w14:paraId="7E97228B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for n in low_wage_employees loop</w:t>
            </w:r>
          </w:p>
          <w:p w14:paraId="07151CF2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 xml:space="preserve">    opcount := opcount + 1;</w:t>
            </w:r>
          </w:p>
          <w:p w14:paraId="50041980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 xml:space="preserve">    delete from employee where employeeid = n.employeeid;    </w:t>
            </w:r>
          </w:p>
          <w:p w14:paraId="48531612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end loop;</w:t>
            </w:r>
          </w:p>
          <w:p w14:paraId="368290D3" w14:textId="77777777" w:rsidR="00932D09" w:rsidRPr="00932D09" w:rsidRDefault="00932D09" w:rsidP="00932D09">
            <w:pPr>
              <w:rPr>
                <w:rFonts w:ascii="Source Code Pro" w:hAnsi="Source Code Pro"/>
                <w:sz w:val="20"/>
                <w:szCs w:val="20"/>
              </w:rPr>
            </w:pPr>
            <w:r w:rsidRPr="00932D09">
              <w:rPr>
                <w:rFonts w:ascii="Source Code Pro" w:hAnsi="Source Code Pro"/>
                <w:sz w:val="20"/>
                <w:szCs w:val="20"/>
              </w:rPr>
              <w:t>dbms_output.put_line('removed ' || opcount || ' entries');</w:t>
            </w:r>
          </w:p>
          <w:p w14:paraId="29FB9251" w14:textId="185EE901" w:rsidR="00FE141F" w:rsidRPr="00FE141F" w:rsidRDefault="00932D09" w:rsidP="003B331D">
            <w:pPr>
              <w:rPr>
                <w:rFonts w:ascii="Source Code Pro" w:hAnsi="Source Code Pro"/>
                <w:sz w:val="20"/>
                <w:szCs w:val="20"/>
                <w:lang w:val="ru-RU"/>
              </w:rPr>
            </w:pPr>
            <w:r w:rsidRPr="00932D09">
              <w:rPr>
                <w:rFonts w:ascii="Source Code Pro" w:hAnsi="Source Code Pro"/>
                <w:sz w:val="20"/>
                <w:szCs w:val="20"/>
                <w:lang w:val="ru-RU"/>
              </w:rPr>
              <w:t>END;</w:t>
            </w:r>
          </w:p>
        </w:tc>
      </w:tr>
    </w:tbl>
    <w:p w14:paraId="23A2F9BB" w14:textId="55E49EE1" w:rsidR="00E777BD" w:rsidRDefault="00E777BD" w:rsidP="00E777BD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  <w:r w:rsidRPr="00E777BD">
        <w:rPr>
          <w:rFonts w:cs="Times New Roman"/>
          <w:b/>
          <w:color w:val="000000"/>
          <w:sz w:val="32"/>
          <w:szCs w:val="28"/>
          <w:lang w:val="ru-RU"/>
        </w:rPr>
        <w:t>Практическая работа №2</w:t>
      </w:r>
    </w:p>
    <w:p w14:paraId="32F87B35" w14:textId="77777777" w:rsidR="00E777BD" w:rsidRDefault="00E777BD" w:rsidP="00E777BD">
      <w:pPr>
        <w:ind w:right="-185"/>
        <w:jc w:val="center"/>
        <w:rPr>
          <w:rFonts w:cs="Times New Roman"/>
          <w:b/>
          <w:color w:val="000000"/>
          <w:sz w:val="32"/>
          <w:szCs w:val="28"/>
          <w:lang w:val="ru-RU"/>
        </w:rPr>
      </w:pPr>
    </w:p>
    <w:p w14:paraId="625D8AD0" w14:textId="77777777" w:rsidR="00AD2F63" w:rsidRPr="00AD2F63" w:rsidRDefault="00AD2F63" w:rsidP="00AD2F63">
      <w:pPr>
        <w:jc w:val="both"/>
        <w:rPr>
          <w:b/>
          <w:szCs w:val="28"/>
          <w:lang w:val="ru-RU"/>
        </w:rPr>
      </w:pPr>
      <w:r w:rsidRPr="00F954CD">
        <w:rPr>
          <w:b/>
          <w:szCs w:val="28"/>
        </w:rPr>
        <w:t>PL</w:t>
      </w:r>
      <w:r w:rsidRPr="00AD2F63">
        <w:rPr>
          <w:b/>
          <w:szCs w:val="28"/>
          <w:lang w:val="ru-RU"/>
        </w:rPr>
        <w:t>/</w:t>
      </w:r>
      <w:r w:rsidRPr="00F954CD">
        <w:rPr>
          <w:b/>
          <w:szCs w:val="28"/>
        </w:rPr>
        <w:t>SQL</w:t>
      </w:r>
      <w:r w:rsidRPr="00AD2F63">
        <w:rPr>
          <w:b/>
          <w:szCs w:val="28"/>
          <w:lang w:val="ru-RU"/>
        </w:rPr>
        <w:t>: курсоры, циклы, условия.</w:t>
      </w:r>
    </w:p>
    <w:p w14:paraId="39A332B7" w14:textId="77777777" w:rsidR="00AD2F63" w:rsidRPr="00AD2F63" w:rsidRDefault="00AD2F63" w:rsidP="00AD2F63">
      <w:pPr>
        <w:jc w:val="both"/>
        <w:rPr>
          <w:rStyle w:val="apple-style-span"/>
          <w:b/>
          <w:bCs/>
          <w:color w:val="000000"/>
          <w:szCs w:val="28"/>
          <w:lang w:val="ru-RU"/>
        </w:rPr>
      </w:pPr>
    </w:p>
    <w:p w14:paraId="44DD7890" w14:textId="77777777" w:rsidR="00AD2F63" w:rsidRPr="004E44D9" w:rsidRDefault="00AD2F63" w:rsidP="00AD2F63">
      <w:pPr>
        <w:pStyle w:val="a0"/>
        <w:ind w:firstLine="0"/>
      </w:pPr>
      <w:r w:rsidRPr="00973445">
        <w:rPr>
          <w:rStyle w:val="apple-style-span"/>
          <w:b/>
          <w:bCs/>
          <w:color w:val="000000"/>
          <w:szCs w:val="28"/>
        </w:rPr>
        <w:t>Цель:</w:t>
      </w:r>
      <w:r w:rsidRPr="00973445">
        <w:rPr>
          <w:rStyle w:val="apple-converted-space"/>
          <w:color w:val="000000"/>
          <w:szCs w:val="28"/>
        </w:rPr>
        <w:t> </w:t>
      </w:r>
      <w:r>
        <w:t>Целью работы является</w:t>
      </w:r>
      <w:r w:rsidRPr="004E44D9">
        <w:t xml:space="preserve"> </w:t>
      </w:r>
      <w:r>
        <w:t xml:space="preserve">изучение основных управляющих конструкций  программы на </w:t>
      </w:r>
      <w:r>
        <w:rPr>
          <w:lang w:val="en-US"/>
        </w:rPr>
        <w:t>PL</w:t>
      </w:r>
      <w:r w:rsidRPr="00B02FB1">
        <w:t>/</w:t>
      </w:r>
      <w:r>
        <w:rPr>
          <w:lang w:val="en-US"/>
        </w:rPr>
        <w:t>SQL</w:t>
      </w:r>
      <w:r>
        <w:t>, приобретение практических навыков написания программ, использующих ветвление и циклическую обработку и последовательное извлечение данных многострочных выборок с использованием явного курсора.</w:t>
      </w:r>
    </w:p>
    <w:p w14:paraId="04A0F396" w14:textId="77777777" w:rsidR="00AD2F63" w:rsidRDefault="00AD2F63" w:rsidP="00AD2F63">
      <w:pPr>
        <w:pStyle w:val="NormalWeb"/>
        <w:jc w:val="both"/>
        <w:rPr>
          <w:szCs w:val="28"/>
          <w:lang w:val="ru-RU"/>
        </w:rPr>
      </w:pPr>
      <w:r w:rsidRPr="00AD2F63">
        <w:rPr>
          <w:b/>
          <w:bCs/>
          <w:color w:val="000000"/>
          <w:szCs w:val="28"/>
          <w:lang w:val="ru-RU"/>
        </w:rPr>
        <w:t>Общая постановка задачи:</w:t>
      </w:r>
      <w:r w:rsidRPr="00AE47D2">
        <w:rPr>
          <w:rStyle w:val="apple-converted-space"/>
          <w:color w:val="000000"/>
          <w:szCs w:val="28"/>
        </w:rPr>
        <w:t> </w:t>
      </w:r>
      <w:r w:rsidRPr="00AE47D2">
        <w:rPr>
          <w:rStyle w:val="apple-converted-space"/>
          <w:b/>
          <w:bCs/>
          <w:color w:val="000000"/>
          <w:szCs w:val="28"/>
        </w:rPr>
        <w:t> </w:t>
      </w:r>
      <w:r w:rsidRPr="00AD2F63">
        <w:rPr>
          <w:szCs w:val="28"/>
          <w:lang w:val="ru-RU"/>
        </w:rPr>
        <w:t xml:space="preserve">Применить основные управляющие конструкций  программы на </w:t>
      </w:r>
      <w:r w:rsidRPr="00AE47D2">
        <w:rPr>
          <w:szCs w:val="28"/>
        </w:rPr>
        <w:t>PL</w:t>
      </w:r>
      <w:r w:rsidRPr="00AD2F63">
        <w:rPr>
          <w:szCs w:val="28"/>
          <w:lang w:val="ru-RU"/>
        </w:rPr>
        <w:t>/</w:t>
      </w:r>
      <w:r w:rsidRPr="00AE47D2">
        <w:rPr>
          <w:szCs w:val="28"/>
        </w:rPr>
        <w:t>SQL</w:t>
      </w:r>
      <w:r w:rsidRPr="00AD2F63">
        <w:rPr>
          <w:szCs w:val="28"/>
          <w:lang w:val="ru-RU"/>
        </w:rPr>
        <w:t>, написать программы, использующие ветвление и циклическую обработку и последовательное извлечение данных многострочных выборок с использованием явного курсора.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E141F" w14:paraId="2E6D6BB4" w14:textId="77777777" w:rsidTr="00FE141F">
        <w:tc>
          <w:tcPr>
            <w:tcW w:w="9627" w:type="dxa"/>
            <w:shd w:val="clear" w:color="auto" w:fill="D9D9D9" w:themeFill="background1" w:themeFillShade="D9"/>
          </w:tcPr>
          <w:p w14:paraId="5BA0446A" w14:textId="57161B70" w:rsidR="00FE141F" w:rsidRPr="00FE141F" w:rsidRDefault="00FE141F" w:rsidP="00FE141F">
            <w:pPr>
              <w:numPr>
                <w:ilvl w:val="0"/>
                <w:numId w:val="26"/>
              </w:numPr>
              <w:tabs>
                <w:tab w:val="clear" w:pos="720"/>
                <w:tab w:val="num" w:pos="284"/>
              </w:tabs>
              <w:ind w:left="284" w:hanging="284"/>
              <w:rPr>
                <w:szCs w:val="28"/>
                <w:lang w:val="ru-RU"/>
              </w:rPr>
            </w:pPr>
            <w:r w:rsidRPr="00FE141F">
              <w:rPr>
                <w:szCs w:val="28"/>
                <w:lang w:val="ru-RU"/>
              </w:rPr>
              <w:t xml:space="preserve">Напишите анонимный блок, вычисляющий значение на основании значений строки, задаваемой значением первичного ключа, таблицы </w:t>
            </w:r>
            <w:r w:rsidRPr="008C2994">
              <w:rPr>
                <w:szCs w:val="28"/>
              </w:rPr>
              <w:t>Employee</w:t>
            </w:r>
            <w:r w:rsidRPr="00FE141F">
              <w:rPr>
                <w:szCs w:val="28"/>
                <w:lang w:val="ru-RU"/>
              </w:rPr>
              <w:t xml:space="preserve"> в соответствии с приведенным алгоритмом: если работник проработал менее 10 лет, вывести сообщение “[</w:t>
            </w:r>
            <w:r w:rsidRPr="008C2994">
              <w:rPr>
                <w:szCs w:val="28"/>
              </w:rPr>
              <w:t>Name</w:t>
            </w:r>
            <w:r w:rsidRPr="00FE141F">
              <w:rPr>
                <w:szCs w:val="28"/>
                <w:lang w:val="ru-RU"/>
              </w:rPr>
              <w:t xml:space="preserve">] - </w:t>
            </w:r>
            <w:r w:rsidRPr="008C2994">
              <w:rPr>
                <w:szCs w:val="28"/>
              </w:rPr>
              <w:t>young</w:t>
            </w:r>
            <w:r w:rsidRPr="00FE141F">
              <w:rPr>
                <w:szCs w:val="28"/>
                <w:lang w:val="ru-RU"/>
              </w:rPr>
              <w:t xml:space="preserve"> </w:t>
            </w:r>
            <w:r w:rsidRPr="008C2994">
              <w:rPr>
                <w:szCs w:val="28"/>
              </w:rPr>
              <w:t>employee</w:t>
            </w:r>
            <w:r w:rsidRPr="00FE141F">
              <w:rPr>
                <w:szCs w:val="28"/>
                <w:lang w:val="ru-RU"/>
              </w:rPr>
              <w:t xml:space="preserve"> ” . Если же сотрудник проработал 10 и более лет, вывести сообщение “[</w:t>
            </w:r>
            <w:r w:rsidRPr="008C2994">
              <w:rPr>
                <w:szCs w:val="28"/>
              </w:rPr>
              <w:t>Name</w:t>
            </w:r>
            <w:r w:rsidRPr="00FE141F">
              <w:rPr>
                <w:szCs w:val="28"/>
                <w:lang w:val="ru-RU"/>
              </w:rPr>
              <w:t xml:space="preserve">] – </w:t>
            </w:r>
            <w:r w:rsidRPr="008C2994">
              <w:rPr>
                <w:szCs w:val="28"/>
              </w:rPr>
              <w:t>old</w:t>
            </w:r>
            <w:r w:rsidRPr="00FE141F">
              <w:rPr>
                <w:szCs w:val="28"/>
                <w:lang w:val="ru-RU"/>
              </w:rPr>
              <w:t xml:space="preserve"> </w:t>
            </w:r>
            <w:r w:rsidRPr="008C2994">
              <w:rPr>
                <w:szCs w:val="28"/>
              </w:rPr>
              <w:t>employee</w:t>
            </w:r>
            <w:r w:rsidRPr="00FE141F">
              <w:rPr>
                <w:szCs w:val="28"/>
                <w:lang w:val="ru-RU"/>
              </w:rPr>
              <w:t>”. Значение первичного ключа запросите через подстановочную переменную. Выведите на экран полученную строку и стаж сотрудника в формате “[кол_во_дней]:[месяцев]:[лет]”.</w:t>
            </w:r>
          </w:p>
        </w:tc>
      </w:tr>
      <w:tr w:rsidR="00FE141F" w14:paraId="700CD287" w14:textId="77777777" w:rsidTr="00FE141F">
        <w:tc>
          <w:tcPr>
            <w:tcW w:w="9627" w:type="dxa"/>
          </w:tcPr>
          <w:p w14:paraId="5CA514B2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select * from employee;</w:t>
            </w:r>
          </w:p>
          <w:p w14:paraId="4417D4B2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DECLARE</w:t>
            </w:r>
          </w:p>
          <w:p w14:paraId="614776F2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employee_id employee.employeeid%type := 1;</w:t>
            </w:r>
          </w:p>
          <w:p w14:paraId="0DAB0A4B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work_exp_arg constant int := 10;</w:t>
            </w:r>
          </w:p>
          <w:p w14:paraId="75B693B1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employee_work_exp int;</w:t>
            </w:r>
          </w:p>
          <w:p w14:paraId="784CF332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employee_hire_date employee.hire%type;</w:t>
            </w:r>
          </w:p>
          <w:p w14:paraId="3B1AB5C8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employee_name employee.name%type;</w:t>
            </w:r>
          </w:p>
          <w:p w14:paraId="0ABC93CC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current_d date:=CURRENT_TIMESTAMP();</w:t>
            </w:r>
          </w:p>
          <w:p w14:paraId="7F7EC04A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>BEGIN</w:t>
            </w:r>
          </w:p>
          <w:p w14:paraId="3CA3C627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select name,hire into employee_name, employee_hire_date from employee where employeeid = employee_id;</w:t>
            </w:r>
          </w:p>
          <w:p w14:paraId="71F595F7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employee_work_exp := current_d-employee_hire_date;</w:t>
            </w:r>
          </w:p>
          <w:p w14:paraId="75870FBA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IF( employee_work_exp &lt; work_exp_arg ) THEN</w:t>
            </w:r>
          </w:p>
          <w:p w14:paraId="59733B18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</w: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dbms_output.put_line(employee_name || ' young employee');</w:t>
            </w:r>
          </w:p>
          <w:p w14:paraId="34AEF08B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ELSE</w:t>
            </w:r>
          </w:p>
          <w:p w14:paraId="364EE2C2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</w: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dbms_output.put_line(employee_name || ' old employee');</w:t>
            </w:r>
          </w:p>
          <w:p w14:paraId="0B5DF34A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END IF;</w:t>
            </w:r>
          </w:p>
          <w:p w14:paraId="2E4B03F3" w14:textId="77777777" w:rsidR="00234AA3" w:rsidRPr="00234AA3" w:rsidRDefault="00234AA3" w:rsidP="00234AA3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dbms_output.put_line('DAYS:' || employee_work_exp || 'MONTHS: ' || employee_work_exp/31 || 'YEARS: ' || employee_work_exp/365);</w:t>
            </w:r>
          </w:p>
          <w:p w14:paraId="36C9A006" w14:textId="0EE33F3F" w:rsidR="00FE141F" w:rsidRDefault="00234AA3" w:rsidP="00234AA3">
            <w:pPr>
              <w:pStyle w:val="NormalWeb"/>
              <w:jc w:val="both"/>
              <w:rPr>
                <w:color w:val="000000"/>
                <w:szCs w:val="28"/>
                <w:lang w:val="ru-RU"/>
              </w:rPr>
            </w:pPr>
            <w:r w:rsidRPr="00234AA3"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  <w:t>END;</w:t>
            </w:r>
          </w:p>
        </w:tc>
      </w:tr>
      <w:tr w:rsidR="00FE141F" w14:paraId="048CADA2" w14:textId="77777777" w:rsidTr="00FE141F">
        <w:tc>
          <w:tcPr>
            <w:tcW w:w="9627" w:type="dxa"/>
            <w:shd w:val="clear" w:color="auto" w:fill="D9D9D9" w:themeFill="background1" w:themeFillShade="D9"/>
          </w:tcPr>
          <w:p w14:paraId="36F588C5" w14:textId="7557840E" w:rsidR="00FE141F" w:rsidRPr="00234AA3" w:rsidRDefault="00FE141F" w:rsidP="00FE141F">
            <w:pPr>
              <w:numPr>
                <w:ilvl w:val="0"/>
                <w:numId w:val="26"/>
              </w:numPr>
              <w:tabs>
                <w:tab w:val="clear" w:pos="720"/>
                <w:tab w:val="num" w:pos="284"/>
              </w:tabs>
              <w:ind w:left="284" w:hanging="284"/>
              <w:rPr>
                <w:szCs w:val="28"/>
                <w:lang w:val="ru-RU"/>
              </w:rPr>
            </w:pPr>
            <w:r w:rsidRPr="00FE141F">
              <w:rPr>
                <w:szCs w:val="28"/>
                <w:lang w:val="ru-RU"/>
              </w:rPr>
              <w:t xml:space="preserve">Используя явный курсор, перепишите блок так, чтобы значение вычислялось последовательно для строк, в которых возраст сотрудника составляет подстановочную переменную. </w:t>
            </w:r>
            <w:r w:rsidRPr="00234AA3">
              <w:rPr>
                <w:szCs w:val="28"/>
                <w:lang w:val="ru-RU"/>
              </w:rPr>
              <w:t>Используйте явное открытие/закрытие/выборку данных из курсора.</w:t>
            </w:r>
          </w:p>
        </w:tc>
      </w:tr>
      <w:tr w:rsidR="00FE141F" w14:paraId="778E9B24" w14:textId="77777777" w:rsidTr="00FE141F">
        <w:tc>
          <w:tcPr>
            <w:tcW w:w="9627" w:type="dxa"/>
          </w:tcPr>
          <w:p w14:paraId="6D3B08FF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select * from employee;</w:t>
            </w:r>
          </w:p>
          <w:p w14:paraId="0CD4FF39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DECLARE</w:t>
            </w:r>
          </w:p>
          <w:p w14:paraId="624FE66D" w14:textId="5ED1E8FA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employee_age employee.age%type</w:t>
            </w:r>
            <w:r w:rsidR="002F33F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:= 22</w:t>
            </w: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;</w:t>
            </w:r>
          </w:p>
          <w:p w14:paraId="2E47D0B2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cursor employeeofspecificage is select name,age from employee where age = employee_age;</w:t>
            </w:r>
          </w:p>
          <w:p w14:paraId="141E0220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e_name employee.name%type;</w:t>
            </w:r>
          </w:p>
          <w:p w14:paraId="5E4447B6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e_age employee.age%type;</w:t>
            </w:r>
          </w:p>
          <w:p w14:paraId="7C7FF2E5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BEGIN</w:t>
            </w:r>
            <w:bookmarkStart w:id="0" w:name="_GoBack"/>
            <w:bookmarkEnd w:id="0"/>
          </w:p>
          <w:p w14:paraId="53963CF7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open employeeofspecificage;</w:t>
            </w:r>
          </w:p>
          <w:p w14:paraId="45ADC0A6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FETCH employeeofspecificage INTO e_name, e_age;</w:t>
            </w:r>
          </w:p>
          <w:p w14:paraId="35C46FE1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dbms_output.put_line('EMP:' || e_name || ' age: ' || e_age);</w:t>
            </w:r>
          </w:p>
          <w:p w14:paraId="4C04E0D5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FETCH employeeofspecificage INTO e_name, e_age;</w:t>
            </w:r>
          </w:p>
          <w:p w14:paraId="723219E7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dbms_output.put_line('EMP:' || e_name || ' age: ' || e_age);</w:t>
            </w:r>
          </w:p>
          <w:p w14:paraId="07189A8C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</w:r>
            <w:r w:rsidRPr="00A162A1"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  <w:t>close employeeofspecificage;</w:t>
            </w:r>
          </w:p>
          <w:p w14:paraId="23EDDEF1" w14:textId="36064B86" w:rsidR="00FE141F" w:rsidRDefault="00A162A1" w:rsidP="00A162A1">
            <w:pPr>
              <w:pStyle w:val="NormalWeb"/>
              <w:jc w:val="both"/>
              <w:rPr>
                <w:color w:val="000000"/>
                <w:szCs w:val="28"/>
                <w:lang w:val="ru-RU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  <w:t>END;</w:t>
            </w:r>
          </w:p>
        </w:tc>
      </w:tr>
      <w:tr w:rsidR="00FE141F" w14:paraId="745C8BAB" w14:textId="77777777" w:rsidTr="00FE141F">
        <w:tc>
          <w:tcPr>
            <w:tcW w:w="9627" w:type="dxa"/>
            <w:shd w:val="clear" w:color="auto" w:fill="D9D9D9" w:themeFill="background1" w:themeFillShade="D9"/>
          </w:tcPr>
          <w:p w14:paraId="34E29AE1" w14:textId="7D36282B" w:rsidR="00FE141F" w:rsidRPr="00FE141F" w:rsidRDefault="00FE141F" w:rsidP="00FE141F">
            <w:pPr>
              <w:numPr>
                <w:ilvl w:val="0"/>
                <w:numId w:val="26"/>
              </w:numPr>
              <w:tabs>
                <w:tab w:val="clear" w:pos="720"/>
                <w:tab w:val="num" w:pos="284"/>
              </w:tabs>
              <w:ind w:left="284" w:hanging="284"/>
              <w:rPr>
                <w:szCs w:val="28"/>
                <w:lang w:val="ru-RU"/>
              </w:rPr>
            </w:pPr>
            <w:r w:rsidRPr="00FE141F">
              <w:rPr>
                <w:szCs w:val="28"/>
                <w:lang w:val="ru-RU"/>
              </w:rPr>
              <w:t xml:space="preserve">Перепишите блок, используя курсорный цикл </w:t>
            </w:r>
            <w:r w:rsidRPr="008C2994">
              <w:rPr>
                <w:szCs w:val="28"/>
              </w:rPr>
              <w:t>FOR</w:t>
            </w:r>
            <w:r w:rsidRPr="00FE141F">
              <w:rPr>
                <w:szCs w:val="28"/>
                <w:lang w:val="ru-RU"/>
              </w:rPr>
              <w:t>.</w:t>
            </w:r>
          </w:p>
        </w:tc>
      </w:tr>
      <w:tr w:rsidR="00FE141F" w14:paraId="14BCCC6C" w14:textId="77777777" w:rsidTr="00FE141F">
        <w:tc>
          <w:tcPr>
            <w:tcW w:w="9627" w:type="dxa"/>
          </w:tcPr>
          <w:p w14:paraId="6E46EB82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select * from employee;</w:t>
            </w:r>
          </w:p>
          <w:p w14:paraId="31C5D5DC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DECLARE</w:t>
            </w:r>
          </w:p>
          <w:p w14:paraId="0DAA27AD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employee_age employee.age%type := 22;</w:t>
            </w:r>
          </w:p>
          <w:p w14:paraId="53C0C7A7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cursor employeeofspecificage is select * from employee where age = employee_age;</w:t>
            </w:r>
          </w:p>
          <w:p w14:paraId="25B8272A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BEGIN</w:t>
            </w:r>
          </w:p>
          <w:p w14:paraId="24C33367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>for n in employeeofspecificage loop</w:t>
            </w:r>
          </w:p>
          <w:p w14:paraId="6F97B248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</w:rPr>
              <w:tab/>
              <w:t>dbms_output.put_line('EMP:' || n.name || ' age: ' || n.age);</w:t>
            </w:r>
          </w:p>
          <w:p w14:paraId="299F7961" w14:textId="77777777" w:rsidR="00A162A1" w:rsidRPr="00A162A1" w:rsidRDefault="00A162A1" w:rsidP="00A162A1">
            <w:pPr>
              <w:pStyle w:val="NormalWeb"/>
              <w:jc w:val="both"/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  <w:t>end loop;</w:t>
            </w:r>
          </w:p>
          <w:p w14:paraId="1D670879" w14:textId="66005694" w:rsidR="00FE141F" w:rsidRDefault="00A162A1" w:rsidP="00A162A1">
            <w:pPr>
              <w:pStyle w:val="NormalWeb"/>
              <w:jc w:val="both"/>
              <w:rPr>
                <w:color w:val="000000"/>
                <w:szCs w:val="28"/>
                <w:lang w:val="ru-RU"/>
              </w:rPr>
            </w:pPr>
            <w:r w:rsidRPr="00A162A1">
              <w:rPr>
                <w:rFonts w:ascii="Source Code Pro" w:hAnsi="Source Code Pro"/>
                <w:color w:val="000000"/>
                <w:sz w:val="20"/>
                <w:szCs w:val="20"/>
                <w:lang w:val="ru-RU"/>
              </w:rPr>
              <w:t>END;</w:t>
            </w:r>
          </w:p>
        </w:tc>
      </w:tr>
    </w:tbl>
    <w:p w14:paraId="2DAD6A1B" w14:textId="77777777" w:rsidR="00AD2F63" w:rsidRPr="00AD2F63" w:rsidRDefault="00AD2F63" w:rsidP="00AD2F63">
      <w:pPr>
        <w:pStyle w:val="NormalWeb"/>
        <w:jc w:val="both"/>
        <w:rPr>
          <w:color w:val="000000"/>
          <w:szCs w:val="28"/>
          <w:lang w:val="ru-RU"/>
        </w:rPr>
      </w:pPr>
    </w:p>
    <w:p w14:paraId="1E81C1D2" w14:textId="77777777" w:rsidR="00FA69AB" w:rsidRPr="00AD2F63" w:rsidRDefault="00FA69AB" w:rsidP="00FA69AB">
      <w:pPr>
        <w:rPr>
          <w:rFonts w:cs="Times New Roman"/>
          <w:b/>
          <w:color w:val="000000"/>
          <w:sz w:val="32"/>
          <w:szCs w:val="28"/>
          <w:lang w:val="ru-RU"/>
        </w:rPr>
      </w:pPr>
    </w:p>
    <w:sectPr w:rsidR="00FA69AB" w:rsidRPr="00AD2F6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auto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610E0"/>
    <w:multiLevelType w:val="hybridMultilevel"/>
    <w:tmpl w:val="17FED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E85F09"/>
    <w:multiLevelType w:val="hybridMultilevel"/>
    <w:tmpl w:val="3F8E9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092DC7"/>
    <w:multiLevelType w:val="hybridMultilevel"/>
    <w:tmpl w:val="C76E4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3C55C4"/>
    <w:multiLevelType w:val="hybridMultilevel"/>
    <w:tmpl w:val="FCEE017A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655DB"/>
    <w:multiLevelType w:val="hybridMultilevel"/>
    <w:tmpl w:val="FA346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5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5"/>
  </w:num>
  <w:num w:numId="20">
    <w:abstractNumId w:val="9"/>
  </w:num>
  <w:num w:numId="21">
    <w:abstractNumId w:val="8"/>
  </w:num>
  <w:num w:numId="22">
    <w:abstractNumId w:val="12"/>
  </w:num>
  <w:num w:numId="23">
    <w:abstractNumId w:val="6"/>
  </w:num>
  <w:num w:numId="24">
    <w:abstractNumId w:val="3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A9"/>
    <w:rsid w:val="00023DA8"/>
    <w:rsid w:val="000528EC"/>
    <w:rsid w:val="0005754A"/>
    <w:rsid w:val="00090508"/>
    <w:rsid w:val="000D4FBE"/>
    <w:rsid w:val="00106414"/>
    <w:rsid w:val="0011225E"/>
    <w:rsid w:val="001308A6"/>
    <w:rsid w:val="00134222"/>
    <w:rsid w:val="001570A8"/>
    <w:rsid w:val="001743C3"/>
    <w:rsid w:val="0018271B"/>
    <w:rsid w:val="001B1F7F"/>
    <w:rsid w:val="001D5DF1"/>
    <w:rsid w:val="001E148D"/>
    <w:rsid w:val="001F215F"/>
    <w:rsid w:val="0021259C"/>
    <w:rsid w:val="00221139"/>
    <w:rsid w:val="00222746"/>
    <w:rsid w:val="002230FD"/>
    <w:rsid w:val="0022743B"/>
    <w:rsid w:val="00234AA3"/>
    <w:rsid w:val="002434F3"/>
    <w:rsid w:val="00246A20"/>
    <w:rsid w:val="002B167B"/>
    <w:rsid w:val="002C3DB6"/>
    <w:rsid w:val="002E00AC"/>
    <w:rsid w:val="002F33F1"/>
    <w:rsid w:val="00362309"/>
    <w:rsid w:val="003A2CCA"/>
    <w:rsid w:val="003B331D"/>
    <w:rsid w:val="003C0538"/>
    <w:rsid w:val="003C1E81"/>
    <w:rsid w:val="0040121B"/>
    <w:rsid w:val="004035F5"/>
    <w:rsid w:val="00474C8F"/>
    <w:rsid w:val="0048554C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C3E6F"/>
    <w:rsid w:val="006C45F9"/>
    <w:rsid w:val="006E5643"/>
    <w:rsid w:val="006E6C31"/>
    <w:rsid w:val="006E7818"/>
    <w:rsid w:val="00707E6F"/>
    <w:rsid w:val="00721A0C"/>
    <w:rsid w:val="00744C27"/>
    <w:rsid w:val="007477B7"/>
    <w:rsid w:val="00786AC7"/>
    <w:rsid w:val="007A3EE3"/>
    <w:rsid w:val="007E4E14"/>
    <w:rsid w:val="00801DAA"/>
    <w:rsid w:val="00826A04"/>
    <w:rsid w:val="008B4E39"/>
    <w:rsid w:val="008C3F55"/>
    <w:rsid w:val="009127FA"/>
    <w:rsid w:val="00932D09"/>
    <w:rsid w:val="009800F5"/>
    <w:rsid w:val="00985F7D"/>
    <w:rsid w:val="00995056"/>
    <w:rsid w:val="009E7037"/>
    <w:rsid w:val="009F0A01"/>
    <w:rsid w:val="009F7681"/>
    <w:rsid w:val="00A162A1"/>
    <w:rsid w:val="00AC6736"/>
    <w:rsid w:val="00AC6EF7"/>
    <w:rsid w:val="00AD2F63"/>
    <w:rsid w:val="00AE3F43"/>
    <w:rsid w:val="00AE44AA"/>
    <w:rsid w:val="00AF3EA9"/>
    <w:rsid w:val="00AF4DC4"/>
    <w:rsid w:val="00B1309F"/>
    <w:rsid w:val="00B34A18"/>
    <w:rsid w:val="00B61F7E"/>
    <w:rsid w:val="00B946A1"/>
    <w:rsid w:val="00BC3DA9"/>
    <w:rsid w:val="00C066A8"/>
    <w:rsid w:val="00C37D3F"/>
    <w:rsid w:val="00C42B88"/>
    <w:rsid w:val="00C45AC8"/>
    <w:rsid w:val="00CC246E"/>
    <w:rsid w:val="00CC2F04"/>
    <w:rsid w:val="00D11189"/>
    <w:rsid w:val="00D17433"/>
    <w:rsid w:val="00D214AB"/>
    <w:rsid w:val="00D551F8"/>
    <w:rsid w:val="00D949A0"/>
    <w:rsid w:val="00DB22C7"/>
    <w:rsid w:val="00DC0635"/>
    <w:rsid w:val="00DC7CC0"/>
    <w:rsid w:val="00DD696B"/>
    <w:rsid w:val="00DD6E2A"/>
    <w:rsid w:val="00DE0114"/>
    <w:rsid w:val="00E34DFC"/>
    <w:rsid w:val="00E35636"/>
    <w:rsid w:val="00E51B40"/>
    <w:rsid w:val="00E63768"/>
    <w:rsid w:val="00E730CF"/>
    <w:rsid w:val="00E750F7"/>
    <w:rsid w:val="00E777BD"/>
    <w:rsid w:val="00ED0330"/>
    <w:rsid w:val="00EE3177"/>
    <w:rsid w:val="00EE499A"/>
    <w:rsid w:val="00EE5FBE"/>
    <w:rsid w:val="00EF424A"/>
    <w:rsid w:val="00F071FA"/>
    <w:rsid w:val="00F72878"/>
    <w:rsid w:val="00F73D99"/>
    <w:rsid w:val="00F95873"/>
    <w:rsid w:val="00FA55F6"/>
    <w:rsid w:val="00FA69AB"/>
    <w:rsid w:val="00FC2C30"/>
    <w:rsid w:val="00FE141F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A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customStyle="1" w:styleId="a0">
    <w:name w:val="Основной стиль"/>
    <w:basedOn w:val="Normal"/>
    <w:link w:val="a1"/>
    <w:rsid w:val="006C3E6F"/>
    <w:pPr>
      <w:ind w:firstLine="720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a1">
    <w:name w:val="Основной стиль Знак"/>
    <w:basedOn w:val="DefaultParagraphFont"/>
    <w:link w:val="a0"/>
    <w:rsid w:val="006C3E6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DefaultParagraphFont"/>
    <w:rsid w:val="006E5643"/>
  </w:style>
  <w:style w:type="character" w:customStyle="1" w:styleId="apple-converted-space">
    <w:name w:val="apple-converted-space"/>
    <w:basedOn w:val="DefaultParagraphFont"/>
    <w:rsid w:val="006E5643"/>
  </w:style>
  <w:style w:type="paragraph" w:customStyle="1" w:styleId="222">
    <w:name w:val="222"/>
    <w:basedOn w:val="Normal"/>
    <w:link w:val="2220"/>
    <w:qFormat/>
    <w:rsid w:val="006E5643"/>
    <w:rPr>
      <w:rFonts w:eastAsia="Times New Roman" w:cs="Times New Roman"/>
      <w:lang w:val="ru-RU" w:eastAsia="ru-RU"/>
    </w:rPr>
  </w:style>
  <w:style w:type="character" w:customStyle="1" w:styleId="2220">
    <w:name w:val="222 Знак"/>
    <w:basedOn w:val="DefaultParagraphFont"/>
    <w:link w:val="222"/>
    <w:rsid w:val="006E5643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7B06A-3C36-A641-8362-EADE8CAC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8</Pages>
  <Words>1437</Words>
  <Characters>8196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9</cp:revision>
  <dcterms:created xsi:type="dcterms:W3CDTF">2017-05-25T12:33:00Z</dcterms:created>
  <dcterms:modified xsi:type="dcterms:W3CDTF">2017-05-26T09:03:00Z</dcterms:modified>
</cp:coreProperties>
</file>