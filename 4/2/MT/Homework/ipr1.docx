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764ED0" w14:textId="77777777" w:rsidR="00E51B40" w:rsidRPr="00930494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930494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14:paraId="6CBA2BE5" w14:textId="77777777" w:rsidR="00E51B40" w:rsidRPr="00930494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930494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14:paraId="3D32E215" w14:textId="77777777" w:rsidR="00E51B40" w:rsidRPr="00930494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930494">
        <w:rPr>
          <w:rFonts w:cs="Times New Roman"/>
          <w:color w:val="000000"/>
          <w:szCs w:val="28"/>
          <w:lang w:val="ru-RU"/>
        </w:rPr>
        <w:t xml:space="preserve">Кафедра </w:t>
      </w:r>
      <w:r w:rsidR="00D949A0" w:rsidRPr="00930494">
        <w:rPr>
          <w:rFonts w:cs="Times New Roman"/>
          <w:color w:val="000000"/>
          <w:szCs w:val="28"/>
          <w:lang w:val="ru-RU"/>
        </w:rPr>
        <w:t>информатики</w:t>
      </w:r>
    </w:p>
    <w:p w14:paraId="64181D10" w14:textId="77777777" w:rsidR="00E51B40" w:rsidRPr="00930494" w:rsidRDefault="00E51B40" w:rsidP="00E51B40">
      <w:pPr>
        <w:ind w:right="-187" w:firstLine="720"/>
        <w:jc w:val="center"/>
        <w:rPr>
          <w:rFonts w:cs="Times New Roman"/>
          <w:lang w:val="ru-RU"/>
        </w:rPr>
      </w:pPr>
    </w:p>
    <w:p w14:paraId="0C1FDC10" w14:textId="77777777" w:rsidR="00E51B40" w:rsidRPr="00930494" w:rsidRDefault="00E51B40" w:rsidP="00E51B40">
      <w:pPr>
        <w:ind w:right="-187" w:firstLine="720"/>
        <w:rPr>
          <w:rFonts w:cs="Times New Roman"/>
          <w:lang w:val="ru-RU"/>
        </w:rPr>
      </w:pPr>
      <w:r w:rsidRPr="00930494">
        <w:rPr>
          <w:rFonts w:cs="Times New Roman"/>
          <w:color w:val="000000"/>
          <w:szCs w:val="28"/>
          <w:lang w:val="ru-RU"/>
        </w:rPr>
        <w:t xml:space="preserve">Факультет </w:t>
      </w:r>
      <w:proofErr w:type="spellStart"/>
      <w:r w:rsidRPr="00930494">
        <w:rPr>
          <w:rFonts w:cs="Times New Roman"/>
          <w:color w:val="000000"/>
          <w:szCs w:val="28"/>
          <w:lang w:val="ru-RU"/>
        </w:rPr>
        <w:t>НиДО</w:t>
      </w:r>
      <w:proofErr w:type="spellEnd"/>
    </w:p>
    <w:p w14:paraId="3D49FED8" w14:textId="77777777" w:rsidR="00E51B40" w:rsidRPr="00930494" w:rsidRDefault="00E51B40" w:rsidP="00E51B40">
      <w:pPr>
        <w:ind w:right="-187" w:firstLine="720"/>
        <w:rPr>
          <w:rFonts w:cs="Times New Roman"/>
          <w:lang w:val="ru-RU"/>
        </w:rPr>
      </w:pPr>
      <w:r w:rsidRPr="00930494">
        <w:rPr>
          <w:rFonts w:cs="Times New Roman"/>
          <w:color w:val="000000"/>
          <w:szCs w:val="28"/>
          <w:lang w:val="ru-RU"/>
        </w:rPr>
        <w:t xml:space="preserve">Специальность </w:t>
      </w:r>
      <w:proofErr w:type="spellStart"/>
      <w:r w:rsidRPr="00930494">
        <w:rPr>
          <w:rFonts w:cs="Times New Roman"/>
          <w:color w:val="000000"/>
          <w:szCs w:val="28"/>
          <w:lang w:val="ru-RU"/>
        </w:rPr>
        <w:t>ИиТП</w:t>
      </w:r>
      <w:proofErr w:type="spellEnd"/>
    </w:p>
    <w:p w14:paraId="5AC284AD" w14:textId="77777777" w:rsidR="00E51B40" w:rsidRPr="00930494" w:rsidRDefault="00E51B40" w:rsidP="00E51B40">
      <w:pPr>
        <w:spacing w:after="240"/>
        <w:rPr>
          <w:rFonts w:eastAsia="Times New Roman" w:cs="Times New Roman"/>
          <w:lang w:val="ru-RU"/>
        </w:rPr>
      </w:pPr>
      <w:r w:rsidRPr="00930494">
        <w:rPr>
          <w:rFonts w:eastAsia="Times New Roman" w:cs="Times New Roman"/>
          <w:lang w:val="ru-RU"/>
        </w:rPr>
        <w:br/>
      </w:r>
    </w:p>
    <w:p w14:paraId="7368C360" w14:textId="77777777" w:rsidR="00E51B40" w:rsidRPr="00930494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151C349C" w14:textId="77777777" w:rsidR="00E51B40" w:rsidRPr="00930494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761B0C86" w14:textId="77777777" w:rsidR="00E51B40" w:rsidRPr="00930494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6BC784E" w14:textId="77777777" w:rsidR="00E51B40" w:rsidRPr="00930494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75FF320" w14:textId="77777777" w:rsidR="00E51B40" w:rsidRPr="00930494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6FEBB3D" w14:textId="77777777" w:rsidR="00E51B40" w:rsidRPr="00930494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7561D7DE" w14:textId="77777777" w:rsidR="00E51B40" w:rsidRPr="00930494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5A34F24" w14:textId="77777777" w:rsidR="00E51B40" w:rsidRPr="00930494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251FFCB5" w14:textId="77777777" w:rsidR="00E51B40" w:rsidRPr="00930494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72E836B" w14:textId="77777777" w:rsidR="00E51B40" w:rsidRPr="00930494" w:rsidRDefault="00164823" w:rsidP="00E51B40">
      <w:pPr>
        <w:ind w:right="-185" w:firstLine="720"/>
        <w:jc w:val="center"/>
        <w:rPr>
          <w:rFonts w:cs="Times New Roman"/>
          <w:lang w:val="ru-RU"/>
        </w:rPr>
      </w:pPr>
      <w:r w:rsidRPr="00930494">
        <w:rPr>
          <w:rFonts w:cs="Times New Roman"/>
          <w:lang w:val="ru-RU"/>
        </w:rPr>
        <w:t>Практическая</w:t>
      </w:r>
      <w:r w:rsidR="0005754A" w:rsidRPr="00930494">
        <w:rPr>
          <w:rFonts w:cs="Times New Roman"/>
          <w:lang w:val="ru-RU"/>
        </w:rPr>
        <w:t xml:space="preserve"> работа </w:t>
      </w:r>
      <w:r w:rsidR="005132E3" w:rsidRPr="00930494">
        <w:rPr>
          <w:rFonts w:cs="Times New Roman"/>
          <w:color w:val="000000"/>
          <w:szCs w:val="28"/>
          <w:lang w:val="ru-RU"/>
        </w:rPr>
        <w:t xml:space="preserve">№ </w:t>
      </w:r>
      <w:r w:rsidR="0005754A" w:rsidRPr="00930494">
        <w:rPr>
          <w:rFonts w:cs="Times New Roman"/>
          <w:color w:val="000000"/>
          <w:szCs w:val="28"/>
          <w:lang w:val="ru-RU"/>
        </w:rPr>
        <w:t>1</w:t>
      </w:r>
    </w:p>
    <w:p w14:paraId="2E748DA4" w14:textId="77777777" w:rsidR="00E51B40" w:rsidRPr="00930494" w:rsidRDefault="00E51B40" w:rsidP="00551EDB">
      <w:pPr>
        <w:jc w:val="center"/>
        <w:rPr>
          <w:rFonts w:cs="Times New Roman"/>
          <w:b/>
          <w:bCs/>
          <w:szCs w:val="28"/>
          <w:vertAlign w:val="superscript"/>
          <w:lang w:val="ru-RU"/>
        </w:rPr>
      </w:pPr>
      <w:r w:rsidRPr="00930494">
        <w:rPr>
          <w:rFonts w:cs="Times New Roman"/>
          <w:color w:val="000000"/>
          <w:szCs w:val="28"/>
          <w:lang w:val="ru-RU"/>
        </w:rPr>
        <w:t>по дисциплине «</w:t>
      </w:r>
      <w:r w:rsidR="00164823" w:rsidRPr="00930494">
        <w:rPr>
          <w:rFonts w:cs="Times New Roman"/>
          <w:color w:val="000000"/>
          <w:szCs w:val="28"/>
          <w:lang w:val="ru-RU"/>
        </w:rPr>
        <w:t>Методы трансляции</w:t>
      </w:r>
      <w:r w:rsidRPr="00930494">
        <w:rPr>
          <w:rFonts w:cs="Times New Roman"/>
          <w:color w:val="000000"/>
          <w:szCs w:val="28"/>
          <w:lang w:val="ru-RU"/>
        </w:rPr>
        <w:t>»</w:t>
      </w:r>
    </w:p>
    <w:p w14:paraId="486AAA63" w14:textId="77777777" w:rsidR="00E51B40" w:rsidRPr="00930494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3F1781B0" w14:textId="77777777" w:rsidR="00E51B40" w:rsidRPr="00930494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03D72218" w14:textId="77777777" w:rsidR="00E51B40" w:rsidRPr="00930494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6F43AE6F" w14:textId="77777777" w:rsidR="00E51B40" w:rsidRPr="00930494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1287CF9D" w14:textId="77777777" w:rsidR="00E51B40" w:rsidRPr="00930494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7F34741A" w14:textId="77777777" w:rsidR="00E51B40" w:rsidRPr="00930494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1A5700E2" w14:textId="77777777" w:rsidR="00E51B40" w:rsidRPr="00930494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16C9A643" w14:textId="77777777" w:rsidR="00E51B40" w:rsidRPr="00930494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50FC08BE" w14:textId="77777777" w:rsidR="00E51B40" w:rsidRPr="00930494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930494">
        <w:rPr>
          <w:rFonts w:cs="Times New Roman"/>
          <w:color w:val="000000"/>
          <w:szCs w:val="28"/>
          <w:lang w:val="ru-RU"/>
        </w:rPr>
        <w:t xml:space="preserve">Выполнил студент: Дегтярев А.А. </w:t>
      </w:r>
      <w:r w:rsidRPr="00930494">
        <w:rPr>
          <w:rFonts w:cs="Times New Roman"/>
          <w:color w:val="000000"/>
          <w:szCs w:val="28"/>
        </w:rPr>
        <w:t> </w:t>
      </w:r>
    </w:p>
    <w:p w14:paraId="6FE847E6" w14:textId="77777777" w:rsidR="00E51B40" w:rsidRPr="00930494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930494">
        <w:rPr>
          <w:rFonts w:cs="Times New Roman"/>
          <w:color w:val="000000"/>
          <w:szCs w:val="28"/>
        </w:rPr>
        <w:t>группа</w:t>
      </w:r>
      <w:proofErr w:type="spellEnd"/>
      <w:r w:rsidRPr="00930494">
        <w:rPr>
          <w:rFonts w:cs="Times New Roman"/>
          <w:color w:val="000000"/>
          <w:szCs w:val="28"/>
        </w:rPr>
        <w:t xml:space="preserve"> </w:t>
      </w:r>
      <w:r w:rsidR="00801DAA" w:rsidRPr="00930494">
        <w:rPr>
          <w:rFonts w:cs="Times New Roman"/>
          <w:color w:val="000000"/>
          <w:szCs w:val="28"/>
        </w:rPr>
        <w:t>393</w:t>
      </w:r>
      <w:r w:rsidR="0005754A" w:rsidRPr="00930494">
        <w:rPr>
          <w:rFonts w:cs="Times New Roman"/>
          <w:color w:val="000000"/>
          <w:szCs w:val="28"/>
        </w:rPr>
        <w:t>5</w:t>
      </w:r>
      <w:r w:rsidRPr="00930494">
        <w:rPr>
          <w:rFonts w:cs="Times New Roman"/>
          <w:color w:val="000000"/>
          <w:szCs w:val="28"/>
        </w:rPr>
        <w:t>5</w:t>
      </w:r>
      <w:r w:rsidR="0005754A" w:rsidRPr="00930494">
        <w:rPr>
          <w:rFonts w:cs="Times New Roman"/>
          <w:color w:val="000000"/>
          <w:szCs w:val="28"/>
        </w:rPr>
        <w:t>1</w:t>
      </w:r>
    </w:p>
    <w:p w14:paraId="3D1B2B74" w14:textId="77777777" w:rsidR="00E51B40" w:rsidRPr="00930494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930494">
        <w:rPr>
          <w:rFonts w:cs="Times New Roman"/>
          <w:color w:val="000000"/>
          <w:szCs w:val="28"/>
        </w:rPr>
        <w:t>Зачетная</w:t>
      </w:r>
      <w:proofErr w:type="spellEnd"/>
      <w:r w:rsidRPr="00930494">
        <w:rPr>
          <w:rFonts w:cs="Times New Roman"/>
          <w:color w:val="000000"/>
          <w:szCs w:val="28"/>
        </w:rPr>
        <w:t xml:space="preserve"> </w:t>
      </w:r>
      <w:proofErr w:type="spellStart"/>
      <w:r w:rsidRPr="00930494">
        <w:rPr>
          <w:rFonts w:cs="Times New Roman"/>
          <w:color w:val="000000"/>
          <w:szCs w:val="28"/>
        </w:rPr>
        <w:t>книжка</w:t>
      </w:r>
      <w:proofErr w:type="spellEnd"/>
      <w:r w:rsidRPr="00930494">
        <w:rPr>
          <w:rFonts w:cs="Times New Roman"/>
          <w:color w:val="000000"/>
          <w:szCs w:val="28"/>
        </w:rPr>
        <w:t xml:space="preserve"> № </w:t>
      </w:r>
      <w:r w:rsidR="006C1717" w:rsidRPr="00930494">
        <w:rPr>
          <w:rFonts w:cs="Times New Roman"/>
          <w:color w:val="000000"/>
          <w:szCs w:val="28"/>
        </w:rPr>
        <w:t>902021</w:t>
      </w:r>
      <w:r w:rsidRPr="00930494">
        <w:rPr>
          <w:rFonts w:cs="Times New Roman"/>
          <w:color w:val="000000"/>
          <w:szCs w:val="28"/>
        </w:rPr>
        <w:t>-</w:t>
      </w:r>
      <w:r w:rsidR="006C1717" w:rsidRPr="00930494">
        <w:rPr>
          <w:rFonts w:cs="Times New Roman"/>
          <w:color w:val="000000"/>
          <w:szCs w:val="28"/>
        </w:rPr>
        <w:t>26</w:t>
      </w:r>
    </w:p>
    <w:p w14:paraId="565EE65E" w14:textId="77777777" w:rsidR="00E51B40" w:rsidRPr="00930494" w:rsidRDefault="00E51B40" w:rsidP="00E51B40">
      <w:pPr>
        <w:spacing w:after="240"/>
        <w:rPr>
          <w:rFonts w:eastAsia="Times New Roman" w:cs="Times New Roman"/>
        </w:rPr>
      </w:pPr>
      <w:r w:rsidRPr="00930494">
        <w:rPr>
          <w:rFonts w:eastAsia="Times New Roman" w:cs="Times New Roman"/>
        </w:rPr>
        <w:br/>
      </w:r>
      <w:r w:rsidRPr="00930494">
        <w:rPr>
          <w:rFonts w:eastAsia="Times New Roman" w:cs="Times New Roman"/>
        </w:rPr>
        <w:br/>
      </w:r>
      <w:r w:rsidRPr="00930494">
        <w:rPr>
          <w:rFonts w:eastAsia="Times New Roman" w:cs="Times New Roman"/>
        </w:rPr>
        <w:br/>
      </w:r>
    </w:p>
    <w:p w14:paraId="11B88D33" w14:textId="77777777" w:rsidR="000639B9" w:rsidRPr="00930494" w:rsidRDefault="00E51B40" w:rsidP="009800F5">
      <w:pPr>
        <w:ind w:right="-185" w:firstLine="720"/>
        <w:jc w:val="center"/>
        <w:rPr>
          <w:rFonts w:cs="Times New Roman"/>
          <w:color w:val="000000"/>
          <w:szCs w:val="28"/>
        </w:rPr>
      </w:pPr>
      <w:r w:rsidRPr="00930494">
        <w:rPr>
          <w:rFonts w:cs="Times New Roman"/>
          <w:color w:val="000000"/>
          <w:szCs w:val="28"/>
        </w:rPr>
        <w:t>Минск 201</w:t>
      </w:r>
      <w:r w:rsidR="00164823" w:rsidRPr="00930494">
        <w:rPr>
          <w:rFonts w:cs="Times New Roman"/>
          <w:color w:val="000000"/>
          <w:szCs w:val="28"/>
        </w:rPr>
        <w:t>7</w:t>
      </w:r>
    </w:p>
    <w:p w14:paraId="700DAA54" w14:textId="77777777" w:rsidR="000639B9" w:rsidRPr="00930494" w:rsidRDefault="000639B9">
      <w:pPr>
        <w:rPr>
          <w:rFonts w:cs="Times New Roman"/>
          <w:color w:val="000000"/>
          <w:szCs w:val="28"/>
        </w:rPr>
      </w:pPr>
      <w:r w:rsidRPr="00930494">
        <w:rPr>
          <w:rFonts w:cs="Times New Roman"/>
          <w:color w:val="000000"/>
          <w:szCs w:val="28"/>
        </w:rPr>
        <w:br w:type="page"/>
      </w:r>
    </w:p>
    <w:p w14:paraId="574C3952" w14:textId="77777777" w:rsidR="000639B9" w:rsidRPr="00930494" w:rsidRDefault="000639B9" w:rsidP="000639B9">
      <w:pPr>
        <w:pStyle w:val="Heading3"/>
        <w:rPr>
          <w:rFonts w:ascii="Times New Roman" w:hAnsi="Times New Roman" w:cs="Times New Roman"/>
        </w:rPr>
      </w:pPr>
      <w:r w:rsidRPr="00930494">
        <w:rPr>
          <w:rFonts w:ascii="Times New Roman" w:hAnsi="Times New Roman" w:cs="Times New Roman"/>
        </w:rPr>
        <w:lastRenderedPageBreak/>
        <w:t>Вариант 7</w:t>
      </w:r>
    </w:p>
    <w:p w14:paraId="223FF2B5" w14:textId="77777777" w:rsidR="000639B9" w:rsidRPr="00930494" w:rsidRDefault="000639B9" w:rsidP="000639B9">
      <w:pPr>
        <w:pStyle w:val="Heading3"/>
        <w:rPr>
          <w:rFonts w:ascii="Times New Roman" w:hAnsi="Times New Roman" w:cs="Times New Roman"/>
        </w:rPr>
      </w:pPr>
      <w:r w:rsidRPr="00930494">
        <w:rPr>
          <w:rFonts w:ascii="Times New Roman" w:hAnsi="Times New Roman" w:cs="Times New Roman"/>
        </w:rPr>
        <w:t>ИПР №1</w:t>
      </w:r>
    </w:p>
    <w:p w14:paraId="0A4EBD29" w14:textId="77777777" w:rsidR="000639B9" w:rsidRPr="00930494" w:rsidRDefault="000639B9" w:rsidP="000639B9">
      <w:pPr>
        <w:rPr>
          <w:rFonts w:cs="Times New Roman"/>
          <w:lang w:val="ru-RU"/>
        </w:rPr>
      </w:pPr>
    </w:p>
    <w:p w14:paraId="09BB723D" w14:textId="77777777" w:rsidR="000639B9" w:rsidRPr="00930494" w:rsidRDefault="000639B9" w:rsidP="000639B9">
      <w:pPr>
        <w:pStyle w:val="222"/>
        <w:jc w:val="both"/>
      </w:pPr>
      <w:r w:rsidRPr="00930494">
        <w:rPr>
          <w:rStyle w:val="apple-style-span"/>
          <w:b/>
          <w:color w:val="000000"/>
          <w:szCs w:val="28"/>
        </w:rPr>
        <w:t>Цель:</w:t>
      </w:r>
      <w:r w:rsidRPr="00930494">
        <w:rPr>
          <w:rStyle w:val="apple-converted-space"/>
          <w:color w:val="000000"/>
          <w:szCs w:val="28"/>
        </w:rPr>
        <w:t> </w:t>
      </w:r>
      <w:r w:rsidRPr="00930494">
        <w:t xml:space="preserve">Ознакомление студентов с </w:t>
      </w:r>
      <w:r w:rsidRPr="00930494">
        <w:rPr>
          <w:szCs w:val="28"/>
        </w:rPr>
        <w:t>разработкой языка программирования</w:t>
      </w:r>
      <w:r w:rsidRPr="00930494">
        <w:t>.</w:t>
      </w:r>
    </w:p>
    <w:p w14:paraId="771A454E" w14:textId="77777777" w:rsidR="000639B9" w:rsidRPr="00930494" w:rsidRDefault="000639B9" w:rsidP="000639B9">
      <w:pPr>
        <w:pStyle w:val="222"/>
        <w:rPr>
          <w:rStyle w:val="apple-style-span"/>
          <w:color w:val="000000"/>
          <w:szCs w:val="28"/>
        </w:rPr>
      </w:pPr>
      <w:r w:rsidRPr="00930494">
        <w:rPr>
          <w:rStyle w:val="apple-converted-space"/>
          <w:color w:val="000000"/>
          <w:szCs w:val="28"/>
        </w:rPr>
        <w:t> </w:t>
      </w:r>
    </w:p>
    <w:p w14:paraId="45E1B58D" w14:textId="77777777" w:rsidR="000639B9" w:rsidRPr="00930494" w:rsidRDefault="000639B9" w:rsidP="000639B9">
      <w:pPr>
        <w:jc w:val="both"/>
        <w:rPr>
          <w:rStyle w:val="apple-converted-space"/>
          <w:rFonts w:cs="Times New Roman"/>
          <w:color w:val="000000"/>
          <w:szCs w:val="28"/>
          <w:lang w:val="ru-RU"/>
        </w:rPr>
      </w:pPr>
      <w:r w:rsidRPr="00930494">
        <w:rPr>
          <w:rStyle w:val="apple-style-span"/>
          <w:rFonts w:cs="Times New Roman"/>
          <w:b/>
          <w:bCs/>
          <w:color w:val="000000"/>
          <w:szCs w:val="28"/>
          <w:lang w:val="ru-RU"/>
        </w:rPr>
        <w:t>Общая постановка задачи:</w:t>
      </w:r>
      <w:r w:rsidRPr="00930494">
        <w:rPr>
          <w:rStyle w:val="apple-converted-space"/>
          <w:rFonts w:cs="Times New Roman"/>
          <w:color w:val="000000"/>
          <w:szCs w:val="28"/>
        </w:rPr>
        <w:t> </w:t>
      </w:r>
    </w:p>
    <w:p w14:paraId="7EFEB191" w14:textId="77777777" w:rsidR="000639B9" w:rsidRPr="00930494" w:rsidRDefault="000639B9" w:rsidP="000639B9">
      <w:pPr>
        <w:jc w:val="both"/>
        <w:rPr>
          <w:rStyle w:val="apple-converted-space"/>
          <w:rFonts w:cs="Times New Roman"/>
          <w:color w:val="000000"/>
          <w:szCs w:val="28"/>
          <w:lang w:val="ru-RU"/>
        </w:rPr>
      </w:pPr>
    </w:p>
    <w:p w14:paraId="0BEF1598" w14:textId="77777777" w:rsidR="000639B9" w:rsidRPr="00930494" w:rsidRDefault="000639B9" w:rsidP="000639B9">
      <w:pPr>
        <w:jc w:val="both"/>
        <w:rPr>
          <w:rFonts w:cs="Times New Roman"/>
          <w:szCs w:val="28"/>
          <w:lang w:val="ru-RU"/>
        </w:rPr>
      </w:pPr>
      <w:r w:rsidRPr="00930494">
        <w:rPr>
          <w:rFonts w:cs="Times New Roman"/>
          <w:szCs w:val="28"/>
          <w:lang w:val="ru-RU"/>
        </w:rPr>
        <w:t>Разработка языка программирования с заведомо определенными свойствами и создание простого компилятора, результатом работы которого является создание байт-кода</w:t>
      </w:r>
    </w:p>
    <w:p w14:paraId="6E1C1CE4" w14:textId="77777777" w:rsidR="000639B9" w:rsidRPr="00930494" w:rsidRDefault="000639B9" w:rsidP="007717FA">
      <w:pPr>
        <w:pStyle w:val="NormalWeb"/>
        <w:jc w:val="both"/>
        <w:rPr>
          <w:rStyle w:val="apple-converted-space"/>
          <w:szCs w:val="28"/>
          <w:lang w:val="ru-RU"/>
        </w:rPr>
      </w:pPr>
      <w:r w:rsidRPr="00930494">
        <w:rPr>
          <w:b/>
          <w:szCs w:val="28"/>
          <w:lang w:val="ru-RU"/>
        </w:rPr>
        <w:t>Методические указания</w:t>
      </w:r>
      <w:r w:rsidRPr="00930494">
        <w:rPr>
          <w:szCs w:val="28"/>
          <w:lang w:val="ru-RU"/>
        </w:rPr>
        <w:t>:</w:t>
      </w:r>
    </w:p>
    <w:p w14:paraId="478D4B44" w14:textId="77777777" w:rsidR="000639B9" w:rsidRPr="00930494" w:rsidRDefault="000639B9" w:rsidP="000639B9">
      <w:pPr>
        <w:jc w:val="both"/>
        <w:rPr>
          <w:rFonts w:cs="Times New Roman"/>
          <w:szCs w:val="28"/>
          <w:lang w:val="ru-RU"/>
        </w:rPr>
      </w:pPr>
      <w:r w:rsidRPr="00930494">
        <w:rPr>
          <w:rFonts w:cs="Times New Roman"/>
          <w:szCs w:val="28"/>
          <w:lang w:val="ru-RU"/>
        </w:rPr>
        <w:t>Необходимо определить а</w:t>
      </w:r>
      <w:r w:rsidRPr="00930494">
        <w:rPr>
          <w:rFonts w:cs="Times New Roman"/>
          <w:iCs/>
          <w:lang w:val="ru-RU"/>
        </w:rPr>
        <w:t xml:space="preserve">лфавит, синтаксис, </w:t>
      </w:r>
      <w:r w:rsidRPr="00930494">
        <w:rPr>
          <w:rFonts w:cs="Times New Roman"/>
          <w:szCs w:val="28"/>
          <w:lang w:val="ru-RU"/>
        </w:rPr>
        <w:t>граммати</w:t>
      </w:r>
      <w:r w:rsidRPr="00930494">
        <w:rPr>
          <w:rFonts w:cs="Times New Roman"/>
          <w:iCs/>
          <w:lang w:val="ru-RU"/>
        </w:rPr>
        <w:t xml:space="preserve">ку простейшего языка программирования, </w:t>
      </w:r>
      <w:r w:rsidRPr="00930494">
        <w:rPr>
          <w:rFonts w:cs="Times New Roman"/>
          <w:szCs w:val="28"/>
          <w:lang w:val="ru-RU"/>
        </w:rPr>
        <w:t xml:space="preserve">разработать простой компилятор, результатом работы которого является создание байт-кода. </w:t>
      </w:r>
    </w:p>
    <w:p w14:paraId="128D5409" w14:textId="77777777" w:rsidR="000639B9" w:rsidRPr="00930494" w:rsidRDefault="000639B9" w:rsidP="000639B9">
      <w:pPr>
        <w:jc w:val="both"/>
        <w:rPr>
          <w:rFonts w:cs="Times New Roman"/>
          <w:szCs w:val="28"/>
          <w:lang w:val="ru-RU"/>
        </w:rPr>
      </w:pPr>
    </w:p>
    <w:p w14:paraId="52DD9910" w14:textId="77777777" w:rsidR="000639B9" w:rsidRPr="00930494" w:rsidRDefault="000639B9" w:rsidP="007717FA">
      <w:pPr>
        <w:spacing w:after="120"/>
        <w:jc w:val="both"/>
        <w:rPr>
          <w:rFonts w:cs="Times New Roman"/>
          <w:szCs w:val="28"/>
          <w:lang w:val="ru-RU"/>
        </w:rPr>
      </w:pPr>
      <w:r w:rsidRPr="00930494">
        <w:rPr>
          <w:rFonts w:cs="Times New Roman"/>
          <w:szCs w:val="28"/>
          <w:lang w:val="ru-RU"/>
        </w:rPr>
        <w:t>На основе имеющейся информации о грамматике языка разработать структуру байт-кода, который будет генерироваться компилятором. Необходимо при этом учитывать, что эта структура должна быть достаточно проста, чтобы в дальнейшем, при интерпретации байт-</w:t>
      </w:r>
      <w:proofErr w:type="gramStart"/>
      <w:r w:rsidRPr="00930494">
        <w:rPr>
          <w:rFonts w:cs="Times New Roman"/>
          <w:szCs w:val="28"/>
          <w:lang w:val="ru-RU"/>
        </w:rPr>
        <w:t>кода,  затрачивался</w:t>
      </w:r>
      <w:proofErr w:type="gramEnd"/>
      <w:r w:rsidRPr="00930494">
        <w:rPr>
          <w:rFonts w:cs="Times New Roman"/>
          <w:szCs w:val="28"/>
          <w:lang w:val="ru-RU"/>
        </w:rPr>
        <w:t xml:space="preserve"> минимум временных  и вычислительных ресурсов. </w:t>
      </w:r>
    </w:p>
    <w:p w14:paraId="03B11FB5" w14:textId="1BFAC141" w:rsidR="000639B9" w:rsidRPr="00930494" w:rsidRDefault="000639B9" w:rsidP="000639B9">
      <w:pPr>
        <w:jc w:val="both"/>
        <w:rPr>
          <w:rFonts w:cs="Times New Roman"/>
          <w:szCs w:val="28"/>
          <w:lang w:val="ru-RU"/>
        </w:rPr>
      </w:pPr>
      <w:r w:rsidRPr="00930494">
        <w:rPr>
          <w:rFonts w:cs="Times New Roman"/>
          <w:szCs w:val="28"/>
          <w:lang w:val="ru-RU"/>
        </w:rPr>
        <w:t>Разработать программный код, реализующий функцию генерации байт-кода и записи его в файл. Создать тестовое приложение.</w:t>
      </w:r>
    </w:p>
    <w:p w14:paraId="3D1A0DD7" w14:textId="0DC4C64C" w:rsidR="000639B9" w:rsidRPr="00F038BB" w:rsidRDefault="000639B9" w:rsidP="000639B9">
      <w:pPr>
        <w:pStyle w:val="NormalWeb"/>
        <w:jc w:val="both"/>
        <w:rPr>
          <w:lang w:val="ru-RU"/>
        </w:rPr>
      </w:pPr>
      <w:proofErr w:type="spellStart"/>
      <w:r w:rsidRPr="00F038BB">
        <w:rPr>
          <w:b/>
          <w:lang w:val="ru-RU"/>
        </w:rPr>
        <w:t>Подмножество</w:t>
      </w:r>
      <w:proofErr w:type="spellEnd"/>
      <w:r w:rsidRPr="00F038BB">
        <w:rPr>
          <w:b/>
          <w:lang w:val="ru-RU"/>
        </w:rPr>
        <w:t xml:space="preserve"> языка включает</w:t>
      </w:r>
      <w:r w:rsidRPr="00F038BB">
        <w:rPr>
          <w:lang w:val="ru-RU"/>
        </w:rPr>
        <w:t>:</w:t>
      </w:r>
    </w:p>
    <w:p w14:paraId="2B91B597" w14:textId="67AE0ECF" w:rsidR="000639B9" w:rsidRPr="00930494" w:rsidRDefault="000639B9" w:rsidP="000639B9">
      <w:pPr>
        <w:tabs>
          <w:tab w:val="left" w:pos="3969"/>
        </w:tabs>
        <w:rPr>
          <w:rFonts w:cs="Times New Roman"/>
          <w:lang w:val="ru-RU"/>
        </w:rPr>
      </w:pPr>
      <w:r w:rsidRPr="00930494">
        <w:rPr>
          <w:rFonts w:cs="Times New Roman"/>
          <w:lang w:val="ru-RU"/>
        </w:rPr>
        <w:t xml:space="preserve">данные типа </w:t>
      </w:r>
      <w:proofErr w:type="spellStart"/>
      <w:r w:rsidRPr="00930494">
        <w:rPr>
          <w:rFonts w:cs="Times New Roman"/>
          <w:b/>
        </w:rPr>
        <w:t>int</w:t>
      </w:r>
      <w:proofErr w:type="spellEnd"/>
      <w:r w:rsidRPr="00930494">
        <w:rPr>
          <w:rFonts w:cs="Times New Roman"/>
          <w:b/>
          <w:lang w:val="ru-RU"/>
        </w:rPr>
        <w:t xml:space="preserve">, </w:t>
      </w:r>
      <w:r w:rsidRPr="00930494">
        <w:rPr>
          <w:rFonts w:cs="Times New Roman"/>
          <w:b/>
        </w:rPr>
        <w:t>float</w:t>
      </w:r>
      <w:r w:rsidRPr="00930494">
        <w:rPr>
          <w:rFonts w:cs="Times New Roman"/>
          <w:b/>
          <w:lang w:val="ru-RU"/>
        </w:rPr>
        <w:t xml:space="preserve">, </w:t>
      </w:r>
      <w:proofErr w:type="spellStart"/>
      <w:r w:rsidRPr="00930494">
        <w:rPr>
          <w:rFonts w:cs="Times New Roman"/>
          <w:b/>
        </w:rPr>
        <w:t>struct</w:t>
      </w:r>
      <w:proofErr w:type="spellEnd"/>
      <w:r w:rsidRPr="00930494">
        <w:rPr>
          <w:rFonts w:cs="Times New Roman"/>
          <w:b/>
          <w:lang w:val="ru-RU"/>
        </w:rPr>
        <w:t xml:space="preserve"> </w:t>
      </w:r>
      <w:r w:rsidRPr="00930494">
        <w:rPr>
          <w:rFonts w:cs="Times New Roman"/>
          <w:lang w:val="ru-RU"/>
        </w:rPr>
        <w:t xml:space="preserve">из элементов указанных типов; </w:t>
      </w:r>
    </w:p>
    <w:p w14:paraId="0FF03C72" w14:textId="77777777" w:rsidR="000639B9" w:rsidRPr="00930494" w:rsidRDefault="000639B9" w:rsidP="000639B9">
      <w:pPr>
        <w:numPr>
          <w:ilvl w:val="0"/>
          <w:numId w:val="22"/>
        </w:numPr>
        <w:tabs>
          <w:tab w:val="clear" w:pos="360"/>
          <w:tab w:val="num" w:pos="567"/>
          <w:tab w:val="left" w:pos="3969"/>
        </w:tabs>
        <w:ind w:left="709"/>
        <w:rPr>
          <w:rFonts w:cs="Times New Roman"/>
        </w:rPr>
      </w:pPr>
      <w:proofErr w:type="spellStart"/>
      <w:r w:rsidRPr="00930494">
        <w:rPr>
          <w:rFonts w:cs="Times New Roman"/>
        </w:rPr>
        <w:t>инструкции</w:t>
      </w:r>
      <w:proofErr w:type="spellEnd"/>
      <w:r w:rsidRPr="00930494">
        <w:rPr>
          <w:rFonts w:cs="Times New Roman"/>
        </w:rPr>
        <w:t xml:space="preserve"> </w:t>
      </w:r>
      <w:proofErr w:type="spellStart"/>
      <w:r w:rsidRPr="00930494">
        <w:rPr>
          <w:rFonts w:cs="Times New Roman"/>
        </w:rPr>
        <w:t>описания</w:t>
      </w:r>
      <w:proofErr w:type="spellEnd"/>
      <w:r w:rsidRPr="00930494">
        <w:rPr>
          <w:rFonts w:cs="Times New Roman"/>
        </w:rPr>
        <w:t xml:space="preserve"> </w:t>
      </w:r>
      <w:proofErr w:type="spellStart"/>
      <w:r w:rsidRPr="00930494">
        <w:rPr>
          <w:rFonts w:cs="Times New Roman"/>
        </w:rPr>
        <w:t>переменных</w:t>
      </w:r>
      <w:proofErr w:type="spellEnd"/>
      <w:r w:rsidRPr="00930494">
        <w:rPr>
          <w:rFonts w:cs="Times New Roman"/>
        </w:rPr>
        <w:t>;</w:t>
      </w:r>
    </w:p>
    <w:p w14:paraId="0E4BAC0C" w14:textId="77777777" w:rsidR="000639B9" w:rsidRPr="00930494" w:rsidRDefault="000639B9" w:rsidP="000639B9">
      <w:pPr>
        <w:numPr>
          <w:ilvl w:val="0"/>
          <w:numId w:val="22"/>
        </w:numPr>
        <w:tabs>
          <w:tab w:val="clear" w:pos="360"/>
          <w:tab w:val="num" w:pos="567"/>
          <w:tab w:val="left" w:pos="3969"/>
        </w:tabs>
        <w:ind w:left="567" w:hanging="218"/>
        <w:rPr>
          <w:rFonts w:cs="Times New Roman"/>
          <w:lang w:val="ru-RU"/>
        </w:rPr>
      </w:pPr>
      <w:r w:rsidRPr="00930494">
        <w:rPr>
          <w:rFonts w:cs="Times New Roman"/>
          <w:lang w:val="ru-RU"/>
        </w:rPr>
        <w:t>операторы присваивания в любой последовательности;</w:t>
      </w:r>
    </w:p>
    <w:p w14:paraId="0813F88B" w14:textId="77777777" w:rsidR="000639B9" w:rsidRPr="00930494" w:rsidRDefault="000639B9" w:rsidP="000639B9">
      <w:pPr>
        <w:numPr>
          <w:ilvl w:val="0"/>
          <w:numId w:val="22"/>
        </w:numPr>
        <w:tabs>
          <w:tab w:val="clear" w:pos="360"/>
          <w:tab w:val="num" w:pos="567"/>
          <w:tab w:val="left" w:pos="3969"/>
        </w:tabs>
        <w:ind w:left="709"/>
        <w:rPr>
          <w:rFonts w:cs="Times New Roman"/>
        </w:rPr>
      </w:pPr>
      <w:proofErr w:type="spellStart"/>
      <w:proofErr w:type="gramStart"/>
      <w:r w:rsidRPr="00930494">
        <w:rPr>
          <w:rFonts w:cs="Times New Roman"/>
        </w:rPr>
        <w:t>операции</w:t>
      </w:r>
      <w:proofErr w:type="spellEnd"/>
      <w:r w:rsidRPr="00930494">
        <w:rPr>
          <w:rFonts w:cs="Times New Roman"/>
        </w:rPr>
        <w:t xml:space="preserve">  </w:t>
      </w:r>
      <w:r w:rsidRPr="00930494">
        <w:rPr>
          <w:rFonts w:cs="Times New Roman"/>
          <w:b/>
        </w:rPr>
        <w:t>+</w:t>
      </w:r>
      <w:proofErr w:type="gramEnd"/>
      <w:r w:rsidRPr="00930494">
        <w:rPr>
          <w:rFonts w:cs="Times New Roman"/>
          <w:b/>
        </w:rPr>
        <w:t>, – ,  *, = =, != , &lt;, &gt;</w:t>
      </w:r>
      <w:r w:rsidRPr="00930494">
        <w:rPr>
          <w:rFonts w:cs="Times New Roman"/>
        </w:rPr>
        <w:t xml:space="preserve"> .</w:t>
      </w:r>
    </w:p>
    <w:p w14:paraId="0132981C" w14:textId="77777777" w:rsidR="00D8014D" w:rsidRPr="00930494" w:rsidRDefault="00D8014D" w:rsidP="00D8014D">
      <w:pPr>
        <w:tabs>
          <w:tab w:val="left" w:pos="3969"/>
        </w:tabs>
        <w:rPr>
          <w:rFonts w:cs="Times New Roman"/>
        </w:rPr>
      </w:pPr>
    </w:p>
    <w:p w14:paraId="2DF0F21B" w14:textId="74D33F07" w:rsidR="00D8014D" w:rsidRDefault="00D8014D">
      <w:pPr>
        <w:rPr>
          <w:rFonts w:cs="Times New Roman"/>
        </w:rPr>
      </w:pPr>
    </w:p>
    <w:p w14:paraId="54624236" w14:textId="77777777" w:rsidR="00D122ED" w:rsidRDefault="00D122ED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Из задания я предположил, что необходимо создание функции генерации байт-</w:t>
      </w:r>
      <w:proofErr w:type="gramStart"/>
      <w:r>
        <w:rPr>
          <w:rFonts w:cs="Times New Roman"/>
          <w:lang w:val="ru-RU"/>
        </w:rPr>
        <w:t>кода(</w:t>
      </w:r>
      <w:proofErr w:type="gramEnd"/>
      <w:r>
        <w:rPr>
          <w:rFonts w:cs="Times New Roman"/>
          <w:lang w:val="ru-RU"/>
        </w:rPr>
        <w:t xml:space="preserve">как промежуточного </w:t>
      </w:r>
      <w:r w:rsidRPr="00D122ED">
        <w:rPr>
          <w:rFonts w:cs="Times New Roman"/>
          <w:lang w:val="ru-RU"/>
        </w:rPr>
        <w:t>(</w:t>
      </w:r>
      <w:r w:rsidRPr="00D122ED">
        <w:rPr>
          <w:rFonts w:cs="Times New Roman"/>
          <w:b/>
        </w:rPr>
        <w:t>intermediate</w:t>
      </w:r>
      <w:r w:rsidRPr="00D122ED">
        <w:rPr>
          <w:rFonts w:cs="Times New Roman"/>
          <w:lang w:val="ru-RU"/>
        </w:rPr>
        <w:t xml:space="preserve">) </w:t>
      </w:r>
      <w:r>
        <w:rPr>
          <w:rFonts w:cs="Times New Roman"/>
          <w:lang w:val="ru-RU"/>
        </w:rPr>
        <w:t xml:space="preserve">языка); Так как подразумевается дальнейшая его </w:t>
      </w:r>
      <w:proofErr w:type="spellStart"/>
      <w:r>
        <w:rPr>
          <w:rFonts w:cs="Times New Roman"/>
          <w:lang w:val="ru-RU"/>
        </w:rPr>
        <w:t>интерпретация,другими</w:t>
      </w:r>
      <w:proofErr w:type="spellEnd"/>
      <w:r>
        <w:rPr>
          <w:rFonts w:cs="Times New Roman"/>
          <w:lang w:val="ru-RU"/>
        </w:rPr>
        <w:t xml:space="preserve"> программами(виртуальной машиной, или специализированным транслятором в машинный язык);</w:t>
      </w:r>
    </w:p>
    <w:p w14:paraId="1A3F9812" w14:textId="77777777" w:rsidR="00D122ED" w:rsidRDefault="00D122ED">
      <w:pPr>
        <w:rPr>
          <w:rFonts w:cs="Times New Roman"/>
          <w:lang w:val="ru-RU"/>
        </w:rPr>
      </w:pPr>
    </w:p>
    <w:p w14:paraId="6725DBF6" w14:textId="12236F68" w:rsidR="00D122ED" w:rsidRPr="00D122ED" w:rsidRDefault="00D122ED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Создание </w:t>
      </w:r>
      <w:r>
        <w:rPr>
          <w:rFonts w:cs="Times New Roman"/>
        </w:rPr>
        <w:t>intermediate</w:t>
      </w:r>
      <w:r w:rsidRPr="00D27CAD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языка позволит дальше выпо</w:t>
      </w:r>
      <w:r w:rsidR="00D27CAD">
        <w:rPr>
          <w:rFonts w:cs="Times New Roman"/>
          <w:lang w:val="ru-RU"/>
        </w:rPr>
        <w:t xml:space="preserve">лнить операции оптимизации кода, упростит само устройство </w:t>
      </w:r>
      <w:proofErr w:type="gramStart"/>
      <w:r w:rsidR="00D27CAD">
        <w:rPr>
          <w:rFonts w:cs="Times New Roman"/>
          <w:lang w:val="ru-RU"/>
        </w:rPr>
        <w:t>компилятора(</w:t>
      </w:r>
      <w:proofErr w:type="gramEnd"/>
      <w:r w:rsidR="00D27CAD">
        <w:rPr>
          <w:rFonts w:cs="Times New Roman"/>
          <w:lang w:val="ru-RU"/>
        </w:rPr>
        <w:t xml:space="preserve">не нужно будет делать полный </w:t>
      </w:r>
      <w:proofErr w:type="spellStart"/>
      <w:r w:rsidR="00004C1D">
        <w:rPr>
          <w:rFonts w:cs="Times New Roman"/>
          <w:lang w:val="ru-RU"/>
        </w:rPr>
        <w:t>нативный</w:t>
      </w:r>
      <w:proofErr w:type="spellEnd"/>
      <w:r w:rsidR="00004C1D">
        <w:rPr>
          <w:rFonts w:cs="Times New Roman"/>
          <w:lang w:val="ru-RU"/>
        </w:rPr>
        <w:t xml:space="preserve"> компилятор для каждой новой машины)(</w:t>
      </w:r>
      <w:proofErr w:type="spellStart"/>
      <w:r w:rsidR="00004C1D">
        <w:rPr>
          <w:rFonts w:cs="Times New Roman"/>
          <w:lang w:val="ru-RU"/>
        </w:rPr>
        <w:t>фронтенд</w:t>
      </w:r>
      <w:proofErr w:type="spellEnd"/>
      <w:r w:rsidR="00004C1D">
        <w:rPr>
          <w:rFonts w:cs="Times New Roman"/>
          <w:lang w:val="ru-RU"/>
        </w:rPr>
        <w:t xml:space="preserve"> остается прежним для всех конечных переводчиков в машинный код)</w:t>
      </w:r>
    </w:p>
    <w:p w14:paraId="23948DDD" w14:textId="77777777" w:rsidR="00D8014D" w:rsidRDefault="00D8014D" w:rsidP="00D8014D">
      <w:pPr>
        <w:tabs>
          <w:tab w:val="left" w:pos="3969"/>
        </w:tabs>
        <w:rPr>
          <w:rFonts w:cs="Times New Roman"/>
          <w:lang w:val="ru-RU"/>
        </w:rPr>
      </w:pPr>
    </w:p>
    <w:p w14:paraId="7475B13C" w14:textId="30D250F6" w:rsidR="00004C1D" w:rsidRPr="00D40ABA" w:rsidRDefault="00004C1D" w:rsidP="00D8014D">
      <w:pPr>
        <w:tabs>
          <w:tab w:val="left" w:pos="3969"/>
        </w:tabs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Возможно представление в разных вариантах промежуточного кода, в </w:t>
      </w:r>
      <w:proofErr w:type="gramStart"/>
      <w:r>
        <w:rPr>
          <w:rFonts w:cs="Times New Roman"/>
          <w:lang w:val="ru-RU"/>
        </w:rPr>
        <w:t>высокоуровневом(</w:t>
      </w:r>
      <w:proofErr w:type="gramEnd"/>
      <w:r>
        <w:rPr>
          <w:rFonts w:cs="Times New Roman"/>
          <w:lang w:val="ru-RU"/>
        </w:rPr>
        <w:t xml:space="preserve">где язык вполне похож на высокоуровневый </w:t>
      </w:r>
      <w:proofErr w:type="spellStart"/>
      <w:r>
        <w:rPr>
          <w:rFonts w:cs="Times New Roman"/>
        </w:rPr>
        <w:t>msil</w:t>
      </w:r>
      <w:proofErr w:type="spellEnd"/>
      <w:r w:rsidRPr="00004C1D">
        <w:rPr>
          <w:rFonts w:cs="Times New Roman"/>
          <w:lang w:val="ru-RU"/>
        </w:rPr>
        <w:t xml:space="preserve">) </w:t>
      </w:r>
      <w:r>
        <w:rPr>
          <w:rFonts w:cs="Times New Roman"/>
          <w:lang w:val="ru-RU"/>
        </w:rPr>
        <w:t xml:space="preserve">или </w:t>
      </w:r>
      <w:r w:rsidRPr="00004C1D">
        <w:rPr>
          <w:rFonts w:cs="Times New Roman"/>
          <w:lang w:val="ru-RU"/>
        </w:rPr>
        <w:t>низкоуровневый</w:t>
      </w:r>
      <w:r w:rsidR="004F3302" w:rsidRPr="004F3302">
        <w:rPr>
          <w:rFonts w:cs="Times New Roman"/>
          <w:lang w:val="ru-RU"/>
        </w:rPr>
        <w:t xml:space="preserve"> </w:t>
      </w:r>
      <w:r w:rsidR="004F3302">
        <w:rPr>
          <w:rFonts w:cs="Times New Roman"/>
          <w:lang w:val="ru-RU"/>
        </w:rPr>
        <w:t xml:space="preserve">вроде </w:t>
      </w:r>
      <w:proofErr w:type="spellStart"/>
      <w:r w:rsidR="004F3302">
        <w:rPr>
          <w:rFonts w:cs="Times New Roman"/>
        </w:rPr>
        <w:t>asm</w:t>
      </w:r>
      <w:proofErr w:type="spellEnd"/>
      <w:r w:rsidR="004F3302" w:rsidRPr="004F3302">
        <w:rPr>
          <w:rFonts w:cs="Times New Roman"/>
          <w:lang w:val="ru-RU"/>
        </w:rPr>
        <w:t xml:space="preserve">. </w:t>
      </w:r>
      <w:r w:rsidR="004F3302">
        <w:rPr>
          <w:rFonts w:cs="Times New Roman"/>
          <w:lang w:val="ru-RU"/>
        </w:rPr>
        <w:t>Есть универсальный трех-</w:t>
      </w:r>
      <w:proofErr w:type="spellStart"/>
      <w:r w:rsidR="004F3302">
        <w:rPr>
          <w:rFonts w:cs="Times New Roman"/>
          <w:lang w:val="ru-RU"/>
        </w:rPr>
        <w:t>адрессовый</w:t>
      </w:r>
      <w:proofErr w:type="spellEnd"/>
      <w:r w:rsidR="004F3302">
        <w:rPr>
          <w:rFonts w:cs="Times New Roman"/>
          <w:lang w:val="ru-RU"/>
        </w:rPr>
        <w:t xml:space="preserve"> </w:t>
      </w:r>
      <w:proofErr w:type="gramStart"/>
      <w:r w:rsidR="004F3302">
        <w:rPr>
          <w:rFonts w:cs="Times New Roman"/>
          <w:lang w:val="ru-RU"/>
        </w:rPr>
        <w:t>код(</w:t>
      </w:r>
      <w:proofErr w:type="gramEnd"/>
      <w:r w:rsidR="004F3302">
        <w:rPr>
          <w:rFonts w:cs="Times New Roman"/>
          <w:lang w:val="ru-RU"/>
        </w:rPr>
        <w:t>используется 3 регистра)</w:t>
      </w:r>
      <w:r w:rsidR="004F3302">
        <w:rPr>
          <w:rFonts w:cs="Times New Roman"/>
          <w:lang w:val="ru-RU"/>
        </w:rPr>
        <w:br/>
      </w:r>
      <w:r w:rsidR="004F3302">
        <w:rPr>
          <w:rFonts w:cs="Times New Roman"/>
          <w:lang w:val="ru-RU"/>
        </w:rPr>
        <w:br/>
      </w:r>
      <w:r w:rsidR="00907CEA">
        <w:rPr>
          <w:rFonts w:cs="Times New Roman"/>
        </w:rPr>
        <w:t>Java</w:t>
      </w:r>
      <w:r w:rsidR="00907CEA" w:rsidRPr="00907CEA">
        <w:rPr>
          <w:rFonts w:cs="Times New Roman"/>
          <w:lang w:val="ru-RU"/>
        </w:rPr>
        <w:t xml:space="preserve"> </w:t>
      </w:r>
      <w:r w:rsidR="00907CEA">
        <w:rPr>
          <w:rFonts w:cs="Times New Roman"/>
        </w:rPr>
        <w:t>bytecode</w:t>
      </w:r>
      <w:r w:rsidR="00907CEA" w:rsidRPr="00907CEA">
        <w:rPr>
          <w:rFonts w:cs="Times New Roman"/>
          <w:lang w:val="ru-RU"/>
        </w:rPr>
        <w:t xml:space="preserve"> </w:t>
      </w:r>
      <w:r w:rsidR="00907CEA">
        <w:rPr>
          <w:rFonts w:cs="Times New Roman"/>
          <w:lang w:val="ru-RU"/>
        </w:rPr>
        <w:t xml:space="preserve">использует достаточно высокоуровневые конструкции, </w:t>
      </w:r>
      <w:r w:rsidR="00D40ABA">
        <w:rPr>
          <w:rFonts w:cs="Times New Roman"/>
          <w:lang w:val="ru-RU"/>
        </w:rPr>
        <w:t xml:space="preserve">тут есть таблица значений </w:t>
      </w:r>
      <w:r w:rsidR="00D40ABA">
        <w:rPr>
          <w:rFonts w:cs="Times New Roman"/>
        </w:rPr>
        <w:t>opcodes</w:t>
      </w:r>
      <w:r w:rsidR="00D40ABA" w:rsidRPr="00D40ABA">
        <w:rPr>
          <w:rFonts w:cs="Times New Roman"/>
          <w:lang w:val="ru-RU"/>
        </w:rPr>
        <w:t xml:space="preserve"> </w:t>
      </w:r>
      <w:hyperlink r:id="rId6" w:history="1">
        <w:r w:rsidR="00D40ABA" w:rsidRPr="00FA0981">
          <w:rPr>
            <w:rStyle w:val="Hyperlink"/>
            <w:rFonts w:cs="Times New Roman"/>
          </w:rPr>
          <w:t>https</w:t>
        </w:r>
        <w:r w:rsidR="00D40ABA" w:rsidRPr="00FA0981">
          <w:rPr>
            <w:rStyle w:val="Hyperlink"/>
            <w:rFonts w:cs="Times New Roman"/>
            <w:lang w:val="ru-RU"/>
          </w:rPr>
          <w:t>://</w:t>
        </w:r>
        <w:proofErr w:type="spellStart"/>
        <w:r w:rsidR="00D40ABA" w:rsidRPr="00FA0981">
          <w:rPr>
            <w:rStyle w:val="Hyperlink"/>
            <w:rFonts w:cs="Times New Roman"/>
          </w:rPr>
          <w:t>en</w:t>
        </w:r>
        <w:proofErr w:type="spellEnd"/>
        <w:r w:rsidR="00D40ABA" w:rsidRPr="00FA0981">
          <w:rPr>
            <w:rStyle w:val="Hyperlink"/>
            <w:rFonts w:cs="Times New Roman"/>
            <w:lang w:val="ru-RU"/>
          </w:rPr>
          <w:t>.</w:t>
        </w:r>
        <w:proofErr w:type="spellStart"/>
        <w:r w:rsidR="00D40ABA" w:rsidRPr="00FA0981">
          <w:rPr>
            <w:rStyle w:val="Hyperlink"/>
            <w:rFonts w:cs="Times New Roman"/>
          </w:rPr>
          <w:t>wikibooks</w:t>
        </w:r>
        <w:proofErr w:type="spellEnd"/>
        <w:r w:rsidR="00D40ABA" w:rsidRPr="00FA0981">
          <w:rPr>
            <w:rStyle w:val="Hyperlink"/>
            <w:rFonts w:cs="Times New Roman"/>
            <w:lang w:val="ru-RU"/>
          </w:rPr>
          <w:t>.</w:t>
        </w:r>
        <w:r w:rsidR="00D40ABA" w:rsidRPr="00FA0981">
          <w:rPr>
            <w:rStyle w:val="Hyperlink"/>
            <w:rFonts w:cs="Times New Roman"/>
          </w:rPr>
          <w:t>org</w:t>
        </w:r>
        <w:r w:rsidR="00D40ABA" w:rsidRPr="00FA0981">
          <w:rPr>
            <w:rStyle w:val="Hyperlink"/>
            <w:rFonts w:cs="Times New Roman"/>
            <w:lang w:val="ru-RU"/>
          </w:rPr>
          <w:t>/</w:t>
        </w:r>
        <w:r w:rsidR="00D40ABA" w:rsidRPr="00FA0981">
          <w:rPr>
            <w:rStyle w:val="Hyperlink"/>
            <w:rFonts w:cs="Times New Roman"/>
          </w:rPr>
          <w:t>wiki</w:t>
        </w:r>
        <w:r w:rsidR="00D40ABA" w:rsidRPr="00FA0981">
          <w:rPr>
            <w:rStyle w:val="Hyperlink"/>
            <w:rFonts w:cs="Times New Roman"/>
            <w:lang w:val="ru-RU"/>
          </w:rPr>
          <w:t>/</w:t>
        </w:r>
        <w:r w:rsidR="00D40ABA" w:rsidRPr="00FA0981">
          <w:rPr>
            <w:rStyle w:val="Hyperlink"/>
            <w:rFonts w:cs="Times New Roman"/>
          </w:rPr>
          <w:t>Java</w:t>
        </w:r>
        <w:r w:rsidR="00D40ABA" w:rsidRPr="00FA0981">
          <w:rPr>
            <w:rStyle w:val="Hyperlink"/>
            <w:rFonts w:cs="Times New Roman"/>
            <w:lang w:val="ru-RU"/>
          </w:rPr>
          <w:t>_</w:t>
        </w:r>
        <w:r w:rsidR="00D40ABA" w:rsidRPr="00FA0981">
          <w:rPr>
            <w:rStyle w:val="Hyperlink"/>
            <w:rFonts w:cs="Times New Roman"/>
          </w:rPr>
          <w:t>Programming</w:t>
        </w:r>
        <w:r w:rsidR="00D40ABA" w:rsidRPr="00FA0981">
          <w:rPr>
            <w:rStyle w:val="Hyperlink"/>
            <w:rFonts w:cs="Times New Roman"/>
            <w:lang w:val="ru-RU"/>
          </w:rPr>
          <w:t>/</w:t>
        </w:r>
        <w:r w:rsidR="00D40ABA" w:rsidRPr="00FA0981">
          <w:rPr>
            <w:rStyle w:val="Hyperlink"/>
            <w:rFonts w:cs="Times New Roman"/>
          </w:rPr>
          <w:t>Byte</w:t>
        </w:r>
        <w:r w:rsidR="00D40ABA" w:rsidRPr="00FA0981">
          <w:rPr>
            <w:rStyle w:val="Hyperlink"/>
            <w:rFonts w:cs="Times New Roman"/>
            <w:lang w:val="ru-RU"/>
          </w:rPr>
          <w:t>_</w:t>
        </w:r>
        <w:r w:rsidR="00D40ABA" w:rsidRPr="00FA0981">
          <w:rPr>
            <w:rStyle w:val="Hyperlink"/>
            <w:rFonts w:cs="Times New Roman"/>
          </w:rPr>
          <w:t>Code</w:t>
        </w:r>
      </w:hyperlink>
    </w:p>
    <w:p w14:paraId="203F85BE" w14:textId="77777777" w:rsidR="00D40ABA" w:rsidRDefault="00D40ABA" w:rsidP="00D8014D">
      <w:pPr>
        <w:tabs>
          <w:tab w:val="left" w:pos="3969"/>
        </w:tabs>
        <w:rPr>
          <w:rFonts w:cs="Times New Roman"/>
          <w:lang w:val="ru-RU"/>
        </w:rPr>
      </w:pPr>
    </w:p>
    <w:p w14:paraId="296B4B7C" w14:textId="77777777" w:rsidR="009C5C6B" w:rsidRDefault="00D40ABA" w:rsidP="00D8014D">
      <w:pPr>
        <w:tabs>
          <w:tab w:val="left" w:pos="3969"/>
        </w:tabs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Для обхода графа </w:t>
      </w:r>
      <w:proofErr w:type="spellStart"/>
      <w:r>
        <w:rPr>
          <w:rFonts w:cs="Times New Roman"/>
        </w:rPr>
        <w:t>ActivationTree</w:t>
      </w:r>
      <w:proofErr w:type="spellEnd"/>
      <w:r w:rsidRPr="00D40ABA">
        <w:rPr>
          <w:rFonts w:cs="Times New Roman"/>
          <w:lang w:val="ru-RU"/>
        </w:rPr>
        <w:t xml:space="preserve">, </w:t>
      </w:r>
      <w:r>
        <w:rPr>
          <w:rFonts w:cs="Times New Roman"/>
          <w:lang w:val="ru-RU"/>
        </w:rPr>
        <w:t xml:space="preserve">я использовал гибридный подход, в виде прохода по списку, элементами которого являются небольшие </w:t>
      </w:r>
      <w:r w:rsidR="009C5C6B">
        <w:rPr>
          <w:rFonts w:cs="Times New Roman"/>
        </w:rPr>
        <w:t>AST</w:t>
      </w:r>
      <w:r w:rsidR="009C5C6B" w:rsidRPr="009C5C6B">
        <w:rPr>
          <w:rFonts w:cs="Times New Roman"/>
          <w:lang w:val="ru-RU"/>
        </w:rPr>
        <w:t>-</w:t>
      </w:r>
      <w:r>
        <w:rPr>
          <w:rFonts w:cs="Times New Roman"/>
          <w:lang w:val="ru-RU"/>
        </w:rPr>
        <w:t>деревья</w:t>
      </w:r>
      <w:r w:rsidR="009C5C6B">
        <w:rPr>
          <w:rFonts w:cs="Times New Roman"/>
          <w:lang w:val="ru-RU"/>
        </w:rPr>
        <w:t>.</w:t>
      </w:r>
    </w:p>
    <w:p w14:paraId="7DAACE10" w14:textId="77777777" w:rsidR="009C5C6B" w:rsidRDefault="009C5C6B" w:rsidP="00D8014D">
      <w:pPr>
        <w:tabs>
          <w:tab w:val="left" w:pos="3969"/>
        </w:tabs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Проход по списку линейный, по деревьям рекурсивный, начиная с заглавной </w:t>
      </w:r>
      <w:proofErr w:type="spellStart"/>
      <w:r>
        <w:rPr>
          <w:rFonts w:cs="Times New Roman"/>
          <w:lang w:val="ru-RU"/>
        </w:rPr>
        <w:t>ноды</w:t>
      </w:r>
      <w:proofErr w:type="spellEnd"/>
      <w:r>
        <w:rPr>
          <w:rFonts w:cs="Times New Roman"/>
          <w:lang w:val="ru-RU"/>
        </w:rPr>
        <w:t xml:space="preserve">; </w:t>
      </w:r>
    </w:p>
    <w:p w14:paraId="2DF2EEAF" w14:textId="77777777" w:rsidR="009C5C6B" w:rsidRDefault="009C5C6B" w:rsidP="00D8014D">
      <w:pPr>
        <w:tabs>
          <w:tab w:val="left" w:pos="3969"/>
        </w:tabs>
        <w:rPr>
          <w:rFonts w:cs="Times New Roman"/>
          <w:lang w:val="ru-RU"/>
        </w:rPr>
      </w:pPr>
    </w:p>
    <w:p w14:paraId="0F78B0E2" w14:textId="556A48BA" w:rsidR="00D40ABA" w:rsidRDefault="009C5C6B" w:rsidP="00D8014D">
      <w:pPr>
        <w:tabs>
          <w:tab w:val="left" w:pos="3969"/>
        </w:tabs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Проход по дереву реализован в </w:t>
      </w:r>
      <w:r w:rsidR="004B78AC">
        <w:rPr>
          <w:rFonts w:cs="Times New Roman"/>
          <w:lang w:val="ru-RU"/>
        </w:rPr>
        <w:t xml:space="preserve">методе класса </w:t>
      </w:r>
      <w:proofErr w:type="spellStart"/>
      <w:r w:rsidR="004B78AC">
        <w:rPr>
          <w:rFonts w:cs="Times New Roman"/>
          <w:lang w:val="ru-RU"/>
        </w:rPr>
        <w:t>ноды</w:t>
      </w:r>
      <w:proofErr w:type="spellEnd"/>
      <w:r w:rsidR="004B78AC">
        <w:rPr>
          <w:rFonts w:cs="Times New Roman"/>
          <w:lang w:val="ru-RU"/>
        </w:rPr>
        <w:t xml:space="preserve"> дерева: </w:t>
      </w:r>
      <w:proofErr w:type="spellStart"/>
      <w:proofErr w:type="gramStart"/>
      <w:r w:rsidR="004B78AC">
        <w:rPr>
          <w:rFonts w:cs="Times New Roman"/>
          <w:lang w:val="ru-RU"/>
        </w:rPr>
        <w:t>toByteCode</w:t>
      </w:r>
      <w:proofErr w:type="spellEnd"/>
      <w:r w:rsidR="004B78AC">
        <w:rPr>
          <w:rFonts w:cs="Times New Roman"/>
          <w:lang w:val="ru-RU"/>
        </w:rPr>
        <w:t>(</w:t>
      </w:r>
      <w:proofErr w:type="gramEnd"/>
      <w:r w:rsidR="004B78AC">
        <w:rPr>
          <w:rFonts w:cs="Times New Roman"/>
          <w:lang w:val="ru-RU"/>
        </w:rPr>
        <w:t>);</w:t>
      </w:r>
    </w:p>
    <w:p w14:paraId="62AE3EEC" w14:textId="77777777" w:rsidR="00CD6094" w:rsidRDefault="00CD6094" w:rsidP="00D8014D">
      <w:pPr>
        <w:tabs>
          <w:tab w:val="left" w:pos="3969"/>
        </w:tabs>
        <w:rPr>
          <w:rFonts w:cs="Times New Roman"/>
          <w:lang w:val="ru-RU"/>
        </w:rPr>
      </w:pPr>
    </w:p>
    <w:p w14:paraId="51B0C524" w14:textId="692B97D7" w:rsidR="00CD6094" w:rsidRDefault="00CD6094" w:rsidP="00D8014D">
      <w:pPr>
        <w:tabs>
          <w:tab w:val="left" w:pos="3969"/>
        </w:tabs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Для полноценной работы не хватает механизма управления памятью и выборки данных из регистров. Для этого необходимо создать какое-то подобие </w:t>
      </w:r>
      <w:r>
        <w:rPr>
          <w:rFonts w:cs="Times New Roman"/>
        </w:rPr>
        <w:t>RTTI</w:t>
      </w:r>
      <w:r w:rsidRPr="00CD6094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таблицы, которая бы поддерживалась в ходе генерации промежуточного кода;</w:t>
      </w:r>
    </w:p>
    <w:p w14:paraId="2BE41CA4" w14:textId="77777777" w:rsidR="00CD6094" w:rsidRDefault="00CD6094" w:rsidP="00D8014D">
      <w:pPr>
        <w:tabs>
          <w:tab w:val="left" w:pos="3969"/>
        </w:tabs>
        <w:rPr>
          <w:rFonts w:cs="Times New Roman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5440B9" w14:paraId="277CAEF7" w14:textId="77777777" w:rsidTr="005440B9">
        <w:trPr>
          <w:trHeight w:val="282"/>
        </w:trPr>
        <w:tc>
          <w:tcPr>
            <w:tcW w:w="9627" w:type="dxa"/>
          </w:tcPr>
          <w:p w14:paraId="795F01A6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//ipr1 TODO:</w:t>
            </w:r>
          </w:p>
          <w:p w14:paraId="4CCF46A6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//</w:t>
            </w:r>
            <w:proofErr w:type="spellStart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int</w:t>
            </w:r>
            <w:proofErr w:type="spellEnd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 xml:space="preserve"> float </w:t>
            </w:r>
            <w:proofErr w:type="spellStart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struct</w:t>
            </w:r>
            <w:proofErr w:type="spellEnd"/>
          </w:p>
          <w:p w14:paraId="46D62632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//type id;</w:t>
            </w:r>
          </w:p>
          <w:p w14:paraId="2084287A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//type id = literal;</w:t>
            </w:r>
          </w:p>
          <w:p w14:paraId="0911A1C5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 xml:space="preserve">//lop = </w:t>
            </w:r>
            <w:proofErr w:type="spellStart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rop</w:t>
            </w:r>
            <w:proofErr w:type="spellEnd"/>
          </w:p>
          <w:p w14:paraId="0477C70E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//+ - / * == != &lt; &gt;</w:t>
            </w:r>
          </w:p>
          <w:p w14:paraId="021C1851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</w:p>
          <w:p w14:paraId="0ADD7FB2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//AST-TREE has such order [OP|OPERAND1|OPERAND2|RES]</w:t>
            </w:r>
          </w:p>
          <w:p w14:paraId="6E787FD8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////COMPILER BACK-END</w:t>
            </w:r>
          </w:p>
          <w:p w14:paraId="1FCD6A70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IntermediateCodeGen</w:t>
            </w:r>
            <w:proofErr w:type="spellEnd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(</w:t>
            </w:r>
            <w:proofErr w:type="gramEnd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){</w:t>
            </w:r>
          </w:p>
          <w:p w14:paraId="26790150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 xml:space="preserve">auto </w:t>
            </w:r>
            <w:proofErr w:type="spellStart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outputFile</w:t>
            </w:r>
            <w:proofErr w:type="spellEnd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 xml:space="preserve"> = File(</w:t>
            </w:r>
            <w:proofErr w:type="spellStart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outputFilePath</w:t>
            </w:r>
            <w:proofErr w:type="spellEnd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,"w");</w:t>
            </w:r>
          </w:p>
          <w:p w14:paraId="0B341D80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proofErr w:type="spellStart"/>
            <w:proofErr w:type="gramStart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ActivationNode</w:t>
            </w:r>
            <w:proofErr w:type="spellEnd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[</w:t>
            </w:r>
            <w:proofErr w:type="gramEnd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 xml:space="preserve">] </w:t>
            </w:r>
            <w:proofErr w:type="spellStart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codeDAG</w:t>
            </w:r>
            <w:proofErr w:type="spellEnd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;</w:t>
            </w:r>
          </w:p>
          <w:p w14:paraId="695C7D42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//</w:t>
            </w:r>
            <w:proofErr w:type="spellStart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generarte</w:t>
            </w:r>
            <w:proofErr w:type="spellEnd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 xml:space="preserve"> intermediate </w:t>
            </w:r>
            <w:proofErr w:type="spellStart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lang</w:t>
            </w:r>
            <w:proofErr w:type="spellEnd"/>
          </w:p>
          <w:p w14:paraId="1C3E2AF0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 xml:space="preserve">auto </w:t>
            </w:r>
            <w:proofErr w:type="spellStart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memOffset</w:t>
            </w:r>
            <w:proofErr w:type="spellEnd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 xml:space="preserve"> = 0;</w:t>
            </w:r>
          </w:p>
          <w:p w14:paraId="18020A7D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//DAG</w:t>
            </w:r>
          </w:p>
          <w:p w14:paraId="215913F6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proofErr w:type="spellStart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foreach</w:t>
            </w:r>
            <w:proofErr w:type="spellEnd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(</w:t>
            </w:r>
            <w:proofErr w:type="spellStart"/>
            <w:proofErr w:type="gramStart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node;codeDAG</w:t>
            </w:r>
            <w:proofErr w:type="spellEnd"/>
            <w:proofErr w:type="gramEnd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){</w:t>
            </w:r>
          </w:p>
          <w:p w14:paraId="715F80D5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proofErr w:type="spellStart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outputFile.write</w:t>
            </w:r>
            <w:proofErr w:type="spellEnd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(</w:t>
            </w:r>
            <w:proofErr w:type="spellStart"/>
            <w:proofErr w:type="gramStart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node.toByteCode</w:t>
            </w:r>
            <w:proofErr w:type="spellEnd"/>
            <w:proofErr w:type="gramEnd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(false));</w:t>
            </w:r>
          </w:p>
          <w:p w14:paraId="77DE5B9E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}</w:t>
            </w:r>
          </w:p>
          <w:p w14:paraId="286DC080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}</w:t>
            </w:r>
          </w:p>
          <w:p w14:paraId="157EAAF8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</w:p>
          <w:p w14:paraId="3771B5F9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 xml:space="preserve">public class </w:t>
            </w:r>
            <w:proofErr w:type="spellStart"/>
            <w:proofErr w:type="gramStart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ActivationNode</w:t>
            </w:r>
            <w:proofErr w:type="spellEnd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{</w:t>
            </w:r>
            <w:proofErr w:type="gramEnd"/>
          </w:p>
          <w:p w14:paraId="205EEF0B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public string type;</w:t>
            </w:r>
          </w:p>
          <w:p w14:paraId="75054DD0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public string content;</w:t>
            </w:r>
          </w:p>
          <w:p w14:paraId="67871614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 xml:space="preserve">public </w:t>
            </w:r>
            <w:proofErr w:type="spellStart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ActivationNode</w:t>
            </w:r>
            <w:proofErr w:type="spellEnd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 xml:space="preserve"> op;</w:t>
            </w:r>
          </w:p>
          <w:p w14:paraId="4466DE4C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 xml:space="preserve">public </w:t>
            </w:r>
            <w:proofErr w:type="spellStart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ActivationNode</w:t>
            </w:r>
            <w:proofErr w:type="spellEnd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 xml:space="preserve"> </w:t>
            </w:r>
            <w:proofErr w:type="spellStart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loperand</w:t>
            </w:r>
            <w:proofErr w:type="spellEnd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;</w:t>
            </w:r>
          </w:p>
          <w:p w14:paraId="396AEC11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 xml:space="preserve">public </w:t>
            </w:r>
            <w:proofErr w:type="spellStart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ActivationNode</w:t>
            </w:r>
            <w:proofErr w:type="spellEnd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 xml:space="preserve"> </w:t>
            </w:r>
            <w:proofErr w:type="spellStart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roperand</w:t>
            </w:r>
            <w:proofErr w:type="spellEnd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;</w:t>
            </w:r>
          </w:p>
          <w:p w14:paraId="55EF1593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//hosts in AST MANNER TREE INSIDE</w:t>
            </w:r>
          </w:p>
          <w:p w14:paraId="501B9A98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 xml:space="preserve">string </w:t>
            </w:r>
            <w:proofErr w:type="spellStart"/>
            <w:proofErr w:type="gramStart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toByteCode</w:t>
            </w:r>
            <w:proofErr w:type="spellEnd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(</w:t>
            </w:r>
            <w:proofErr w:type="gramEnd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bool lop){</w:t>
            </w:r>
          </w:p>
          <w:p w14:paraId="4E068C2A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//end node</w:t>
            </w:r>
          </w:p>
          <w:p w14:paraId="6C3C0404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proofErr w:type="gramStart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if(</w:t>
            </w:r>
            <w:proofErr w:type="gramEnd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!op &amp;&amp; !</w:t>
            </w:r>
            <w:proofErr w:type="spellStart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loperand</w:t>
            </w:r>
            <w:proofErr w:type="spellEnd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 xml:space="preserve"> &amp;&amp; !</w:t>
            </w:r>
            <w:proofErr w:type="spellStart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roperand</w:t>
            </w:r>
            <w:proofErr w:type="spellEnd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){</w:t>
            </w:r>
          </w:p>
          <w:p w14:paraId="557308B6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switch(type</w:t>
            </w:r>
            <w:proofErr w:type="gramStart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){</w:t>
            </w:r>
            <w:proofErr w:type="gramEnd"/>
          </w:p>
          <w:p w14:paraId="39220050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case "operator":</w:t>
            </w:r>
          </w:p>
          <w:p w14:paraId="6872E0DD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 xml:space="preserve">return </w:t>
            </w:r>
            <w:proofErr w:type="spellStart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getOpCode</w:t>
            </w:r>
            <w:proofErr w:type="spellEnd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(content);</w:t>
            </w:r>
          </w:p>
          <w:p w14:paraId="1A297C64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case "id":</w:t>
            </w:r>
          </w:p>
          <w:p w14:paraId="4495D6B4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if(lop</w:t>
            </w:r>
            <w:proofErr w:type="gramStart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){</w:t>
            </w:r>
            <w:proofErr w:type="gramEnd"/>
          </w:p>
          <w:p w14:paraId="435A9114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//get address to move</w:t>
            </w:r>
          </w:p>
          <w:p w14:paraId="047C965E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return "store_0" ~ "" ~ content;</w:t>
            </w:r>
          </w:p>
          <w:p w14:paraId="3AA14F6B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proofErr w:type="gramStart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}else</w:t>
            </w:r>
            <w:proofErr w:type="gramEnd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{</w:t>
            </w:r>
          </w:p>
          <w:p w14:paraId="59708959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 xml:space="preserve">//TODO: we need to fetch runtime table to get proper </w:t>
            </w:r>
            <w:proofErr w:type="spellStart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reg</w:t>
            </w:r>
            <w:proofErr w:type="spellEnd"/>
          </w:p>
          <w:p w14:paraId="4D51EE21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return "load_1" ~ "" ~ content;</w:t>
            </w:r>
          </w:p>
          <w:p w14:paraId="5B2936D0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}</w:t>
            </w:r>
          </w:p>
          <w:p w14:paraId="5728A6B3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case "literal":</w:t>
            </w:r>
          </w:p>
          <w:p w14:paraId="4D8FF266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if(lop</w:t>
            </w:r>
            <w:proofErr w:type="gramStart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){</w:t>
            </w:r>
            <w:proofErr w:type="gramEnd"/>
          </w:p>
          <w:p w14:paraId="265316F0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 xml:space="preserve">//no assignment to </w:t>
            </w:r>
            <w:proofErr w:type="spellStart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const</w:t>
            </w:r>
            <w:proofErr w:type="spellEnd"/>
          </w:p>
          <w:p w14:paraId="5CA3AD88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return "ERROR!";</w:t>
            </w:r>
          </w:p>
          <w:p w14:paraId="0E452B07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proofErr w:type="gramStart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}else</w:t>
            </w:r>
            <w:proofErr w:type="gramEnd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{</w:t>
            </w:r>
          </w:p>
          <w:p w14:paraId="0E905F3F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return "const_2" ~ "" ~ content;</w:t>
            </w:r>
          </w:p>
          <w:p w14:paraId="53A2B419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}</w:t>
            </w:r>
          </w:p>
          <w:p w14:paraId="23E41679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default:</w:t>
            </w:r>
          </w:p>
          <w:p w14:paraId="003EEF4F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proofErr w:type="gramStart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assert(</w:t>
            </w:r>
            <w:proofErr w:type="gramEnd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0);</w:t>
            </w:r>
          </w:p>
          <w:p w14:paraId="096F6AE4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}</w:t>
            </w:r>
          </w:p>
          <w:p w14:paraId="1264615C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proofErr w:type="gramStart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}else</w:t>
            </w:r>
            <w:proofErr w:type="gramEnd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{</w:t>
            </w:r>
          </w:p>
          <w:p w14:paraId="2FF7AE93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//traverse tree</w:t>
            </w:r>
          </w:p>
          <w:p w14:paraId="4BF115C8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 xml:space="preserve">return </w:t>
            </w:r>
            <w:proofErr w:type="spellStart"/>
            <w:proofErr w:type="gramStart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roperand.toByteCode</w:t>
            </w:r>
            <w:proofErr w:type="spellEnd"/>
            <w:proofErr w:type="gramEnd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 xml:space="preserve">(false) ~ "\n" ~ </w:t>
            </w:r>
            <w:proofErr w:type="spellStart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op.toByteCode</w:t>
            </w:r>
            <w:proofErr w:type="spellEnd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 xml:space="preserve">(false) ~ "\n" ~ </w:t>
            </w:r>
            <w:proofErr w:type="spellStart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loperand.toByteCode</w:t>
            </w:r>
            <w:proofErr w:type="spellEnd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(true);</w:t>
            </w:r>
          </w:p>
          <w:p w14:paraId="7ADD69B7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}</w:t>
            </w:r>
          </w:p>
          <w:p w14:paraId="1B2D81BA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</w:p>
          <w:p w14:paraId="3BD673F1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//here we can make some code opts but we need runtime data</w:t>
            </w:r>
          </w:p>
          <w:p w14:paraId="2D2AC74F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}</w:t>
            </w:r>
          </w:p>
          <w:p w14:paraId="5D2CE49C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</w:p>
          <w:p w14:paraId="1E4B1661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 xml:space="preserve">static string </w:t>
            </w:r>
            <w:proofErr w:type="spellStart"/>
            <w:proofErr w:type="gramStart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getOpCode</w:t>
            </w:r>
            <w:proofErr w:type="spellEnd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(</w:t>
            </w:r>
            <w:proofErr w:type="gramEnd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 xml:space="preserve">string </w:t>
            </w:r>
            <w:proofErr w:type="spellStart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cont</w:t>
            </w:r>
            <w:proofErr w:type="spellEnd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){</w:t>
            </w:r>
          </w:p>
          <w:p w14:paraId="41A65BAF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switch(</w:t>
            </w:r>
            <w:proofErr w:type="spellStart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cont</w:t>
            </w:r>
            <w:proofErr w:type="spellEnd"/>
            <w:proofErr w:type="gramStart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){</w:t>
            </w:r>
            <w:proofErr w:type="gramEnd"/>
          </w:p>
          <w:p w14:paraId="26181740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case "+":</w:t>
            </w:r>
          </w:p>
          <w:p w14:paraId="0540C174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return "add";</w:t>
            </w:r>
          </w:p>
          <w:p w14:paraId="204A3265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case "-":</w:t>
            </w:r>
          </w:p>
          <w:p w14:paraId="597C0975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 xml:space="preserve">return "add </w:t>
            </w:r>
            <w:proofErr w:type="spellStart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neg</w:t>
            </w:r>
            <w:proofErr w:type="spellEnd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";</w:t>
            </w:r>
          </w:p>
          <w:p w14:paraId="0683B343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case "*":</w:t>
            </w:r>
          </w:p>
          <w:p w14:paraId="0580B815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return "</w:t>
            </w:r>
            <w:proofErr w:type="spellStart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mul</w:t>
            </w:r>
            <w:proofErr w:type="spellEnd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";</w:t>
            </w:r>
          </w:p>
          <w:p w14:paraId="3622AD95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case "/":</w:t>
            </w:r>
          </w:p>
          <w:p w14:paraId="6B6A108E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return "div";</w:t>
            </w:r>
          </w:p>
          <w:p w14:paraId="5F0A1936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case "==":</w:t>
            </w:r>
          </w:p>
          <w:p w14:paraId="21760FC0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return "</w:t>
            </w:r>
            <w:proofErr w:type="spellStart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cmp</w:t>
            </w:r>
            <w:proofErr w:type="spellEnd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";</w:t>
            </w:r>
          </w:p>
          <w:p w14:paraId="4946F824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 xml:space="preserve">case </w:t>
            </w:r>
            <w:proofErr w:type="gramStart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"!=</w:t>
            </w:r>
            <w:proofErr w:type="gramEnd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":</w:t>
            </w:r>
          </w:p>
          <w:p w14:paraId="42AA4A2E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return "</w:t>
            </w:r>
            <w:proofErr w:type="spellStart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cmp</w:t>
            </w:r>
            <w:proofErr w:type="spellEnd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";</w:t>
            </w:r>
          </w:p>
          <w:p w14:paraId="19EC9D08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case "&lt;":</w:t>
            </w:r>
          </w:p>
          <w:p w14:paraId="2550F8FA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return "</w:t>
            </w:r>
            <w:proofErr w:type="spellStart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cmp</w:t>
            </w:r>
            <w:proofErr w:type="spellEnd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";</w:t>
            </w:r>
          </w:p>
          <w:p w14:paraId="2E6C43B9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case "&gt;":</w:t>
            </w:r>
          </w:p>
          <w:p w14:paraId="0A6ECCD4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return "</w:t>
            </w:r>
            <w:proofErr w:type="spellStart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cmp</w:t>
            </w:r>
            <w:proofErr w:type="spellEnd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";</w:t>
            </w:r>
          </w:p>
          <w:p w14:paraId="57B49278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default:</w:t>
            </w:r>
          </w:p>
          <w:p w14:paraId="4563DAF0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proofErr w:type="gramStart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assert(</w:t>
            </w:r>
            <w:proofErr w:type="gramEnd"/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0);</w:t>
            </w:r>
          </w:p>
          <w:p w14:paraId="22D2FEC2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</w: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}</w:t>
            </w:r>
          </w:p>
          <w:p w14:paraId="13841C97" w14:textId="77777777" w:rsidR="005440B9" w:rsidRPr="005440B9" w:rsidRDefault="005440B9" w:rsidP="005440B9">
            <w:pPr>
              <w:tabs>
                <w:tab w:val="left" w:pos="3969"/>
              </w:tabs>
              <w:rPr>
                <w:rFonts w:ascii="Source Code Pro" w:hAnsi="Source Code Pro" w:cs="Times New Roman"/>
                <w:sz w:val="20"/>
                <w:szCs w:val="20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ab/>
              <w:t>}</w:t>
            </w:r>
          </w:p>
          <w:p w14:paraId="1F1298CD" w14:textId="4E49849A" w:rsidR="005440B9" w:rsidRDefault="005440B9" w:rsidP="005440B9">
            <w:pPr>
              <w:tabs>
                <w:tab w:val="left" w:pos="3969"/>
              </w:tabs>
              <w:rPr>
                <w:rFonts w:cs="Times New Roman"/>
              </w:rPr>
            </w:pPr>
            <w:r w:rsidRPr="005440B9">
              <w:rPr>
                <w:rFonts w:ascii="Source Code Pro" w:hAnsi="Source Code Pro" w:cs="Times New Roman"/>
                <w:sz w:val="20"/>
                <w:szCs w:val="20"/>
              </w:rPr>
              <w:t>}</w:t>
            </w:r>
          </w:p>
        </w:tc>
      </w:tr>
    </w:tbl>
    <w:p w14:paraId="486D1242" w14:textId="77777777" w:rsidR="00CD6094" w:rsidRPr="00EB43ED" w:rsidRDefault="00CD6094" w:rsidP="00BD5FA5">
      <w:pPr>
        <w:tabs>
          <w:tab w:val="left" w:pos="3969"/>
        </w:tabs>
        <w:rPr>
          <w:rFonts w:cs="Times New Roman"/>
          <w:lang w:val="ru-RU"/>
        </w:rPr>
      </w:pPr>
      <w:bookmarkStart w:id="0" w:name="_GoBack"/>
      <w:bookmarkEnd w:id="0"/>
    </w:p>
    <w:sectPr w:rsidR="00CD6094" w:rsidRPr="00EB43ED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Source Code Pro">
    <w:panose1 w:val="020B0509030403020204"/>
    <w:charset w:val="00"/>
    <w:family w:val="auto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D8404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1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7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21"/>
  </w:num>
  <w:num w:numId="20">
    <w:abstractNumId w:val="7"/>
  </w:num>
  <w:num w:numId="21">
    <w:abstractNumId w:val="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823"/>
    <w:rsid w:val="00004C1D"/>
    <w:rsid w:val="00023DA8"/>
    <w:rsid w:val="0005754A"/>
    <w:rsid w:val="000639B9"/>
    <w:rsid w:val="00090508"/>
    <w:rsid w:val="000D4FBE"/>
    <w:rsid w:val="00106414"/>
    <w:rsid w:val="0011225E"/>
    <w:rsid w:val="001308A6"/>
    <w:rsid w:val="00134222"/>
    <w:rsid w:val="001570A8"/>
    <w:rsid w:val="00164823"/>
    <w:rsid w:val="001D5DF1"/>
    <w:rsid w:val="001E148D"/>
    <w:rsid w:val="0021259C"/>
    <w:rsid w:val="00221139"/>
    <w:rsid w:val="002434F3"/>
    <w:rsid w:val="00246A20"/>
    <w:rsid w:val="002E00AC"/>
    <w:rsid w:val="00362309"/>
    <w:rsid w:val="003A2CCA"/>
    <w:rsid w:val="003C1E81"/>
    <w:rsid w:val="0040121B"/>
    <w:rsid w:val="004035F5"/>
    <w:rsid w:val="004B78AC"/>
    <w:rsid w:val="004D5027"/>
    <w:rsid w:val="004D6669"/>
    <w:rsid w:val="004F3302"/>
    <w:rsid w:val="005132E3"/>
    <w:rsid w:val="005440B9"/>
    <w:rsid w:val="00551EDB"/>
    <w:rsid w:val="00556AE4"/>
    <w:rsid w:val="005D458B"/>
    <w:rsid w:val="00640324"/>
    <w:rsid w:val="006907A3"/>
    <w:rsid w:val="006C1717"/>
    <w:rsid w:val="006E6C31"/>
    <w:rsid w:val="00707E6F"/>
    <w:rsid w:val="00721A0C"/>
    <w:rsid w:val="00744C27"/>
    <w:rsid w:val="007477B7"/>
    <w:rsid w:val="007717FA"/>
    <w:rsid w:val="00786AC7"/>
    <w:rsid w:val="00801DAA"/>
    <w:rsid w:val="00826A04"/>
    <w:rsid w:val="008B4E39"/>
    <w:rsid w:val="00907CEA"/>
    <w:rsid w:val="009127FA"/>
    <w:rsid w:val="00930494"/>
    <w:rsid w:val="009800F5"/>
    <w:rsid w:val="00985F7D"/>
    <w:rsid w:val="00995056"/>
    <w:rsid w:val="009C5C6B"/>
    <w:rsid w:val="009E7037"/>
    <w:rsid w:val="009F0A01"/>
    <w:rsid w:val="00A3453C"/>
    <w:rsid w:val="00AE3F43"/>
    <w:rsid w:val="00AE44AA"/>
    <w:rsid w:val="00AF4DC4"/>
    <w:rsid w:val="00B34A18"/>
    <w:rsid w:val="00BC3DA9"/>
    <w:rsid w:val="00BD5FA5"/>
    <w:rsid w:val="00C066A8"/>
    <w:rsid w:val="00C37D3F"/>
    <w:rsid w:val="00C42B88"/>
    <w:rsid w:val="00C45AC8"/>
    <w:rsid w:val="00CD6094"/>
    <w:rsid w:val="00D11189"/>
    <w:rsid w:val="00D122ED"/>
    <w:rsid w:val="00D17433"/>
    <w:rsid w:val="00D214AB"/>
    <w:rsid w:val="00D27CAD"/>
    <w:rsid w:val="00D40ABA"/>
    <w:rsid w:val="00D551F8"/>
    <w:rsid w:val="00D8014D"/>
    <w:rsid w:val="00D949A0"/>
    <w:rsid w:val="00DB22C7"/>
    <w:rsid w:val="00DC0635"/>
    <w:rsid w:val="00DD6E2A"/>
    <w:rsid w:val="00DE0114"/>
    <w:rsid w:val="00E34DFC"/>
    <w:rsid w:val="00E35636"/>
    <w:rsid w:val="00E51B40"/>
    <w:rsid w:val="00E730CF"/>
    <w:rsid w:val="00E750F7"/>
    <w:rsid w:val="00EB43ED"/>
    <w:rsid w:val="00ED0330"/>
    <w:rsid w:val="00EE499A"/>
    <w:rsid w:val="00EE4B2A"/>
    <w:rsid w:val="00F038BB"/>
    <w:rsid w:val="00F071FA"/>
    <w:rsid w:val="00F73D99"/>
    <w:rsid w:val="00F95873"/>
    <w:rsid w:val="00FC2C30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1B0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5AC8"/>
    <w:rPr>
      <w:rFonts w:ascii="Times New Roman" w:hAnsi="Times New Roman"/>
      <w:sz w:val="28"/>
    </w:rPr>
  </w:style>
  <w:style w:type="paragraph" w:styleId="Heading3">
    <w:name w:val="heading 3"/>
    <w:basedOn w:val="Normal"/>
    <w:next w:val="Normal"/>
    <w:link w:val="Heading3Char"/>
    <w:qFormat/>
    <w:rsid w:val="000639B9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rsid w:val="000639B9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apple-style-span">
    <w:name w:val="apple-style-span"/>
    <w:basedOn w:val="DefaultParagraphFont"/>
    <w:rsid w:val="000639B9"/>
  </w:style>
  <w:style w:type="character" w:customStyle="1" w:styleId="apple-converted-space">
    <w:name w:val="apple-converted-space"/>
    <w:basedOn w:val="DefaultParagraphFont"/>
    <w:rsid w:val="000639B9"/>
  </w:style>
  <w:style w:type="paragraph" w:customStyle="1" w:styleId="222">
    <w:name w:val="222"/>
    <w:basedOn w:val="Normal"/>
    <w:link w:val="2220"/>
    <w:qFormat/>
    <w:rsid w:val="000639B9"/>
    <w:rPr>
      <w:rFonts w:eastAsia="Times New Roman" w:cs="Times New Roman"/>
      <w:lang w:val="ru-RU" w:eastAsia="ru-RU"/>
    </w:rPr>
  </w:style>
  <w:style w:type="character" w:customStyle="1" w:styleId="2220">
    <w:name w:val="222 Знак"/>
    <w:basedOn w:val="DefaultParagraphFont"/>
    <w:link w:val="222"/>
    <w:rsid w:val="000639B9"/>
    <w:rPr>
      <w:rFonts w:ascii="Times New Roman" w:eastAsia="Times New Roman" w:hAnsi="Times New Roman" w:cs="Times New Roman"/>
      <w:sz w:val="28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D40A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.wikibooks.org/wiki/Java_Programming/Byte_Cod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degtyarev/Development/bsuir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399073-EE9A-6043-ABD1-6218535E7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32</TotalTime>
  <Pages>5</Pages>
  <Words>690</Words>
  <Characters>3934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Вариант 7</vt:lpstr>
      <vt:lpstr>        ИПР №1</vt:lpstr>
    </vt:vector>
  </TitlesOfParts>
  <LinksUpToDate>false</LinksUpToDate>
  <CharactersWithSpaces>4615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6</cp:revision>
  <dcterms:created xsi:type="dcterms:W3CDTF">2017-05-28T11:58:00Z</dcterms:created>
  <dcterms:modified xsi:type="dcterms:W3CDTF">2017-06-01T10:19:00Z</dcterms:modified>
</cp:coreProperties>
</file>