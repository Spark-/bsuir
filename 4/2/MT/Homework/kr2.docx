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6F711" w14:textId="77777777" w:rsidR="00E51B40" w:rsidRPr="00F43F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9A14030" w14:textId="77777777" w:rsidR="00E51B40" w:rsidRPr="00F43F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A283266" w14:textId="77777777" w:rsidR="00E51B40" w:rsidRPr="00F43F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F43F6D">
        <w:rPr>
          <w:rFonts w:cs="Times New Roman"/>
          <w:color w:val="000000"/>
          <w:szCs w:val="28"/>
          <w:lang w:val="ru-RU"/>
        </w:rPr>
        <w:t>информатики</w:t>
      </w:r>
    </w:p>
    <w:p w14:paraId="73225F66" w14:textId="77777777" w:rsidR="00E51B40" w:rsidRPr="00F43F6D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08B2BF13" w14:textId="77777777" w:rsidR="00E51B40" w:rsidRPr="00F43F6D" w:rsidRDefault="00E51B40" w:rsidP="00E51B40">
      <w:pPr>
        <w:ind w:right="-187" w:firstLine="720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>Факультет НиДО</w:t>
      </w:r>
    </w:p>
    <w:p w14:paraId="4C58E87C" w14:textId="77777777" w:rsidR="00E51B40" w:rsidRPr="00F43F6D" w:rsidRDefault="00E51B40" w:rsidP="00E51B40">
      <w:pPr>
        <w:ind w:right="-187" w:firstLine="720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09DBB9D0" w14:textId="77777777" w:rsidR="00E51B40" w:rsidRPr="00F43F6D" w:rsidRDefault="00E51B40" w:rsidP="00E51B40">
      <w:pPr>
        <w:spacing w:after="240"/>
        <w:rPr>
          <w:rFonts w:eastAsia="Times New Roman" w:cs="Times New Roman"/>
          <w:lang w:val="ru-RU"/>
        </w:rPr>
      </w:pPr>
      <w:r w:rsidRPr="00F43F6D">
        <w:rPr>
          <w:rFonts w:eastAsia="Times New Roman" w:cs="Times New Roman"/>
          <w:lang w:val="ru-RU"/>
        </w:rPr>
        <w:br/>
      </w:r>
    </w:p>
    <w:p w14:paraId="4D740F18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873DDD6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0125DF2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BAAC27D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0F40A61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D3F0454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595E33B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23B2AAB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2E0D2F7" w14:textId="77777777" w:rsidR="00E51B40" w:rsidRPr="00F43F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60A1656" w14:textId="77777777" w:rsidR="00E51B40" w:rsidRPr="00F43F6D" w:rsidRDefault="00246A20" w:rsidP="00E51B40">
      <w:pPr>
        <w:ind w:right="-185" w:firstLine="720"/>
        <w:jc w:val="center"/>
        <w:rPr>
          <w:rFonts w:cs="Times New Roman"/>
        </w:rPr>
      </w:pPr>
      <w:r w:rsidRPr="00F43F6D">
        <w:rPr>
          <w:rFonts w:cs="Times New Roman"/>
          <w:lang w:val="ru-RU"/>
        </w:rPr>
        <w:t>Контрольная</w:t>
      </w:r>
      <w:r w:rsidR="0005754A" w:rsidRPr="00F43F6D">
        <w:rPr>
          <w:rFonts w:cs="Times New Roman"/>
        </w:rPr>
        <w:t xml:space="preserve"> работа </w:t>
      </w:r>
      <w:r w:rsidR="005132E3" w:rsidRPr="00F43F6D">
        <w:rPr>
          <w:rFonts w:cs="Times New Roman"/>
          <w:color w:val="000000"/>
          <w:szCs w:val="28"/>
        </w:rPr>
        <w:t xml:space="preserve">№ </w:t>
      </w:r>
      <w:r w:rsidR="00F43F6D" w:rsidRPr="00F43F6D">
        <w:rPr>
          <w:rFonts w:cs="Times New Roman"/>
          <w:color w:val="000000"/>
          <w:szCs w:val="28"/>
        </w:rPr>
        <w:t>2</w:t>
      </w:r>
    </w:p>
    <w:p w14:paraId="0C07BB76" w14:textId="77777777" w:rsidR="00E51B40" w:rsidRPr="00F43F6D" w:rsidRDefault="00E51B40" w:rsidP="00551EDB">
      <w:pPr>
        <w:jc w:val="center"/>
        <w:rPr>
          <w:rFonts w:cs="Times New Roman"/>
          <w:b/>
          <w:bCs/>
          <w:szCs w:val="28"/>
          <w:vertAlign w:val="superscript"/>
        </w:rPr>
      </w:pPr>
      <w:r w:rsidRPr="00F43F6D">
        <w:rPr>
          <w:rFonts w:cs="Times New Roman"/>
          <w:color w:val="000000"/>
          <w:szCs w:val="28"/>
        </w:rPr>
        <w:t>по дисциплине «</w:t>
      </w:r>
      <w:r w:rsidR="00F43F6D" w:rsidRPr="00F43F6D">
        <w:rPr>
          <w:rFonts w:cs="Times New Roman"/>
          <w:color w:val="000000"/>
          <w:szCs w:val="28"/>
        </w:rPr>
        <w:t>Методы трансляции</w:t>
      </w:r>
      <w:r w:rsidRPr="00F43F6D">
        <w:rPr>
          <w:rFonts w:cs="Times New Roman"/>
          <w:color w:val="000000"/>
          <w:szCs w:val="28"/>
        </w:rPr>
        <w:t>»</w:t>
      </w:r>
    </w:p>
    <w:p w14:paraId="1FAF45A8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221002D1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5B48DC06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152DB2B1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152CE1FB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75E61E11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181C61BF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13DEA1B3" w14:textId="77777777" w:rsidR="00E51B40" w:rsidRPr="00F43F6D" w:rsidRDefault="00E51B40" w:rsidP="00E51B40">
      <w:pPr>
        <w:spacing w:after="240"/>
        <w:rPr>
          <w:rFonts w:eastAsia="Times New Roman" w:cs="Times New Roman"/>
        </w:rPr>
      </w:pPr>
    </w:p>
    <w:p w14:paraId="5EEE042D" w14:textId="77777777" w:rsidR="00E51B40" w:rsidRPr="00F43F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F43F6D">
        <w:rPr>
          <w:rFonts w:cs="Times New Roman"/>
          <w:color w:val="000000"/>
          <w:szCs w:val="28"/>
        </w:rPr>
        <w:t> </w:t>
      </w:r>
    </w:p>
    <w:p w14:paraId="6C231C5E" w14:textId="77777777" w:rsidR="00E51B40" w:rsidRPr="00F43F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F43F6D">
        <w:rPr>
          <w:rFonts w:cs="Times New Roman"/>
          <w:color w:val="000000"/>
          <w:szCs w:val="28"/>
          <w:lang w:val="ru-RU"/>
        </w:rPr>
        <w:t>393</w:t>
      </w:r>
      <w:r w:rsidR="0005754A" w:rsidRPr="00F43F6D">
        <w:rPr>
          <w:rFonts w:cs="Times New Roman"/>
          <w:color w:val="000000"/>
          <w:szCs w:val="28"/>
          <w:lang w:val="ru-RU"/>
        </w:rPr>
        <w:t>5</w:t>
      </w:r>
      <w:r w:rsidRPr="00F43F6D">
        <w:rPr>
          <w:rFonts w:cs="Times New Roman"/>
          <w:color w:val="000000"/>
          <w:szCs w:val="28"/>
          <w:lang w:val="ru-RU"/>
        </w:rPr>
        <w:t>5</w:t>
      </w:r>
      <w:r w:rsidR="0005754A" w:rsidRPr="00F43F6D">
        <w:rPr>
          <w:rFonts w:cs="Times New Roman"/>
          <w:color w:val="000000"/>
          <w:szCs w:val="28"/>
          <w:lang w:val="ru-RU"/>
        </w:rPr>
        <w:t>1</w:t>
      </w:r>
    </w:p>
    <w:p w14:paraId="1A04432D" w14:textId="77777777" w:rsidR="00E51B40" w:rsidRPr="00F43F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F43F6D">
        <w:rPr>
          <w:rFonts w:cs="Times New Roman"/>
          <w:color w:val="000000"/>
          <w:szCs w:val="28"/>
          <w:lang w:val="ru-RU"/>
        </w:rPr>
        <w:t>902021</w:t>
      </w:r>
      <w:r w:rsidRPr="00F43F6D">
        <w:rPr>
          <w:rFonts w:cs="Times New Roman"/>
          <w:color w:val="000000"/>
          <w:szCs w:val="28"/>
          <w:lang w:val="ru-RU"/>
        </w:rPr>
        <w:t>-</w:t>
      </w:r>
      <w:r w:rsidR="006C1717" w:rsidRPr="00F43F6D">
        <w:rPr>
          <w:rFonts w:cs="Times New Roman"/>
          <w:color w:val="000000"/>
          <w:szCs w:val="28"/>
          <w:lang w:val="ru-RU"/>
        </w:rPr>
        <w:t>26</w:t>
      </w:r>
    </w:p>
    <w:p w14:paraId="3091E718" w14:textId="77777777" w:rsidR="00E51B40" w:rsidRPr="00F43F6D" w:rsidRDefault="00E51B40" w:rsidP="00E51B40">
      <w:pPr>
        <w:spacing w:after="240"/>
        <w:rPr>
          <w:rFonts w:eastAsia="Times New Roman" w:cs="Times New Roman"/>
          <w:lang w:val="ru-RU"/>
        </w:rPr>
      </w:pPr>
      <w:r w:rsidRPr="00F43F6D">
        <w:rPr>
          <w:rFonts w:eastAsia="Times New Roman" w:cs="Times New Roman"/>
          <w:lang w:val="ru-RU"/>
        </w:rPr>
        <w:br/>
      </w:r>
      <w:r w:rsidRPr="00F43F6D">
        <w:rPr>
          <w:rFonts w:eastAsia="Times New Roman" w:cs="Times New Roman"/>
          <w:lang w:val="ru-RU"/>
        </w:rPr>
        <w:br/>
      </w:r>
      <w:r w:rsidRPr="00F43F6D">
        <w:rPr>
          <w:rFonts w:eastAsia="Times New Roman" w:cs="Times New Roman"/>
          <w:lang w:val="ru-RU"/>
        </w:rPr>
        <w:br/>
      </w:r>
    </w:p>
    <w:p w14:paraId="685B6413" w14:textId="77777777" w:rsidR="00F43F6D" w:rsidRPr="00F43F6D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t>Минск 201</w:t>
      </w:r>
      <w:r w:rsidR="00F43F6D" w:rsidRPr="00F43F6D">
        <w:rPr>
          <w:rFonts w:cs="Times New Roman"/>
          <w:color w:val="000000"/>
          <w:szCs w:val="28"/>
          <w:lang w:val="ru-RU"/>
        </w:rPr>
        <w:t>7</w:t>
      </w:r>
    </w:p>
    <w:p w14:paraId="151B1D5F" w14:textId="77777777" w:rsidR="00F43F6D" w:rsidRPr="00F43F6D" w:rsidRDefault="00F43F6D">
      <w:pPr>
        <w:rPr>
          <w:rFonts w:cs="Times New Roman"/>
          <w:color w:val="000000"/>
          <w:szCs w:val="28"/>
          <w:lang w:val="ru-RU"/>
        </w:rPr>
      </w:pPr>
      <w:r w:rsidRPr="00F43F6D">
        <w:rPr>
          <w:rFonts w:cs="Times New Roman"/>
          <w:color w:val="000000"/>
          <w:szCs w:val="28"/>
          <w:lang w:val="ru-RU"/>
        </w:rPr>
        <w:br w:type="page"/>
      </w:r>
    </w:p>
    <w:p w14:paraId="4C4291A3" w14:textId="77777777" w:rsidR="00246A20" w:rsidRPr="00F43F6D" w:rsidRDefault="00F43F6D" w:rsidP="00F43F6D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43F6D"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14:paraId="30DA0909" w14:textId="77777777" w:rsidR="00F43F6D" w:rsidRPr="00F43F6D" w:rsidRDefault="00F43F6D" w:rsidP="00F43F6D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43F6D">
        <w:rPr>
          <w:rFonts w:ascii="Times New Roman" w:hAnsi="Times New Roman" w:cs="Times New Roman"/>
          <w:sz w:val="28"/>
          <w:szCs w:val="28"/>
        </w:rPr>
        <w:t xml:space="preserve">Контрольная работа №2 </w:t>
      </w:r>
    </w:p>
    <w:p w14:paraId="37996A8C" w14:textId="77777777" w:rsidR="00F43F6D" w:rsidRPr="00F43F6D" w:rsidRDefault="00F43F6D" w:rsidP="00F43F6D">
      <w:pPr>
        <w:jc w:val="both"/>
        <w:rPr>
          <w:rFonts w:cs="Times New Roman"/>
          <w:szCs w:val="28"/>
          <w:lang w:val="ru-RU"/>
        </w:rPr>
      </w:pPr>
      <w:r w:rsidRPr="00F43F6D">
        <w:rPr>
          <w:rFonts w:cs="Times New Roman"/>
          <w:szCs w:val="28"/>
          <w:lang w:val="ru-RU"/>
        </w:rPr>
        <w:t>Ознакомление с детерминированными конечными автоматами и МП автоматами.</w:t>
      </w:r>
    </w:p>
    <w:p w14:paraId="13995341" w14:textId="77777777" w:rsidR="00F43F6D" w:rsidRPr="00F43F6D" w:rsidRDefault="00F43F6D" w:rsidP="00F43F6D">
      <w:pPr>
        <w:jc w:val="both"/>
        <w:rPr>
          <w:rFonts w:cs="Times New Roman"/>
          <w:szCs w:val="28"/>
          <w:lang w:val="ru-RU"/>
        </w:rPr>
      </w:pPr>
    </w:p>
    <w:p w14:paraId="7C1BA8A5" w14:textId="77777777" w:rsidR="00F43F6D" w:rsidRPr="00F43F6D" w:rsidRDefault="00F43F6D" w:rsidP="00F43F6D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/>
          <w:szCs w:val="28"/>
          <w:lang w:val="ru-RU"/>
        </w:rPr>
      </w:pPr>
      <w:r w:rsidRPr="00F43F6D">
        <w:rPr>
          <w:rFonts w:cs="Times New Roman"/>
          <w:b/>
          <w:bCs/>
          <w:szCs w:val="28"/>
          <w:lang w:val="ru-RU"/>
        </w:rPr>
        <w:t xml:space="preserve">Общая постановка задачи: </w:t>
      </w:r>
    </w:p>
    <w:p w14:paraId="4C21BF72" w14:textId="77777777" w:rsidR="00F43F6D" w:rsidRPr="00F43F6D" w:rsidRDefault="00F43F6D" w:rsidP="00F43F6D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  <w:lang w:val="ru-RU"/>
        </w:rPr>
      </w:pPr>
      <w:r w:rsidRPr="00F43F6D">
        <w:rPr>
          <w:rFonts w:cs="Times New Roman"/>
          <w:szCs w:val="28"/>
          <w:lang w:val="ru-RU"/>
        </w:rPr>
        <w:t>Необходимо разработать проект, в котором выполняется построение детерминированного конечного автомата и построение МП автомата с применением КА (в качестве управления работой МП автомата).</w:t>
      </w:r>
    </w:p>
    <w:p w14:paraId="45BA5BD8" w14:textId="77777777" w:rsidR="00F43F6D" w:rsidRPr="00F43F6D" w:rsidRDefault="00F43F6D" w:rsidP="00F43F6D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  <w:lang w:val="ru-RU"/>
        </w:rPr>
      </w:pPr>
    </w:p>
    <w:p w14:paraId="196248BC" w14:textId="77777777" w:rsidR="00F43F6D" w:rsidRPr="00F43F6D" w:rsidRDefault="00F43F6D" w:rsidP="00F43F6D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  <w:lang w:val="ru-RU"/>
        </w:rPr>
      </w:pPr>
      <w:r w:rsidRPr="00F43F6D">
        <w:rPr>
          <w:rFonts w:cs="Times New Roman"/>
          <w:b/>
          <w:szCs w:val="28"/>
          <w:lang w:val="ru-RU"/>
        </w:rPr>
        <w:t>Методические указания</w:t>
      </w:r>
      <w:r w:rsidRPr="00F43F6D">
        <w:rPr>
          <w:rFonts w:cs="Times New Roman"/>
          <w:szCs w:val="28"/>
          <w:lang w:val="ru-RU"/>
        </w:rPr>
        <w:t>:</w:t>
      </w:r>
    </w:p>
    <w:p w14:paraId="6A8D10E9" w14:textId="77777777" w:rsidR="00F43F6D" w:rsidRPr="00F43F6D" w:rsidRDefault="00F43F6D" w:rsidP="00F43F6D">
      <w:pPr>
        <w:rPr>
          <w:rFonts w:cs="Times New Roman"/>
          <w:lang w:val="ru-RU"/>
        </w:rPr>
      </w:pPr>
      <w:r w:rsidRPr="00F43F6D">
        <w:rPr>
          <w:rFonts w:cs="Times New Roman"/>
          <w:szCs w:val="28"/>
          <w:lang w:val="ru-RU"/>
        </w:rPr>
        <w:t>Студент должен уметь построить</w:t>
      </w:r>
      <w:r w:rsidRPr="00F43F6D">
        <w:rPr>
          <w:rFonts w:cs="Times New Roman"/>
          <w:lang w:val="ru-RU"/>
        </w:rPr>
        <w:t xml:space="preserve"> таблицу состояний автомата</w:t>
      </w:r>
      <w:r w:rsidRPr="00F43F6D">
        <w:rPr>
          <w:rFonts w:cs="Times New Roman"/>
          <w:szCs w:val="28"/>
          <w:lang w:val="ru-RU"/>
        </w:rPr>
        <w:t xml:space="preserve">, если нужно, построить диаграмму состояний, а также уметь </w:t>
      </w:r>
      <w:r w:rsidRPr="00F43F6D">
        <w:rPr>
          <w:rFonts w:cs="Times New Roman"/>
          <w:lang w:val="ru-RU"/>
        </w:rPr>
        <w:t xml:space="preserve">составить таблицу состояний автомата </w:t>
      </w:r>
    </w:p>
    <w:p w14:paraId="40CEB8D3" w14:textId="77777777" w:rsidR="00F43F6D" w:rsidRPr="00F43F6D" w:rsidRDefault="00F43F6D" w:rsidP="00F43F6D">
      <w:pPr>
        <w:jc w:val="both"/>
        <w:rPr>
          <w:rFonts w:cs="Times New Roman"/>
          <w:lang w:val="ru-RU"/>
        </w:rPr>
      </w:pPr>
      <w:r w:rsidRPr="00F43F6D">
        <w:rPr>
          <w:rFonts w:cs="Times New Roman"/>
          <w:lang w:val="ru-RU"/>
        </w:rPr>
        <w:t xml:space="preserve">Необходимо разработать приложение согласно варианту задания где, в зависимости от входного символа, выполняется переход в следующее состояние. Если цепочка прочитана и произошел останов в конечном состоянии </w:t>
      </w:r>
      <w:r w:rsidRPr="00F43F6D">
        <w:rPr>
          <w:rFonts w:cs="Times New Roman"/>
        </w:rPr>
        <w:t>Z</w:t>
      </w:r>
      <w:r w:rsidRPr="00F43F6D">
        <w:rPr>
          <w:rFonts w:cs="Times New Roman"/>
          <w:lang w:val="ru-RU"/>
        </w:rPr>
        <w:t>, то цепочка правильная, иначе ошибка.</w:t>
      </w:r>
    </w:p>
    <w:p w14:paraId="55954BFF" w14:textId="77777777" w:rsidR="00F43F6D" w:rsidRPr="00F43F6D" w:rsidRDefault="00F43F6D" w:rsidP="00F43F6D">
      <w:pPr>
        <w:pStyle w:val="NormalWeb"/>
        <w:jc w:val="both"/>
        <w:rPr>
          <w:szCs w:val="28"/>
          <w:lang w:val="ru-RU"/>
        </w:rPr>
      </w:pPr>
      <w:r w:rsidRPr="00F43F6D">
        <w:rPr>
          <w:lang w:val="ru-RU"/>
        </w:rPr>
        <w:t xml:space="preserve">В отчет должны быть включены </w:t>
      </w:r>
      <w:r w:rsidRPr="00F43F6D">
        <w:rPr>
          <w:szCs w:val="28"/>
          <w:lang w:val="ru-RU"/>
        </w:rPr>
        <w:t xml:space="preserve">диаграммы состояний, </w:t>
      </w:r>
      <w:r w:rsidRPr="00F43F6D">
        <w:rPr>
          <w:lang w:val="ru-RU"/>
        </w:rPr>
        <w:t xml:space="preserve">таблица состояний автомата,результаты работы приложения. Должна быть </w:t>
      </w:r>
      <w:r w:rsidRPr="00F43F6D">
        <w:rPr>
          <w:szCs w:val="28"/>
          <w:lang w:val="ru-RU"/>
        </w:rPr>
        <w:t>выполнена минимизацию КА.</w:t>
      </w:r>
    </w:p>
    <w:p w14:paraId="5B914B34" w14:textId="77777777" w:rsidR="00F43F6D" w:rsidRPr="009F4F89" w:rsidRDefault="00F43F6D" w:rsidP="00F43F6D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4F89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9F4F89">
        <w:rPr>
          <w:rFonts w:ascii="Times New Roman" w:hAnsi="Times New Roman"/>
          <w:sz w:val="28"/>
          <w:szCs w:val="28"/>
        </w:rPr>
        <w:t>КА</w:t>
      </w:r>
      <w:r w:rsidRPr="009F4F89">
        <w:rPr>
          <w:rFonts w:ascii="Times New Roman" w:hAnsi="Times New Roman" w:cs="Times New Roman"/>
          <w:sz w:val="28"/>
          <w:szCs w:val="28"/>
        </w:rPr>
        <w:t>, который читает текст,</w:t>
      </w:r>
      <w:r>
        <w:rPr>
          <w:rFonts w:ascii="Times New Roman" w:hAnsi="Times New Roman" w:cs="Times New Roman"/>
          <w:sz w:val="28"/>
          <w:szCs w:val="28"/>
        </w:rPr>
        <w:t xml:space="preserve"> написанный </w:t>
      </w:r>
      <w:r w:rsidRPr="009F4F89">
        <w:rPr>
          <w:rFonts w:ascii="Times New Roman" w:hAnsi="Times New Roman" w:cs="Times New Roman"/>
          <w:sz w:val="28"/>
          <w:szCs w:val="28"/>
        </w:rPr>
        <w:t>кириллицей.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89">
        <w:rPr>
          <w:rFonts w:ascii="Times New Roman" w:hAnsi="Times New Roman" w:cs="Times New Roman"/>
          <w:sz w:val="28"/>
          <w:szCs w:val="28"/>
        </w:rPr>
        <w:t>Автомат должен заменить все буквы латиницей – выполнить транслитерацию.</w:t>
      </w:r>
    </w:p>
    <w:p w14:paraId="6FFEF45C" w14:textId="77777777" w:rsidR="00F43F6D" w:rsidRPr="009F51F5" w:rsidRDefault="00F43F6D" w:rsidP="00F43F6D">
      <w:pPr>
        <w:rPr>
          <w:rFonts w:cs="Times New Roman"/>
          <w:lang w:eastAsia="ru-RU"/>
        </w:rPr>
      </w:pPr>
      <w:bookmarkStart w:id="0" w:name="_GoBack"/>
      <w:bookmarkEnd w:id="0"/>
    </w:p>
    <w:sectPr w:rsidR="00F43F6D" w:rsidRPr="009F51F5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E2015"/>
    <w:multiLevelType w:val="hybridMultilevel"/>
    <w:tmpl w:val="F9B4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6D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9F51F5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43F6D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00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F43F6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F43F6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rsid w:val="00F43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F6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AD87A-0428-D140-96A5-D1D8C631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197</Words>
  <Characters>1125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Вариант 7</vt:lpstr>
      <vt:lpstr>        Контрольная работа №2 </vt:lpstr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2017-05-28T12:49:00Z</dcterms:created>
  <dcterms:modified xsi:type="dcterms:W3CDTF">2017-05-28T12:51:00Z</dcterms:modified>
</cp:coreProperties>
</file>