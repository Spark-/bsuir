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11720" w14:textId="77777777" w:rsidR="00E51B40" w:rsidRPr="00CA2528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6CB0FE70" w14:textId="77777777" w:rsidR="00E51B40" w:rsidRPr="00CA2528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5D1E0A65" w14:textId="77777777" w:rsidR="00E51B40" w:rsidRPr="00CA2528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CA2528">
        <w:rPr>
          <w:rFonts w:cs="Times New Roman"/>
          <w:color w:val="000000"/>
          <w:szCs w:val="28"/>
          <w:lang w:val="ru-RU"/>
        </w:rPr>
        <w:t>информатики</w:t>
      </w:r>
    </w:p>
    <w:p w14:paraId="64819A55" w14:textId="77777777" w:rsidR="00E51B40" w:rsidRPr="00CA2528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5B0AA052" w14:textId="77777777" w:rsidR="00E51B40" w:rsidRPr="00CA2528" w:rsidRDefault="00E51B40" w:rsidP="00E51B40">
      <w:pPr>
        <w:ind w:right="-187" w:firstLine="720"/>
        <w:rPr>
          <w:rFonts w:cs="Times New Roman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CA2528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41B543C7" w14:textId="77777777" w:rsidR="00E51B40" w:rsidRPr="00CA2528" w:rsidRDefault="00E51B40" w:rsidP="00E51B40">
      <w:pPr>
        <w:ind w:right="-187" w:firstLine="720"/>
        <w:rPr>
          <w:rFonts w:cs="Times New Roman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CA2528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61F608E6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  <w:r w:rsidRPr="00CA2528">
        <w:rPr>
          <w:rFonts w:eastAsia="Times New Roman" w:cs="Times New Roman"/>
          <w:lang w:val="ru-RU"/>
        </w:rPr>
        <w:br/>
      </w:r>
    </w:p>
    <w:p w14:paraId="36C05711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BD8F627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D67FAE1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91052DE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247F347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D4CC275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4CCF046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2A8B3E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C2C8CE2" w14:textId="77777777" w:rsidR="00E51B40" w:rsidRPr="00CA2528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4259F42" w14:textId="77777777" w:rsidR="00E51B40" w:rsidRPr="00CA2528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CA2528">
        <w:rPr>
          <w:lang w:val="ru-RU"/>
        </w:rPr>
        <w:t xml:space="preserve"> работа </w:t>
      </w:r>
      <w:r w:rsidR="005132E3" w:rsidRPr="00CA2528">
        <w:rPr>
          <w:rFonts w:cs="Times New Roman"/>
          <w:color w:val="000000"/>
          <w:szCs w:val="28"/>
          <w:lang w:val="ru-RU"/>
        </w:rPr>
        <w:t xml:space="preserve">№ </w:t>
      </w:r>
      <w:r w:rsidR="00CA2528">
        <w:rPr>
          <w:rFonts w:cs="Times New Roman"/>
          <w:color w:val="000000"/>
          <w:szCs w:val="28"/>
          <w:lang w:val="ru-RU"/>
        </w:rPr>
        <w:t>2</w:t>
      </w:r>
    </w:p>
    <w:p w14:paraId="325B62D8" w14:textId="77777777" w:rsidR="00E51B40" w:rsidRPr="00CA2528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по дисциплине «</w:t>
      </w:r>
      <w:r w:rsidR="00CA2528" w:rsidRPr="00CA2528">
        <w:rPr>
          <w:rFonts w:cs="Times New Roman"/>
          <w:color w:val="000000"/>
          <w:szCs w:val="28"/>
          <w:lang w:val="ru-RU"/>
        </w:rPr>
        <w:t>Маркетинг программных продуктов и услуг</w:t>
      </w:r>
      <w:r w:rsidRPr="00CA2528">
        <w:rPr>
          <w:rFonts w:cs="Times New Roman"/>
          <w:color w:val="000000"/>
          <w:szCs w:val="28"/>
          <w:lang w:val="ru-RU"/>
        </w:rPr>
        <w:t>»</w:t>
      </w:r>
    </w:p>
    <w:p w14:paraId="76EBD753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0B089B5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F9FB6A7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D2EEC99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C3791CF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AE17F14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7D4E3AD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D2F53A5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BA894B8" w14:textId="77777777" w:rsidR="00E51B40" w:rsidRPr="00CA2528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4D5E1E06" w14:textId="77777777" w:rsidR="00E51B40" w:rsidRPr="00CA2528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CA2528">
        <w:rPr>
          <w:rFonts w:cs="Times New Roman"/>
          <w:color w:val="000000"/>
          <w:szCs w:val="28"/>
          <w:lang w:val="ru-RU"/>
        </w:rPr>
        <w:t>393</w:t>
      </w:r>
      <w:r w:rsidR="0005754A" w:rsidRPr="00CA2528">
        <w:rPr>
          <w:rFonts w:cs="Times New Roman"/>
          <w:color w:val="000000"/>
          <w:szCs w:val="28"/>
          <w:lang w:val="ru-RU"/>
        </w:rPr>
        <w:t>5</w:t>
      </w:r>
      <w:r w:rsidRPr="00CA2528">
        <w:rPr>
          <w:rFonts w:cs="Times New Roman"/>
          <w:color w:val="000000"/>
          <w:szCs w:val="28"/>
          <w:lang w:val="ru-RU"/>
        </w:rPr>
        <w:t>5</w:t>
      </w:r>
      <w:r w:rsidR="0005754A" w:rsidRPr="00CA2528">
        <w:rPr>
          <w:rFonts w:cs="Times New Roman"/>
          <w:color w:val="000000"/>
          <w:szCs w:val="28"/>
          <w:lang w:val="ru-RU"/>
        </w:rPr>
        <w:t>1</w:t>
      </w:r>
    </w:p>
    <w:p w14:paraId="2EB2BB73" w14:textId="77777777" w:rsidR="00E51B40" w:rsidRPr="00CA2528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CA2528">
        <w:rPr>
          <w:rFonts w:cs="Times New Roman"/>
          <w:color w:val="000000"/>
          <w:szCs w:val="28"/>
          <w:lang w:val="ru-RU"/>
        </w:rPr>
        <w:t>902021</w:t>
      </w:r>
      <w:r w:rsidRPr="00CA2528">
        <w:rPr>
          <w:rFonts w:cs="Times New Roman"/>
          <w:color w:val="000000"/>
          <w:szCs w:val="28"/>
          <w:lang w:val="ru-RU"/>
        </w:rPr>
        <w:t>-</w:t>
      </w:r>
      <w:r w:rsidR="006C1717" w:rsidRPr="00CA2528">
        <w:rPr>
          <w:rFonts w:cs="Times New Roman"/>
          <w:color w:val="000000"/>
          <w:szCs w:val="28"/>
          <w:lang w:val="ru-RU"/>
        </w:rPr>
        <w:t>26</w:t>
      </w:r>
    </w:p>
    <w:p w14:paraId="19CDFA81" w14:textId="77777777" w:rsidR="00E51B40" w:rsidRPr="00CA2528" w:rsidRDefault="00E51B40" w:rsidP="00E51B40">
      <w:pPr>
        <w:spacing w:after="240"/>
        <w:rPr>
          <w:rFonts w:eastAsia="Times New Roman" w:cs="Times New Roman"/>
          <w:lang w:val="ru-RU"/>
        </w:rPr>
      </w:pPr>
      <w:r w:rsidRPr="00CA2528">
        <w:rPr>
          <w:rFonts w:eastAsia="Times New Roman" w:cs="Times New Roman"/>
          <w:lang w:val="ru-RU"/>
        </w:rPr>
        <w:br/>
      </w:r>
      <w:r w:rsidRPr="00CA2528">
        <w:rPr>
          <w:rFonts w:eastAsia="Times New Roman" w:cs="Times New Roman"/>
          <w:lang w:val="ru-RU"/>
        </w:rPr>
        <w:br/>
      </w:r>
      <w:r w:rsidRPr="00CA2528">
        <w:rPr>
          <w:rFonts w:eastAsia="Times New Roman" w:cs="Times New Roman"/>
          <w:lang w:val="ru-RU"/>
        </w:rPr>
        <w:br/>
      </w:r>
    </w:p>
    <w:p w14:paraId="0E0FE488" w14:textId="77777777" w:rsidR="00CA2528" w:rsidRPr="00CA2528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Минск 201</w:t>
      </w:r>
      <w:r w:rsidR="00CA2528" w:rsidRPr="00CA2528">
        <w:rPr>
          <w:rFonts w:cs="Times New Roman"/>
          <w:color w:val="000000"/>
          <w:szCs w:val="28"/>
          <w:lang w:val="ru-RU"/>
        </w:rPr>
        <w:t>7</w:t>
      </w:r>
    </w:p>
    <w:p w14:paraId="12BEFBB1" w14:textId="77777777" w:rsidR="00CA2528" w:rsidRPr="00CA2528" w:rsidRDefault="00CA2528">
      <w:pPr>
        <w:rPr>
          <w:rFonts w:cs="Times New Roman"/>
          <w:color w:val="000000"/>
          <w:szCs w:val="28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br w:type="page"/>
      </w:r>
    </w:p>
    <w:p w14:paraId="43CA7750" w14:textId="77777777" w:rsidR="00246A20" w:rsidRDefault="00CA2528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lastRenderedPageBreak/>
        <w:t>Вариант 10</w:t>
      </w:r>
    </w:p>
    <w:p w14:paraId="495012E0" w14:textId="77777777" w:rsidR="00CA2528" w:rsidRPr="00CA2528" w:rsidRDefault="00CA2528" w:rsidP="00CA2528">
      <w:pPr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b/>
          <w:bCs/>
          <w:color w:val="000000"/>
          <w:szCs w:val="28"/>
          <w:lang w:val="ru-RU"/>
        </w:rPr>
        <w:t>Учет стадий жизненного цикла программного продукта при использовании маркетинговых инструментов</w:t>
      </w:r>
    </w:p>
    <w:p w14:paraId="1FF0FAE9" w14:textId="77777777" w:rsidR="00CA2528" w:rsidRPr="00CA2528" w:rsidRDefault="00CA2528" w:rsidP="00CA2528">
      <w:pPr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color w:val="000000"/>
          <w:szCs w:val="28"/>
        </w:rPr>
        <w:t> </w:t>
      </w:r>
    </w:p>
    <w:p w14:paraId="7AD686D2" w14:textId="77777777" w:rsidR="00CA2528" w:rsidRPr="00CA2528" w:rsidRDefault="00CA2528" w:rsidP="00CA2528">
      <w:pPr>
        <w:spacing w:before="100" w:beforeAutospacing="1"/>
        <w:ind w:firstLine="567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Представьте себе</w:t>
      </w:r>
      <w:r w:rsidRPr="00CA2528">
        <w:rPr>
          <w:rFonts w:cs="Times New Roman"/>
          <w:color w:val="000000"/>
          <w:szCs w:val="28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ИТ-компанию,</w:t>
      </w:r>
      <w:r w:rsidRPr="00CA2528">
        <w:rPr>
          <w:rFonts w:cs="Times New Roman"/>
          <w:color w:val="000000"/>
          <w:szCs w:val="28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продающую</w:t>
      </w:r>
      <w:r w:rsidRPr="00CA2528">
        <w:rPr>
          <w:rFonts w:cs="Times New Roman"/>
          <w:color w:val="000000"/>
          <w:szCs w:val="28"/>
        </w:rPr>
        <w:t> </w:t>
      </w:r>
      <w:r w:rsidRPr="00CA2528">
        <w:rPr>
          <w:rFonts w:cs="Times New Roman"/>
          <w:color w:val="000000"/>
          <w:szCs w:val="28"/>
          <w:lang w:val="ru-RU"/>
        </w:rPr>
        <w:t>на рынке несколько различных программных продуктов, каждый из которых находится на различных стадиях кривой жизненного цикла:</w:t>
      </w:r>
    </w:p>
    <w:p w14:paraId="12FF1FC0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Symbol" w:hAnsi="Symbol" w:cs="Times New Roman"/>
          <w:color w:val="000000"/>
          <w:szCs w:val="28"/>
        </w:rPr>
        <w:t></w:t>
      </w:r>
      <w:r w:rsidRPr="00CA2528">
        <w:rPr>
          <w:rFonts w:cs="Times New Roman"/>
          <w:color w:val="000000"/>
          <w:sz w:val="14"/>
          <w:szCs w:val="14"/>
        </w:rPr>
        <w:t>          </w:t>
      </w:r>
      <w:r w:rsidRPr="00CA2528">
        <w:rPr>
          <w:rFonts w:cs="Times New Roman"/>
          <w:color w:val="000000"/>
          <w:szCs w:val="28"/>
          <w:lang w:val="ru-RU"/>
        </w:rPr>
        <w:t>Продукт 1 - Выход продукта на рынок, слабая степень известности.</w:t>
      </w:r>
    </w:p>
    <w:p w14:paraId="6071CD28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Symbol" w:hAnsi="Symbol" w:cs="Times New Roman"/>
          <w:color w:val="000000"/>
          <w:szCs w:val="28"/>
        </w:rPr>
        <w:t></w:t>
      </w:r>
      <w:r w:rsidRPr="00CA2528">
        <w:rPr>
          <w:rFonts w:cs="Times New Roman"/>
          <w:color w:val="000000"/>
          <w:sz w:val="14"/>
          <w:szCs w:val="14"/>
        </w:rPr>
        <w:t>          </w:t>
      </w:r>
      <w:r w:rsidRPr="00CA2528">
        <w:rPr>
          <w:rFonts w:cs="Times New Roman"/>
          <w:color w:val="000000"/>
          <w:szCs w:val="28"/>
          <w:lang w:val="ru-RU"/>
        </w:rPr>
        <w:t>Продукт 2 - Пик интереса к продукту, активные продажи.</w:t>
      </w:r>
    </w:p>
    <w:p w14:paraId="08D87185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Symbol" w:hAnsi="Symbol" w:cs="Times New Roman"/>
          <w:color w:val="000000"/>
          <w:szCs w:val="28"/>
        </w:rPr>
        <w:t></w:t>
      </w:r>
      <w:r w:rsidRPr="00CA2528">
        <w:rPr>
          <w:rFonts w:cs="Times New Roman"/>
          <w:color w:val="000000"/>
          <w:sz w:val="14"/>
          <w:szCs w:val="14"/>
        </w:rPr>
        <w:t>          </w:t>
      </w:r>
      <w:r w:rsidRPr="00CA2528">
        <w:rPr>
          <w:rFonts w:cs="Times New Roman"/>
          <w:color w:val="000000"/>
          <w:szCs w:val="28"/>
          <w:lang w:val="ru-RU"/>
        </w:rPr>
        <w:t>Продукт 3 - Спад интереса к продукту и снижение объема продаж.</w:t>
      </w:r>
    </w:p>
    <w:p w14:paraId="7287A3B3" w14:textId="77777777" w:rsidR="00CA2528" w:rsidRPr="00CA2528" w:rsidRDefault="00CA2528" w:rsidP="00CA2528">
      <w:pPr>
        <w:spacing w:before="100" w:beforeAutospacing="1" w:after="100" w:afterAutospacing="1"/>
        <w:ind w:firstLine="567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Определите, какие именно инструменты маркетинговых коммуникаций целесообразно использовать для поддержки продаж каждого из программных продуктов и обоснуйте почему.</w:t>
      </w:r>
    </w:p>
    <w:p w14:paraId="58A0068F" w14:textId="77777777" w:rsidR="00CA2528" w:rsidRPr="00CA2528" w:rsidRDefault="00CA2528" w:rsidP="00CA2528">
      <w:pPr>
        <w:spacing w:before="100" w:beforeAutospacing="1"/>
        <w:ind w:firstLine="567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CA2528">
        <w:rPr>
          <w:rFonts w:cs="Times New Roman"/>
          <w:color w:val="000000"/>
          <w:szCs w:val="28"/>
          <w:lang w:val="ru-RU"/>
        </w:rPr>
        <w:t>Ваш итоговый отчет должен содержать:</w:t>
      </w:r>
    </w:p>
    <w:p w14:paraId="0E287198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Symbol" w:hAnsi="Symbol" w:cs="Times New Roman"/>
          <w:color w:val="000000"/>
          <w:szCs w:val="28"/>
        </w:rPr>
        <w:t></w:t>
      </w:r>
      <w:r w:rsidRPr="00CA2528">
        <w:rPr>
          <w:rFonts w:cs="Times New Roman"/>
          <w:color w:val="000000"/>
          <w:sz w:val="14"/>
          <w:szCs w:val="14"/>
        </w:rPr>
        <w:t>          </w:t>
      </w:r>
      <w:r w:rsidRPr="00CA2528">
        <w:rPr>
          <w:rFonts w:cs="Times New Roman"/>
          <w:color w:val="000000"/>
          <w:szCs w:val="28"/>
          <w:lang w:val="ru-RU"/>
        </w:rPr>
        <w:t>перечень мероприятий для поддержки продаж продукта 1;</w:t>
      </w:r>
    </w:p>
    <w:p w14:paraId="409A9F4C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Symbol" w:hAnsi="Symbol" w:cs="Times New Roman"/>
          <w:color w:val="000000"/>
          <w:szCs w:val="28"/>
        </w:rPr>
        <w:t></w:t>
      </w:r>
      <w:r w:rsidRPr="00CA2528">
        <w:rPr>
          <w:rFonts w:cs="Times New Roman"/>
          <w:color w:val="000000"/>
          <w:sz w:val="14"/>
          <w:szCs w:val="14"/>
        </w:rPr>
        <w:t>          </w:t>
      </w:r>
      <w:r w:rsidRPr="00CA2528">
        <w:rPr>
          <w:rFonts w:cs="Times New Roman"/>
          <w:color w:val="000000"/>
          <w:szCs w:val="28"/>
          <w:lang w:val="ru-RU"/>
        </w:rPr>
        <w:t>перечень мероприятий для поддержки продаж продукта 2;</w:t>
      </w:r>
    </w:p>
    <w:p w14:paraId="06DE009A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Symbol" w:hAnsi="Symbol" w:cs="Times New Roman"/>
          <w:color w:val="000000"/>
          <w:szCs w:val="28"/>
        </w:rPr>
        <w:t></w:t>
      </w:r>
      <w:r w:rsidRPr="00CA2528">
        <w:rPr>
          <w:rFonts w:cs="Times New Roman"/>
          <w:color w:val="000000"/>
          <w:sz w:val="14"/>
          <w:szCs w:val="14"/>
        </w:rPr>
        <w:t>          </w:t>
      </w:r>
      <w:r w:rsidRPr="00CA2528">
        <w:rPr>
          <w:rFonts w:cs="Times New Roman"/>
          <w:color w:val="000000"/>
          <w:szCs w:val="28"/>
          <w:lang w:val="ru-RU"/>
        </w:rPr>
        <w:t>перечень мероприятий для поддержки продаж продукта 3;</w:t>
      </w:r>
    </w:p>
    <w:p w14:paraId="0DC9CD32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Symbol" w:hAnsi="Symbol" w:cs="Times New Roman"/>
          <w:color w:val="000000"/>
          <w:szCs w:val="28"/>
        </w:rPr>
        <w:t></w:t>
      </w:r>
      <w:r w:rsidRPr="00CA2528">
        <w:rPr>
          <w:rFonts w:cs="Times New Roman"/>
          <w:color w:val="000000"/>
          <w:sz w:val="14"/>
          <w:szCs w:val="14"/>
        </w:rPr>
        <w:t>          </w:t>
      </w:r>
      <w:r w:rsidRPr="00CA2528">
        <w:rPr>
          <w:rFonts w:cs="Times New Roman"/>
          <w:color w:val="000000"/>
          <w:szCs w:val="28"/>
          <w:lang w:val="ru-RU"/>
        </w:rPr>
        <w:t>сравнительный анализ рассмотренных вариантов;</w:t>
      </w:r>
    </w:p>
    <w:p w14:paraId="11D1A1F4" w14:textId="77777777" w:rsidR="00CA2528" w:rsidRPr="00CA2528" w:rsidRDefault="00CA2528" w:rsidP="00CA2528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Symbol" w:hAnsi="Symbol" w:cs="Times New Roman"/>
          <w:color w:val="000000"/>
          <w:szCs w:val="28"/>
        </w:rPr>
        <w:t></w:t>
      </w:r>
      <w:r w:rsidRPr="00CA2528">
        <w:rPr>
          <w:rFonts w:cs="Times New Roman"/>
          <w:color w:val="000000"/>
          <w:sz w:val="14"/>
          <w:szCs w:val="14"/>
        </w:rPr>
        <w:t>          </w:t>
      </w:r>
      <w:r w:rsidRPr="00CA2528">
        <w:rPr>
          <w:rFonts w:cs="Times New Roman"/>
          <w:color w:val="000000"/>
          <w:szCs w:val="28"/>
          <w:lang w:val="ru-RU"/>
        </w:rPr>
        <w:t>выводы.</w:t>
      </w:r>
    </w:p>
    <w:p w14:paraId="323EB641" w14:textId="77777777" w:rsidR="00CA2528" w:rsidRPr="00CA2528" w:rsidRDefault="00CA2528" w:rsidP="00CA2528">
      <w:pPr>
        <w:spacing w:after="200" w:line="253" w:lineRule="atLeast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CA2528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2AE2A053" w14:textId="77777777" w:rsidR="00CA2528" w:rsidRPr="00CA2528" w:rsidRDefault="00CA2528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</w:p>
    <w:sectPr w:rsidR="00CA2528" w:rsidRPr="00CA2528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28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CA252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E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CA2528"/>
  </w:style>
  <w:style w:type="character" w:customStyle="1" w:styleId="spelle">
    <w:name w:val="spelle"/>
    <w:basedOn w:val="DefaultParagraphFont"/>
    <w:rsid w:val="00CA2528"/>
  </w:style>
  <w:style w:type="character" w:customStyle="1" w:styleId="grame">
    <w:name w:val="grame"/>
    <w:basedOn w:val="DefaultParagraphFont"/>
    <w:rsid w:val="00CA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AAE18-3CB0-4C4F-84C9-59E79D69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167</Words>
  <Characters>1118</Characters>
  <Application>Microsoft Macintosh Word</Application>
  <DocSecurity>0</DocSecurity>
  <Lines>62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2017-05-07T10:43:00Z</dcterms:created>
  <dcterms:modified xsi:type="dcterms:W3CDTF">2017-05-07T10:44:00Z</dcterms:modified>
</cp:coreProperties>
</file>