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438B7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18E0B566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7F9BD9A0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Кафедра </w:t>
      </w:r>
      <w:r w:rsidR="00D949A0">
        <w:rPr>
          <w:rFonts w:cs="Times New Roman"/>
          <w:color w:val="000000"/>
          <w:szCs w:val="28"/>
        </w:rPr>
        <w:t>информатики</w:t>
      </w:r>
    </w:p>
    <w:p w14:paraId="18F8CB95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1BA6E1BB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Факультет НиДО</w:t>
      </w:r>
    </w:p>
    <w:p w14:paraId="6C2E8B29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Специальность </w:t>
      </w:r>
      <w:r>
        <w:rPr>
          <w:rFonts w:cs="Times New Roman"/>
          <w:color w:val="000000"/>
          <w:szCs w:val="28"/>
        </w:rPr>
        <w:t>ИиТП</w:t>
      </w:r>
    </w:p>
    <w:p w14:paraId="509DA7FE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4B429E1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55B83BB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7D6AC8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1A5658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133AAA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626A9A1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4463A9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5436A8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65BBB6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83134F5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работа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12C99358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r w:rsidRPr="00E51B40">
        <w:rPr>
          <w:rFonts w:cs="Times New Roman"/>
          <w:color w:val="000000"/>
          <w:szCs w:val="28"/>
        </w:rPr>
        <w:t>по дисциплине «</w:t>
      </w:r>
      <w:r w:rsidR="00D0535D">
        <w:rPr>
          <w:szCs w:val="28"/>
          <w:lang w:val="ru-RU"/>
        </w:rPr>
        <w:t>Архитектура вычислительных систем</w:t>
      </w:r>
      <w:r w:rsidRPr="00E51B40">
        <w:rPr>
          <w:rFonts w:cs="Times New Roman"/>
          <w:color w:val="000000"/>
          <w:szCs w:val="28"/>
        </w:rPr>
        <w:t>»</w:t>
      </w:r>
    </w:p>
    <w:p w14:paraId="5A263FA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864DBB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04D9A2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C1EA2A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51CEA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370F60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F9AD72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23C31D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6A50833B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Выполнил студент: </w:t>
      </w:r>
      <w:r>
        <w:rPr>
          <w:rFonts w:cs="Times New Roman"/>
          <w:color w:val="000000"/>
          <w:szCs w:val="28"/>
        </w:rPr>
        <w:t>Дегтярев А.А</w:t>
      </w:r>
      <w:r w:rsidRPr="00E51B40">
        <w:rPr>
          <w:rFonts w:cs="Times New Roman"/>
          <w:color w:val="000000"/>
          <w:szCs w:val="28"/>
        </w:rPr>
        <w:t>.  </w:t>
      </w:r>
    </w:p>
    <w:p w14:paraId="2DC759E2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53CFF8B6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6C852E23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4C47F49E" w14:textId="77777777" w:rsidR="00D0535D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>
        <w:rPr>
          <w:rFonts w:cs="Times New Roman"/>
          <w:color w:val="000000"/>
          <w:szCs w:val="28"/>
        </w:rPr>
        <w:t>5</w:t>
      </w:r>
    </w:p>
    <w:p w14:paraId="7F802DA2" w14:textId="162465FC" w:rsidR="00D0535D" w:rsidRPr="00D81C4D" w:rsidRDefault="00D0535D" w:rsidP="00D81C4D">
      <w:pPr>
        <w:pStyle w:val="Heading3"/>
        <w:rPr>
          <w:rFonts w:ascii="Times New Roman" w:hAnsi="Times New Roman" w:cs="Times New Roman"/>
          <w:iCs/>
          <w:sz w:val="28"/>
        </w:rPr>
      </w:pPr>
      <w:r w:rsidRPr="00D81C4D">
        <w:rPr>
          <w:rFonts w:ascii="Times New Roman" w:hAnsi="Times New Roman" w:cs="Times New Roman"/>
          <w:iCs/>
          <w:sz w:val="28"/>
        </w:rPr>
        <w:lastRenderedPageBreak/>
        <w:t>Задание 1</w:t>
      </w:r>
    </w:p>
    <w:p w14:paraId="736390B1" w14:textId="77777777" w:rsidR="00D0535D" w:rsidRDefault="00D0535D" w:rsidP="00D0535D">
      <w:pPr>
        <w:pStyle w:val="Nextnorm"/>
      </w:pPr>
      <w:r>
        <w:t xml:space="preserve">Написать по шагам последовательность действий, реализующих </w:t>
      </w:r>
      <w:r>
        <w:rPr>
          <w:i/>
          <w:iCs/>
        </w:rPr>
        <w:t>Операции сложения, вычитания,</w:t>
      </w:r>
      <w:r w:rsidRPr="0053574A">
        <w:rPr>
          <w:i/>
          <w:iCs/>
        </w:rPr>
        <w:t xml:space="preserve"> </w:t>
      </w:r>
      <w:r>
        <w:rPr>
          <w:i/>
          <w:iCs/>
        </w:rPr>
        <w:t xml:space="preserve">умножения и деления с фиксированной точкой </w:t>
      </w:r>
      <w:r>
        <w:t xml:space="preserve"> над двумя  числами.</w:t>
      </w:r>
    </w:p>
    <w:p w14:paraId="4DB2C56B" w14:textId="77777777" w:rsidR="00246A20" w:rsidRDefault="00D0535D" w:rsidP="00D0535D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</w:p>
    <w:p w14:paraId="5E4C8218" w14:textId="77777777" w:rsidR="00D0535D" w:rsidRDefault="00D0535D" w:rsidP="00D0535D">
      <w:pPr>
        <w:rPr>
          <w:rFonts w:cs="Times New Roman"/>
          <w:b/>
          <w:color w:val="000000"/>
          <w:szCs w:val="28"/>
        </w:rPr>
      </w:pPr>
      <w:r w:rsidRPr="00D81C4D">
        <w:rPr>
          <w:rFonts w:cs="Times New Roman"/>
          <w:b/>
          <w:color w:val="000000"/>
          <w:szCs w:val="28"/>
        </w:rPr>
        <w:t>Вариант 26</w:t>
      </w:r>
    </w:p>
    <w:p w14:paraId="3827C5F6" w14:textId="77777777" w:rsidR="00D0535D" w:rsidRDefault="00D0535D" w:rsidP="00D0535D">
      <w:pPr>
        <w:ind w:firstLine="720"/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>-103 = 10011001</w:t>
      </w:r>
    </w:p>
    <w:p w14:paraId="68E22FC7" w14:textId="77777777" w:rsidR="00D0535D" w:rsidRDefault="00D0535D" w:rsidP="001119F9">
      <w:pPr>
        <w:ind w:firstLine="720"/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>+74  = 01001010</w:t>
      </w:r>
    </w:p>
    <w:p w14:paraId="484FD516" w14:textId="77777777" w:rsidR="00D0535D" w:rsidRDefault="00D0535D" w:rsidP="00D0535D">
      <w:pPr>
        <w:ind w:firstLine="720"/>
        <w:rPr>
          <w:rFonts w:ascii="Monaco" w:hAnsi="Monaco" w:cs="Times New Roman"/>
          <w:color w:val="000000"/>
          <w:szCs w:val="28"/>
        </w:rPr>
      </w:pPr>
    </w:p>
    <w:p w14:paraId="39AE8722" w14:textId="77777777" w:rsidR="00D0535D" w:rsidRPr="00162491" w:rsidRDefault="00D0535D" w:rsidP="00D0535D">
      <w:pPr>
        <w:rPr>
          <w:rFonts w:cs="Times New Roman"/>
          <w:b/>
          <w:color w:val="000000"/>
          <w:szCs w:val="28"/>
          <w:lang w:val="ru-RU"/>
        </w:rPr>
      </w:pPr>
      <w:r w:rsidRPr="00162491">
        <w:rPr>
          <w:rFonts w:cs="Times New Roman"/>
          <w:b/>
          <w:color w:val="000000"/>
          <w:szCs w:val="28"/>
          <w:lang w:val="ru-RU"/>
        </w:rPr>
        <w:t>Сложение</w:t>
      </w:r>
    </w:p>
    <w:p w14:paraId="7782EA88" w14:textId="77777777" w:rsidR="00162491" w:rsidRDefault="00162491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Выполняется поразрядное сложение</w:t>
      </w:r>
    </w:p>
    <w:p w14:paraId="746C52AC" w14:textId="77777777" w:rsidR="00D0535D" w:rsidRPr="00D0535D" w:rsidRDefault="00D0535D" w:rsidP="00D0535D">
      <w:pPr>
        <w:rPr>
          <w:rFonts w:ascii="Monaco" w:hAnsi="Monaco"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 w:rsidR="00A131F9">
        <w:rPr>
          <w:rFonts w:ascii="Monaco" w:hAnsi="Monaco" w:cs="Times New Roman"/>
          <w:color w:val="000000"/>
          <w:szCs w:val="28"/>
        </w:rPr>
        <w:t xml:space="preserve">-103  </w:t>
      </w:r>
      <w:r w:rsidRPr="00D0535D">
        <w:rPr>
          <w:rFonts w:ascii="Monaco" w:hAnsi="Monaco" w:cs="Times New Roman"/>
          <w:color w:val="000000"/>
          <w:szCs w:val="28"/>
        </w:rPr>
        <w:t xml:space="preserve"> 10011001</w:t>
      </w:r>
    </w:p>
    <w:p w14:paraId="7AAC86A5" w14:textId="77777777" w:rsidR="00D0535D" w:rsidRDefault="00D0535D" w:rsidP="00D0535D">
      <w:pPr>
        <w:ind w:firstLine="720"/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 xml:space="preserve">+74  </w:t>
      </w:r>
      <w:r>
        <w:rPr>
          <w:rFonts w:ascii="Monaco" w:hAnsi="Monaco" w:cs="Times New Roman"/>
          <w:color w:val="000000"/>
          <w:szCs w:val="28"/>
        </w:rPr>
        <w:t>+</w:t>
      </w:r>
      <w:r w:rsidRPr="00D0535D">
        <w:rPr>
          <w:rFonts w:ascii="Monaco" w:hAnsi="Monaco" w:cs="Times New Roman"/>
          <w:color w:val="000000"/>
          <w:szCs w:val="28"/>
        </w:rPr>
        <w:t xml:space="preserve"> 01001010</w:t>
      </w:r>
    </w:p>
    <w:p w14:paraId="47B65304" w14:textId="77777777" w:rsidR="00D0535D" w:rsidRDefault="00D0535D" w:rsidP="00D0535D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---------------</w:t>
      </w:r>
    </w:p>
    <w:p w14:paraId="71D65C67" w14:textId="77777777" w:rsidR="001119F9" w:rsidRDefault="00372501" w:rsidP="00D0535D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1110</w:t>
      </w:r>
      <w:r w:rsidR="00D0535D">
        <w:rPr>
          <w:rFonts w:ascii="Monaco" w:hAnsi="Monaco" w:cs="Times New Roman"/>
          <w:color w:val="000000"/>
          <w:szCs w:val="28"/>
        </w:rPr>
        <w:t>0011</w:t>
      </w:r>
    </w:p>
    <w:p w14:paraId="389B89A9" w14:textId="3A8339C3" w:rsidR="00D0535D" w:rsidRPr="001119F9" w:rsidRDefault="001119F9" w:rsidP="00D0535D">
      <w:pPr>
        <w:ind w:firstLine="720"/>
        <w:rPr>
          <w:rFonts w:ascii="Monaco" w:hAnsi="Monaco" w:cs="Times New Roman"/>
          <w:b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</w:t>
      </w:r>
      <w:r w:rsidR="00D0535D">
        <w:rPr>
          <w:rFonts w:ascii="Monaco" w:hAnsi="Monaco" w:cs="Times New Roman"/>
          <w:color w:val="000000"/>
          <w:szCs w:val="28"/>
        </w:rPr>
        <w:t xml:space="preserve"> = </w:t>
      </w:r>
      <w:r w:rsidR="00372501">
        <w:rPr>
          <w:rFonts w:ascii="Monaco" w:hAnsi="Monaco" w:cs="Times New Roman"/>
          <w:color w:val="000000"/>
          <w:szCs w:val="28"/>
        </w:rPr>
        <w:t>-0001</w:t>
      </w:r>
      <w:r>
        <w:rPr>
          <w:rFonts w:ascii="Monaco" w:hAnsi="Monaco" w:cs="Times New Roman"/>
          <w:color w:val="000000"/>
          <w:szCs w:val="28"/>
        </w:rPr>
        <w:t>1101</w:t>
      </w:r>
      <w:r w:rsidR="00D0535D">
        <w:rPr>
          <w:rFonts w:ascii="Monaco" w:hAnsi="Monaco" w:cs="Times New Roman"/>
          <w:color w:val="000000"/>
          <w:szCs w:val="28"/>
        </w:rPr>
        <w:t xml:space="preserve"> = </w:t>
      </w:r>
      <w:r w:rsidR="00D0535D" w:rsidRPr="001119F9">
        <w:rPr>
          <w:rFonts w:ascii="Monaco" w:hAnsi="Monaco" w:cs="Times New Roman"/>
          <w:b/>
          <w:color w:val="000000"/>
          <w:szCs w:val="28"/>
        </w:rPr>
        <w:t>-</w:t>
      </w:r>
      <w:r w:rsidRPr="001119F9">
        <w:rPr>
          <w:rFonts w:ascii="Monaco" w:hAnsi="Monaco" w:cs="Times New Roman"/>
          <w:b/>
          <w:color w:val="000000"/>
          <w:szCs w:val="28"/>
        </w:rPr>
        <w:t>2</w:t>
      </w:r>
      <w:r w:rsidR="00372501" w:rsidRPr="001119F9">
        <w:rPr>
          <w:rFonts w:ascii="Monaco" w:hAnsi="Monaco" w:cs="Times New Roman"/>
          <w:b/>
          <w:color w:val="000000"/>
          <w:szCs w:val="28"/>
        </w:rPr>
        <w:t>9</w:t>
      </w:r>
    </w:p>
    <w:p w14:paraId="41FCDDA1" w14:textId="77777777" w:rsidR="00D0535D" w:rsidRDefault="00D0535D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ab/>
        <w:t xml:space="preserve">       </w:t>
      </w: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ab/>
      </w:r>
    </w:p>
    <w:p w14:paraId="1CCF3D09" w14:textId="77777777" w:rsidR="00D0535D" w:rsidRDefault="00D0535D" w:rsidP="00D0535D">
      <w:pPr>
        <w:rPr>
          <w:rFonts w:cs="Times New Roman"/>
          <w:color w:val="000000"/>
          <w:szCs w:val="28"/>
          <w:lang w:val="ru-RU"/>
        </w:rPr>
      </w:pPr>
    </w:p>
    <w:p w14:paraId="55654A0D" w14:textId="77777777" w:rsidR="00372501" w:rsidRPr="00162491" w:rsidRDefault="00162491" w:rsidP="00372501">
      <w:pPr>
        <w:rPr>
          <w:rFonts w:cs="Times New Roman"/>
          <w:b/>
          <w:color w:val="000000"/>
          <w:szCs w:val="28"/>
          <w:lang w:val="ru-RU"/>
        </w:rPr>
      </w:pPr>
      <w:r w:rsidRPr="00162491">
        <w:rPr>
          <w:rFonts w:cs="Times New Roman"/>
          <w:b/>
          <w:color w:val="000000"/>
          <w:szCs w:val="28"/>
          <w:lang w:val="ru-RU"/>
        </w:rPr>
        <w:t>Вычитание</w:t>
      </w:r>
    </w:p>
    <w:p w14:paraId="29D6AF03" w14:textId="77777777" w:rsidR="00162491" w:rsidRDefault="00162491" w:rsidP="00162491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  <w:t>Выполняется поразрядное сложение</w:t>
      </w:r>
      <w:r>
        <w:rPr>
          <w:rFonts w:cs="Times New Roman"/>
          <w:color w:val="000000"/>
          <w:szCs w:val="28"/>
          <w:lang w:val="ru-RU"/>
        </w:rPr>
        <w:t xml:space="preserve"> с отрицательным числом</w:t>
      </w:r>
    </w:p>
    <w:p w14:paraId="2C04DB36" w14:textId="77777777" w:rsidR="00162491" w:rsidRPr="00162491" w:rsidRDefault="00162491" w:rsidP="00372501">
      <w:pPr>
        <w:rPr>
          <w:rFonts w:cs="Times New Roman"/>
          <w:color w:val="000000"/>
          <w:szCs w:val="28"/>
          <w:lang w:val="ru-RU"/>
        </w:rPr>
      </w:pPr>
    </w:p>
    <w:p w14:paraId="574BB7B8" w14:textId="1D5530F3" w:rsidR="001119F9" w:rsidRDefault="00162491" w:rsidP="001119F9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 w:rsidR="00372501" w:rsidRPr="00D0535D">
        <w:rPr>
          <w:rFonts w:ascii="Monaco" w:hAnsi="Monaco" w:cs="Times New Roman"/>
          <w:color w:val="000000"/>
          <w:szCs w:val="28"/>
        </w:rPr>
        <w:t xml:space="preserve">74  </w:t>
      </w:r>
      <w:r w:rsidR="00372501">
        <w:rPr>
          <w:rFonts w:ascii="Monaco" w:hAnsi="Monaco" w:cs="Times New Roman"/>
          <w:color w:val="000000"/>
          <w:szCs w:val="28"/>
        </w:rPr>
        <w:t>=</w:t>
      </w:r>
      <w:r w:rsidR="00372501" w:rsidRPr="00D0535D">
        <w:rPr>
          <w:rFonts w:ascii="Monaco" w:hAnsi="Monaco" w:cs="Times New Roman"/>
          <w:color w:val="000000"/>
          <w:szCs w:val="28"/>
        </w:rPr>
        <w:t xml:space="preserve"> 01001010</w:t>
      </w:r>
    </w:p>
    <w:p w14:paraId="143905A2" w14:textId="0468225B" w:rsidR="00372501" w:rsidRDefault="00372501" w:rsidP="00372501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-74  = </w:t>
      </w:r>
      <w:r w:rsidR="001119F9">
        <w:rPr>
          <w:rFonts w:ascii="Monaco" w:hAnsi="Monaco" w:cs="Times New Roman"/>
          <w:color w:val="000000"/>
          <w:szCs w:val="28"/>
        </w:rPr>
        <w:t>10110110</w:t>
      </w:r>
      <w:r w:rsidR="00162491">
        <w:rPr>
          <w:rFonts w:ascii="Monaco" w:hAnsi="Monaco" w:cs="Times New Roman"/>
          <w:color w:val="000000"/>
          <w:szCs w:val="28"/>
        </w:rPr>
        <w:t xml:space="preserve"> </w:t>
      </w:r>
    </w:p>
    <w:p w14:paraId="6A99CE79" w14:textId="77777777" w:rsidR="00372501" w:rsidRDefault="00372501" w:rsidP="00372501">
      <w:pPr>
        <w:ind w:firstLine="720"/>
        <w:rPr>
          <w:rFonts w:ascii="Monaco" w:hAnsi="Monaco" w:cs="Times New Roman"/>
          <w:color w:val="000000"/>
          <w:szCs w:val="28"/>
        </w:rPr>
      </w:pPr>
    </w:p>
    <w:p w14:paraId="2992E1C2" w14:textId="77777777" w:rsidR="00372501" w:rsidRDefault="00162491" w:rsidP="00372501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-103  </w:t>
      </w:r>
      <w:r w:rsidR="00372501">
        <w:rPr>
          <w:rFonts w:ascii="Monaco" w:hAnsi="Monaco" w:cs="Times New Roman"/>
          <w:color w:val="000000"/>
          <w:szCs w:val="28"/>
        </w:rPr>
        <w:t xml:space="preserve"> 10011001</w:t>
      </w:r>
    </w:p>
    <w:p w14:paraId="02EB953D" w14:textId="094B37E7" w:rsidR="00372501" w:rsidRDefault="00372501" w:rsidP="0037250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</w:t>
      </w:r>
      <w:r>
        <w:rPr>
          <w:rFonts w:ascii="Monaco" w:hAnsi="Monaco" w:cs="Times New Roman"/>
          <w:color w:val="000000"/>
          <w:szCs w:val="28"/>
        </w:rPr>
        <w:tab/>
        <w:t>-74</w:t>
      </w:r>
      <w:r w:rsidR="001119F9">
        <w:rPr>
          <w:rFonts w:ascii="Monaco" w:hAnsi="Monaco" w:cs="Times New Roman"/>
          <w:color w:val="000000"/>
          <w:szCs w:val="28"/>
        </w:rPr>
        <w:t xml:space="preserve">  + 10110110</w:t>
      </w:r>
    </w:p>
    <w:p w14:paraId="22C8FCC2" w14:textId="77777777" w:rsidR="00372501" w:rsidRDefault="00372501" w:rsidP="00372501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---------------</w:t>
      </w:r>
    </w:p>
    <w:p w14:paraId="3CF67CB1" w14:textId="77777777" w:rsidR="001119F9" w:rsidRDefault="00630537" w:rsidP="001119F9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</w:t>
      </w:r>
      <w:r w:rsidRPr="00630537">
        <w:rPr>
          <w:rFonts w:ascii="Monaco" w:hAnsi="Monaco" w:cs="Times New Roman"/>
          <w:color w:val="000000"/>
          <w:szCs w:val="28"/>
        </w:rPr>
        <w:t>1</w:t>
      </w:r>
      <w:r>
        <w:rPr>
          <w:rFonts w:ascii="Monaco" w:hAnsi="Monaco" w:cs="Times New Roman"/>
          <w:color w:val="000000"/>
          <w:szCs w:val="28"/>
        </w:rPr>
        <w:t>010</w:t>
      </w:r>
      <w:r w:rsidR="00372501">
        <w:rPr>
          <w:rFonts w:ascii="Monaco" w:hAnsi="Monaco" w:cs="Times New Roman"/>
          <w:color w:val="000000"/>
          <w:szCs w:val="28"/>
        </w:rPr>
        <w:t>0</w:t>
      </w:r>
      <w:r>
        <w:rPr>
          <w:rFonts w:ascii="Monaco" w:hAnsi="Monaco" w:cs="Times New Roman"/>
          <w:color w:val="000000"/>
          <w:szCs w:val="28"/>
        </w:rPr>
        <w:t>11</w:t>
      </w:r>
      <w:r w:rsidR="001119F9">
        <w:rPr>
          <w:rFonts w:ascii="Monaco" w:hAnsi="Monaco" w:cs="Times New Roman"/>
          <w:color w:val="000000"/>
          <w:szCs w:val="28"/>
        </w:rPr>
        <w:t>11</w:t>
      </w:r>
      <w:r w:rsidR="00372501">
        <w:rPr>
          <w:rFonts w:ascii="Monaco" w:hAnsi="Monaco" w:cs="Times New Roman"/>
          <w:color w:val="000000"/>
          <w:szCs w:val="28"/>
        </w:rPr>
        <w:t xml:space="preserve"> </w:t>
      </w:r>
    </w:p>
    <w:p w14:paraId="13956FC7" w14:textId="290D1146" w:rsidR="00372501" w:rsidRPr="001119F9" w:rsidRDefault="001119F9" w:rsidP="001119F9">
      <w:pPr>
        <w:ind w:firstLine="720"/>
        <w:rPr>
          <w:rFonts w:ascii="Monaco" w:hAnsi="Monaco" w:cs="Times New Roman"/>
          <w:b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= </w:t>
      </w:r>
      <w:r w:rsidR="00372501">
        <w:rPr>
          <w:rFonts w:ascii="Monaco" w:hAnsi="Monaco" w:cs="Times New Roman"/>
          <w:color w:val="000000"/>
          <w:szCs w:val="28"/>
        </w:rPr>
        <w:t>-</w:t>
      </w:r>
      <w:r w:rsidR="00630537">
        <w:rPr>
          <w:rFonts w:ascii="Monaco" w:hAnsi="Monaco" w:cs="Times New Roman"/>
          <w:color w:val="000000"/>
          <w:szCs w:val="28"/>
        </w:rPr>
        <w:t>010110001</w:t>
      </w:r>
      <w:r w:rsidR="00372501">
        <w:rPr>
          <w:rFonts w:ascii="Monaco" w:hAnsi="Monaco" w:cs="Times New Roman"/>
          <w:color w:val="000000"/>
          <w:szCs w:val="28"/>
        </w:rPr>
        <w:t xml:space="preserve"> = </w:t>
      </w:r>
      <w:r w:rsidR="00372501" w:rsidRPr="001119F9">
        <w:rPr>
          <w:rFonts w:ascii="Monaco" w:hAnsi="Monaco" w:cs="Times New Roman"/>
          <w:b/>
          <w:color w:val="000000"/>
          <w:szCs w:val="28"/>
        </w:rPr>
        <w:t>-</w:t>
      </w:r>
      <w:r w:rsidR="00630537" w:rsidRPr="001119F9">
        <w:rPr>
          <w:rFonts w:ascii="Monaco" w:hAnsi="Monaco" w:cs="Times New Roman"/>
          <w:b/>
          <w:color w:val="000000"/>
          <w:szCs w:val="28"/>
        </w:rPr>
        <w:t>177</w:t>
      </w:r>
    </w:p>
    <w:p w14:paraId="66EDF2D7" w14:textId="77777777" w:rsidR="00372501" w:rsidRDefault="00372501" w:rsidP="00D0535D">
      <w:pPr>
        <w:rPr>
          <w:rFonts w:cs="Times New Roman"/>
          <w:color w:val="000000"/>
          <w:szCs w:val="28"/>
          <w:lang w:val="ru-RU"/>
        </w:rPr>
      </w:pPr>
    </w:p>
    <w:p w14:paraId="518A223B" w14:textId="77777777" w:rsidR="00BC765B" w:rsidRDefault="00BC765B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3B502280" w14:textId="77777777" w:rsidR="00D0535D" w:rsidRDefault="00D0535D" w:rsidP="00D0535D">
      <w:pPr>
        <w:rPr>
          <w:rFonts w:cs="Times New Roman"/>
          <w:b/>
          <w:color w:val="000000"/>
          <w:szCs w:val="28"/>
          <w:lang w:val="ru-RU"/>
        </w:rPr>
      </w:pPr>
      <w:r w:rsidRPr="00A131F9">
        <w:rPr>
          <w:rFonts w:cs="Times New Roman"/>
          <w:b/>
          <w:color w:val="000000"/>
          <w:szCs w:val="28"/>
          <w:lang w:val="ru-RU"/>
        </w:rPr>
        <w:t>Умножение</w:t>
      </w:r>
      <w:r w:rsidR="00162491" w:rsidRPr="00A131F9">
        <w:rPr>
          <w:rFonts w:cs="Times New Roman"/>
          <w:b/>
          <w:color w:val="000000"/>
          <w:szCs w:val="28"/>
          <w:lang w:val="ru-RU"/>
        </w:rPr>
        <w:t xml:space="preserve"> по алгоритму Бута</w:t>
      </w:r>
    </w:p>
    <w:p w14:paraId="0C486604" w14:textId="77777777" w:rsidR="00A131F9" w:rsidRPr="00A131F9" w:rsidRDefault="00A131F9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>00/11</w:t>
      </w:r>
      <w:r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–</w:t>
      </w:r>
      <w:r>
        <w:rPr>
          <w:rFonts w:cs="Times New Roman"/>
          <w:color w:val="000000"/>
          <w:szCs w:val="28"/>
          <w:lang w:val="ru-RU"/>
        </w:rPr>
        <w:t>сдвиг</w:t>
      </w:r>
    </w:p>
    <w:p w14:paraId="507E4EF1" w14:textId="77777777" w:rsidR="00A131F9" w:rsidRPr="00A131F9" w:rsidRDefault="00A131F9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>0</w:t>
      </w:r>
      <w:r>
        <w:rPr>
          <w:rFonts w:cs="Times New Roman"/>
          <w:color w:val="000000"/>
          <w:szCs w:val="28"/>
          <w:lang w:val="ru-RU"/>
        </w:rPr>
        <w:t>1</w:t>
      </w:r>
      <w:r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 xml:space="preserve">– </w:t>
      </w:r>
      <w:r>
        <w:rPr>
          <w:rFonts w:cs="Times New Roman"/>
          <w:color w:val="000000"/>
          <w:szCs w:val="28"/>
          <w:lang w:val="ru-RU"/>
        </w:rPr>
        <w:t xml:space="preserve">сложение с </w:t>
      </w:r>
      <w:r>
        <w:rPr>
          <w:rFonts w:cs="Times New Roman"/>
          <w:color w:val="000000"/>
          <w:szCs w:val="28"/>
          <w:lang w:val="ru-RU"/>
        </w:rPr>
        <w:t>множите</w:t>
      </w:r>
      <w:r>
        <w:rPr>
          <w:rFonts w:cs="Times New Roman"/>
          <w:color w:val="000000"/>
          <w:szCs w:val="28"/>
          <w:lang w:val="ru-RU"/>
        </w:rPr>
        <w:t>лем и сдвиг</w:t>
      </w:r>
    </w:p>
    <w:p w14:paraId="18A742D4" w14:textId="77777777" w:rsidR="00A131F9" w:rsidRDefault="00A131F9" w:rsidP="00D0535D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  <w:lang w:val="ru-RU"/>
        </w:rPr>
        <w:t xml:space="preserve">10 </w:t>
      </w:r>
      <w:r>
        <w:rPr>
          <w:rFonts w:cs="Times New Roman"/>
          <w:color w:val="000000"/>
          <w:szCs w:val="28"/>
        </w:rPr>
        <w:t xml:space="preserve">– </w:t>
      </w:r>
      <w:r>
        <w:rPr>
          <w:rFonts w:cs="Times New Roman"/>
          <w:color w:val="000000"/>
          <w:szCs w:val="28"/>
          <w:lang w:val="ru-RU"/>
        </w:rPr>
        <w:t>сложение с отрицательным множителем и сдвиг</w:t>
      </w:r>
    </w:p>
    <w:p w14:paraId="63BB793C" w14:textId="77777777" w:rsidR="00A131F9" w:rsidRPr="00A131F9" w:rsidRDefault="00A131F9" w:rsidP="00D0535D">
      <w:pPr>
        <w:rPr>
          <w:rFonts w:cs="Times New Roman"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ab/>
      </w:r>
    </w:p>
    <w:p w14:paraId="2A26D1CF" w14:textId="77777777" w:rsidR="00162491" w:rsidRDefault="00162491" w:rsidP="00D0535D">
      <w:pPr>
        <w:rPr>
          <w:rFonts w:cs="Times New Roman"/>
          <w:color w:val="000000"/>
          <w:szCs w:val="28"/>
          <w:lang w:val="ru-RU"/>
        </w:rPr>
      </w:pPr>
    </w:p>
    <w:p w14:paraId="2E4BB1F7" w14:textId="77777777" w:rsidR="002D1286" w:rsidRPr="00D0535D" w:rsidRDefault="002D1286" w:rsidP="002D1286">
      <w:pPr>
        <w:rPr>
          <w:rFonts w:ascii="Monaco" w:hAnsi="Monaco"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 w:rsidRPr="00D0535D">
        <w:rPr>
          <w:rFonts w:ascii="Monaco" w:hAnsi="Monaco" w:cs="Times New Roman"/>
          <w:color w:val="000000"/>
          <w:szCs w:val="28"/>
        </w:rPr>
        <w:t>-103 = 10011001</w:t>
      </w:r>
      <w:r w:rsidR="00063B81">
        <w:rPr>
          <w:rFonts w:ascii="Monaco" w:hAnsi="Monaco" w:cs="Times New Roman"/>
          <w:color w:val="000000"/>
          <w:szCs w:val="28"/>
        </w:rPr>
        <w:t xml:space="preserve"> </w:t>
      </w:r>
      <w:r w:rsidR="00162491">
        <w:rPr>
          <w:rFonts w:ascii="Monaco" w:hAnsi="Monaco" w:cs="Times New Roman"/>
          <w:color w:val="000000"/>
          <w:szCs w:val="28"/>
        </w:rPr>
        <w:t xml:space="preserve">      </w:t>
      </w:r>
      <w:r w:rsidR="00063B81">
        <w:rPr>
          <w:rFonts w:ascii="Monaco" w:hAnsi="Monaco" w:cs="Times New Roman"/>
          <w:color w:val="000000"/>
          <w:szCs w:val="28"/>
        </w:rPr>
        <w:t>|</w:t>
      </w:r>
      <w:r w:rsidR="00162491">
        <w:rPr>
          <w:rFonts w:ascii="Monaco" w:hAnsi="Monaco" w:cs="Times New Roman"/>
          <w:color w:val="000000"/>
          <w:szCs w:val="28"/>
        </w:rPr>
        <w:t xml:space="preserve"> 103 =</w:t>
      </w:r>
      <w:r w:rsidR="00063B81">
        <w:rPr>
          <w:rFonts w:ascii="Monaco" w:hAnsi="Monaco" w:cs="Times New Roman"/>
          <w:color w:val="000000"/>
          <w:szCs w:val="28"/>
        </w:rPr>
        <w:t xml:space="preserve"> 01100111</w:t>
      </w:r>
    </w:p>
    <w:p w14:paraId="28F71A50" w14:textId="77777777" w:rsidR="002D1286" w:rsidRDefault="002D1286" w:rsidP="002D1286">
      <w:pPr>
        <w:ind w:firstLine="720"/>
        <w:rPr>
          <w:rFonts w:ascii="Monaco" w:hAnsi="Monaco" w:cs="Times New Roman"/>
          <w:color w:val="000000"/>
          <w:szCs w:val="28"/>
        </w:rPr>
      </w:pPr>
      <w:r w:rsidRPr="00D0535D">
        <w:rPr>
          <w:rFonts w:ascii="Monaco" w:hAnsi="Monaco" w:cs="Times New Roman"/>
          <w:color w:val="000000"/>
          <w:szCs w:val="28"/>
        </w:rPr>
        <w:t xml:space="preserve">+74  </w:t>
      </w:r>
      <w:r w:rsidR="006145CB">
        <w:rPr>
          <w:rFonts w:ascii="Monaco" w:hAnsi="Monaco" w:cs="Times New Roman"/>
          <w:color w:val="000000"/>
          <w:szCs w:val="28"/>
        </w:rPr>
        <w:t>x</w:t>
      </w:r>
      <w:r w:rsidRPr="00D0535D">
        <w:rPr>
          <w:rFonts w:ascii="Monaco" w:hAnsi="Monaco" w:cs="Times New Roman"/>
          <w:color w:val="000000"/>
          <w:szCs w:val="28"/>
        </w:rPr>
        <w:t xml:space="preserve"> 01001010</w:t>
      </w:r>
    </w:p>
    <w:p w14:paraId="2AB930C7" w14:textId="77777777" w:rsidR="00063B81" w:rsidRPr="00A131F9" w:rsidRDefault="00162491" w:rsidP="002D1286">
      <w:pPr>
        <w:ind w:firstLine="720"/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</w:rPr>
        <w:t xml:space="preserve"> </w:t>
      </w:r>
      <w:r w:rsidR="00063B81">
        <w:rPr>
          <w:rFonts w:ascii="Monaco" w:hAnsi="Monaco" w:cs="Times New Roman"/>
          <w:color w:val="000000"/>
          <w:szCs w:val="28"/>
        </w:rPr>
        <w:t xml:space="preserve">      +-0+-+-0</w:t>
      </w:r>
      <w:r w:rsidR="00A131F9">
        <w:rPr>
          <w:rFonts w:ascii="Monaco" w:hAnsi="Monaco" w:cs="Times New Roman"/>
          <w:color w:val="000000"/>
          <w:szCs w:val="28"/>
        </w:rPr>
        <w:t xml:space="preserve"> &lt;- </w:t>
      </w:r>
      <w:r w:rsidR="00A131F9">
        <w:rPr>
          <w:rFonts w:ascii="Monaco" w:hAnsi="Monaco" w:cs="Times New Roman"/>
          <w:color w:val="000000"/>
          <w:szCs w:val="28"/>
          <w:lang w:val="ru-RU"/>
        </w:rPr>
        <w:t>операции</w:t>
      </w:r>
    </w:p>
    <w:p w14:paraId="1D91013C" w14:textId="77777777" w:rsidR="00063B81" w:rsidRDefault="006145CB" w:rsidP="00063B81">
      <w:pPr>
        <w:rPr>
          <w:rFonts w:ascii="Monaco" w:hAnsi="Monaco"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 w:rsidR="00063B81">
        <w:rPr>
          <w:rFonts w:ascii="Monaco" w:hAnsi="Monaco" w:cs="Times New Roman"/>
          <w:color w:val="000000"/>
          <w:szCs w:val="28"/>
        </w:rPr>
        <w:t>---------------</w:t>
      </w:r>
    </w:p>
    <w:p w14:paraId="5EE92473" w14:textId="77777777" w:rsidR="007721E5" w:rsidRPr="00063B81" w:rsidRDefault="00063B81" w:rsidP="00063B81">
      <w:pPr>
        <w:ind w:firstLine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00 </w:t>
      </w:r>
      <w:r w:rsidR="00BC765B">
        <w:rPr>
          <w:rFonts w:ascii="Monaco" w:hAnsi="Monaco" w:cs="Times New Roman"/>
          <w:color w:val="000000"/>
          <w:szCs w:val="28"/>
        </w:rPr>
        <w:t>&gt;</w:t>
      </w:r>
      <w:r>
        <w:rPr>
          <w:rFonts w:ascii="Monaco" w:hAnsi="Monaco" w:cs="Times New Roman"/>
          <w:color w:val="000000"/>
          <w:szCs w:val="28"/>
        </w:rPr>
        <w:t xml:space="preserve"> </w:t>
      </w:r>
      <w:r w:rsidR="00BC765B">
        <w:rPr>
          <w:rFonts w:ascii="Monaco" w:hAnsi="Monaco" w:cs="Times New Roman"/>
          <w:color w:val="000000"/>
          <w:szCs w:val="28"/>
        </w:rPr>
        <w:t xml:space="preserve">  </w:t>
      </w:r>
      <w:r w:rsidRPr="00063B81">
        <w:rPr>
          <w:rFonts w:ascii="Monaco" w:hAnsi="Monaco" w:cs="Times New Roman"/>
          <w:color w:val="000000"/>
          <w:szCs w:val="28"/>
        </w:rPr>
        <w:t xml:space="preserve">000000000 </w:t>
      </w:r>
    </w:p>
    <w:p w14:paraId="31283ED3" w14:textId="77777777" w:rsidR="00BC765B" w:rsidRDefault="00BC765B" w:rsidP="007721E5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10 </w:t>
      </w:r>
      <w:r w:rsidR="00162491">
        <w:rPr>
          <w:rFonts w:ascii="Monaco" w:hAnsi="Monaco" w:cs="Times New Roman"/>
          <w:color w:val="000000"/>
          <w:szCs w:val="28"/>
        </w:rPr>
        <w:t>-</w:t>
      </w:r>
      <w:r>
        <w:rPr>
          <w:rFonts w:ascii="Monaco" w:hAnsi="Monaco" w:cs="Times New Roman"/>
          <w:color w:val="000000"/>
          <w:szCs w:val="28"/>
        </w:rPr>
        <w:t xml:space="preserve">   </w:t>
      </w:r>
      <w:r w:rsidR="00063B81">
        <w:rPr>
          <w:rFonts w:ascii="Monaco" w:hAnsi="Monaco" w:cs="Times New Roman"/>
          <w:color w:val="000000"/>
          <w:szCs w:val="28"/>
        </w:rPr>
        <w:t>01100111</w:t>
      </w:r>
    </w:p>
    <w:p w14:paraId="6FFEDF78" w14:textId="77777777" w:rsidR="00063B81" w:rsidRDefault="00BC765B" w:rsidP="007721E5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011001110</w:t>
      </w:r>
      <w:r w:rsidR="007721E5">
        <w:rPr>
          <w:rFonts w:ascii="Monaco" w:hAnsi="Monaco" w:cs="Times New Roman"/>
          <w:color w:val="000000"/>
          <w:szCs w:val="28"/>
        </w:rPr>
        <w:t xml:space="preserve"> </w:t>
      </w:r>
    </w:p>
    <w:p w14:paraId="1FCFEEFD" w14:textId="77777777" w:rsidR="00063B81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&gt; </w:t>
      </w:r>
      <w:r w:rsidR="00063B81">
        <w:rPr>
          <w:rFonts w:ascii="Monaco" w:hAnsi="Monaco" w:cs="Times New Roman"/>
          <w:color w:val="000000"/>
          <w:szCs w:val="28"/>
        </w:rPr>
        <w:t xml:space="preserve"> </w:t>
      </w:r>
      <w:r>
        <w:rPr>
          <w:rFonts w:ascii="Monaco" w:hAnsi="Monaco" w:cs="Times New Roman"/>
          <w:color w:val="000000"/>
          <w:szCs w:val="28"/>
        </w:rPr>
        <w:t xml:space="preserve"> 0</w:t>
      </w:r>
      <w:r w:rsidR="00063B81">
        <w:rPr>
          <w:rFonts w:ascii="Monaco" w:hAnsi="Monaco" w:cs="Times New Roman"/>
          <w:color w:val="000000"/>
          <w:szCs w:val="28"/>
        </w:rPr>
        <w:t>011001110</w:t>
      </w:r>
    </w:p>
    <w:p w14:paraId="07102513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01 +   10011001</w:t>
      </w:r>
    </w:p>
    <w:p w14:paraId="116AF01E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1100110010</w:t>
      </w:r>
    </w:p>
    <w:p w14:paraId="4E8A7ACD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&gt;   11100110010</w:t>
      </w:r>
    </w:p>
    <w:p w14:paraId="3195E463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10 </w:t>
      </w:r>
      <w:r w:rsidR="00162491">
        <w:rPr>
          <w:rFonts w:ascii="Monaco" w:hAnsi="Monaco" w:cs="Times New Roman"/>
          <w:color w:val="000000"/>
          <w:szCs w:val="28"/>
        </w:rPr>
        <w:t>-</w:t>
      </w:r>
      <w:r>
        <w:rPr>
          <w:rFonts w:ascii="Monaco" w:hAnsi="Monaco" w:cs="Times New Roman"/>
          <w:color w:val="000000"/>
          <w:szCs w:val="28"/>
        </w:rPr>
        <w:t xml:space="preserve">   01100111</w:t>
      </w:r>
    </w:p>
    <w:p w14:paraId="5E67829A" w14:textId="77777777" w:rsid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01001101010</w:t>
      </w:r>
    </w:p>
    <w:p w14:paraId="440A4994" w14:textId="77777777" w:rsidR="00BC765B" w:rsidRPr="00BC765B" w:rsidRDefault="00BC765B" w:rsidP="00BC765B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&gt;   </w:t>
      </w:r>
      <w:r w:rsidR="00162491">
        <w:rPr>
          <w:rFonts w:ascii="Monaco" w:hAnsi="Monaco" w:cs="Times New Roman"/>
          <w:color w:val="000000"/>
          <w:szCs w:val="28"/>
        </w:rPr>
        <w:t>001001101010</w:t>
      </w:r>
    </w:p>
    <w:p w14:paraId="59B5815D" w14:textId="77777777" w:rsidR="00063B81" w:rsidRDefault="00162491" w:rsidP="007721E5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01 +   10011001</w:t>
      </w:r>
    </w:p>
    <w:p w14:paraId="2330BB62" w14:textId="77777777" w:rsidR="00162491" w:rsidRDefault="00162491" w:rsidP="007721E5">
      <w:pPr>
        <w:ind w:left="720"/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   101111111010</w:t>
      </w:r>
    </w:p>
    <w:p w14:paraId="1F9155FA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 xml:space="preserve">   &gt;   1</w:t>
      </w:r>
      <w:r>
        <w:rPr>
          <w:rFonts w:ascii="Monaco" w:hAnsi="Monaco" w:cs="Times New Roman"/>
          <w:color w:val="000000"/>
          <w:szCs w:val="28"/>
        </w:rPr>
        <w:t>101111111010</w:t>
      </w:r>
    </w:p>
    <w:p w14:paraId="259C1437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>00 &gt;   1</w:t>
      </w:r>
      <w:r>
        <w:rPr>
          <w:rFonts w:ascii="Monaco" w:hAnsi="Monaco" w:cs="Times New Roman"/>
          <w:color w:val="000000"/>
          <w:szCs w:val="28"/>
        </w:rPr>
        <w:t>1101111111010</w:t>
      </w:r>
    </w:p>
    <w:p w14:paraId="6FC044E4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>10 -   01100111</w:t>
      </w:r>
    </w:p>
    <w:p w14:paraId="3E1FC089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 xml:space="preserve">       01010110111010</w:t>
      </w:r>
    </w:p>
    <w:p w14:paraId="632A1C36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</w:r>
      <w:r>
        <w:rPr>
          <w:rFonts w:ascii="Monaco" w:hAnsi="Monaco" w:cs="Times New Roman"/>
          <w:color w:val="000000"/>
          <w:szCs w:val="28"/>
        </w:rPr>
        <w:t xml:space="preserve">   &gt;   0</w:t>
      </w:r>
      <w:r>
        <w:rPr>
          <w:rFonts w:ascii="Monaco" w:hAnsi="Monaco" w:cs="Times New Roman"/>
          <w:color w:val="000000"/>
          <w:szCs w:val="28"/>
        </w:rPr>
        <w:t>01010110111010</w:t>
      </w:r>
    </w:p>
    <w:p w14:paraId="618938A7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>01 +   10011001</w:t>
      </w:r>
    </w:p>
    <w:p w14:paraId="684F543A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  </w:t>
      </w:r>
      <w:r>
        <w:rPr>
          <w:rFonts w:ascii="Monaco" w:hAnsi="Monaco" w:cs="Times New Roman"/>
          <w:color w:val="000000"/>
          <w:szCs w:val="28"/>
        </w:rPr>
        <w:tab/>
        <w:t xml:space="preserve">       110001000111010</w:t>
      </w:r>
    </w:p>
    <w:p w14:paraId="465F350C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ab/>
        <w:t xml:space="preserve">   &gt;</w:t>
      </w:r>
      <w:r>
        <w:rPr>
          <w:rFonts w:ascii="Monaco" w:hAnsi="Monaco" w:cs="Times New Roman"/>
          <w:color w:val="000000"/>
          <w:szCs w:val="28"/>
        </w:rPr>
        <w:t xml:space="preserve">   </w:t>
      </w:r>
      <w:r>
        <w:rPr>
          <w:rFonts w:ascii="Monaco" w:hAnsi="Monaco" w:cs="Times New Roman"/>
          <w:color w:val="000000"/>
          <w:szCs w:val="28"/>
        </w:rPr>
        <w:t>1</w:t>
      </w:r>
      <w:r>
        <w:rPr>
          <w:rFonts w:ascii="Monaco" w:hAnsi="Monaco" w:cs="Times New Roman"/>
          <w:color w:val="000000"/>
          <w:szCs w:val="28"/>
        </w:rPr>
        <w:t>110001000111010</w:t>
      </w:r>
      <w:r>
        <w:rPr>
          <w:rFonts w:ascii="Monaco" w:hAnsi="Monaco" w:cs="Times New Roman"/>
          <w:color w:val="000000"/>
          <w:szCs w:val="28"/>
        </w:rPr>
        <w:t xml:space="preserve"> = -7622</w:t>
      </w:r>
    </w:p>
    <w:p w14:paraId="4D82F07D" w14:textId="77777777" w:rsidR="00162491" w:rsidRDefault="00162491" w:rsidP="00162491">
      <w:pPr>
        <w:rPr>
          <w:rFonts w:ascii="Monaco" w:hAnsi="Monaco" w:cs="Times New Roman"/>
          <w:color w:val="000000"/>
          <w:szCs w:val="28"/>
        </w:rPr>
      </w:pPr>
    </w:p>
    <w:p w14:paraId="3350D12A" w14:textId="77777777" w:rsidR="00A131F9" w:rsidRDefault="00A131F9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br w:type="page"/>
      </w:r>
    </w:p>
    <w:p w14:paraId="3E75055C" w14:textId="77777777" w:rsidR="00D0535D" w:rsidRDefault="00D0535D" w:rsidP="00D0535D">
      <w:pPr>
        <w:rPr>
          <w:rFonts w:cs="Times New Roman"/>
          <w:b/>
          <w:color w:val="000000"/>
          <w:szCs w:val="28"/>
          <w:lang w:val="ru-RU"/>
        </w:rPr>
      </w:pPr>
      <w:r w:rsidRPr="00D646B6">
        <w:rPr>
          <w:rFonts w:cs="Times New Roman"/>
          <w:b/>
          <w:color w:val="000000"/>
          <w:szCs w:val="28"/>
          <w:lang w:val="ru-RU"/>
        </w:rPr>
        <w:t>Деление</w:t>
      </w:r>
    </w:p>
    <w:p w14:paraId="2A5B70BE" w14:textId="77777777" w:rsidR="003A1DC4" w:rsidRDefault="003A1DC4" w:rsidP="007534D5">
      <w:pPr>
        <w:rPr>
          <w:rFonts w:ascii="Monaco" w:hAnsi="Monaco" w:cs="Times New Roman"/>
          <w:b/>
          <w:color w:val="000000"/>
          <w:szCs w:val="28"/>
        </w:rPr>
      </w:pPr>
    </w:p>
    <w:p w14:paraId="1100E618" w14:textId="3AAB9EA3" w:rsidR="007534D5" w:rsidRPr="007534D5" w:rsidRDefault="000B27E2" w:rsidP="007534D5">
      <w:pPr>
        <w:rPr>
          <w:rFonts w:ascii="Monaco" w:hAnsi="Monaco" w:cs="Times New Roman"/>
          <w:b/>
          <w:color w:val="000000"/>
          <w:szCs w:val="28"/>
        </w:rPr>
      </w:pPr>
      <w:r>
        <w:rPr>
          <w:rFonts w:ascii="Monaco" w:hAnsi="Monaco" w:cs="Times New Roman"/>
          <w:b/>
          <w:color w:val="000000"/>
          <w:szCs w:val="28"/>
        </w:rPr>
        <w:t xml:space="preserve">     </w:t>
      </w:r>
      <w:r w:rsidR="007534D5" w:rsidRPr="007534D5">
        <w:rPr>
          <w:rFonts w:ascii="Monaco" w:hAnsi="Monaco" w:cs="Times New Roman"/>
          <w:b/>
          <w:color w:val="000000"/>
          <w:szCs w:val="28"/>
        </w:rPr>
        <w:t>A</w:t>
      </w:r>
      <w:r>
        <w:rPr>
          <w:rFonts w:ascii="Monaco" w:hAnsi="Monaco" w:cs="Times New Roman"/>
          <w:b/>
          <w:color w:val="000000"/>
          <w:szCs w:val="28"/>
        </w:rPr>
        <w:t xml:space="preserve">      </w:t>
      </w:r>
      <w:r w:rsidR="007534D5">
        <w:rPr>
          <w:rFonts w:ascii="Monaco" w:hAnsi="Monaco" w:cs="Times New Roman"/>
          <w:b/>
          <w:color w:val="000000"/>
          <w:szCs w:val="28"/>
        </w:rPr>
        <w:t>Q=</w:t>
      </w:r>
      <w:r w:rsidR="007534D5" w:rsidRPr="007534D5">
        <w:rPr>
          <w:rFonts w:ascii="Monaco" w:hAnsi="Monaco" w:cs="Times New Roman"/>
          <w:b/>
          <w:color w:val="000000"/>
          <w:szCs w:val="28"/>
        </w:rPr>
        <w:t>-103</w:t>
      </w:r>
      <w:r>
        <w:rPr>
          <w:rFonts w:ascii="Monaco" w:hAnsi="Monaco" w:cs="Times New Roman"/>
          <w:b/>
          <w:color w:val="000000"/>
          <w:szCs w:val="28"/>
        </w:rPr>
        <w:t xml:space="preserve">   </w:t>
      </w:r>
      <w:r w:rsidR="007534D5">
        <w:rPr>
          <w:rFonts w:ascii="Monaco" w:hAnsi="Monaco" w:cs="Times New Roman"/>
          <w:b/>
          <w:color w:val="000000"/>
          <w:szCs w:val="28"/>
        </w:rPr>
        <w:t>M = 74</w:t>
      </w:r>
    </w:p>
    <w:p w14:paraId="6A87DB9E" w14:textId="78A44BB5" w:rsidR="00D0535D" w:rsidRDefault="000B27E2" w:rsidP="007534D5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</w:t>
      </w:r>
      <w:r>
        <w:rPr>
          <w:rFonts w:ascii="Monaco" w:hAnsi="Monaco" w:cs="Times New Roman"/>
          <w:color w:val="000000"/>
          <w:szCs w:val="28"/>
        </w:rPr>
        <w:t>11111111</w:t>
      </w:r>
      <w:r>
        <w:rPr>
          <w:rFonts w:ascii="Monaco" w:hAnsi="Monaco" w:cs="Times New Roman"/>
          <w:color w:val="000000"/>
          <w:szCs w:val="28"/>
        </w:rPr>
        <w:t xml:space="preserve"> </w:t>
      </w:r>
      <w:r w:rsidR="007534D5">
        <w:rPr>
          <w:rFonts w:ascii="Monaco" w:hAnsi="Monaco" w:cs="Times New Roman"/>
          <w:color w:val="000000"/>
          <w:szCs w:val="28"/>
        </w:rPr>
        <w:t>10011001</w:t>
      </w:r>
      <w:r>
        <w:rPr>
          <w:rFonts w:ascii="Monaco" w:hAnsi="Monaco" w:cs="Times New Roman"/>
          <w:color w:val="000000"/>
          <w:szCs w:val="28"/>
        </w:rPr>
        <w:t xml:space="preserve"> </w:t>
      </w:r>
      <w:r w:rsidR="007534D5">
        <w:rPr>
          <w:rFonts w:ascii="Monaco" w:hAnsi="Monaco" w:cs="Times New Roman"/>
          <w:color w:val="000000"/>
          <w:szCs w:val="28"/>
        </w:rPr>
        <w:t>01001010</w:t>
      </w:r>
    </w:p>
    <w:p w14:paraId="79011F60" w14:textId="477673B0" w:rsidR="007534D5" w:rsidRDefault="007534D5" w:rsidP="007534D5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--------------------------</w:t>
      </w:r>
      <w:r w:rsidR="000B27E2">
        <w:rPr>
          <w:rFonts w:ascii="Monaco" w:hAnsi="Monaco" w:cs="Times New Roman"/>
          <w:color w:val="000000"/>
          <w:szCs w:val="28"/>
        </w:rPr>
        <w:t>-----------------------------</w:t>
      </w:r>
    </w:p>
    <w:p w14:paraId="042A443E" w14:textId="6EC9853D" w:rsidR="00797F8F" w:rsidRDefault="000B27E2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&lt; </w:t>
      </w:r>
      <w:r>
        <w:rPr>
          <w:rFonts w:ascii="Monaco" w:hAnsi="Monaco" w:cs="Times New Roman"/>
          <w:color w:val="000000"/>
          <w:szCs w:val="28"/>
        </w:rPr>
        <w:t>11111111 0011001</w:t>
      </w:r>
      <w:r w:rsidR="00797F8F">
        <w:rPr>
          <w:rFonts w:ascii="Monaco" w:hAnsi="Monaco" w:cs="Times New Roman"/>
          <w:color w:val="000000"/>
          <w:szCs w:val="28"/>
        </w:rPr>
        <w:t>0</w:t>
      </w:r>
      <w:r w:rsidR="005C7CFD">
        <w:rPr>
          <w:rFonts w:ascii="Monaco" w:hAnsi="Monaco" w:cs="Times New Roman"/>
          <w:color w:val="000000"/>
          <w:szCs w:val="28"/>
        </w:rPr>
        <w:t xml:space="preserve"> </w:t>
      </w:r>
    </w:p>
    <w:p w14:paraId="67474897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+ </w:t>
      </w:r>
      <w:r>
        <w:rPr>
          <w:rFonts w:ascii="Monaco" w:hAnsi="Monaco" w:cs="Times New Roman"/>
          <w:color w:val="000000"/>
          <w:szCs w:val="28"/>
        </w:rPr>
        <w:t>01001010</w:t>
      </w:r>
    </w:p>
    <w:p w14:paraId="7E377CE4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01001001</w:t>
      </w:r>
    </w:p>
    <w:p w14:paraId="0EA0CBD0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11111110 01100100</w:t>
      </w:r>
    </w:p>
    <w:p w14:paraId="25C08597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3BDD3ED8" w14:textId="713FF781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01001000 </w:t>
      </w:r>
    </w:p>
    <w:p w14:paraId="1E2D2423" w14:textId="5FD8D5E1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11111100 11001000</w:t>
      </w:r>
    </w:p>
    <w:p w14:paraId="28A06C15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1215279A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01000110  </w:t>
      </w:r>
    </w:p>
    <w:p w14:paraId="4369DC2C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11111000 10010000</w:t>
      </w:r>
    </w:p>
    <w:p w14:paraId="0D9A98AE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+ 01001010 </w:t>
      </w:r>
    </w:p>
    <w:p w14:paraId="74D279BB" w14:textId="77777777" w:rsidR="00797F8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01000010</w:t>
      </w:r>
    </w:p>
    <w:p w14:paraId="39B872C3" w14:textId="0132AC95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&lt; 11110000 </w:t>
      </w:r>
      <w:r>
        <w:rPr>
          <w:rFonts w:ascii="Monaco" w:hAnsi="Monaco" w:cs="Times New Roman"/>
          <w:color w:val="000000"/>
          <w:szCs w:val="28"/>
        </w:rPr>
        <w:t>0010000</w:t>
      </w:r>
      <w:r>
        <w:rPr>
          <w:rFonts w:ascii="Monaco" w:hAnsi="Monaco" w:cs="Times New Roman"/>
          <w:color w:val="000000"/>
          <w:szCs w:val="28"/>
        </w:rPr>
        <w:t>0</w:t>
      </w:r>
    </w:p>
    <w:p w14:paraId="6B0A3225" w14:textId="5698AF65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10137C6A" w14:textId="673C0E59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00111010</w:t>
      </w:r>
    </w:p>
    <w:p w14:paraId="3A8DA692" w14:textId="2D78D48E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11100000 01000000</w:t>
      </w:r>
    </w:p>
    <w:p w14:paraId="05FF47F9" w14:textId="18677F54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0F7F0ECD" w14:textId="3992A640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00101010</w:t>
      </w:r>
    </w:p>
    <w:p w14:paraId="09B6817F" w14:textId="18CC913F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11000000 10000000</w:t>
      </w:r>
    </w:p>
    <w:p w14:paraId="4A00B92B" w14:textId="6CE32F07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7AECE391" w14:textId="0EFD5F0E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00001010 </w:t>
      </w:r>
    </w:p>
    <w:p w14:paraId="4D77FBA2" w14:textId="56FF976E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&lt; 10000000 00000000</w:t>
      </w:r>
    </w:p>
    <w:p w14:paraId="29345076" w14:textId="7D9F0BD8" w:rsidR="00797F8F" w:rsidRDefault="00797F8F" w:rsidP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>+ 01001010</w:t>
      </w:r>
    </w:p>
    <w:p w14:paraId="1264C425" w14:textId="3EC57C5C" w:rsidR="00BF761F" w:rsidRDefault="00797F8F">
      <w:pPr>
        <w:rPr>
          <w:rFonts w:ascii="Monaco" w:hAnsi="Monaco" w:cs="Times New Roman"/>
          <w:color w:val="000000"/>
          <w:szCs w:val="28"/>
        </w:rPr>
      </w:pPr>
      <w:r>
        <w:rPr>
          <w:rFonts w:ascii="Monaco" w:hAnsi="Monaco" w:cs="Times New Roman"/>
          <w:color w:val="000000"/>
          <w:szCs w:val="28"/>
        </w:rPr>
        <w:t xml:space="preserve">  11001010 00000001 Q0=1</w:t>
      </w:r>
    </w:p>
    <w:p w14:paraId="0EF05BEB" w14:textId="3602FFD8" w:rsidR="006841AF" w:rsidRPr="006841AF" w:rsidRDefault="00BF761F">
      <w:pPr>
        <w:rPr>
          <w:rFonts w:ascii="Monaco" w:hAnsi="Monaco" w:cs="Times New Roman"/>
          <w:color w:val="000000"/>
          <w:szCs w:val="28"/>
          <w:lang w:val="ru-RU"/>
        </w:rPr>
      </w:pPr>
      <w:r>
        <w:rPr>
          <w:rFonts w:ascii="Monaco" w:hAnsi="Monaco" w:cs="Times New Roman"/>
          <w:color w:val="000000"/>
          <w:szCs w:val="28"/>
          <w:lang w:val="ru-RU"/>
        </w:rPr>
        <w:t>= -1</w:t>
      </w:r>
      <w:bookmarkStart w:id="0" w:name="_GoBack"/>
      <w:bookmarkEnd w:id="0"/>
    </w:p>
    <w:sectPr w:rsidR="006841AF" w:rsidRPr="006841AF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236"/>
    <w:multiLevelType w:val="hybridMultilevel"/>
    <w:tmpl w:val="086C667C"/>
    <w:lvl w:ilvl="0" w:tplc="9606E614">
      <w:start w:val="1"/>
      <w:numFmt w:val="bullet"/>
      <w:lvlText w:val=""/>
      <w:lvlJc w:val="left"/>
      <w:pPr>
        <w:ind w:left="15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>
    <w:nsid w:val="104F5B41"/>
    <w:multiLevelType w:val="hybridMultilevel"/>
    <w:tmpl w:val="E59C0F8C"/>
    <w:lvl w:ilvl="0" w:tplc="695A2670">
      <w:start w:val="10"/>
      <w:numFmt w:val="bullet"/>
      <w:lvlText w:val=""/>
      <w:lvlJc w:val="left"/>
      <w:pPr>
        <w:ind w:left="15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7964BC"/>
    <w:multiLevelType w:val="hybridMultilevel"/>
    <w:tmpl w:val="BA18D382"/>
    <w:lvl w:ilvl="0" w:tplc="4BBE11F2"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3">
    <w:nsid w:val="79B857D0"/>
    <w:multiLevelType w:val="hybridMultilevel"/>
    <w:tmpl w:val="14D0CCE4"/>
    <w:lvl w:ilvl="0" w:tplc="D25EF6D6">
      <w:numFmt w:val="decimalZero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C34638"/>
    <w:multiLevelType w:val="hybridMultilevel"/>
    <w:tmpl w:val="76DC6A32"/>
    <w:lvl w:ilvl="0" w:tplc="61D82CF0">
      <w:start w:val="10"/>
      <w:numFmt w:val="bullet"/>
      <w:lvlText w:val=""/>
      <w:lvlJc w:val="left"/>
      <w:pPr>
        <w:ind w:left="15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24"/>
  </w:num>
  <w:num w:numId="20">
    <w:abstractNumId w:val="8"/>
  </w:num>
  <w:num w:numId="21">
    <w:abstractNumId w:val="7"/>
  </w:num>
  <w:num w:numId="22">
    <w:abstractNumId w:val="23"/>
  </w:num>
  <w:num w:numId="23">
    <w:abstractNumId w:val="9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5D"/>
    <w:rsid w:val="00023DA8"/>
    <w:rsid w:val="00041B3C"/>
    <w:rsid w:val="0005754A"/>
    <w:rsid w:val="00063B81"/>
    <w:rsid w:val="00090508"/>
    <w:rsid w:val="000B27E2"/>
    <w:rsid w:val="000D4FBE"/>
    <w:rsid w:val="000F664A"/>
    <w:rsid w:val="00106414"/>
    <w:rsid w:val="001119F9"/>
    <w:rsid w:val="0011225E"/>
    <w:rsid w:val="00125592"/>
    <w:rsid w:val="001308A6"/>
    <w:rsid w:val="00134222"/>
    <w:rsid w:val="001570A8"/>
    <w:rsid w:val="00162491"/>
    <w:rsid w:val="001D5DF1"/>
    <w:rsid w:val="001E148D"/>
    <w:rsid w:val="0021259C"/>
    <w:rsid w:val="00221139"/>
    <w:rsid w:val="002434F3"/>
    <w:rsid w:val="00246A20"/>
    <w:rsid w:val="002704DD"/>
    <w:rsid w:val="002D1286"/>
    <w:rsid w:val="002E00AC"/>
    <w:rsid w:val="00345A45"/>
    <w:rsid w:val="00362309"/>
    <w:rsid w:val="00372501"/>
    <w:rsid w:val="003A1DC4"/>
    <w:rsid w:val="003A2CCA"/>
    <w:rsid w:val="003C1E81"/>
    <w:rsid w:val="003E4628"/>
    <w:rsid w:val="0040121B"/>
    <w:rsid w:val="004035F5"/>
    <w:rsid w:val="004D5027"/>
    <w:rsid w:val="004D6669"/>
    <w:rsid w:val="005132E3"/>
    <w:rsid w:val="00551EDB"/>
    <w:rsid w:val="00556AE4"/>
    <w:rsid w:val="005C7CFD"/>
    <w:rsid w:val="005D458B"/>
    <w:rsid w:val="006145CB"/>
    <w:rsid w:val="0062091F"/>
    <w:rsid w:val="00630537"/>
    <w:rsid w:val="00640324"/>
    <w:rsid w:val="006841AF"/>
    <w:rsid w:val="006907A3"/>
    <w:rsid w:val="006C1717"/>
    <w:rsid w:val="006E6C31"/>
    <w:rsid w:val="00707E6F"/>
    <w:rsid w:val="00721A0C"/>
    <w:rsid w:val="007311B3"/>
    <w:rsid w:val="00744C27"/>
    <w:rsid w:val="007477B7"/>
    <w:rsid w:val="007534D5"/>
    <w:rsid w:val="007721E5"/>
    <w:rsid w:val="00786AC7"/>
    <w:rsid w:val="00797F8F"/>
    <w:rsid w:val="00801DAA"/>
    <w:rsid w:val="00826A04"/>
    <w:rsid w:val="008B4E39"/>
    <w:rsid w:val="009127FA"/>
    <w:rsid w:val="009800F5"/>
    <w:rsid w:val="00985F7D"/>
    <w:rsid w:val="00995056"/>
    <w:rsid w:val="009E7037"/>
    <w:rsid w:val="009F0A01"/>
    <w:rsid w:val="00A131F9"/>
    <w:rsid w:val="00A24E6E"/>
    <w:rsid w:val="00A809CE"/>
    <w:rsid w:val="00AE3F43"/>
    <w:rsid w:val="00AE44AA"/>
    <w:rsid w:val="00AF4DC4"/>
    <w:rsid w:val="00B34A18"/>
    <w:rsid w:val="00BC3DA9"/>
    <w:rsid w:val="00BC765B"/>
    <w:rsid w:val="00BF761F"/>
    <w:rsid w:val="00C066A8"/>
    <w:rsid w:val="00C34FC1"/>
    <w:rsid w:val="00C37D3F"/>
    <w:rsid w:val="00C42B88"/>
    <w:rsid w:val="00C45AC8"/>
    <w:rsid w:val="00D0535D"/>
    <w:rsid w:val="00D11189"/>
    <w:rsid w:val="00D17433"/>
    <w:rsid w:val="00D214AB"/>
    <w:rsid w:val="00D551F8"/>
    <w:rsid w:val="00D646B6"/>
    <w:rsid w:val="00D81C4D"/>
    <w:rsid w:val="00D949A0"/>
    <w:rsid w:val="00DB22C7"/>
    <w:rsid w:val="00DC0635"/>
    <w:rsid w:val="00DC2BF0"/>
    <w:rsid w:val="00DD6E2A"/>
    <w:rsid w:val="00DE0114"/>
    <w:rsid w:val="00E15D18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0B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D0535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rsid w:val="00D0535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Nextnorm">
    <w:name w:val="Nextnorm"/>
    <w:basedOn w:val="Normal"/>
    <w:next w:val="Normal"/>
    <w:rsid w:val="00D0535D"/>
    <w:pPr>
      <w:ind w:firstLine="567"/>
      <w:jc w:val="both"/>
    </w:pPr>
    <w:rPr>
      <w:rFonts w:eastAsia="Times New Roman" w:cs="Times New Roman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53908-3A6B-0146-A311-A8AB2B5E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191</TotalTime>
  <Pages>4</Pages>
  <Words>295</Words>
  <Characters>1683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Задание 1</vt:lpstr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4</cp:revision>
  <dcterms:created xsi:type="dcterms:W3CDTF">2016-04-20T18:37:00Z</dcterms:created>
  <dcterms:modified xsi:type="dcterms:W3CDTF">2016-04-20T23:57:00Z</dcterms:modified>
</cp:coreProperties>
</file>