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22749" w14:textId="77777777" w:rsidR="00E51B40" w:rsidRPr="00E51B40" w:rsidRDefault="00E51B40" w:rsidP="00E51B40">
      <w:pPr>
        <w:ind w:right="-187" w:firstLine="720"/>
        <w:jc w:val="center"/>
      </w:pPr>
      <w:r w:rsidRPr="00E51B40">
        <w:rPr>
          <w:color w:val="000000"/>
          <w:szCs w:val="28"/>
        </w:rPr>
        <w:t xml:space="preserve">БЕЛОРУССКИЙ ГОСУДАРСТВЕННЫЙ УНИВЕРСИТЕТ </w:t>
      </w:r>
    </w:p>
    <w:p w14:paraId="2079EB9F" w14:textId="77777777" w:rsidR="00E51B40" w:rsidRPr="00E51B40" w:rsidRDefault="00E51B40" w:rsidP="00E51B40">
      <w:pPr>
        <w:ind w:right="-187" w:firstLine="720"/>
        <w:jc w:val="center"/>
      </w:pPr>
      <w:r w:rsidRPr="00E51B40">
        <w:rPr>
          <w:color w:val="000000"/>
          <w:szCs w:val="28"/>
        </w:rPr>
        <w:t>ИНФОРМАТИКИ И РАДИОЭЛЕКТРОНИКИ</w:t>
      </w:r>
    </w:p>
    <w:p w14:paraId="0050ECE9" w14:textId="77777777" w:rsidR="00E51B40" w:rsidRDefault="00E51B40" w:rsidP="00E51B40">
      <w:pPr>
        <w:ind w:right="-187" w:firstLine="720"/>
        <w:jc w:val="center"/>
      </w:pPr>
      <w:proofErr w:type="spellStart"/>
      <w:r w:rsidRPr="00E51B40">
        <w:rPr>
          <w:color w:val="000000"/>
          <w:szCs w:val="28"/>
        </w:rPr>
        <w:t>Кафедра</w:t>
      </w:r>
      <w:proofErr w:type="spellEnd"/>
      <w:r w:rsidRPr="00E51B40">
        <w:rPr>
          <w:color w:val="000000"/>
          <w:szCs w:val="28"/>
        </w:rPr>
        <w:t xml:space="preserve"> </w:t>
      </w:r>
      <w:proofErr w:type="spellStart"/>
      <w:r w:rsidR="00D949A0">
        <w:rPr>
          <w:color w:val="000000"/>
          <w:szCs w:val="28"/>
        </w:rPr>
        <w:t>информатики</w:t>
      </w:r>
      <w:proofErr w:type="spellEnd"/>
    </w:p>
    <w:p w14:paraId="3B9D5853" w14:textId="77777777" w:rsidR="00E51B40" w:rsidRPr="00E51B40" w:rsidRDefault="00E51B40" w:rsidP="00E51B40">
      <w:pPr>
        <w:ind w:right="-187" w:firstLine="720"/>
        <w:jc w:val="center"/>
      </w:pPr>
    </w:p>
    <w:p w14:paraId="1E522C0B" w14:textId="77777777" w:rsidR="00E51B40" w:rsidRPr="00E51B40" w:rsidRDefault="00E51B40" w:rsidP="00E51B40">
      <w:pPr>
        <w:ind w:right="-187" w:firstLine="720"/>
      </w:pPr>
      <w:proofErr w:type="spellStart"/>
      <w:r w:rsidRPr="00E51B40">
        <w:rPr>
          <w:color w:val="000000"/>
          <w:szCs w:val="28"/>
        </w:rPr>
        <w:t>Факультет</w:t>
      </w:r>
      <w:proofErr w:type="spellEnd"/>
      <w:r w:rsidRPr="00E51B40">
        <w:rPr>
          <w:color w:val="000000"/>
          <w:szCs w:val="28"/>
        </w:rPr>
        <w:t xml:space="preserve"> </w:t>
      </w:r>
      <w:proofErr w:type="spellStart"/>
      <w:r w:rsidRPr="00E51B40">
        <w:rPr>
          <w:color w:val="000000"/>
          <w:szCs w:val="28"/>
        </w:rPr>
        <w:t>НиДО</w:t>
      </w:r>
      <w:proofErr w:type="spellEnd"/>
    </w:p>
    <w:p w14:paraId="51705339" w14:textId="77777777" w:rsidR="00E51B40" w:rsidRPr="00E51B40" w:rsidRDefault="00E51B40" w:rsidP="00E51B40">
      <w:pPr>
        <w:ind w:right="-187" w:firstLine="720"/>
      </w:pPr>
      <w:proofErr w:type="spellStart"/>
      <w:r w:rsidRPr="00E51B40">
        <w:rPr>
          <w:color w:val="000000"/>
          <w:szCs w:val="28"/>
        </w:rPr>
        <w:t>Специальность</w:t>
      </w:r>
      <w:proofErr w:type="spellEnd"/>
      <w:r w:rsidRPr="00E51B40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ИиТП</w:t>
      </w:r>
      <w:proofErr w:type="spellEnd"/>
    </w:p>
    <w:p w14:paraId="5D359882" w14:textId="77777777" w:rsidR="00E51B40" w:rsidRPr="00E51B40" w:rsidRDefault="00E51B40" w:rsidP="00E51B40">
      <w:pPr>
        <w:spacing w:after="240"/>
        <w:rPr>
          <w:rFonts w:eastAsia="Times New Roman"/>
        </w:rPr>
      </w:pPr>
      <w:r w:rsidRPr="00E51B40">
        <w:rPr>
          <w:rFonts w:eastAsia="Times New Roman"/>
        </w:rPr>
        <w:br/>
      </w:r>
    </w:p>
    <w:p w14:paraId="6C289528" w14:textId="77777777" w:rsidR="00E51B40" w:rsidRDefault="00E51B40" w:rsidP="00E51B40">
      <w:pPr>
        <w:ind w:right="-185" w:firstLine="720"/>
        <w:jc w:val="center"/>
        <w:rPr>
          <w:color w:val="000000"/>
          <w:szCs w:val="28"/>
        </w:rPr>
      </w:pPr>
    </w:p>
    <w:p w14:paraId="6BEF08E1" w14:textId="77777777" w:rsidR="00E51B40" w:rsidRDefault="00E51B40" w:rsidP="00E51B40">
      <w:pPr>
        <w:ind w:right="-185" w:firstLine="720"/>
        <w:jc w:val="center"/>
        <w:rPr>
          <w:color w:val="000000"/>
          <w:szCs w:val="28"/>
        </w:rPr>
      </w:pPr>
    </w:p>
    <w:p w14:paraId="4C348890" w14:textId="77777777" w:rsidR="00E51B40" w:rsidRDefault="00E51B40" w:rsidP="00E51B40">
      <w:pPr>
        <w:ind w:right="-185" w:firstLine="720"/>
        <w:jc w:val="center"/>
        <w:rPr>
          <w:color w:val="000000"/>
          <w:szCs w:val="28"/>
        </w:rPr>
      </w:pPr>
    </w:p>
    <w:p w14:paraId="1667DAA6" w14:textId="77777777" w:rsidR="00E51B40" w:rsidRDefault="00E51B40" w:rsidP="00E51B40">
      <w:pPr>
        <w:ind w:right="-185" w:firstLine="720"/>
        <w:jc w:val="center"/>
        <w:rPr>
          <w:color w:val="000000"/>
          <w:szCs w:val="28"/>
        </w:rPr>
      </w:pPr>
    </w:p>
    <w:p w14:paraId="293BE015" w14:textId="77777777" w:rsidR="00E51B40" w:rsidRDefault="00E51B40" w:rsidP="00E51B40">
      <w:pPr>
        <w:ind w:right="-185" w:firstLine="720"/>
        <w:jc w:val="center"/>
        <w:rPr>
          <w:color w:val="000000"/>
          <w:szCs w:val="28"/>
        </w:rPr>
      </w:pPr>
    </w:p>
    <w:p w14:paraId="79104DEE" w14:textId="77777777" w:rsidR="00E51B40" w:rsidRDefault="00E51B40" w:rsidP="00E51B40">
      <w:pPr>
        <w:ind w:right="-185" w:firstLine="720"/>
        <w:jc w:val="center"/>
        <w:rPr>
          <w:color w:val="000000"/>
          <w:szCs w:val="28"/>
        </w:rPr>
      </w:pPr>
    </w:p>
    <w:p w14:paraId="018AAE88" w14:textId="77777777" w:rsidR="00E51B40" w:rsidRDefault="00E51B40" w:rsidP="00E51B40">
      <w:pPr>
        <w:ind w:right="-185" w:firstLine="720"/>
        <w:jc w:val="center"/>
        <w:rPr>
          <w:color w:val="000000"/>
          <w:szCs w:val="28"/>
        </w:rPr>
      </w:pPr>
    </w:p>
    <w:p w14:paraId="40564FAD" w14:textId="77777777" w:rsidR="00E51B40" w:rsidRDefault="00E51B40" w:rsidP="00E51B40">
      <w:pPr>
        <w:ind w:right="-185" w:firstLine="720"/>
        <w:jc w:val="center"/>
        <w:rPr>
          <w:color w:val="000000"/>
          <w:szCs w:val="28"/>
        </w:rPr>
      </w:pPr>
    </w:p>
    <w:p w14:paraId="4A3B897F" w14:textId="77777777" w:rsidR="00E51B40" w:rsidRDefault="00E51B40" w:rsidP="00E51B40">
      <w:pPr>
        <w:ind w:right="-185" w:firstLine="720"/>
        <w:jc w:val="center"/>
        <w:rPr>
          <w:color w:val="000000"/>
          <w:szCs w:val="28"/>
        </w:rPr>
      </w:pPr>
    </w:p>
    <w:p w14:paraId="6916B6C9" w14:textId="77777777" w:rsidR="00E51B40" w:rsidRPr="007477B7" w:rsidRDefault="00246A20" w:rsidP="00E51B40">
      <w:pPr>
        <w:ind w:right="-185" w:firstLine="720"/>
        <w:jc w:val="center"/>
      </w:pPr>
      <w:r>
        <w:rPr>
          <w:lang w:val="ru-RU"/>
        </w:rPr>
        <w:t>Контрольная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color w:val="000000"/>
          <w:szCs w:val="28"/>
        </w:rPr>
        <w:t xml:space="preserve">№ </w:t>
      </w:r>
      <w:r w:rsidR="0005754A">
        <w:rPr>
          <w:color w:val="000000"/>
          <w:szCs w:val="28"/>
        </w:rPr>
        <w:t>1</w:t>
      </w:r>
    </w:p>
    <w:p w14:paraId="276F1B35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color w:val="000000"/>
          <w:szCs w:val="28"/>
        </w:rPr>
        <w:t>по</w:t>
      </w:r>
      <w:proofErr w:type="spellEnd"/>
      <w:r w:rsidRPr="00E51B40">
        <w:rPr>
          <w:color w:val="000000"/>
          <w:szCs w:val="28"/>
        </w:rPr>
        <w:t xml:space="preserve"> </w:t>
      </w:r>
      <w:proofErr w:type="spellStart"/>
      <w:r w:rsidRPr="00E51B40">
        <w:rPr>
          <w:color w:val="000000"/>
          <w:szCs w:val="28"/>
        </w:rPr>
        <w:t>дисциплине</w:t>
      </w:r>
      <w:proofErr w:type="spellEnd"/>
      <w:r w:rsidRPr="00E51B40">
        <w:rPr>
          <w:color w:val="000000"/>
          <w:szCs w:val="28"/>
        </w:rPr>
        <w:t xml:space="preserve"> «</w:t>
      </w:r>
      <w:proofErr w:type="spellStart"/>
      <w:r w:rsidR="005C07D3">
        <w:rPr>
          <w:szCs w:val="28"/>
        </w:rPr>
        <w:t>Методы</w:t>
      </w:r>
      <w:proofErr w:type="spellEnd"/>
      <w:r w:rsidR="005C07D3">
        <w:rPr>
          <w:szCs w:val="28"/>
        </w:rPr>
        <w:t xml:space="preserve"> </w:t>
      </w:r>
      <w:proofErr w:type="spellStart"/>
      <w:r w:rsidR="005C07D3">
        <w:rPr>
          <w:szCs w:val="28"/>
        </w:rPr>
        <w:t>численного</w:t>
      </w:r>
      <w:proofErr w:type="spellEnd"/>
      <w:r w:rsidR="005C07D3">
        <w:rPr>
          <w:szCs w:val="28"/>
        </w:rPr>
        <w:t xml:space="preserve"> </w:t>
      </w:r>
      <w:proofErr w:type="spellStart"/>
      <w:r w:rsidR="005C07D3">
        <w:rPr>
          <w:szCs w:val="28"/>
        </w:rPr>
        <w:t>анализа</w:t>
      </w:r>
      <w:proofErr w:type="spellEnd"/>
      <w:r w:rsidRPr="00E51B40">
        <w:rPr>
          <w:color w:val="000000"/>
          <w:szCs w:val="28"/>
        </w:rPr>
        <w:t>»</w:t>
      </w:r>
    </w:p>
    <w:p w14:paraId="6C738017" w14:textId="77777777" w:rsidR="00E51B40" w:rsidRDefault="00E51B40" w:rsidP="00E51B40">
      <w:pPr>
        <w:spacing w:after="240"/>
        <w:rPr>
          <w:rFonts w:eastAsia="Times New Roman"/>
        </w:rPr>
      </w:pPr>
    </w:p>
    <w:p w14:paraId="2605E945" w14:textId="77777777" w:rsidR="00E51B40" w:rsidRDefault="00E51B40" w:rsidP="00E51B40">
      <w:pPr>
        <w:spacing w:after="240"/>
        <w:rPr>
          <w:rFonts w:eastAsia="Times New Roman"/>
        </w:rPr>
      </w:pPr>
    </w:p>
    <w:p w14:paraId="4BD2B9BB" w14:textId="77777777" w:rsidR="00E51B40" w:rsidRDefault="00E51B40" w:rsidP="00E51B40">
      <w:pPr>
        <w:spacing w:after="240"/>
        <w:rPr>
          <w:rFonts w:eastAsia="Times New Roman"/>
        </w:rPr>
      </w:pPr>
    </w:p>
    <w:p w14:paraId="6E2C2794" w14:textId="77777777" w:rsidR="00E51B40" w:rsidRDefault="00E51B40" w:rsidP="00E51B40">
      <w:pPr>
        <w:spacing w:after="240"/>
        <w:rPr>
          <w:rFonts w:eastAsia="Times New Roman"/>
        </w:rPr>
      </w:pPr>
    </w:p>
    <w:p w14:paraId="2EF74124" w14:textId="77777777" w:rsidR="00E51B40" w:rsidRDefault="00E51B40" w:rsidP="00E51B40">
      <w:pPr>
        <w:spacing w:after="240"/>
        <w:rPr>
          <w:rFonts w:eastAsia="Times New Roman"/>
        </w:rPr>
      </w:pPr>
    </w:p>
    <w:p w14:paraId="5E8ADCF7" w14:textId="77777777" w:rsidR="00E51B40" w:rsidRDefault="00E51B40" w:rsidP="00E51B40">
      <w:pPr>
        <w:spacing w:after="240"/>
        <w:rPr>
          <w:rFonts w:eastAsia="Times New Roman"/>
        </w:rPr>
      </w:pPr>
    </w:p>
    <w:p w14:paraId="104BD63C" w14:textId="77777777" w:rsidR="00E51B40" w:rsidRDefault="00E51B40" w:rsidP="00E51B40">
      <w:pPr>
        <w:spacing w:after="240"/>
        <w:rPr>
          <w:rFonts w:eastAsia="Times New Roman"/>
        </w:rPr>
      </w:pPr>
    </w:p>
    <w:p w14:paraId="486681DB" w14:textId="77777777" w:rsidR="00E51B40" w:rsidRPr="00E51B40" w:rsidRDefault="00E51B40" w:rsidP="00E51B40">
      <w:pPr>
        <w:spacing w:after="240"/>
        <w:rPr>
          <w:rFonts w:eastAsia="Times New Roman"/>
        </w:rPr>
      </w:pPr>
    </w:p>
    <w:p w14:paraId="1F908208" w14:textId="77777777" w:rsidR="00E51B40" w:rsidRPr="00E51B40" w:rsidRDefault="00E51B40" w:rsidP="00E51B40">
      <w:pPr>
        <w:ind w:right="-185" w:firstLine="720"/>
        <w:jc w:val="both"/>
      </w:pPr>
      <w:proofErr w:type="spellStart"/>
      <w:r w:rsidRPr="00E51B40">
        <w:rPr>
          <w:color w:val="000000"/>
          <w:szCs w:val="28"/>
        </w:rPr>
        <w:t>Выполнил</w:t>
      </w:r>
      <w:proofErr w:type="spellEnd"/>
      <w:r w:rsidRPr="00E51B40">
        <w:rPr>
          <w:color w:val="000000"/>
          <w:szCs w:val="28"/>
        </w:rPr>
        <w:t xml:space="preserve"> </w:t>
      </w:r>
      <w:proofErr w:type="spellStart"/>
      <w:r w:rsidRPr="00E51B40">
        <w:rPr>
          <w:color w:val="000000"/>
          <w:szCs w:val="28"/>
        </w:rPr>
        <w:t>студент</w:t>
      </w:r>
      <w:proofErr w:type="spellEnd"/>
      <w:r w:rsidRPr="00E51B40"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Дегтярев</w:t>
      </w:r>
      <w:proofErr w:type="spellEnd"/>
      <w:r>
        <w:rPr>
          <w:color w:val="000000"/>
          <w:szCs w:val="28"/>
        </w:rPr>
        <w:t xml:space="preserve"> А.А</w:t>
      </w:r>
      <w:r w:rsidRPr="00E51B40">
        <w:rPr>
          <w:color w:val="000000"/>
          <w:szCs w:val="28"/>
        </w:rPr>
        <w:t>.  </w:t>
      </w:r>
    </w:p>
    <w:p w14:paraId="05D92DB9" w14:textId="77777777" w:rsidR="00E51B40" w:rsidRPr="00E51B40" w:rsidRDefault="00E51B40" w:rsidP="00E51B40">
      <w:pPr>
        <w:ind w:right="-185" w:firstLine="720"/>
        <w:jc w:val="both"/>
      </w:pPr>
      <w:proofErr w:type="spellStart"/>
      <w:r w:rsidRPr="00E51B40">
        <w:rPr>
          <w:color w:val="000000"/>
          <w:szCs w:val="28"/>
        </w:rPr>
        <w:t>группа</w:t>
      </w:r>
      <w:proofErr w:type="spellEnd"/>
      <w:r w:rsidRPr="00E51B40">
        <w:rPr>
          <w:color w:val="000000"/>
          <w:szCs w:val="28"/>
        </w:rPr>
        <w:t xml:space="preserve"> </w:t>
      </w:r>
      <w:r w:rsidR="00801DAA">
        <w:rPr>
          <w:color w:val="000000"/>
          <w:szCs w:val="28"/>
        </w:rPr>
        <w:t>393</w:t>
      </w:r>
      <w:r w:rsidR="0005754A">
        <w:rPr>
          <w:color w:val="000000"/>
          <w:szCs w:val="28"/>
        </w:rPr>
        <w:t>5</w:t>
      </w:r>
      <w:r>
        <w:rPr>
          <w:color w:val="000000"/>
          <w:szCs w:val="28"/>
        </w:rPr>
        <w:t>5</w:t>
      </w:r>
      <w:r w:rsidR="0005754A">
        <w:rPr>
          <w:color w:val="000000"/>
          <w:szCs w:val="28"/>
        </w:rPr>
        <w:t>1</w:t>
      </w:r>
    </w:p>
    <w:p w14:paraId="77BBCA40" w14:textId="77777777" w:rsidR="00E51B40" w:rsidRPr="00E51B40" w:rsidRDefault="00E51B40" w:rsidP="00E51B40">
      <w:pPr>
        <w:ind w:right="-185" w:firstLine="720"/>
        <w:jc w:val="both"/>
      </w:pPr>
      <w:proofErr w:type="spellStart"/>
      <w:r w:rsidRPr="00E51B40">
        <w:rPr>
          <w:color w:val="000000"/>
          <w:szCs w:val="28"/>
        </w:rPr>
        <w:t>Зачетная</w:t>
      </w:r>
      <w:proofErr w:type="spellEnd"/>
      <w:r w:rsidRPr="00E51B40">
        <w:rPr>
          <w:color w:val="000000"/>
          <w:szCs w:val="28"/>
        </w:rPr>
        <w:t xml:space="preserve"> </w:t>
      </w:r>
      <w:proofErr w:type="spellStart"/>
      <w:r w:rsidRPr="00E51B40">
        <w:rPr>
          <w:color w:val="000000"/>
          <w:szCs w:val="28"/>
        </w:rPr>
        <w:t>книжка</w:t>
      </w:r>
      <w:proofErr w:type="spellEnd"/>
      <w:r w:rsidRPr="00E51B40">
        <w:rPr>
          <w:color w:val="000000"/>
          <w:szCs w:val="28"/>
        </w:rPr>
        <w:t xml:space="preserve"> № </w:t>
      </w:r>
      <w:r w:rsidR="006C1717">
        <w:rPr>
          <w:color w:val="000000"/>
          <w:szCs w:val="28"/>
        </w:rPr>
        <w:t>902021</w:t>
      </w:r>
      <w:r>
        <w:rPr>
          <w:color w:val="000000"/>
          <w:szCs w:val="28"/>
        </w:rPr>
        <w:t>-</w:t>
      </w:r>
      <w:r w:rsidR="006C1717">
        <w:rPr>
          <w:color w:val="000000"/>
          <w:szCs w:val="28"/>
        </w:rPr>
        <w:t>26</w:t>
      </w:r>
    </w:p>
    <w:p w14:paraId="7A4AF45B" w14:textId="77777777" w:rsidR="00E51B40" w:rsidRPr="00E51B40" w:rsidRDefault="00E51B40" w:rsidP="00E51B40">
      <w:pPr>
        <w:spacing w:after="240"/>
        <w:rPr>
          <w:rFonts w:eastAsia="Times New Roman"/>
        </w:rPr>
      </w:pPr>
      <w:r w:rsidRPr="00E51B40">
        <w:rPr>
          <w:rFonts w:eastAsia="Times New Roman"/>
        </w:rPr>
        <w:br/>
      </w:r>
      <w:r w:rsidRPr="00E51B40">
        <w:rPr>
          <w:rFonts w:eastAsia="Times New Roman"/>
        </w:rPr>
        <w:br/>
      </w:r>
      <w:r w:rsidRPr="00E51B40">
        <w:rPr>
          <w:rFonts w:eastAsia="Times New Roman"/>
        </w:rPr>
        <w:br/>
      </w:r>
    </w:p>
    <w:p w14:paraId="288D31AF" w14:textId="77777777" w:rsidR="005C07D3" w:rsidRDefault="00E51B40" w:rsidP="009800F5">
      <w:pPr>
        <w:ind w:right="-185" w:firstLine="720"/>
        <w:jc w:val="center"/>
        <w:rPr>
          <w:color w:val="000000"/>
          <w:szCs w:val="28"/>
        </w:rPr>
      </w:pPr>
      <w:r w:rsidRPr="00E51B40">
        <w:rPr>
          <w:color w:val="000000"/>
          <w:szCs w:val="28"/>
        </w:rPr>
        <w:t>Минск 201</w:t>
      </w:r>
      <w:r w:rsidR="005C07D3">
        <w:rPr>
          <w:color w:val="000000"/>
          <w:szCs w:val="28"/>
        </w:rPr>
        <w:t>6</w:t>
      </w:r>
    </w:p>
    <w:p w14:paraId="4BB7CC55" w14:textId="77777777" w:rsidR="005C07D3" w:rsidRDefault="005C07D3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3A5982DA" w14:textId="1C99F058" w:rsidR="00A37F9F" w:rsidRDefault="00A37F9F" w:rsidP="005D0E81">
      <w:pPr>
        <w:ind w:firstLine="709"/>
        <w:rPr>
          <w:b/>
          <w:bCs/>
        </w:rPr>
      </w:pPr>
      <w:proofErr w:type="spellStart"/>
      <w:r>
        <w:rPr>
          <w:b/>
          <w:bCs/>
        </w:rPr>
        <w:lastRenderedPageBreak/>
        <w:t>Вариант</w:t>
      </w:r>
      <w:proofErr w:type="spellEnd"/>
      <w:r>
        <w:rPr>
          <w:b/>
          <w:bCs/>
        </w:rPr>
        <w:t xml:space="preserve"> 6</w:t>
      </w:r>
    </w:p>
    <w:p w14:paraId="16FDAB1B" w14:textId="77777777" w:rsidR="00A37F9F" w:rsidRDefault="00A37F9F" w:rsidP="005D0E81">
      <w:pPr>
        <w:ind w:firstLine="709"/>
        <w:rPr>
          <w:b/>
          <w:bCs/>
        </w:rPr>
      </w:pPr>
    </w:p>
    <w:p w14:paraId="5723AE99" w14:textId="1F946AE6" w:rsidR="005C07D3" w:rsidRDefault="00E121A3" w:rsidP="005D0E81">
      <w:pPr>
        <w:ind w:firstLine="709"/>
      </w:pPr>
      <w:r>
        <w:rPr>
          <w:b/>
          <w:bCs/>
        </w:rPr>
        <w:t>6</w:t>
      </w:r>
      <w:r w:rsidR="005C07D3">
        <w:rPr>
          <w:b/>
          <w:bCs/>
        </w:rPr>
        <w:t>.</w:t>
      </w:r>
      <w:r w:rsidR="005C07D3">
        <w:t xml:space="preserve"> </w:t>
      </w:r>
      <w:proofErr w:type="spellStart"/>
      <w:r w:rsidR="005C07D3">
        <w:t>На</w:t>
      </w:r>
      <w:proofErr w:type="spellEnd"/>
      <w:r w:rsidR="005C07D3">
        <w:t xml:space="preserve"> </w:t>
      </w:r>
      <w:proofErr w:type="spellStart"/>
      <w:r w:rsidR="005C07D3">
        <w:t>депозитный</w:t>
      </w:r>
      <w:proofErr w:type="spellEnd"/>
      <w:r w:rsidR="005C07D3">
        <w:t xml:space="preserve"> </w:t>
      </w:r>
      <w:proofErr w:type="spellStart"/>
      <w:r w:rsidR="005C07D3">
        <w:t>счет</w:t>
      </w:r>
      <w:proofErr w:type="spellEnd"/>
      <w:r w:rsidR="005C07D3">
        <w:t xml:space="preserve"> </w:t>
      </w:r>
      <w:proofErr w:type="spellStart"/>
      <w:r w:rsidR="005C07D3">
        <w:t>банка</w:t>
      </w:r>
      <w:proofErr w:type="spellEnd"/>
      <w:r w:rsidR="005C07D3">
        <w:t xml:space="preserve"> </w:t>
      </w:r>
      <w:proofErr w:type="spellStart"/>
      <w:r w:rsidR="005C07D3">
        <w:t>изначально</w:t>
      </w:r>
      <w:proofErr w:type="spellEnd"/>
      <w:r w:rsidR="005C07D3">
        <w:t xml:space="preserve"> </w:t>
      </w:r>
      <w:proofErr w:type="spellStart"/>
      <w:r w:rsidR="005C07D3">
        <w:t>положена</w:t>
      </w:r>
      <w:proofErr w:type="spellEnd"/>
      <w:r w:rsidR="005C07D3">
        <w:t xml:space="preserve"> </w:t>
      </w:r>
      <w:proofErr w:type="spellStart"/>
      <w:r w:rsidR="005C07D3">
        <w:t>сумма</w:t>
      </w:r>
      <w:proofErr w:type="spellEnd"/>
      <w:r>
        <w:t xml:space="preserve"> </w:t>
      </w:r>
      <w:r w:rsidR="00004651">
        <w:t xml:space="preserve">A = </w:t>
      </w:r>
      <w:r>
        <w:t>6000</w:t>
      </w:r>
      <w:r w:rsidR="005C07D3">
        <w:t xml:space="preserve"> </w:t>
      </w:r>
      <w:proofErr w:type="spellStart"/>
      <w:r w:rsidR="005C07D3">
        <w:t>рублей</w:t>
      </w:r>
      <w:proofErr w:type="spellEnd"/>
      <w:r w:rsidR="005C07D3">
        <w:t xml:space="preserve">. </w:t>
      </w:r>
      <w:proofErr w:type="spellStart"/>
      <w:r w:rsidR="005C07D3">
        <w:t>Годовой</w:t>
      </w:r>
      <w:proofErr w:type="spellEnd"/>
      <w:r>
        <w:t xml:space="preserve"> </w:t>
      </w:r>
      <w:proofErr w:type="spellStart"/>
      <w:r>
        <w:t>банковский</w:t>
      </w:r>
      <w:proofErr w:type="spellEnd"/>
      <w:r>
        <w:t xml:space="preserve"> </w:t>
      </w:r>
      <w:proofErr w:type="spellStart"/>
      <w:r>
        <w:t>процент</w:t>
      </w:r>
      <w:proofErr w:type="spellEnd"/>
      <w:r>
        <w:t xml:space="preserve"> </w:t>
      </w:r>
      <w:proofErr w:type="spellStart"/>
      <w:r>
        <w:t>составляет</w:t>
      </w:r>
      <w:proofErr w:type="spellEnd"/>
      <w:r>
        <w:t xml:space="preserve"> </w:t>
      </w:r>
      <w:r w:rsidR="00004651">
        <w:t xml:space="preserve">p = </w:t>
      </w:r>
      <w:r>
        <w:t>8.5</w:t>
      </w:r>
      <w:r w:rsidR="005C07D3">
        <w:t xml:space="preserve"> %. </w:t>
      </w:r>
      <w:proofErr w:type="spellStart"/>
      <w:r w:rsidR="005C07D3">
        <w:t>Требуется</w:t>
      </w:r>
      <w:proofErr w:type="spellEnd"/>
      <w:r w:rsidR="005C07D3">
        <w:t xml:space="preserve"> </w:t>
      </w:r>
      <w:proofErr w:type="spellStart"/>
      <w:r w:rsidR="005C07D3">
        <w:t>определить</w:t>
      </w:r>
      <w:proofErr w:type="spellEnd"/>
      <w:r w:rsidR="005C07D3">
        <w:t xml:space="preserve"> </w:t>
      </w:r>
      <w:proofErr w:type="spellStart"/>
      <w:r w:rsidR="005C07D3">
        <w:t>средства</w:t>
      </w:r>
      <w:proofErr w:type="spellEnd"/>
      <w:r w:rsidR="005C07D3">
        <w:t xml:space="preserve"> </w:t>
      </w:r>
      <w:proofErr w:type="spellStart"/>
      <w:r w:rsidR="005C07D3">
        <w:t>на</w:t>
      </w:r>
      <w:proofErr w:type="spellEnd"/>
      <w:r w:rsidR="005C07D3">
        <w:t xml:space="preserve"> </w:t>
      </w:r>
      <w:proofErr w:type="spellStart"/>
      <w:r w:rsidR="005C07D3">
        <w:t>счете</w:t>
      </w:r>
      <w:proofErr w:type="spellEnd"/>
      <w:r w:rsidR="005C07D3">
        <w:t xml:space="preserve"> </w:t>
      </w:r>
      <w:proofErr w:type="spellStart"/>
      <w:r w:rsidR="005C07D3">
        <w:t>после</w:t>
      </w:r>
      <w:proofErr w:type="spellEnd"/>
      <w:r w:rsidR="005C07D3">
        <w:t xml:space="preserve"> </w:t>
      </w:r>
      <w:r w:rsidR="00004651">
        <w:t xml:space="preserve">t = </w:t>
      </w:r>
      <w:r w:rsidR="005C07D3">
        <w:t xml:space="preserve">3 </w:t>
      </w:r>
      <w:proofErr w:type="spellStart"/>
      <w:r w:rsidR="005C07D3">
        <w:t>лет</w:t>
      </w:r>
      <w:proofErr w:type="spellEnd"/>
      <w:r w:rsidR="005C07D3">
        <w:t>.</w:t>
      </w:r>
    </w:p>
    <w:p w14:paraId="618DB234" w14:textId="0CD57E64" w:rsidR="005C07D3" w:rsidRDefault="00E121A3" w:rsidP="005D0E81">
      <w:pPr>
        <w:ind w:firstLine="709"/>
      </w:pPr>
      <w:proofErr w:type="spellStart"/>
      <w:r>
        <w:t>Задачу</w:t>
      </w:r>
      <w:proofErr w:type="spellEnd"/>
      <w:r w:rsidR="005C07D3">
        <w:t xml:space="preserve"> </w:t>
      </w:r>
      <w:proofErr w:type="spellStart"/>
      <w:r w:rsidR="005C07D3">
        <w:t>решить</w:t>
      </w:r>
      <w:proofErr w:type="spellEnd"/>
      <w:r w:rsidR="005C07D3">
        <w:t xml:space="preserve"> </w:t>
      </w:r>
      <w:proofErr w:type="spellStart"/>
      <w:r w:rsidR="005C07D3">
        <w:t>аналитически</w:t>
      </w:r>
      <w:proofErr w:type="spellEnd"/>
      <w:r w:rsidR="005C07D3">
        <w:t xml:space="preserve"> и с </w:t>
      </w:r>
      <w:proofErr w:type="spellStart"/>
      <w:r w:rsidR="005C07D3">
        <w:t>помощью</w:t>
      </w:r>
      <w:proofErr w:type="spellEnd"/>
      <w:r w:rsidR="005C07D3">
        <w:t xml:space="preserve"> </w:t>
      </w:r>
      <w:proofErr w:type="spellStart"/>
      <w:r w:rsidR="005C07D3">
        <w:t>Matlab</w:t>
      </w:r>
      <w:proofErr w:type="spellEnd"/>
      <w:r w:rsidR="005C07D3">
        <w:t xml:space="preserve"> </w:t>
      </w:r>
    </w:p>
    <w:p w14:paraId="2332A61F" w14:textId="77777777" w:rsidR="00004651" w:rsidRDefault="00004651" w:rsidP="005D0E81">
      <w:pPr>
        <w:ind w:firstLine="709"/>
      </w:pPr>
    </w:p>
    <w:p w14:paraId="6A60F5D2" w14:textId="24C37034" w:rsidR="00004651" w:rsidRPr="00004651" w:rsidRDefault="00004651" w:rsidP="005D0E81">
      <w:pPr>
        <w:ind w:firstLine="709"/>
        <w:rPr>
          <w:b/>
          <w:lang w:val="ru-RU"/>
        </w:rPr>
      </w:pPr>
      <w:r w:rsidRPr="00004651">
        <w:rPr>
          <w:b/>
          <w:lang w:val="ru-RU"/>
        </w:rPr>
        <w:t>Решение</w:t>
      </w:r>
    </w:p>
    <w:p w14:paraId="44AE362B" w14:textId="77777777" w:rsidR="00004651" w:rsidRDefault="00004651" w:rsidP="005D0E81">
      <w:pPr>
        <w:ind w:firstLine="709"/>
      </w:pPr>
    </w:p>
    <w:p w14:paraId="699E1B5E" w14:textId="718CCBCC" w:rsidR="00004651" w:rsidRDefault="00004651" w:rsidP="005D0E81">
      <w:pPr>
        <w:ind w:firstLine="709"/>
      </w:pPr>
      <w:proofErr w:type="spellStart"/>
      <w:r>
        <w:t>Если</w:t>
      </w:r>
      <w:proofErr w:type="spellEnd"/>
      <w:r>
        <w:t xml:space="preserve"> </w:t>
      </w:r>
      <w:proofErr w:type="spellStart"/>
      <w:r>
        <w:t>предположить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начисление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процентам</w:t>
      </w:r>
      <w:proofErr w:type="spellEnd"/>
      <w:r>
        <w:t xml:space="preserve"> </w:t>
      </w:r>
      <w:proofErr w:type="spellStart"/>
      <w:r>
        <w:t>происходят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</w:t>
      </w:r>
      <w:proofErr w:type="spellStart"/>
      <w:r>
        <w:t>год</w:t>
      </w:r>
      <w:proofErr w:type="spellEnd"/>
      <w:r>
        <w:t xml:space="preserve">, </w:t>
      </w:r>
      <w:proofErr w:type="spellStart"/>
      <w:r>
        <w:t>тогда</w:t>
      </w:r>
      <w:proofErr w:type="spellEnd"/>
      <w:r>
        <w:t xml:space="preserve"> </w:t>
      </w:r>
      <w:proofErr w:type="spellStart"/>
      <w:r>
        <w:t>решение</w:t>
      </w:r>
      <w:proofErr w:type="spellEnd"/>
      <w:r>
        <w:t xml:space="preserve"> </w:t>
      </w:r>
      <w:proofErr w:type="spellStart"/>
      <w:r>
        <w:t>сводится</w:t>
      </w:r>
      <w:proofErr w:type="spellEnd"/>
      <w:r>
        <w:t xml:space="preserve"> к </w:t>
      </w:r>
      <w:proofErr w:type="spellStart"/>
      <w:r>
        <w:t>следующей</w:t>
      </w:r>
      <w:proofErr w:type="spellEnd"/>
      <w:r>
        <w:t xml:space="preserve"> </w:t>
      </w:r>
      <w:proofErr w:type="spellStart"/>
      <w:r>
        <w:t>формуле</w:t>
      </w:r>
      <w:proofErr w:type="spellEnd"/>
    </w:p>
    <w:p w14:paraId="771119CE" w14:textId="59EF645C" w:rsidR="00004651" w:rsidRDefault="00004651" w:rsidP="005D0E81">
      <w:pPr>
        <w:ind w:firstLine="709"/>
      </w:pPr>
    </w:p>
    <w:p w14:paraId="4FEA02CD" w14:textId="0692D5F3" w:rsidR="00004651" w:rsidRPr="00004651" w:rsidRDefault="00004651" w:rsidP="005D0E81">
      <w:pPr>
        <w:ind w:firstLine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 w:cstheme="minorBidi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=6000*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1+0.085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=6000*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1.085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= 7 663.73475  </m:t>
          </m:r>
        </m:oMath>
      </m:oMathPara>
    </w:p>
    <w:p w14:paraId="13FA6656" w14:textId="77777777" w:rsidR="005C07D3" w:rsidRDefault="005C07D3" w:rsidP="005D0E81">
      <w:pPr>
        <w:ind w:firstLine="709"/>
      </w:pPr>
    </w:p>
    <w:p w14:paraId="1D4C024D" w14:textId="28D9C02D" w:rsidR="00004651" w:rsidRDefault="00004651" w:rsidP="005D0E81">
      <w:pPr>
        <w:ind w:firstLine="709"/>
        <w:rPr>
          <w:b/>
        </w:rPr>
      </w:pPr>
      <w:proofErr w:type="spellStart"/>
      <w:r w:rsidRPr="00004651">
        <w:rPr>
          <w:b/>
        </w:rPr>
        <w:t>Matlab</w:t>
      </w:r>
      <w:proofErr w:type="spellEnd"/>
    </w:p>
    <w:p w14:paraId="34E7AC5D" w14:textId="77777777" w:rsidR="00004651" w:rsidRDefault="00004651" w:rsidP="005D0E81">
      <w:pPr>
        <w:ind w:firstLine="709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04651" w14:paraId="288A5E39" w14:textId="77777777" w:rsidTr="005D0E81">
        <w:trPr>
          <w:trHeight w:val="1920"/>
        </w:trPr>
        <w:tc>
          <w:tcPr>
            <w:tcW w:w="9627" w:type="dxa"/>
          </w:tcPr>
          <w:p w14:paraId="21EF7EAC" w14:textId="77777777" w:rsidR="00004651" w:rsidRPr="00074E94" w:rsidRDefault="00004651" w:rsidP="005D0E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FF"/>
              </w:rPr>
              <w:t>function</w:t>
            </w:r>
            <w:r w:rsidRPr="00074E94">
              <w:rPr>
                <w:rFonts w:ascii="Courier" w:hAnsi="Courier" w:cs="Courier"/>
                <w:color w:val="000000"/>
              </w:rPr>
              <w:t xml:space="preserve"> KR1_6</w:t>
            </w:r>
          </w:p>
          <w:p w14:paraId="7BDB5B3B" w14:textId="77777777" w:rsidR="00004651" w:rsidRPr="00074E94" w:rsidRDefault="00004651" w:rsidP="005D0E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a = 6000</w:t>
            </w:r>
          </w:p>
          <w:p w14:paraId="2947E2F7" w14:textId="77777777" w:rsidR="00004651" w:rsidRPr="00074E94" w:rsidRDefault="00004651" w:rsidP="005D0E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p = 0.085</w:t>
            </w:r>
          </w:p>
          <w:p w14:paraId="45DAF360" w14:textId="77777777" w:rsidR="00004651" w:rsidRPr="00074E94" w:rsidRDefault="00004651" w:rsidP="005D0E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t = 3</w:t>
            </w:r>
          </w:p>
          <w:p w14:paraId="7BB774F3" w14:textId="77777777" w:rsidR="00004651" w:rsidRPr="00074E94" w:rsidRDefault="00004651" w:rsidP="005D0E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disp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>(a*(1+</w:t>
            </w:r>
            <w:proofErr w:type="gramStart"/>
            <w:r w:rsidRPr="00074E94">
              <w:rPr>
                <w:rFonts w:ascii="Courier" w:hAnsi="Courier" w:cs="Courier"/>
                <w:color w:val="000000"/>
              </w:rPr>
              <w:t>p)^</w:t>
            </w:r>
            <w:proofErr w:type="gramEnd"/>
            <w:r w:rsidRPr="00074E94">
              <w:rPr>
                <w:rFonts w:ascii="Courier" w:hAnsi="Courier" w:cs="Courier"/>
                <w:color w:val="000000"/>
              </w:rPr>
              <w:t xml:space="preserve">3) </w:t>
            </w:r>
          </w:p>
          <w:p w14:paraId="480E8EA1" w14:textId="77777777" w:rsidR="00004651" w:rsidRPr="00074E94" w:rsidRDefault="00004651" w:rsidP="005D0E81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FF"/>
              </w:rPr>
              <w:t>end</w:t>
            </w:r>
          </w:p>
          <w:p w14:paraId="7182962B" w14:textId="77777777" w:rsidR="00004651" w:rsidRPr="00074E94" w:rsidRDefault="00004651" w:rsidP="005D0E81">
            <w:pPr>
              <w:rPr>
                <w:b/>
              </w:rPr>
            </w:pPr>
          </w:p>
          <w:p w14:paraId="2F4C98B0" w14:textId="0EEC3642" w:rsidR="00004651" w:rsidRPr="005D0E81" w:rsidRDefault="00004651" w:rsidP="005D0E81">
            <w:pPr>
              <w:rPr>
                <w:rFonts w:ascii="Courier" w:hAnsi="Courier"/>
              </w:rPr>
            </w:pPr>
            <w:r w:rsidRPr="00074E94">
              <w:rPr>
                <w:rFonts w:ascii="Courier" w:hAnsi="Courier"/>
              </w:rPr>
              <w:t>Output:   7.6637e+03</w:t>
            </w:r>
          </w:p>
        </w:tc>
      </w:tr>
    </w:tbl>
    <w:p w14:paraId="73D1AF73" w14:textId="77777777" w:rsidR="00004651" w:rsidRDefault="00004651" w:rsidP="005D0E81">
      <w:pPr>
        <w:ind w:firstLine="709"/>
        <w:rPr>
          <w:b/>
        </w:rPr>
      </w:pPr>
    </w:p>
    <w:p w14:paraId="7019EE52" w14:textId="77777777" w:rsidR="005D0E81" w:rsidRDefault="00E121A3" w:rsidP="005D0E81">
      <w:pPr>
        <w:ind w:firstLine="709"/>
      </w:pPr>
      <w:r>
        <w:rPr>
          <w:b/>
          <w:bCs/>
        </w:rPr>
        <w:t>16</w:t>
      </w:r>
      <w:r w:rsidR="005C07D3">
        <w:rPr>
          <w:b/>
          <w:bCs/>
        </w:rPr>
        <w:t>.</w:t>
      </w:r>
      <w:r w:rsidR="005C07D3">
        <w:t xml:space="preserve"> </w:t>
      </w:r>
      <w:proofErr w:type="spellStart"/>
      <w:r w:rsidR="005C07D3">
        <w:t>Отделить</w:t>
      </w:r>
      <w:proofErr w:type="spellEnd"/>
      <w:r w:rsidR="005C07D3">
        <w:t xml:space="preserve"> </w:t>
      </w:r>
      <w:proofErr w:type="spellStart"/>
      <w:r w:rsidR="005C07D3">
        <w:t>графически</w:t>
      </w:r>
      <w:proofErr w:type="spellEnd"/>
      <w:r w:rsidR="005C07D3">
        <w:t xml:space="preserve"> и </w:t>
      </w:r>
      <w:proofErr w:type="spellStart"/>
      <w:r w:rsidR="005C07D3">
        <w:t>найти</w:t>
      </w:r>
      <w:proofErr w:type="spellEnd"/>
      <w:r w:rsidR="005C07D3">
        <w:t xml:space="preserve"> </w:t>
      </w:r>
      <w:proofErr w:type="spellStart"/>
      <w:r w:rsidR="005C07D3">
        <w:t>методом</w:t>
      </w:r>
      <w:proofErr w:type="spellEnd"/>
      <w:r w:rsidR="005C07D3">
        <w:t xml:space="preserve"> </w:t>
      </w:r>
      <w:proofErr w:type="spellStart"/>
      <w:r w:rsidR="005C07D3">
        <w:t>итераций</w:t>
      </w:r>
      <w:proofErr w:type="spellEnd"/>
      <w:r w:rsidR="005C07D3">
        <w:t xml:space="preserve"> </w:t>
      </w:r>
      <w:proofErr w:type="spellStart"/>
      <w:r w:rsidR="005C07D3">
        <w:t>действительные</w:t>
      </w:r>
      <w:proofErr w:type="spellEnd"/>
      <w:r w:rsidR="005C07D3">
        <w:t xml:space="preserve"> </w:t>
      </w:r>
      <w:proofErr w:type="spellStart"/>
      <w:r w:rsidR="005C07D3">
        <w:t>корни</w:t>
      </w:r>
      <w:proofErr w:type="spellEnd"/>
      <w:r w:rsidR="005C07D3">
        <w:t xml:space="preserve"> </w:t>
      </w:r>
      <w:proofErr w:type="spellStart"/>
      <w:r w:rsidR="005C07D3">
        <w:t>уравнения</w:t>
      </w:r>
      <w:proofErr w:type="spellEnd"/>
      <w:r w:rsidR="005C07D3">
        <w:t xml:space="preserve"> ах</w:t>
      </w:r>
      <w:r w:rsidR="005C07D3">
        <w:rPr>
          <w:vertAlign w:val="superscript"/>
        </w:rPr>
        <w:t>2</w:t>
      </w:r>
      <w:r w:rsidR="005C07D3">
        <w:t xml:space="preserve">+bx+c=0 c </w:t>
      </w:r>
      <w:proofErr w:type="spellStart"/>
      <w:r w:rsidR="005C07D3">
        <w:t>пятью</w:t>
      </w:r>
      <w:proofErr w:type="spellEnd"/>
      <w:r w:rsidR="005C07D3">
        <w:t xml:space="preserve"> </w:t>
      </w:r>
      <w:proofErr w:type="spellStart"/>
      <w:r w:rsidR="005C07D3">
        <w:t>верными</w:t>
      </w:r>
      <w:proofErr w:type="spellEnd"/>
      <w:r w:rsidR="005C07D3">
        <w:t xml:space="preserve"> </w:t>
      </w:r>
      <w:proofErr w:type="spellStart"/>
      <w:r w:rsidR="005C07D3">
        <w:t>знаками</w:t>
      </w:r>
      <w:proofErr w:type="spellEnd"/>
      <w:r w:rsidR="005C07D3">
        <w:t xml:space="preserve">. </w:t>
      </w:r>
      <w:proofErr w:type="spellStart"/>
      <w:r w:rsidR="005D0E81">
        <w:t>Задачу</w:t>
      </w:r>
      <w:proofErr w:type="spellEnd"/>
      <w:r w:rsidR="005D0E81">
        <w:t xml:space="preserve"> </w:t>
      </w:r>
      <w:proofErr w:type="spellStart"/>
      <w:r w:rsidR="005D0E81">
        <w:t>решить</w:t>
      </w:r>
      <w:proofErr w:type="spellEnd"/>
      <w:r w:rsidR="005D0E81">
        <w:t xml:space="preserve"> </w:t>
      </w:r>
      <w:proofErr w:type="spellStart"/>
      <w:r w:rsidR="005D0E81">
        <w:t>аналитически</w:t>
      </w:r>
      <w:proofErr w:type="spellEnd"/>
      <w:r w:rsidR="005D0E81">
        <w:t xml:space="preserve"> и в </w:t>
      </w:r>
      <w:proofErr w:type="spellStart"/>
      <w:r w:rsidR="005D0E81">
        <w:t>системе</w:t>
      </w:r>
      <w:proofErr w:type="spellEnd"/>
      <w:r w:rsidR="005D0E81">
        <w:t xml:space="preserve"> </w:t>
      </w:r>
      <w:proofErr w:type="spellStart"/>
      <w:r w:rsidR="005D0E81">
        <w:t>Matlab</w:t>
      </w:r>
      <w:proofErr w:type="spellEnd"/>
      <w:r w:rsidR="005D0E81">
        <w:t xml:space="preserve"> </w:t>
      </w:r>
    </w:p>
    <w:p w14:paraId="38A109AE" w14:textId="77777777" w:rsidR="00E121A3" w:rsidRDefault="00E121A3" w:rsidP="005D0E81">
      <w:pPr>
        <w:ind w:firstLine="709"/>
      </w:pPr>
    </w:p>
    <w:tbl>
      <w:tblPr>
        <w:tblW w:w="35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850"/>
        <w:gridCol w:w="851"/>
        <w:gridCol w:w="850"/>
      </w:tblGrid>
      <w:tr w:rsidR="00E121A3" w14:paraId="4037ADC8" w14:textId="77777777" w:rsidTr="00E121A3">
        <w:tc>
          <w:tcPr>
            <w:tcW w:w="992" w:type="dxa"/>
            <w:vAlign w:val="center"/>
          </w:tcPr>
          <w:p w14:paraId="0A24D39A" w14:textId="60378ACE" w:rsidR="00E121A3" w:rsidRDefault="00374A19" w:rsidP="005D0E81">
            <w:r>
              <w:t>a</w:t>
            </w:r>
          </w:p>
        </w:tc>
        <w:tc>
          <w:tcPr>
            <w:tcW w:w="850" w:type="dxa"/>
            <w:vAlign w:val="center"/>
          </w:tcPr>
          <w:p w14:paraId="41D67FCE" w14:textId="7D762D17" w:rsidR="00E121A3" w:rsidRDefault="00E121A3" w:rsidP="005D0E81">
            <w:r>
              <w:t>b</w:t>
            </w:r>
          </w:p>
        </w:tc>
        <w:tc>
          <w:tcPr>
            <w:tcW w:w="851" w:type="dxa"/>
            <w:vAlign w:val="center"/>
          </w:tcPr>
          <w:p w14:paraId="5CF1D8E7" w14:textId="36B4E210" w:rsidR="00E121A3" w:rsidRDefault="00E121A3" w:rsidP="005D0E81">
            <w:r>
              <w:t>c</w:t>
            </w:r>
          </w:p>
        </w:tc>
        <w:tc>
          <w:tcPr>
            <w:tcW w:w="850" w:type="dxa"/>
            <w:vAlign w:val="center"/>
          </w:tcPr>
          <w:p w14:paraId="451AF24E" w14:textId="0F15713E" w:rsidR="00E121A3" w:rsidRDefault="00E121A3" w:rsidP="005D0E81">
            <w:r>
              <w:t>d</w:t>
            </w:r>
          </w:p>
        </w:tc>
      </w:tr>
      <w:tr w:rsidR="00E121A3" w14:paraId="1010BA86" w14:textId="77777777" w:rsidTr="00E121A3">
        <w:tc>
          <w:tcPr>
            <w:tcW w:w="992" w:type="dxa"/>
            <w:vAlign w:val="center"/>
          </w:tcPr>
          <w:p w14:paraId="6CEE2874" w14:textId="6DA63CE0" w:rsidR="00E121A3" w:rsidRDefault="00E121A3" w:rsidP="005D0E81">
            <w:r>
              <w:t>1,08</w:t>
            </w:r>
          </w:p>
        </w:tc>
        <w:tc>
          <w:tcPr>
            <w:tcW w:w="850" w:type="dxa"/>
            <w:vAlign w:val="center"/>
          </w:tcPr>
          <w:p w14:paraId="0792E9D2" w14:textId="50F61084" w:rsidR="00E121A3" w:rsidRDefault="00E121A3" w:rsidP="005D0E81">
            <w:r>
              <w:t>0,06</w:t>
            </w:r>
          </w:p>
        </w:tc>
        <w:tc>
          <w:tcPr>
            <w:tcW w:w="851" w:type="dxa"/>
            <w:vAlign w:val="center"/>
          </w:tcPr>
          <w:p w14:paraId="2A20E48C" w14:textId="642943EC" w:rsidR="00E121A3" w:rsidRDefault="00E121A3" w:rsidP="005D0E81">
            <w:r>
              <w:t>0,003</w:t>
            </w:r>
          </w:p>
        </w:tc>
        <w:tc>
          <w:tcPr>
            <w:tcW w:w="850" w:type="dxa"/>
            <w:vAlign w:val="center"/>
          </w:tcPr>
          <w:p w14:paraId="4AEC9EBC" w14:textId="3DEC5536" w:rsidR="00E121A3" w:rsidRDefault="00E121A3" w:rsidP="005D0E81">
            <w:r>
              <w:t>1,952</w:t>
            </w:r>
          </w:p>
        </w:tc>
      </w:tr>
    </w:tbl>
    <w:p w14:paraId="414CFDD7" w14:textId="77777777" w:rsidR="00A57B05" w:rsidRDefault="00A57B05" w:rsidP="005D0E81">
      <w:pPr>
        <w:ind w:firstLine="709"/>
      </w:pPr>
    </w:p>
    <w:p w14:paraId="2DD8B6B4" w14:textId="6DE5D50E" w:rsidR="005D0E81" w:rsidRPr="005D0E81" w:rsidRDefault="005D0E81" w:rsidP="005D0E81">
      <w:pPr>
        <w:ind w:firstLine="709"/>
        <w:rPr>
          <w:b/>
          <w:lang w:val="ru-RU"/>
        </w:rPr>
      </w:pPr>
      <w:r w:rsidRPr="005D0E81">
        <w:rPr>
          <w:b/>
          <w:lang w:val="ru-RU"/>
        </w:rPr>
        <w:t>Решение</w:t>
      </w:r>
    </w:p>
    <w:p w14:paraId="792A6ED2" w14:textId="3C10C6FD" w:rsidR="00FC19D2" w:rsidRDefault="005D0E81" w:rsidP="00FC19D2">
      <w:pPr>
        <w:ind w:firstLine="720"/>
        <w:rPr>
          <w:lang w:val="ru-RU"/>
        </w:rPr>
      </w:pPr>
      <w:r>
        <w:rPr>
          <w:lang w:val="ru-RU"/>
        </w:rPr>
        <w:t xml:space="preserve">Построив приблизительный график функции убедился в том, что </w:t>
      </w:r>
      <w:proofErr w:type="spellStart"/>
      <w:r w:rsidR="00A57B05">
        <w:t>действительных</w:t>
      </w:r>
      <w:proofErr w:type="spellEnd"/>
      <w:r w:rsidR="00A57B05">
        <w:t xml:space="preserve"> </w:t>
      </w:r>
      <w:proofErr w:type="spellStart"/>
      <w:r w:rsidR="00A57B05">
        <w:t>корней</w:t>
      </w:r>
      <w:proofErr w:type="spellEnd"/>
      <w:r w:rsidR="00A57B05">
        <w:t xml:space="preserve"> </w:t>
      </w:r>
      <w:proofErr w:type="spellStart"/>
      <w:r w:rsidR="00A57B05">
        <w:t>уравнения</w:t>
      </w:r>
      <w:proofErr w:type="spellEnd"/>
      <w:r w:rsidR="00A57B05">
        <w:t xml:space="preserve"> </w:t>
      </w:r>
      <w:proofErr w:type="spellStart"/>
      <w:r w:rsidR="00A57B05">
        <w:t>нет</w:t>
      </w:r>
      <w:proofErr w:type="spellEnd"/>
      <w:r w:rsidR="00FC19D2">
        <w:t>:</w:t>
      </w:r>
      <w:r w:rsidR="00FC19D2">
        <w:br/>
      </w:r>
      <w:r w:rsidR="00FC19D2">
        <w:br/>
      </w:r>
      <w:r w:rsidR="00CC16BE">
        <w:rPr>
          <w:lang w:val="ru-RU"/>
        </w:rPr>
        <w:t>f(x)&gt;</w:t>
      </w:r>
      <w:r w:rsidR="00FC19D2">
        <w:rPr>
          <w:lang w:val="ru-RU"/>
        </w:rPr>
        <w:t>0</w:t>
      </w:r>
    </w:p>
    <w:p w14:paraId="1957080E" w14:textId="1A16D65D" w:rsidR="00FC19D2" w:rsidRDefault="00FC19D2" w:rsidP="00FC19D2">
      <w:pPr>
        <w:ind w:firstLine="709"/>
      </w:pPr>
    </w:p>
    <w:p w14:paraId="667F1392" w14:textId="3ADCCF63" w:rsidR="009F3988" w:rsidRDefault="00995B45" w:rsidP="00FC19D2">
      <w:r>
        <w:rPr>
          <w:noProof/>
        </w:rPr>
        <w:lastRenderedPageBreak/>
        <w:drawing>
          <wp:inline distT="0" distB="0" distL="0" distR="0" wp14:anchorId="5F5E3C11" wp14:editId="781D8A57">
            <wp:extent cx="6121400" cy="4762500"/>
            <wp:effectExtent l="0" t="0" r="0" b="12700"/>
            <wp:docPr id="5" name="Picture 5" descr="../../../../../Downloads/gra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graph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83DB0" w14:textId="77777777" w:rsidR="00FC19D2" w:rsidRDefault="00FC19D2" w:rsidP="005D0E81">
      <w:pPr>
        <w:ind w:firstLine="709"/>
        <w:rPr>
          <w:lang w:val="ru-RU"/>
        </w:rPr>
      </w:pPr>
    </w:p>
    <w:p w14:paraId="62837D26" w14:textId="69651071" w:rsidR="00FC19D2" w:rsidRDefault="00FC19D2" w:rsidP="00CC16BE">
      <w:pPr>
        <w:ind w:firstLine="720"/>
        <w:rPr>
          <w:b/>
        </w:rPr>
      </w:pPr>
      <w:proofErr w:type="spellStart"/>
      <w:r w:rsidRPr="00FC19D2">
        <w:rPr>
          <w:b/>
        </w:rPr>
        <w:t>Matlab</w:t>
      </w:r>
      <w:proofErr w:type="spellEnd"/>
    </w:p>
    <w:p w14:paraId="65349FA2" w14:textId="77777777" w:rsidR="00FC19D2" w:rsidRDefault="00FC19D2" w:rsidP="00FC19D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C19D2" w14:paraId="2CD49433" w14:textId="77777777" w:rsidTr="00FC19D2">
        <w:tc>
          <w:tcPr>
            <w:tcW w:w="9627" w:type="dxa"/>
          </w:tcPr>
          <w:p w14:paraId="7A310337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FF"/>
              </w:rPr>
              <w:t>function</w:t>
            </w:r>
            <w:r w:rsidRPr="00074E94">
              <w:rPr>
                <w:rFonts w:ascii="Courier" w:hAnsi="Courier" w:cs="Courier"/>
                <w:color w:val="000000"/>
              </w:rPr>
              <w:t xml:space="preserve"> KR1_16</w:t>
            </w:r>
          </w:p>
          <w:p w14:paraId="4555412D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syms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 xml:space="preserve"> </w:t>
            </w:r>
            <w:r w:rsidRPr="00074E94">
              <w:rPr>
                <w:rFonts w:ascii="Courier" w:hAnsi="Courier" w:cs="Courier"/>
                <w:color w:val="A020F0"/>
              </w:rPr>
              <w:t>x</w:t>
            </w:r>
          </w:p>
          <w:p w14:paraId="72B24046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a = 1.08</w:t>
            </w:r>
          </w:p>
          <w:p w14:paraId="3B58B0F8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b = 0.06</w:t>
            </w:r>
          </w:p>
          <w:p w14:paraId="5489F787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c = 0.003</w:t>
            </w:r>
          </w:p>
          <w:p w14:paraId="4BE9E34A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d = 1.952</w:t>
            </w:r>
          </w:p>
          <w:p w14:paraId="66C16147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f = a*x^2+b*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x+c</w:t>
            </w:r>
            <w:proofErr w:type="spellEnd"/>
          </w:p>
          <w:p w14:paraId="23BDC101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x = -2:0.01:2</w:t>
            </w:r>
          </w:p>
          <w:p w14:paraId="41A1FF88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figure</w:t>
            </w:r>
          </w:p>
          <w:p w14:paraId="7ED4D8C6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plot(</w:t>
            </w:r>
            <w:proofErr w:type="spellStart"/>
            <w:proofErr w:type="gramStart"/>
            <w:r w:rsidRPr="00074E94">
              <w:rPr>
                <w:rFonts w:ascii="Courier" w:hAnsi="Courier" w:cs="Courier"/>
                <w:color w:val="000000"/>
              </w:rPr>
              <w:t>x,eval</w:t>
            </w:r>
            <w:proofErr w:type="spellEnd"/>
            <w:proofErr w:type="gramEnd"/>
            <w:r w:rsidRPr="00074E94">
              <w:rPr>
                <w:rFonts w:ascii="Courier" w:hAnsi="Courier" w:cs="Courier"/>
                <w:color w:val="000000"/>
              </w:rPr>
              <w:t>(f))</w:t>
            </w:r>
          </w:p>
          <w:p w14:paraId="468D1200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</w:t>
            </w:r>
            <w:r w:rsidRPr="00074E94">
              <w:rPr>
                <w:rFonts w:ascii="Courier" w:hAnsi="Courier" w:cs="Courier"/>
                <w:color w:val="0000FF"/>
              </w:rPr>
              <w:t>return</w:t>
            </w:r>
          </w:p>
          <w:p w14:paraId="2CF85D66" w14:textId="77777777" w:rsidR="00FC19D2" w:rsidRPr="00074E94" w:rsidRDefault="00FC19D2" w:rsidP="00FC19D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FF"/>
              </w:rPr>
              <w:t>end</w:t>
            </w:r>
          </w:p>
          <w:p w14:paraId="44668A4D" w14:textId="77777777" w:rsidR="00FC19D2" w:rsidRDefault="00FC19D2" w:rsidP="00FC19D2">
            <w:pPr>
              <w:rPr>
                <w:b/>
              </w:rPr>
            </w:pPr>
          </w:p>
        </w:tc>
      </w:tr>
    </w:tbl>
    <w:p w14:paraId="2EDCE8DD" w14:textId="77777777" w:rsidR="00FC19D2" w:rsidRPr="00FC19D2" w:rsidRDefault="00FC19D2" w:rsidP="00FC19D2">
      <w:pPr>
        <w:rPr>
          <w:b/>
        </w:rPr>
      </w:pPr>
    </w:p>
    <w:p w14:paraId="7BFCBD8A" w14:textId="77777777" w:rsidR="00FC19D2" w:rsidRPr="005D0E81" w:rsidRDefault="00FC19D2" w:rsidP="005D0E81">
      <w:pPr>
        <w:ind w:firstLine="709"/>
        <w:rPr>
          <w:lang w:val="ru-RU"/>
        </w:rPr>
      </w:pPr>
    </w:p>
    <w:p w14:paraId="43B051A0" w14:textId="77777777" w:rsidR="00FC19D2" w:rsidRDefault="00374A19" w:rsidP="005D0E81">
      <w:r>
        <w:rPr>
          <w:lang w:val="ru-RU"/>
        </w:rPr>
        <w:tab/>
        <w:t xml:space="preserve">Предположительно, формулировка задачи неверная и </w:t>
      </w:r>
      <w:r w:rsidR="00FC19D2">
        <w:rPr>
          <w:lang w:val="ru-RU"/>
        </w:rPr>
        <w:t>подразумевалось</w:t>
      </w:r>
      <w:r>
        <w:rPr>
          <w:lang w:val="ru-RU"/>
        </w:rPr>
        <w:t xml:space="preserve"> уравнение вида </w:t>
      </w:r>
      <w:r>
        <w:t>ax^3+bx^2+cx+d=0</w:t>
      </w:r>
      <w:r w:rsidR="00FC19D2">
        <w:t xml:space="preserve">, </w:t>
      </w:r>
      <w:proofErr w:type="spellStart"/>
      <w:r w:rsidR="00FC19D2">
        <w:t>тогда</w:t>
      </w:r>
      <w:proofErr w:type="spellEnd"/>
      <w:r w:rsidR="00FC19D2">
        <w:t xml:space="preserve">, </w:t>
      </w:r>
      <w:proofErr w:type="spellStart"/>
      <w:r w:rsidR="00FC19D2">
        <w:t>графически</w:t>
      </w:r>
      <w:proofErr w:type="spellEnd"/>
      <w:r w:rsidR="00FC19D2">
        <w:t xml:space="preserve"> </w:t>
      </w:r>
      <w:proofErr w:type="spellStart"/>
      <w:r w:rsidR="00FC19D2">
        <w:t>можно</w:t>
      </w:r>
      <w:proofErr w:type="spellEnd"/>
      <w:r w:rsidR="00FC19D2">
        <w:t xml:space="preserve"> </w:t>
      </w:r>
      <w:proofErr w:type="spellStart"/>
      <w:r w:rsidR="00FC19D2">
        <w:t>определить</w:t>
      </w:r>
      <w:proofErr w:type="spellEnd"/>
      <w:r w:rsidR="00FC19D2">
        <w:t xml:space="preserve"> </w:t>
      </w:r>
      <w:proofErr w:type="spellStart"/>
      <w:r w:rsidR="00FC19D2">
        <w:t>наличие</w:t>
      </w:r>
      <w:proofErr w:type="spellEnd"/>
      <w:r w:rsidR="00FC19D2">
        <w:t xml:space="preserve"> </w:t>
      </w:r>
      <w:proofErr w:type="spellStart"/>
      <w:r w:rsidR="00FC19D2">
        <w:t>одного</w:t>
      </w:r>
      <w:proofErr w:type="spellEnd"/>
      <w:r w:rsidR="00FC19D2">
        <w:t xml:space="preserve"> </w:t>
      </w:r>
      <w:proofErr w:type="spellStart"/>
      <w:r w:rsidR="00FC19D2">
        <w:t>действительного</w:t>
      </w:r>
      <w:proofErr w:type="spellEnd"/>
      <w:r w:rsidR="00FC19D2">
        <w:t xml:space="preserve"> </w:t>
      </w:r>
      <w:proofErr w:type="spellStart"/>
      <w:r w:rsidR="00FC19D2">
        <w:t>корня</w:t>
      </w:r>
      <w:proofErr w:type="spellEnd"/>
      <w:r w:rsidR="00FC19D2">
        <w:t xml:space="preserve"> </w:t>
      </w:r>
      <w:proofErr w:type="spellStart"/>
      <w:r w:rsidR="00FC19D2">
        <w:t>уравнения</w:t>
      </w:r>
      <w:proofErr w:type="spellEnd"/>
      <w:r w:rsidR="00FC19D2">
        <w:t>:</w:t>
      </w:r>
      <w:r w:rsidR="00FC19D2">
        <w:br/>
      </w:r>
      <w:r w:rsidR="00FC19D2">
        <w:lastRenderedPageBreak/>
        <w:t xml:space="preserve"> </w:t>
      </w:r>
      <w:r w:rsidR="00FC19D2">
        <w:rPr>
          <w:noProof/>
        </w:rPr>
        <w:drawing>
          <wp:inline distT="0" distB="0" distL="0" distR="0" wp14:anchorId="3A8DA4B4" wp14:editId="190760E8">
            <wp:extent cx="6121400" cy="4762500"/>
            <wp:effectExtent l="0" t="0" r="0" b="12700"/>
            <wp:docPr id="6" name="Picture 6" descr="../../../../../Downloads/pl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ownloads/plo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C9C4" w14:textId="77777777" w:rsidR="00FC19D2" w:rsidRDefault="00FC19D2" w:rsidP="005D0E81"/>
    <w:p w14:paraId="13CE806E" w14:textId="1D2D8BE1" w:rsidR="004176A3" w:rsidRDefault="00B75E9B" w:rsidP="005D0E81">
      <w:r>
        <w:rPr>
          <w:lang w:val="ru-RU"/>
        </w:rPr>
        <w:t xml:space="preserve">Начальное приближение </w:t>
      </w:r>
      <w:r>
        <w:t>-1.5&lt;x&lt;-1</w:t>
      </w:r>
      <w:r w:rsidR="004176A3">
        <w:br/>
      </w:r>
      <w:r w:rsidR="004176A3">
        <w:br/>
      </w:r>
      <w:r w:rsidR="004176A3">
        <w:rPr>
          <w:lang w:val="ru-RU"/>
        </w:rPr>
        <w:t xml:space="preserve">Довольно быстрый способ нахождения </w:t>
      </w:r>
      <w:r w:rsidR="004176A3">
        <w:t xml:space="preserve">x – </w:t>
      </w:r>
      <w:r w:rsidR="004176A3">
        <w:rPr>
          <w:lang w:val="ru-RU"/>
        </w:rPr>
        <w:t>Метод ньютона</w:t>
      </w:r>
      <w:r w:rsidR="004176A3">
        <w:rPr>
          <w:lang w:val="ru-RU"/>
        </w:rPr>
        <w:br/>
        <w:t xml:space="preserve">Достигнем точности </w:t>
      </w:r>
      <w:r w:rsidR="004176A3">
        <w:t xml:space="preserve">0.00001 </w:t>
      </w:r>
      <w:proofErr w:type="spellStart"/>
      <w:r w:rsidR="004176A3">
        <w:t>за</w:t>
      </w:r>
      <w:proofErr w:type="spellEnd"/>
      <w:r w:rsidR="004176A3">
        <w:t xml:space="preserve"> 3 </w:t>
      </w:r>
      <w:proofErr w:type="spellStart"/>
      <w:r w:rsidR="004176A3">
        <w:t>итераций</w:t>
      </w:r>
      <w:proofErr w:type="spellEnd"/>
      <w:r w:rsidR="004176A3">
        <w:t>:</w:t>
      </w:r>
      <w:r w:rsidR="004176A3">
        <w:br/>
      </w:r>
    </w:p>
    <w:p w14:paraId="345157D0" w14:textId="39147716" w:rsidR="00B75E9B" w:rsidRDefault="004176A3" w:rsidP="005D0E81">
      <w:pPr>
        <w:rPr>
          <w:rFonts w:eastAsiaTheme="minorEastAsia"/>
        </w:rPr>
      </w:pPr>
      <w:r>
        <w:rPr>
          <w:lang w:val="ru-RU"/>
        </w:rPr>
        <w:t xml:space="preserve">Итерационная формула: </w:t>
      </w:r>
      <w: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  <w:sz w:val="28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sz w:val="28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 </m:t>
        </m:r>
      </m:oMath>
    </w:p>
    <w:p w14:paraId="612959F0" w14:textId="77777777" w:rsidR="004176A3" w:rsidRDefault="004176A3" w:rsidP="005D0E81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4176A3" w14:paraId="5A048CF4" w14:textId="77777777" w:rsidTr="004176A3">
        <w:tc>
          <w:tcPr>
            <w:tcW w:w="3209" w:type="dxa"/>
          </w:tcPr>
          <w:p w14:paraId="45936B89" w14:textId="4FF97EC4" w:rsidR="004176A3" w:rsidRDefault="00CC16BE" w:rsidP="005D0E81">
            <w:r>
              <w:t>n</w:t>
            </w:r>
          </w:p>
        </w:tc>
        <w:tc>
          <w:tcPr>
            <w:tcW w:w="3209" w:type="dxa"/>
          </w:tcPr>
          <w:p w14:paraId="43914242" w14:textId="18F2A8C1" w:rsidR="004176A3" w:rsidRDefault="004176A3" w:rsidP="005D0E81">
            <w:r>
              <w:t>x</w:t>
            </w:r>
          </w:p>
        </w:tc>
      </w:tr>
      <w:tr w:rsidR="004176A3" w14:paraId="10586C15" w14:textId="77777777" w:rsidTr="004176A3">
        <w:tc>
          <w:tcPr>
            <w:tcW w:w="3209" w:type="dxa"/>
          </w:tcPr>
          <w:p w14:paraId="5774468B" w14:textId="2B371DCC" w:rsidR="004176A3" w:rsidRDefault="004176A3" w:rsidP="005D0E81">
            <w:r>
              <w:t>0</w:t>
            </w:r>
          </w:p>
        </w:tc>
        <w:tc>
          <w:tcPr>
            <w:tcW w:w="3209" w:type="dxa"/>
          </w:tcPr>
          <w:p w14:paraId="22C32FBE" w14:textId="3E7ACED6" w:rsidR="004176A3" w:rsidRDefault="004176A3" w:rsidP="005D0E81">
            <w:r>
              <w:t>-1.50000</w:t>
            </w:r>
          </w:p>
        </w:tc>
      </w:tr>
      <w:tr w:rsidR="004176A3" w14:paraId="3E587AC0" w14:textId="77777777" w:rsidTr="004176A3">
        <w:tc>
          <w:tcPr>
            <w:tcW w:w="3209" w:type="dxa"/>
          </w:tcPr>
          <w:p w14:paraId="7BA0431B" w14:textId="560700E7" w:rsidR="004176A3" w:rsidRDefault="004176A3" w:rsidP="005D0E81">
            <w:r>
              <w:t>1</w:t>
            </w:r>
          </w:p>
        </w:tc>
        <w:tc>
          <w:tcPr>
            <w:tcW w:w="3209" w:type="dxa"/>
          </w:tcPr>
          <w:p w14:paraId="4E3B542D" w14:textId="124E7C50" w:rsidR="004176A3" w:rsidRDefault="004176A3" w:rsidP="004176A3">
            <w:r w:rsidRPr="004176A3">
              <w:t>-1.28033</w:t>
            </w:r>
          </w:p>
        </w:tc>
      </w:tr>
      <w:tr w:rsidR="004176A3" w14:paraId="7AFAC7EF" w14:textId="77777777" w:rsidTr="004176A3">
        <w:tc>
          <w:tcPr>
            <w:tcW w:w="3209" w:type="dxa"/>
          </w:tcPr>
          <w:p w14:paraId="6369E466" w14:textId="65BA7402" w:rsidR="004176A3" w:rsidRDefault="004176A3" w:rsidP="005D0E81">
            <w:r>
              <w:t>2</w:t>
            </w:r>
          </w:p>
        </w:tc>
        <w:tc>
          <w:tcPr>
            <w:tcW w:w="3209" w:type="dxa"/>
          </w:tcPr>
          <w:p w14:paraId="706C1649" w14:textId="45AEBDE5" w:rsidR="004176A3" w:rsidRDefault="004176A3" w:rsidP="005D0E81">
            <w:r w:rsidRPr="004176A3">
              <w:t>-1.23766</w:t>
            </w:r>
          </w:p>
        </w:tc>
      </w:tr>
      <w:tr w:rsidR="004176A3" w14:paraId="0B1B5DCC" w14:textId="77777777" w:rsidTr="004176A3">
        <w:tc>
          <w:tcPr>
            <w:tcW w:w="3209" w:type="dxa"/>
          </w:tcPr>
          <w:p w14:paraId="01D51AFB" w14:textId="7DFFBD8D" w:rsidR="004176A3" w:rsidRDefault="004176A3" w:rsidP="005D0E81">
            <w:r>
              <w:t>3</w:t>
            </w:r>
          </w:p>
        </w:tc>
        <w:tc>
          <w:tcPr>
            <w:tcW w:w="3209" w:type="dxa"/>
          </w:tcPr>
          <w:p w14:paraId="6778CC19" w14:textId="5E2B4ECC" w:rsidR="004176A3" w:rsidRDefault="004176A3" w:rsidP="005D0E81">
            <w:r w:rsidRPr="004176A3">
              <w:t>-1.23613</w:t>
            </w:r>
          </w:p>
        </w:tc>
      </w:tr>
      <w:tr w:rsidR="004176A3" w14:paraId="39AD347E" w14:textId="77777777" w:rsidTr="004176A3">
        <w:tc>
          <w:tcPr>
            <w:tcW w:w="3209" w:type="dxa"/>
          </w:tcPr>
          <w:p w14:paraId="33EA02BF" w14:textId="5717C7A7" w:rsidR="004176A3" w:rsidRDefault="004176A3" w:rsidP="005D0E81">
            <w:r>
              <w:t>4</w:t>
            </w:r>
          </w:p>
        </w:tc>
        <w:tc>
          <w:tcPr>
            <w:tcW w:w="3209" w:type="dxa"/>
          </w:tcPr>
          <w:p w14:paraId="33783699" w14:textId="3E757BC3" w:rsidR="004176A3" w:rsidRDefault="004176A3" w:rsidP="005D0E81">
            <w:r w:rsidRPr="004176A3">
              <w:t>-1.23613</w:t>
            </w:r>
          </w:p>
        </w:tc>
      </w:tr>
    </w:tbl>
    <w:p w14:paraId="089AD303" w14:textId="77777777" w:rsidR="00B75E9B" w:rsidRDefault="00B75E9B" w:rsidP="005D0E81"/>
    <w:p w14:paraId="0D8AFCCF" w14:textId="77777777" w:rsidR="00CC16BE" w:rsidRDefault="00CC16BE">
      <w:r>
        <w:br w:type="page"/>
      </w:r>
    </w:p>
    <w:p w14:paraId="69B0A3D7" w14:textId="7A557D69" w:rsidR="00CC16BE" w:rsidRDefault="00CC16BE" w:rsidP="00CC16BE">
      <w:pPr>
        <w:ind w:firstLine="720"/>
        <w:rPr>
          <w:b/>
        </w:rPr>
      </w:pPr>
      <w:proofErr w:type="spellStart"/>
      <w:r w:rsidRPr="00CC16BE">
        <w:rPr>
          <w:b/>
        </w:rPr>
        <w:lastRenderedPageBreak/>
        <w:t>Matlab</w:t>
      </w:r>
      <w:proofErr w:type="spellEnd"/>
    </w:p>
    <w:p w14:paraId="3CB9135D" w14:textId="77777777" w:rsidR="00CC16BE" w:rsidRPr="00CC16BE" w:rsidRDefault="00CC16B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C16BE" w14:paraId="3C3036BF" w14:textId="77777777" w:rsidTr="00CC16BE">
        <w:trPr>
          <w:trHeight w:val="3054"/>
        </w:trPr>
        <w:tc>
          <w:tcPr>
            <w:tcW w:w="9627" w:type="dxa"/>
          </w:tcPr>
          <w:p w14:paraId="6C40F965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a = </w:t>
            </w:r>
            <w:r w:rsidRPr="00074E94">
              <w:rPr>
                <w:rFonts w:ascii="Courier" w:hAnsi="Courier" w:cs="Courier"/>
                <w:color w:val="A020F0"/>
              </w:rPr>
              <w:t>'1.08'</w:t>
            </w:r>
          </w:p>
          <w:p w14:paraId="13AC998C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b = </w:t>
            </w:r>
            <w:r w:rsidRPr="00074E94">
              <w:rPr>
                <w:rFonts w:ascii="Courier" w:hAnsi="Courier" w:cs="Courier"/>
                <w:color w:val="A020F0"/>
              </w:rPr>
              <w:t>'0.06'</w:t>
            </w:r>
          </w:p>
          <w:p w14:paraId="5F8B3B17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c = </w:t>
            </w:r>
            <w:r w:rsidRPr="00074E94">
              <w:rPr>
                <w:rFonts w:ascii="Courier" w:hAnsi="Courier" w:cs="Courier"/>
                <w:color w:val="A020F0"/>
              </w:rPr>
              <w:t>'0.003'</w:t>
            </w:r>
          </w:p>
          <w:p w14:paraId="7B66DA23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d = </w:t>
            </w:r>
            <w:r w:rsidRPr="00074E94">
              <w:rPr>
                <w:rFonts w:ascii="Courier" w:hAnsi="Courier" w:cs="Courier"/>
                <w:color w:val="A020F0"/>
              </w:rPr>
              <w:t>'1.952'</w:t>
            </w:r>
          </w:p>
          <w:p w14:paraId="6D89192B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f0 = a*x^3+b*x^2+c*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x+d</w:t>
            </w:r>
            <w:proofErr w:type="spellEnd"/>
          </w:p>
          <w:p w14:paraId="4B323AEE" w14:textId="2F8167FD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/>
              </w:rPr>
              <w:t xml:space="preserve">   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disp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>(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NewtonMethod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>(f</w:t>
            </w:r>
            <w:proofErr w:type="gramStart"/>
            <w:r w:rsidRPr="00074E94">
              <w:rPr>
                <w:rFonts w:ascii="Courier" w:hAnsi="Courier" w:cs="Courier"/>
                <w:color w:val="000000"/>
              </w:rPr>
              <w:t>0,-</w:t>
            </w:r>
            <w:proofErr w:type="gramEnd"/>
            <w:r w:rsidRPr="00074E94">
              <w:rPr>
                <w:rFonts w:ascii="Courier" w:hAnsi="Courier" w:cs="Courier"/>
                <w:color w:val="000000"/>
              </w:rPr>
              <w:t>1.5,-1,0,0.000001))</w:t>
            </w:r>
          </w:p>
          <w:p w14:paraId="6C2C2EDD" w14:textId="333CF86A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FF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</w:t>
            </w:r>
          </w:p>
          <w:p w14:paraId="3C17B640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FF"/>
              </w:rPr>
              <w:t>function</w:t>
            </w:r>
            <w:r w:rsidRPr="00074E94">
              <w:rPr>
                <w:rFonts w:ascii="Courier" w:hAnsi="Courier" w:cs="Courier"/>
                <w:color w:val="000000"/>
              </w:rPr>
              <w:t xml:space="preserve"> res = 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NewtonMethod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>(f</w:t>
            </w:r>
            <w:proofErr w:type="gramStart"/>
            <w:r w:rsidRPr="00074E94">
              <w:rPr>
                <w:rFonts w:ascii="Courier" w:hAnsi="Courier" w:cs="Courier"/>
                <w:color w:val="000000"/>
              </w:rPr>
              <w:t>0,a</w:t>
            </w:r>
            <w:proofErr w:type="gramEnd"/>
            <w:r w:rsidRPr="00074E94">
              <w:rPr>
                <w:rFonts w:ascii="Courier" w:hAnsi="Courier" w:cs="Courier"/>
                <w:color w:val="000000"/>
              </w:rPr>
              <w:t>,b,iter,e)</w:t>
            </w:r>
          </w:p>
          <w:p w14:paraId="74B78472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syms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 xml:space="preserve"> </w:t>
            </w:r>
            <w:r w:rsidRPr="00074E94">
              <w:rPr>
                <w:rFonts w:ascii="Courier" w:hAnsi="Courier" w:cs="Courier"/>
                <w:color w:val="A020F0"/>
              </w:rPr>
              <w:t>x</w:t>
            </w:r>
          </w:p>
          <w:p w14:paraId="3F610964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fa0 = subs(f</w:t>
            </w:r>
            <w:proofErr w:type="gramStart"/>
            <w:r w:rsidRPr="00074E94">
              <w:rPr>
                <w:rFonts w:ascii="Courier" w:hAnsi="Courier" w:cs="Courier"/>
                <w:color w:val="000000"/>
              </w:rPr>
              <w:t>0,x</w:t>
            </w:r>
            <w:proofErr w:type="gramEnd"/>
            <w:r w:rsidRPr="00074E94">
              <w:rPr>
                <w:rFonts w:ascii="Courier" w:hAnsi="Courier" w:cs="Courier"/>
                <w:color w:val="000000"/>
              </w:rPr>
              <w:t>,a);</w:t>
            </w:r>
          </w:p>
          <w:p w14:paraId="08B22476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fa1 = subs(diff(f0</w:t>
            </w:r>
            <w:proofErr w:type="gramStart"/>
            <w:r w:rsidRPr="00074E94">
              <w:rPr>
                <w:rFonts w:ascii="Courier" w:hAnsi="Courier" w:cs="Courier"/>
                <w:color w:val="000000"/>
              </w:rPr>
              <w:t>),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x</w:t>
            </w:r>
            <w:proofErr w:type="gramEnd"/>
            <w:r w:rsidRPr="00074E94">
              <w:rPr>
                <w:rFonts w:ascii="Courier" w:hAnsi="Courier" w:cs="Courier"/>
                <w:color w:val="000000"/>
              </w:rPr>
              <w:t>,a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>);</w:t>
            </w:r>
          </w:p>
          <w:p w14:paraId="352D8242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newa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 xml:space="preserve"> = a - fa0 / fa1</w:t>
            </w:r>
          </w:p>
          <w:p w14:paraId="2DEAEB14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iter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 xml:space="preserve"> = iter+1</w:t>
            </w:r>
          </w:p>
          <w:p w14:paraId="28493496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</w:t>
            </w:r>
            <w:r w:rsidRPr="00074E94">
              <w:rPr>
                <w:rFonts w:ascii="Courier" w:hAnsi="Courier" w:cs="Courier"/>
                <w:color w:val="0000FF"/>
              </w:rPr>
              <w:t>if</w:t>
            </w:r>
            <w:r w:rsidRPr="00074E94">
              <w:rPr>
                <w:rFonts w:ascii="Courier" w:hAnsi="Courier" w:cs="Courier"/>
                <w:color w:val="000000"/>
              </w:rPr>
              <w:t xml:space="preserve"> abs(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newa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 xml:space="preserve">-a) &lt; e </w:t>
            </w:r>
          </w:p>
          <w:p w14:paraId="1B731B90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    res = [</w:t>
            </w:r>
            <w:proofErr w:type="spellStart"/>
            <w:proofErr w:type="gramStart"/>
            <w:r w:rsidRPr="00074E94">
              <w:rPr>
                <w:rFonts w:ascii="Courier" w:hAnsi="Courier" w:cs="Courier"/>
                <w:color w:val="000000"/>
              </w:rPr>
              <w:t>a,iter</w:t>
            </w:r>
            <w:proofErr w:type="spellEnd"/>
            <w:proofErr w:type="gramEnd"/>
            <w:r w:rsidRPr="00074E94">
              <w:rPr>
                <w:rFonts w:ascii="Courier" w:hAnsi="Courier" w:cs="Courier"/>
                <w:color w:val="000000"/>
              </w:rPr>
              <w:t>]</w:t>
            </w:r>
          </w:p>
          <w:p w14:paraId="29F51837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    </w:t>
            </w:r>
            <w:r w:rsidRPr="00074E94">
              <w:rPr>
                <w:rFonts w:ascii="Courier" w:hAnsi="Courier" w:cs="Courier"/>
                <w:color w:val="0000FF"/>
              </w:rPr>
              <w:t>return</w:t>
            </w:r>
          </w:p>
          <w:p w14:paraId="3AAEB299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</w:t>
            </w:r>
            <w:r w:rsidRPr="00074E94">
              <w:rPr>
                <w:rFonts w:ascii="Courier" w:hAnsi="Courier" w:cs="Courier"/>
                <w:color w:val="0000FF"/>
              </w:rPr>
              <w:t>else</w:t>
            </w:r>
          </w:p>
          <w:p w14:paraId="5B066F66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    res = </w:t>
            </w:r>
            <w:proofErr w:type="spellStart"/>
            <w:r w:rsidRPr="00074E94">
              <w:rPr>
                <w:rFonts w:ascii="Courier" w:hAnsi="Courier" w:cs="Courier"/>
                <w:color w:val="000000"/>
              </w:rPr>
              <w:t>NewtonMethod</w:t>
            </w:r>
            <w:proofErr w:type="spellEnd"/>
            <w:r w:rsidRPr="00074E94">
              <w:rPr>
                <w:rFonts w:ascii="Courier" w:hAnsi="Courier" w:cs="Courier"/>
                <w:color w:val="000000"/>
              </w:rPr>
              <w:t>(f</w:t>
            </w:r>
            <w:proofErr w:type="gramStart"/>
            <w:r w:rsidRPr="00074E94">
              <w:rPr>
                <w:rFonts w:ascii="Courier" w:hAnsi="Courier" w:cs="Courier"/>
                <w:color w:val="000000"/>
              </w:rPr>
              <w:t>0,newa</w:t>
            </w:r>
            <w:proofErr w:type="gramEnd"/>
            <w:r w:rsidRPr="00074E94">
              <w:rPr>
                <w:rFonts w:ascii="Courier" w:hAnsi="Courier" w:cs="Courier"/>
                <w:color w:val="000000"/>
              </w:rPr>
              <w:t>,b,iter,e)</w:t>
            </w:r>
          </w:p>
          <w:p w14:paraId="20EC7166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    </w:t>
            </w:r>
            <w:r w:rsidRPr="00074E94">
              <w:rPr>
                <w:rFonts w:ascii="Courier" w:hAnsi="Courier" w:cs="Courier"/>
                <w:color w:val="0000FF"/>
              </w:rPr>
              <w:t>return</w:t>
            </w:r>
          </w:p>
          <w:p w14:paraId="29C72BA0" w14:textId="77777777" w:rsidR="00CC16BE" w:rsidRPr="00074E94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00"/>
              </w:rPr>
              <w:t xml:space="preserve">        </w:t>
            </w:r>
            <w:r w:rsidRPr="00074E94">
              <w:rPr>
                <w:rFonts w:ascii="Courier" w:hAnsi="Courier" w:cs="Courier"/>
                <w:color w:val="0000FF"/>
              </w:rPr>
              <w:t>end</w:t>
            </w:r>
            <w:r w:rsidRPr="00074E94">
              <w:rPr>
                <w:rFonts w:ascii="Courier" w:hAnsi="Courier" w:cs="Courier"/>
                <w:color w:val="000000"/>
              </w:rPr>
              <w:t xml:space="preserve">    </w:t>
            </w:r>
          </w:p>
          <w:p w14:paraId="262D8ABD" w14:textId="58C2A4E8" w:rsidR="00CC16BE" w:rsidRPr="00CC16BE" w:rsidRDefault="00CC16BE" w:rsidP="00CC16BE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074E94">
              <w:rPr>
                <w:rFonts w:ascii="Courier" w:hAnsi="Courier" w:cs="Courier"/>
                <w:color w:val="0000FF"/>
              </w:rPr>
              <w:t>end</w:t>
            </w:r>
          </w:p>
        </w:tc>
      </w:tr>
    </w:tbl>
    <w:p w14:paraId="288A34A3" w14:textId="77777777" w:rsidR="00374A19" w:rsidRPr="00374A19" w:rsidRDefault="00374A19" w:rsidP="005D0E81">
      <w:pPr>
        <w:rPr>
          <w:lang w:val="ru-RU"/>
        </w:rPr>
      </w:pPr>
    </w:p>
    <w:p w14:paraId="14C543EA" w14:textId="77777777" w:rsidR="00E121A3" w:rsidRDefault="00E121A3" w:rsidP="005D0E81">
      <w:pPr>
        <w:ind w:firstLine="709"/>
      </w:pPr>
    </w:p>
    <w:p w14:paraId="0FEC3C16" w14:textId="6ECB2AEB" w:rsidR="005C07D3" w:rsidRDefault="00E121A3" w:rsidP="005D0E81">
      <w:pPr>
        <w:ind w:firstLine="709"/>
      </w:pPr>
      <w:r>
        <w:rPr>
          <w:b/>
          <w:bCs/>
        </w:rPr>
        <w:t>26</w:t>
      </w:r>
      <w:r w:rsidR="005C07D3">
        <w:rPr>
          <w:b/>
          <w:bCs/>
        </w:rPr>
        <w:t>.</w:t>
      </w:r>
      <w:r w:rsidR="005C07D3">
        <w:t xml:space="preserve"> </w:t>
      </w:r>
      <w:proofErr w:type="spellStart"/>
      <w:r w:rsidR="005C07D3">
        <w:t>Вычислить</w:t>
      </w:r>
      <w:proofErr w:type="spellEnd"/>
      <w:r w:rsidR="005C07D3">
        <w:t xml:space="preserve"> </w:t>
      </w:r>
      <w:proofErr w:type="spellStart"/>
      <w:r w:rsidR="005C07D3">
        <w:t>по</w:t>
      </w:r>
      <w:proofErr w:type="spellEnd"/>
      <w:r w:rsidR="005C07D3">
        <w:t xml:space="preserve"> </w:t>
      </w:r>
      <w:proofErr w:type="spellStart"/>
      <w:r w:rsidR="005C07D3">
        <w:t>формуле</w:t>
      </w:r>
      <w:proofErr w:type="spellEnd"/>
      <w:r w:rsidR="005C07D3">
        <w:t xml:space="preserve"> </w:t>
      </w:r>
      <w:proofErr w:type="spellStart"/>
      <w:r w:rsidR="005C07D3">
        <w:t>Симпсона</w:t>
      </w:r>
      <w:proofErr w:type="spellEnd"/>
      <w:r w:rsidR="005C07D3">
        <w:t xml:space="preserve"> </w:t>
      </w:r>
      <w:proofErr w:type="spellStart"/>
      <w:r w:rsidR="005C07D3">
        <w:t>приближенное</w:t>
      </w:r>
      <w:proofErr w:type="spellEnd"/>
      <w:r w:rsidR="005C07D3">
        <w:t xml:space="preserve"> </w:t>
      </w:r>
      <w:proofErr w:type="spellStart"/>
      <w:r w:rsidR="005C07D3">
        <w:t>значение</w:t>
      </w:r>
      <w:proofErr w:type="spellEnd"/>
      <w:r w:rsidR="005C07D3">
        <w:t xml:space="preserve"> </w:t>
      </w:r>
      <w:proofErr w:type="spellStart"/>
      <w:r w:rsidR="005C07D3">
        <w:t>определенного</w:t>
      </w:r>
      <w:proofErr w:type="spellEnd"/>
      <w:r w:rsidR="005C07D3">
        <w:t xml:space="preserve">  </w:t>
      </w:r>
      <w:proofErr w:type="spellStart"/>
      <w:r w:rsidR="005C07D3">
        <w:t>интеграла</w:t>
      </w:r>
      <w:proofErr w:type="spellEnd"/>
      <w:r>
        <w:t xml:space="preserve"> </w:t>
      </w:r>
      <w:r w:rsidR="005C07D3">
        <w:rPr>
          <w:noProof/>
          <w:position w:val="-32"/>
        </w:rPr>
        <w:drawing>
          <wp:inline distT="0" distB="0" distL="0" distR="0" wp14:anchorId="37624ADC" wp14:editId="50DEBAF4">
            <wp:extent cx="800100" cy="4826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7D3">
        <w:t xml:space="preserve">с </w:t>
      </w:r>
      <w:proofErr w:type="spellStart"/>
      <w:r w:rsidR="005C07D3">
        <w:t>шагом</w:t>
      </w:r>
      <w:proofErr w:type="spellEnd"/>
      <w:r w:rsidR="005C07D3">
        <w:t xml:space="preserve"> </w:t>
      </w:r>
      <w:r w:rsidR="005C07D3">
        <w:rPr>
          <w:noProof/>
          <w:position w:val="-24"/>
        </w:rPr>
        <w:drawing>
          <wp:inline distT="0" distB="0" distL="0" distR="0" wp14:anchorId="0BB7051A" wp14:editId="074B5D7D">
            <wp:extent cx="584200" cy="393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7D3">
        <w:t>.</w:t>
      </w:r>
    </w:p>
    <w:p w14:paraId="7B6A5974" w14:textId="49CC1D94" w:rsidR="005C07D3" w:rsidRDefault="005C07D3" w:rsidP="005D0E81">
      <w:pPr>
        <w:ind w:firstLine="709"/>
      </w:pPr>
      <w:r>
        <w:t xml:space="preserve"> </w:t>
      </w:r>
      <w:r w:rsidR="00E121A3" w:rsidRPr="00E121A3">
        <w:rPr>
          <w:noProof/>
        </w:rPr>
        <w:drawing>
          <wp:inline distT="0" distB="0" distL="0" distR="0" wp14:anchorId="36978D4F" wp14:editId="6F14E1AB">
            <wp:extent cx="2730500" cy="431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F6B53F" w14:textId="079AA5B3" w:rsidR="005C07D3" w:rsidRDefault="005C07D3" w:rsidP="005D0E81">
      <w:pPr>
        <w:ind w:firstLine="709"/>
      </w:pPr>
      <w:proofErr w:type="spellStart"/>
      <w:r>
        <w:t>Задачу</w:t>
      </w:r>
      <w:proofErr w:type="spellEnd"/>
      <w:r>
        <w:t xml:space="preserve"> </w:t>
      </w:r>
      <w:proofErr w:type="spellStart"/>
      <w:r>
        <w:t>решить</w:t>
      </w:r>
      <w:proofErr w:type="spellEnd"/>
      <w:r>
        <w:t xml:space="preserve"> </w:t>
      </w:r>
      <w:proofErr w:type="spellStart"/>
      <w:r>
        <w:t>аналитически</w:t>
      </w:r>
      <w:proofErr w:type="spellEnd"/>
      <w:r>
        <w:t xml:space="preserve"> и в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Matlab</w:t>
      </w:r>
      <w:proofErr w:type="spellEnd"/>
      <w:r>
        <w:t>.</w:t>
      </w:r>
    </w:p>
    <w:p w14:paraId="47E83C39" w14:textId="77777777" w:rsidR="00FC3883" w:rsidRDefault="00FC3883" w:rsidP="005D0E81">
      <w:pPr>
        <w:ind w:firstLine="709"/>
      </w:pPr>
    </w:p>
    <w:p w14:paraId="66574CB1" w14:textId="4DC73B7F" w:rsidR="00FC3883" w:rsidRPr="00191D61" w:rsidRDefault="00422DFF" w:rsidP="005D0E81">
      <w:pPr>
        <w:ind w:firstLine="709"/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e>
              </m:rad>
            </m:e>
          </m:nary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rad>
              <m:r>
                <w:rPr>
                  <w:rFonts w:ascii="Cambria Math" w:eastAsiaTheme="minorEastAsia" w:hAnsi="Cambria Math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347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1732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 xml:space="preserve"> ~ 199.321</m:t>
          </m:r>
        </m:oMath>
      </m:oMathPara>
    </w:p>
    <w:p w14:paraId="3E25FDB7" w14:textId="3812B3A9" w:rsidR="00FC3883" w:rsidRDefault="00191D61" w:rsidP="005D0E81">
      <w:pPr>
        <w:ind w:firstLine="709"/>
        <w:rPr>
          <w:b/>
        </w:rPr>
      </w:pPr>
      <w:proofErr w:type="spellStart"/>
      <w:r w:rsidRPr="00191D61">
        <w:rPr>
          <w:b/>
        </w:rPr>
        <w:t>Matlab</w:t>
      </w:r>
      <w:proofErr w:type="spellEnd"/>
    </w:p>
    <w:p w14:paraId="4495C44F" w14:textId="77777777" w:rsidR="00A7752F" w:rsidRPr="00191D61" w:rsidRDefault="00A7752F" w:rsidP="005D0E81">
      <w:pPr>
        <w:ind w:firstLine="709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91D61" w14:paraId="32B0F476" w14:textId="77777777" w:rsidTr="00191D61">
        <w:tc>
          <w:tcPr>
            <w:tcW w:w="9627" w:type="dxa"/>
          </w:tcPr>
          <w:p w14:paraId="548DAB27" w14:textId="61DE81F8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>KR1_26((x^3+</w:t>
            </w:r>
            <w:proofErr w:type="gramStart"/>
            <w:r w:rsidRPr="00A7752F">
              <w:rPr>
                <w:rFonts w:ascii="Courier" w:hAnsi="Courier" w:cs="Courier"/>
                <w:color w:val="000000"/>
              </w:rPr>
              <w:t>4)^</w:t>
            </w:r>
            <w:proofErr w:type="gramEnd"/>
            <w:r w:rsidRPr="00A7752F">
              <w:rPr>
                <w:rFonts w:ascii="Courier" w:hAnsi="Courier" w:cs="Courier"/>
                <w:color w:val="000000"/>
              </w:rPr>
              <w:t>(1/2),2,12,1)</w:t>
            </w:r>
          </w:p>
          <w:p w14:paraId="6829602C" w14:textId="302CDFE3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FF"/>
              </w:rPr>
              <w:br/>
              <w:t>function</w:t>
            </w:r>
            <w:r w:rsidRPr="00A7752F">
              <w:rPr>
                <w:rFonts w:ascii="Courier" w:hAnsi="Courier" w:cs="Courier"/>
                <w:color w:val="000000"/>
              </w:rPr>
              <w:t xml:space="preserve"> res = KR1_26(f</w:t>
            </w:r>
            <w:proofErr w:type="gramStart"/>
            <w:r w:rsidRPr="00A7752F">
              <w:rPr>
                <w:rFonts w:ascii="Courier" w:hAnsi="Courier" w:cs="Courier"/>
                <w:color w:val="000000"/>
              </w:rPr>
              <w:t>0,a</w:t>
            </w:r>
            <w:proofErr w:type="gramEnd"/>
            <w:r w:rsidRPr="00A7752F">
              <w:rPr>
                <w:rFonts w:ascii="Courier" w:hAnsi="Courier" w:cs="Courier"/>
                <w:color w:val="000000"/>
              </w:rPr>
              <w:t>,b,h)</w:t>
            </w:r>
          </w:p>
          <w:p w14:paraId="165B5E6A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syms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</w:t>
            </w:r>
            <w:r w:rsidRPr="00A7752F">
              <w:rPr>
                <w:rFonts w:ascii="Courier" w:hAnsi="Courier" w:cs="Courier"/>
                <w:color w:val="A020F0"/>
              </w:rPr>
              <w:t>x</w:t>
            </w:r>
          </w:p>
          <w:p w14:paraId="4A41C799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xn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= a</w:t>
            </w:r>
          </w:p>
          <w:p w14:paraId="5893102C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i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= 0</w:t>
            </w:r>
          </w:p>
          <w:p w14:paraId="1CE04ECA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summ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= double(subs(f</w:t>
            </w:r>
            <w:proofErr w:type="gramStart"/>
            <w:r w:rsidRPr="00A7752F">
              <w:rPr>
                <w:rFonts w:ascii="Courier" w:hAnsi="Courier" w:cs="Courier"/>
                <w:color w:val="000000"/>
              </w:rPr>
              <w:t>0,x</w:t>
            </w:r>
            <w:proofErr w:type="gramEnd"/>
            <w:r w:rsidRPr="00A7752F">
              <w:rPr>
                <w:rFonts w:ascii="Courier" w:hAnsi="Courier" w:cs="Courier"/>
                <w:color w:val="000000"/>
              </w:rPr>
              <w:t>,a)) + double(subs(f0,x,b))</w:t>
            </w:r>
          </w:p>
          <w:p w14:paraId="643B56F3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</w:t>
            </w:r>
            <w:r w:rsidRPr="00A7752F">
              <w:rPr>
                <w:rFonts w:ascii="Courier" w:hAnsi="Courier" w:cs="Courier"/>
                <w:color w:val="0000FF"/>
              </w:rPr>
              <w:t>while</w:t>
            </w:r>
            <w:r w:rsidRPr="00A7752F">
              <w:rPr>
                <w:rFonts w:ascii="Courier" w:hAnsi="Courier" w:cs="Courier"/>
                <w:color w:val="000000"/>
              </w:rPr>
              <w:t>(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xn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>&lt;(b-1))</w:t>
            </w:r>
          </w:p>
          <w:p w14:paraId="538391A0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   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xn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=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xn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+ h</w:t>
            </w:r>
          </w:p>
          <w:p w14:paraId="79768FCC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   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i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=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i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+ 1</w:t>
            </w:r>
          </w:p>
          <w:p w14:paraId="54777BCB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   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partialSumm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= double(subs(f</w:t>
            </w:r>
            <w:proofErr w:type="gramStart"/>
            <w:r w:rsidRPr="00A7752F">
              <w:rPr>
                <w:rFonts w:ascii="Courier" w:hAnsi="Courier" w:cs="Courier"/>
                <w:color w:val="000000"/>
              </w:rPr>
              <w:t>0,x</w:t>
            </w:r>
            <w:proofErr w:type="gramEnd"/>
            <w:r w:rsidRPr="00A7752F">
              <w:rPr>
                <w:rFonts w:ascii="Courier" w:hAnsi="Courier" w:cs="Courier"/>
                <w:color w:val="000000"/>
              </w:rPr>
              <w:t>,xn));</w:t>
            </w:r>
          </w:p>
          <w:p w14:paraId="06D5102A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    </w:t>
            </w:r>
            <w:proofErr w:type="gramStart"/>
            <w:r w:rsidRPr="00A7752F">
              <w:rPr>
                <w:rFonts w:ascii="Courier" w:hAnsi="Courier" w:cs="Courier"/>
                <w:color w:val="0000FF"/>
              </w:rPr>
              <w:t>if</w:t>
            </w:r>
            <w:r w:rsidRPr="00A7752F">
              <w:rPr>
                <w:rFonts w:ascii="Courier" w:hAnsi="Courier" w:cs="Courier"/>
                <w:color w:val="000000"/>
              </w:rPr>
              <w:t>(</w:t>
            </w:r>
            <w:proofErr w:type="gramEnd"/>
            <w:r w:rsidRPr="00A7752F">
              <w:rPr>
                <w:rFonts w:ascii="Courier" w:hAnsi="Courier" w:cs="Courier"/>
                <w:color w:val="000000"/>
              </w:rPr>
              <w:t>0 == mod(i,2))</w:t>
            </w:r>
          </w:p>
          <w:p w14:paraId="36D9C093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       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summ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=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summ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+ 2 *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partialSumm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>;</w:t>
            </w:r>
          </w:p>
          <w:p w14:paraId="5ABD8C69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    </w:t>
            </w:r>
            <w:r w:rsidRPr="00A7752F">
              <w:rPr>
                <w:rFonts w:ascii="Courier" w:hAnsi="Courier" w:cs="Courier"/>
                <w:color w:val="0000FF"/>
              </w:rPr>
              <w:t>else</w:t>
            </w:r>
          </w:p>
          <w:p w14:paraId="34C07D26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lastRenderedPageBreak/>
              <w:t xml:space="preserve">           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summ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=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summ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+ 4 *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partialSumm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>;</w:t>
            </w:r>
          </w:p>
          <w:p w14:paraId="578DEEF3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    </w:t>
            </w:r>
            <w:r w:rsidRPr="00A7752F">
              <w:rPr>
                <w:rFonts w:ascii="Courier" w:hAnsi="Courier" w:cs="Courier"/>
                <w:color w:val="0000FF"/>
              </w:rPr>
              <w:t>end</w:t>
            </w:r>
            <w:r w:rsidRPr="00A7752F">
              <w:rPr>
                <w:rFonts w:ascii="Courier" w:hAnsi="Courier" w:cs="Courier"/>
                <w:color w:val="000000"/>
              </w:rPr>
              <w:t xml:space="preserve">        </w:t>
            </w:r>
          </w:p>
          <w:p w14:paraId="7B14B970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</w:t>
            </w:r>
            <w:r w:rsidRPr="00A7752F">
              <w:rPr>
                <w:rFonts w:ascii="Courier" w:hAnsi="Courier" w:cs="Courier"/>
                <w:color w:val="0000FF"/>
              </w:rPr>
              <w:t>end</w:t>
            </w:r>
          </w:p>
          <w:p w14:paraId="651B03BB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00"/>
              </w:rPr>
              <w:t xml:space="preserve">    res = </w:t>
            </w:r>
            <w:proofErr w:type="spellStart"/>
            <w:r w:rsidRPr="00A7752F">
              <w:rPr>
                <w:rFonts w:ascii="Courier" w:hAnsi="Courier" w:cs="Courier"/>
                <w:color w:val="000000"/>
              </w:rPr>
              <w:t>summ</w:t>
            </w:r>
            <w:proofErr w:type="spellEnd"/>
            <w:r w:rsidRPr="00A7752F">
              <w:rPr>
                <w:rFonts w:ascii="Courier" w:hAnsi="Courier" w:cs="Courier"/>
                <w:color w:val="000000"/>
              </w:rPr>
              <w:t xml:space="preserve"> * h / 3</w:t>
            </w:r>
          </w:p>
          <w:p w14:paraId="586B1B7C" w14:textId="77777777" w:rsidR="00A7752F" w:rsidRPr="00A7752F" w:rsidRDefault="00A7752F" w:rsidP="00A7752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 w:rsidRPr="00A7752F">
              <w:rPr>
                <w:rFonts w:ascii="Courier" w:hAnsi="Courier" w:cs="Courier"/>
                <w:color w:val="0000FF"/>
              </w:rPr>
              <w:t>end</w:t>
            </w:r>
          </w:p>
          <w:p w14:paraId="4098D10F" w14:textId="77777777" w:rsidR="00191D61" w:rsidRDefault="00191D61" w:rsidP="005D0E81">
            <w:pPr>
              <w:rPr>
                <w:u w:val="single"/>
              </w:rPr>
            </w:pPr>
          </w:p>
          <w:p w14:paraId="0291E954" w14:textId="781BA275" w:rsidR="00A7752F" w:rsidRDefault="00A7752F" w:rsidP="005D0E81">
            <w:pPr>
              <w:rPr>
                <w:u w:val="single"/>
              </w:rPr>
            </w:pPr>
            <w:r>
              <w:rPr>
                <w:rFonts w:ascii="Courier" w:hAnsi="Courier" w:cs="Courier"/>
                <w:color w:val="000000"/>
              </w:rPr>
              <w:t xml:space="preserve">Output: </w:t>
            </w:r>
            <w:r w:rsidRPr="00A7752F">
              <w:rPr>
                <w:rFonts w:ascii="Courier" w:hAnsi="Courier" w:cs="Courier"/>
                <w:color w:val="000000"/>
              </w:rPr>
              <w:t>198.9008</w:t>
            </w:r>
          </w:p>
        </w:tc>
      </w:tr>
    </w:tbl>
    <w:p w14:paraId="48940056" w14:textId="77777777" w:rsidR="005C07D3" w:rsidRDefault="005C07D3" w:rsidP="005D0E81">
      <w:pPr>
        <w:ind w:firstLine="709"/>
        <w:rPr>
          <w:u w:val="single"/>
        </w:rPr>
      </w:pPr>
    </w:p>
    <w:p w14:paraId="70DDC3E6" w14:textId="727D95DF" w:rsidR="005C07D3" w:rsidRDefault="00E121A3" w:rsidP="005D0E81">
      <w:pPr>
        <w:spacing w:before="240"/>
        <w:ind w:firstLine="709"/>
      </w:pPr>
      <w:r>
        <w:rPr>
          <w:b/>
          <w:bCs/>
        </w:rPr>
        <w:t>36</w:t>
      </w:r>
      <w:r w:rsidR="005C07D3">
        <w:rPr>
          <w:b/>
          <w:bCs/>
        </w:rPr>
        <w:t>.</w:t>
      </w:r>
      <w:r w:rsidR="005C07D3">
        <w:t xml:space="preserve"> </w:t>
      </w:r>
      <w:proofErr w:type="spellStart"/>
      <w:r w:rsidR="005C07D3">
        <w:t>Найти</w:t>
      </w:r>
      <w:proofErr w:type="spellEnd"/>
      <w:r w:rsidR="005C07D3">
        <w:t xml:space="preserve"> </w:t>
      </w:r>
      <w:proofErr w:type="spellStart"/>
      <w:r w:rsidR="005C07D3">
        <w:t>решение</w:t>
      </w:r>
      <w:proofErr w:type="spellEnd"/>
      <w:r w:rsidR="005C07D3">
        <w:t xml:space="preserve"> </w:t>
      </w:r>
      <w:proofErr w:type="spellStart"/>
      <w:r w:rsidR="005C07D3">
        <w:t>дифференциального</w:t>
      </w:r>
      <w:proofErr w:type="spellEnd"/>
      <w:r w:rsidR="005C07D3">
        <w:t xml:space="preserve"> </w:t>
      </w:r>
      <w:proofErr w:type="spellStart"/>
      <w:r w:rsidR="005C07D3">
        <w:t>уравнения</w:t>
      </w:r>
      <w:proofErr w:type="spellEnd"/>
      <w:r w:rsidR="005C07D3">
        <w:t xml:space="preserve"> у'=</w:t>
      </w:r>
      <w:proofErr w:type="gramStart"/>
      <w:r w:rsidR="005C07D3">
        <w:t>f</w:t>
      </w:r>
      <w:r w:rsidR="005C07D3" w:rsidRPr="00BD48BD">
        <w:t>(</w:t>
      </w:r>
      <w:proofErr w:type="gramEnd"/>
      <w:r w:rsidR="005C07D3">
        <w:t xml:space="preserve">x, у) с </w:t>
      </w:r>
      <w:proofErr w:type="spellStart"/>
      <w:r w:rsidR="005C07D3">
        <w:t>заданным</w:t>
      </w:r>
      <w:proofErr w:type="spellEnd"/>
      <w:r w:rsidR="005C07D3">
        <w:t xml:space="preserve"> </w:t>
      </w:r>
      <w:proofErr w:type="spellStart"/>
      <w:r w:rsidR="005C07D3">
        <w:t>начальным</w:t>
      </w:r>
      <w:proofErr w:type="spellEnd"/>
      <w:r w:rsidR="005C07D3">
        <w:t xml:space="preserve"> </w:t>
      </w:r>
      <w:proofErr w:type="spellStart"/>
      <w:r w:rsidR="005C07D3">
        <w:t>условием</w:t>
      </w:r>
      <w:proofErr w:type="spellEnd"/>
      <w:r w:rsidR="005C07D3">
        <w:t xml:space="preserve"> у (х</w:t>
      </w:r>
      <w:r w:rsidR="005C07D3">
        <w:rPr>
          <w:vertAlign w:val="subscript"/>
        </w:rPr>
        <w:t>0</w:t>
      </w:r>
      <w:r w:rsidR="005C07D3">
        <w:t>)=у</w:t>
      </w:r>
      <w:r w:rsidR="005C07D3">
        <w:rPr>
          <w:vertAlign w:val="subscript"/>
        </w:rPr>
        <w:t>0</w:t>
      </w:r>
      <w:r w:rsidR="005C07D3">
        <w:t>:</w:t>
      </w:r>
    </w:p>
    <w:p w14:paraId="266060DE" w14:textId="77777777" w:rsidR="00E121A3" w:rsidRDefault="00E121A3" w:rsidP="005D0E81">
      <w:pPr>
        <w:ind w:firstLine="709"/>
      </w:pPr>
    </w:p>
    <w:p w14:paraId="1A05B4E0" w14:textId="0F225263" w:rsidR="005C07D3" w:rsidRDefault="005C07D3" w:rsidP="005D0E81">
      <w:pPr>
        <w:ind w:firstLine="709"/>
      </w:pPr>
      <w:r>
        <w:t xml:space="preserve"> у'=3х</w:t>
      </w:r>
      <w:r>
        <w:rPr>
          <w:vertAlign w:val="superscript"/>
        </w:rPr>
        <w:t>2</w:t>
      </w:r>
      <w:r>
        <w:t xml:space="preserve">+6у               </w:t>
      </w:r>
      <w:proofErr w:type="gramStart"/>
      <w:r>
        <w:t>у(</w:t>
      </w:r>
      <w:proofErr w:type="gramEnd"/>
      <w:r>
        <w:t>0)=3;</w:t>
      </w:r>
    </w:p>
    <w:p w14:paraId="56EB9282" w14:textId="77777777" w:rsidR="00E121A3" w:rsidRDefault="00E121A3" w:rsidP="005D0E81">
      <w:pPr>
        <w:ind w:firstLine="709"/>
      </w:pPr>
    </w:p>
    <w:p w14:paraId="76C3608B" w14:textId="77777777" w:rsidR="005C07D3" w:rsidRDefault="005C07D3" w:rsidP="005D0E81">
      <w:pPr>
        <w:ind w:firstLine="426"/>
      </w:pPr>
      <w:r>
        <w:t xml:space="preserve">а) в </w:t>
      </w:r>
      <w:proofErr w:type="spellStart"/>
      <w:r>
        <w:t>виде</w:t>
      </w:r>
      <w:proofErr w:type="spellEnd"/>
      <w:r>
        <w:t xml:space="preserve"> </w:t>
      </w:r>
      <w:proofErr w:type="spellStart"/>
      <w:r>
        <w:t>пяти</w:t>
      </w:r>
      <w:proofErr w:type="spellEnd"/>
      <w:r>
        <w:t xml:space="preserve"> </w:t>
      </w:r>
      <w:proofErr w:type="spellStart"/>
      <w:r>
        <w:t>отличных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нуля</w:t>
      </w:r>
      <w:proofErr w:type="spellEnd"/>
      <w:r>
        <w:t xml:space="preserve"> </w:t>
      </w:r>
      <w:proofErr w:type="spellStart"/>
      <w:r>
        <w:t>членов</w:t>
      </w:r>
      <w:proofErr w:type="spellEnd"/>
      <w:r>
        <w:t xml:space="preserve"> </w:t>
      </w:r>
      <w:proofErr w:type="spellStart"/>
      <w:r>
        <w:t>разложения</w:t>
      </w:r>
      <w:proofErr w:type="spellEnd"/>
      <w:r>
        <w:t xml:space="preserve"> в </w:t>
      </w:r>
      <w:proofErr w:type="spellStart"/>
      <w:r>
        <w:t>степенной</w:t>
      </w:r>
      <w:proofErr w:type="spellEnd"/>
      <w:r>
        <w:t xml:space="preserve"> </w:t>
      </w:r>
      <w:proofErr w:type="spellStart"/>
      <w:r>
        <w:t>ряд</w:t>
      </w:r>
      <w:proofErr w:type="spellEnd"/>
      <w:r>
        <w:t>;</w:t>
      </w:r>
    </w:p>
    <w:p w14:paraId="405BA7D0" w14:textId="77777777" w:rsidR="005C07D3" w:rsidRDefault="005C07D3" w:rsidP="005D0E81">
      <w:pPr>
        <w:ind w:firstLine="426"/>
      </w:pPr>
      <w:r>
        <w:t xml:space="preserve">б) </w:t>
      </w:r>
      <w:proofErr w:type="spellStart"/>
      <w:r>
        <w:t>методом</w:t>
      </w:r>
      <w:proofErr w:type="spellEnd"/>
      <w:r>
        <w:t xml:space="preserve"> </w:t>
      </w:r>
      <w:proofErr w:type="spellStart"/>
      <w:r>
        <w:t>Рунге-Кутта</w:t>
      </w:r>
      <w:proofErr w:type="spellEnd"/>
      <w:r>
        <w:t xml:space="preserve"> с </w:t>
      </w:r>
      <w:proofErr w:type="spellStart"/>
      <w:r>
        <w:t>шагом</w:t>
      </w:r>
      <w:proofErr w:type="spellEnd"/>
      <w:r>
        <w:t xml:space="preserve"> h=0,1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отрезке</w:t>
      </w:r>
      <w:proofErr w:type="spellEnd"/>
      <w:r>
        <w:t xml:space="preserve"> </w:t>
      </w:r>
      <w:r w:rsidRPr="00BD48BD">
        <w:t>[0</w:t>
      </w:r>
      <w:r>
        <w:t>; 0,5</w:t>
      </w:r>
      <w:r w:rsidRPr="00BD48BD">
        <w:t>]</w:t>
      </w:r>
      <w:r>
        <w:t xml:space="preserve"> с </w:t>
      </w:r>
      <w:proofErr w:type="spellStart"/>
      <w:r>
        <w:t>точностью</w:t>
      </w:r>
      <w:proofErr w:type="spellEnd"/>
      <w:r>
        <w:t xml:space="preserve"> 10</w:t>
      </w:r>
      <w:r>
        <w:rPr>
          <w:vertAlign w:val="superscript"/>
        </w:rPr>
        <w:t>-5</w:t>
      </w:r>
      <w:r>
        <w:t>.</w:t>
      </w:r>
    </w:p>
    <w:p w14:paraId="5D3F80CC" w14:textId="77777777" w:rsidR="00E56EEA" w:rsidRDefault="00E56EEA" w:rsidP="005D0E81">
      <w:pPr>
        <w:ind w:firstLine="426"/>
      </w:pPr>
    </w:p>
    <w:p w14:paraId="17419F05" w14:textId="77777777" w:rsidR="005C07D3" w:rsidRDefault="005C07D3" w:rsidP="005D0E81">
      <w:pPr>
        <w:pStyle w:val="BodyText2"/>
        <w:ind w:firstLine="709"/>
      </w:pPr>
      <w:r>
        <w:t>Сравнить полученные результаты.</w:t>
      </w:r>
    </w:p>
    <w:p w14:paraId="4B7E4F18" w14:textId="6A913715" w:rsidR="005C07D3" w:rsidRPr="00BD48BD" w:rsidRDefault="00CC16BE" w:rsidP="005D0E81">
      <w:pPr>
        <w:ind w:firstLine="709"/>
      </w:pPr>
      <w:proofErr w:type="spellStart"/>
      <w:r>
        <w:t>Решить</w:t>
      </w:r>
      <w:proofErr w:type="spellEnd"/>
      <w:r>
        <w:t xml:space="preserve"> </w:t>
      </w:r>
      <w:proofErr w:type="spellStart"/>
      <w:r>
        <w:t>задачу</w:t>
      </w:r>
      <w:proofErr w:type="spellEnd"/>
      <w:r w:rsidR="005C07D3">
        <w:t xml:space="preserve"> </w:t>
      </w:r>
      <w:proofErr w:type="spellStart"/>
      <w:r w:rsidR="005C07D3">
        <w:t>аналитически</w:t>
      </w:r>
      <w:proofErr w:type="spellEnd"/>
      <w:r w:rsidR="005C07D3">
        <w:t xml:space="preserve"> и в </w:t>
      </w:r>
      <w:proofErr w:type="spellStart"/>
      <w:r w:rsidR="005C07D3">
        <w:t>системе</w:t>
      </w:r>
      <w:proofErr w:type="spellEnd"/>
      <w:r w:rsidR="005C07D3" w:rsidRPr="00BD48BD">
        <w:t xml:space="preserve"> </w:t>
      </w:r>
      <w:proofErr w:type="spellStart"/>
      <w:r w:rsidR="005C07D3">
        <w:t>Matlab</w:t>
      </w:r>
      <w:proofErr w:type="spellEnd"/>
      <w:r w:rsidR="005C07D3">
        <w:t>.</w:t>
      </w:r>
    </w:p>
    <w:p w14:paraId="47AD221C" w14:textId="77777777" w:rsidR="005C07D3" w:rsidRDefault="005C07D3" w:rsidP="005D0E81">
      <w:pPr>
        <w:ind w:firstLine="709"/>
      </w:pPr>
    </w:p>
    <w:p w14:paraId="2E6D4FB1" w14:textId="37027177" w:rsidR="00E56EEA" w:rsidRDefault="00E56EEA" w:rsidP="00E56EEA">
      <w:pPr>
        <w:ind w:firstLine="709"/>
        <w:rPr>
          <w:b/>
        </w:rPr>
      </w:pPr>
      <w:proofErr w:type="spellStart"/>
      <w:r>
        <w:rPr>
          <w:b/>
        </w:rPr>
        <w:t>Решение</w:t>
      </w:r>
      <w:proofErr w:type="spellEnd"/>
    </w:p>
    <w:p w14:paraId="58FB9A9A" w14:textId="77777777" w:rsidR="00E56EEA" w:rsidRDefault="00E56EEA" w:rsidP="00E56EEA">
      <w:pPr>
        <w:ind w:firstLine="709"/>
        <w:rPr>
          <w:b/>
        </w:rPr>
      </w:pPr>
    </w:p>
    <w:p w14:paraId="62CADAFE" w14:textId="2338CAE2" w:rsidR="00E56EEA" w:rsidRPr="00E56EEA" w:rsidRDefault="00E56EEA" w:rsidP="00E56EEA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y'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y''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74EAF94" w14:textId="77777777" w:rsidR="00E56EEA" w:rsidRDefault="00E56EEA" w:rsidP="00E56EEA">
      <w:pPr>
        <w:ind w:firstLine="709"/>
      </w:pPr>
    </w:p>
    <w:p w14:paraId="55CACCF1" w14:textId="4E4C7ED9" w:rsidR="00E56EEA" w:rsidRPr="00AC36C7" w:rsidRDefault="00E56EEA" w:rsidP="00E56EEA">
      <w:pPr>
        <w:ind w:firstLine="709"/>
        <w:rPr>
          <w:lang w:val="ru-RU"/>
        </w:rPr>
      </w:pPr>
      <w:proofErr w:type="spellStart"/>
      <w:r w:rsidRPr="00E56EEA">
        <w:t>Начнем</w:t>
      </w:r>
      <w:proofErr w:type="spellEnd"/>
      <w:r w:rsidRPr="00E56EEA">
        <w:t xml:space="preserve"> с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Рунге-Кутта</w:t>
      </w:r>
      <w:proofErr w:type="spellEnd"/>
      <w:r w:rsidR="00AC36C7">
        <w:t xml:space="preserve"> </w:t>
      </w:r>
      <w:r w:rsidR="00AC36C7">
        <w:rPr>
          <w:lang w:val="ru-RU"/>
        </w:rPr>
        <w:t>где</w:t>
      </w:r>
    </w:p>
    <w:p w14:paraId="274CAC0C" w14:textId="2A0488D7" w:rsidR="00E56EEA" w:rsidRPr="00AC36C7" w:rsidRDefault="00E56EEA" w:rsidP="00E56EEA">
      <w:pPr>
        <w:ind w:firstLine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43A9283A" w14:textId="570E516D" w:rsidR="00AC36C7" w:rsidRDefault="00AC36C7" w:rsidP="00E56EEA">
      <w:pPr>
        <w:ind w:firstLine="709"/>
        <w:rPr>
          <w:rFonts w:eastAsiaTheme="minorEastAsia"/>
        </w:rPr>
      </w:pPr>
      <w:proofErr w:type="spellStart"/>
      <w:r>
        <w:rPr>
          <w:rFonts w:eastAsiaTheme="minorEastAsia"/>
          <w:lang w:val="ru-RU"/>
        </w:rPr>
        <w:t>Коффициенты</w:t>
      </w:r>
      <w:proofErr w:type="spellEnd"/>
      <w:r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1-4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eastAsiaTheme="minorEastAsia"/>
        </w:rPr>
        <w:t>:</w:t>
      </w:r>
    </w:p>
    <w:p w14:paraId="4C611A26" w14:textId="5CF7893F" w:rsidR="00AC36C7" w:rsidRPr="00AC36C7" w:rsidRDefault="00AC36C7" w:rsidP="00E56EEA">
      <w:pPr>
        <w:ind w:firstLine="709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=hf(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15A884D" w14:textId="62AB2486" w:rsidR="00AC36C7" w:rsidRPr="00AC36C7" w:rsidRDefault="00AC36C7" w:rsidP="00E56EEA">
      <w:pPr>
        <w:ind w:firstLine="709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=hf(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40F18BB" w14:textId="3DC54E9E" w:rsidR="00AC36C7" w:rsidRPr="00AC36C7" w:rsidRDefault="00AC36C7" w:rsidP="00E56EEA">
      <w:pPr>
        <w:ind w:firstLine="709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=hf(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9D73B99" w14:textId="272ACDA4" w:rsidR="00AC36C7" w:rsidRDefault="00AC36C7" w:rsidP="00E56EEA">
      <w:pPr>
        <w:ind w:firstLine="709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=hf(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60BE13DC" w14:textId="77777777" w:rsidR="00D5726F" w:rsidRDefault="00D5726F" w:rsidP="00AC36C7">
      <w:pPr>
        <w:rPr>
          <w:rFonts w:eastAsiaTheme="minorEastAsia"/>
        </w:rPr>
      </w:pPr>
    </w:p>
    <w:p w14:paraId="44143A53" w14:textId="6C8FB921" w:rsidR="00AC36C7" w:rsidRDefault="00D5726F" w:rsidP="00AC36C7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Ниже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приведена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таблица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итераций</w:t>
      </w:r>
      <w:proofErr w:type="spellEnd"/>
      <w:r w:rsidR="00AC36C7">
        <w:rPr>
          <w:rFonts w:eastAsiaTheme="minorEastAsia"/>
        </w:rPr>
        <w:tab/>
      </w:r>
    </w:p>
    <w:p w14:paraId="5132117B" w14:textId="5B51EDF2" w:rsidR="00D5726F" w:rsidRPr="00D5726F" w:rsidRDefault="00D5726F" w:rsidP="00AC36C7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5"/>
        <w:gridCol w:w="1376"/>
        <w:gridCol w:w="1376"/>
      </w:tblGrid>
      <w:tr w:rsidR="00D5726F" w14:paraId="6F37528D" w14:textId="77777777" w:rsidTr="00D5726F">
        <w:trPr>
          <w:trHeight w:val="246"/>
        </w:trPr>
        <w:tc>
          <w:tcPr>
            <w:tcW w:w="1375" w:type="dxa"/>
          </w:tcPr>
          <w:p w14:paraId="39974B0A" w14:textId="3866EFC6" w:rsidR="00D5726F" w:rsidRDefault="00D5726F" w:rsidP="00AC36C7">
            <w:proofErr w:type="spellStart"/>
            <w:r>
              <w:t>i</w:t>
            </w:r>
            <w:proofErr w:type="spellEnd"/>
          </w:p>
        </w:tc>
        <w:tc>
          <w:tcPr>
            <w:tcW w:w="1375" w:type="dxa"/>
          </w:tcPr>
          <w:p w14:paraId="7C26A3DC" w14:textId="07AFF311" w:rsidR="00D5726F" w:rsidRDefault="00D5726F" w:rsidP="00AC36C7">
            <w:r>
              <w:t>k1</w:t>
            </w:r>
          </w:p>
        </w:tc>
        <w:tc>
          <w:tcPr>
            <w:tcW w:w="1375" w:type="dxa"/>
          </w:tcPr>
          <w:p w14:paraId="716917F8" w14:textId="16708564" w:rsidR="00D5726F" w:rsidRDefault="00D5726F" w:rsidP="00AC36C7">
            <w:r>
              <w:t>k2</w:t>
            </w:r>
          </w:p>
        </w:tc>
        <w:tc>
          <w:tcPr>
            <w:tcW w:w="1375" w:type="dxa"/>
          </w:tcPr>
          <w:p w14:paraId="67C97868" w14:textId="43BA6FF2" w:rsidR="00D5726F" w:rsidRDefault="00D5726F" w:rsidP="00AC36C7">
            <w:r>
              <w:t>k3</w:t>
            </w:r>
          </w:p>
        </w:tc>
        <w:tc>
          <w:tcPr>
            <w:tcW w:w="1375" w:type="dxa"/>
          </w:tcPr>
          <w:p w14:paraId="371D1C9A" w14:textId="1A13A166" w:rsidR="00D5726F" w:rsidRDefault="00D5726F" w:rsidP="00AC36C7">
            <w:r>
              <w:t>k4</w:t>
            </w:r>
          </w:p>
        </w:tc>
        <w:tc>
          <w:tcPr>
            <w:tcW w:w="1376" w:type="dxa"/>
          </w:tcPr>
          <w:p w14:paraId="72DF0C38" w14:textId="29042B27" w:rsidR="00D5726F" w:rsidRDefault="00D5726F" w:rsidP="00AC36C7">
            <w:r>
              <w:t>x</w:t>
            </w:r>
          </w:p>
        </w:tc>
        <w:tc>
          <w:tcPr>
            <w:tcW w:w="1376" w:type="dxa"/>
          </w:tcPr>
          <w:p w14:paraId="71E4BD19" w14:textId="272403A4" w:rsidR="00D5726F" w:rsidRDefault="00D5726F" w:rsidP="00AC36C7">
            <w:r>
              <w:t>y</w:t>
            </w:r>
          </w:p>
        </w:tc>
      </w:tr>
      <w:tr w:rsidR="00D5726F" w14:paraId="501D870C" w14:textId="77777777" w:rsidTr="00422DFF">
        <w:trPr>
          <w:trHeight w:val="246"/>
        </w:trPr>
        <w:tc>
          <w:tcPr>
            <w:tcW w:w="1375" w:type="dxa"/>
          </w:tcPr>
          <w:p w14:paraId="476A02BA" w14:textId="7F00B58E" w:rsidR="00D5726F" w:rsidRPr="00422DFF" w:rsidRDefault="00422DFF" w:rsidP="00AC36C7">
            <w:r>
              <w:rPr>
                <w:lang w:val="ru-RU"/>
              </w:rPr>
              <w:t>0</w:t>
            </w:r>
          </w:p>
        </w:tc>
        <w:tc>
          <w:tcPr>
            <w:tcW w:w="1375" w:type="dxa"/>
          </w:tcPr>
          <w:p w14:paraId="48F78791" w14:textId="6E7F913A" w:rsidR="00D5726F" w:rsidRDefault="00422DFF" w:rsidP="00AC36C7">
            <w:r>
              <w:t>0</w:t>
            </w:r>
          </w:p>
        </w:tc>
        <w:tc>
          <w:tcPr>
            <w:tcW w:w="1375" w:type="dxa"/>
          </w:tcPr>
          <w:p w14:paraId="5B189207" w14:textId="51623E09" w:rsidR="00D5726F" w:rsidRDefault="00422DFF" w:rsidP="00AC36C7">
            <w:r>
              <w:t>0</w:t>
            </w:r>
          </w:p>
        </w:tc>
        <w:tc>
          <w:tcPr>
            <w:tcW w:w="1375" w:type="dxa"/>
          </w:tcPr>
          <w:p w14:paraId="58A6F3E7" w14:textId="20AC6A8F" w:rsidR="00D5726F" w:rsidRDefault="00422DFF" w:rsidP="00AC36C7">
            <w:r>
              <w:t>0</w:t>
            </w:r>
          </w:p>
        </w:tc>
        <w:tc>
          <w:tcPr>
            <w:tcW w:w="1375" w:type="dxa"/>
          </w:tcPr>
          <w:p w14:paraId="17E7CB33" w14:textId="7617EEDA" w:rsidR="00D5726F" w:rsidRDefault="00422DFF" w:rsidP="00AC36C7">
            <w:r>
              <w:t>0</w:t>
            </w:r>
          </w:p>
        </w:tc>
        <w:tc>
          <w:tcPr>
            <w:tcW w:w="1376" w:type="dxa"/>
          </w:tcPr>
          <w:p w14:paraId="326B14AE" w14:textId="52E040B9" w:rsidR="00D5726F" w:rsidRDefault="00422DFF" w:rsidP="00AC36C7">
            <w:r>
              <w:t>0</w:t>
            </w:r>
          </w:p>
        </w:tc>
        <w:tc>
          <w:tcPr>
            <w:tcW w:w="1376" w:type="dxa"/>
          </w:tcPr>
          <w:p w14:paraId="5105370B" w14:textId="56C7E0CB" w:rsidR="00D5726F" w:rsidRDefault="00422DFF" w:rsidP="00AC36C7">
            <w:r>
              <w:t>3</w:t>
            </w:r>
          </w:p>
        </w:tc>
      </w:tr>
      <w:tr w:rsidR="00422DFF" w14:paraId="23A1D7CE" w14:textId="77777777" w:rsidTr="00422DFF">
        <w:trPr>
          <w:trHeight w:val="219"/>
        </w:trPr>
        <w:tc>
          <w:tcPr>
            <w:tcW w:w="1375" w:type="dxa"/>
          </w:tcPr>
          <w:p w14:paraId="6AC82013" w14:textId="20840467" w:rsidR="00422DFF" w:rsidRDefault="00422DFF" w:rsidP="00AC36C7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75" w:type="dxa"/>
          </w:tcPr>
          <w:p w14:paraId="1A835E6F" w14:textId="1CF80EE0" w:rsidR="00422DFF" w:rsidRDefault="00422DFF" w:rsidP="00AC36C7">
            <w:r>
              <w:t>1.8030</w:t>
            </w:r>
          </w:p>
        </w:tc>
        <w:tc>
          <w:tcPr>
            <w:tcW w:w="1375" w:type="dxa"/>
          </w:tcPr>
          <w:p w14:paraId="3CCA8099" w14:textId="00E1FC69" w:rsidR="00422DFF" w:rsidRDefault="00422DFF" w:rsidP="00AC36C7">
            <w:r>
              <w:t>2.3477</w:t>
            </w:r>
          </w:p>
        </w:tc>
        <w:tc>
          <w:tcPr>
            <w:tcW w:w="1375" w:type="dxa"/>
          </w:tcPr>
          <w:p w14:paraId="3FB430DE" w14:textId="1F6538E8" w:rsidR="00422DFF" w:rsidRDefault="00422DFF" w:rsidP="00AC36C7">
            <w:r>
              <w:t>2.5110</w:t>
            </w:r>
          </w:p>
        </w:tc>
        <w:tc>
          <w:tcPr>
            <w:tcW w:w="1375" w:type="dxa"/>
          </w:tcPr>
          <w:p w14:paraId="7EC392D4" w14:textId="6B1D60F0" w:rsidR="00422DFF" w:rsidRDefault="00422DFF" w:rsidP="00AC36C7">
            <w:r>
              <w:t>1.926</w:t>
            </w:r>
          </w:p>
        </w:tc>
        <w:tc>
          <w:tcPr>
            <w:tcW w:w="1376" w:type="dxa"/>
          </w:tcPr>
          <w:p w14:paraId="2FE4DB95" w14:textId="302A71F0" w:rsidR="00422DFF" w:rsidRDefault="00422DFF" w:rsidP="00AC36C7">
            <w:r>
              <w:t>0.1</w:t>
            </w:r>
          </w:p>
        </w:tc>
        <w:tc>
          <w:tcPr>
            <w:tcW w:w="1376" w:type="dxa"/>
          </w:tcPr>
          <w:p w14:paraId="79C8B3AC" w14:textId="7042EB5B" w:rsidR="00422DFF" w:rsidRDefault="00422DFF" w:rsidP="00AC36C7">
            <w:r>
              <w:t>5.2472</w:t>
            </w:r>
          </w:p>
        </w:tc>
      </w:tr>
      <w:tr w:rsidR="00422DFF" w14:paraId="7538326D" w14:textId="77777777" w:rsidTr="008003BE">
        <w:trPr>
          <w:trHeight w:val="309"/>
        </w:trPr>
        <w:tc>
          <w:tcPr>
            <w:tcW w:w="1375" w:type="dxa"/>
          </w:tcPr>
          <w:p w14:paraId="4AE9212D" w14:textId="11CBCB21" w:rsidR="00422DFF" w:rsidRDefault="00422DFF" w:rsidP="00AC36C7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75" w:type="dxa"/>
          </w:tcPr>
          <w:p w14:paraId="6CAA8A65" w14:textId="186FDAA8" w:rsidR="00422DFF" w:rsidRDefault="00422DFF" w:rsidP="00AC36C7">
            <w:r>
              <w:t>3.1603</w:t>
            </w:r>
          </w:p>
        </w:tc>
        <w:tc>
          <w:tcPr>
            <w:tcW w:w="1375" w:type="dxa"/>
          </w:tcPr>
          <w:p w14:paraId="658C36BB" w14:textId="637D456E" w:rsidR="00422DFF" w:rsidRDefault="00422DFF" w:rsidP="00AC36C7">
            <w:r>
              <w:t>4.1151</w:t>
            </w:r>
          </w:p>
        </w:tc>
        <w:tc>
          <w:tcPr>
            <w:tcW w:w="1375" w:type="dxa"/>
          </w:tcPr>
          <w:p w14:paraId="4F1C8F75" w14:textId="410CEA19" w:rsidR="00422DFF" w:rsidRDefault="00422DFF" w:rsidP="00AC36C7">
            <w:r>
              <w:t>4.4016</w:t>
            </w:r>
          </w:p>
        </w:tc>
        <w:tc>
          <w:tcPr>
            <w:tcW w:w="1375" w:type="dxa"/>
          </w:tcPr>
          <w:p w14:paraId="15B84815" w14:textId="49980024" w:rsidR="00422DFF" w:rsidRDefault="00422DFF" w:rsidP="00AC36C7">
            <w:r>
              <w:t>3.4394</w:t>
            </w:r>
          </w:p>
        </w:tc>
        <w:tc>
          <w:tcPr>
            <w:tcW w:w="1376" w:type="dxa"/>
          </w:tcPr>
          <w:p w14:paraId="59B21988" w14:textId="75100751" w:rsidR="00422DFF" w:rsidRDefault="00422DFF" w:rsidP="00AC36C7">
            <w:r>
              <w:t>0.2</w:t>
            </w:r>
          </w:p>
        </w:tc>
        <w:tc>
          <w:tcPr>
            <w:tcW w:w="1376" w:type="dxa"/>
          </w:tcPr>
          <w:p w14:paraId="208A5053" w14:textId="2DA0752A" w:rsidR="00422DFF" w:rsidRDefault="00422DFF" w:rsidP="00AC36C7">
            <w:r>
              <w:t>9.1860</w:t>
            </w:r>
          </w:p>
        </w:tc>
      </w:tr>
      <w:tr w:rsidR="00422DFF" w14:paraId="1D152FD3" w14:textId="77777777" w:rsidTr="00422DFF">
        <w:trPr>
          <w:trHeight w:val="237"/>
        </w:trPr>
        <w:tc>
          <w:tcPr>
            <w:tcW w:w="1375" w:type="dxa"/>
          </w:tcPr>
          <w:p w14:paraId="26C48289" w14:textId="5982940F" w:rsidR="00422DFF" w:rsidRDefault="00422DFF" w:rsidP="00AC36C7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75" w:type="dxa"/>
          </w:tcPr>
          <w:p w14:paraId="5BD09670" w14:textId="19287745" w:rsidR="00422DFF" w:rsidRDefault="00422DFF" w:rsidP="00AC36C7">
            <w:r>
              <w:t>5.5386</w:t>
            </w:r>
          </w:p>
        </w:tc>
        <w:tc>
          <w:tcPr>
            <w:tcW w:w="1375" w:type="dxa"/>
          </w:tcPr>
          <w:p w14:paraId="6C282A44" w14:textId="0B34766B" w:rsidR="00422DFF" w:rsidRDefault="00422DFF" w:rsidP="00AC36C7">
            <w:r>
              <w:t>7.2100</w:t>
            </w:r>
          </w:p>
        </w:tc>
        <w:tc>
          <w:tcPr>
            <w:tcW w:w="1375" w:type="dxa"/>
          </w:tcPr>
          <w:p w14:paraId="5BEA5BE7" w14:textId="0355577C" w:rsidR="00422DFF" w:rsidRDefault="00422DFF" w:rsidP="00AC36C7">
            <w:r>
              <w:t>7.7114</w:t>
            </w:r>
          </w:p>
        </w:tc>
        <w:tc>
          <w:tcPr>
            <w:tcW w:w="1375" w:type="dxa"/>
          </w:tcPr>
          <w:p w14:paraId="48D487A8" w14:textId="2052547F" w:rsidR="00422DFF" w:rsidRDefault="00422DFF" w:rsidP="00AC36C7">
            <w:r>
              <w:t>6.0223</w:t>
            </w:r>
          </w:p>
        </w:tc>
        <w:tc>
          <w:tcPr>
            <w:tcW w:w="1376" w:type="dxa"/>
          </w:tcPr>
          <w:p w14:paraId="1C651099" w14:textId="0648095B" w:rsidR="00422DFF" w:rsidRDefault="00422DFF" w:rsidP="00AC36C7">
            <w:r>
              <w:t>0.3</w:t>
            </w:r>
          </w:p>
        </w:tc>
        <w:tc>
          <w:tcPr>
            <w:tcW w:w="1376" w:type="dxa"/>
          </w:tcPr>
          <w:p w14:paraId="6C3A8BE1" w14:textId="5232CA14" w:rsidR="00422DFF" w:rsidRDefault="008003BE" w:rsidP="00AC36C7">
            <w:r>
              <w:t>16.0866</w:t>
            </w:r>
          </w:p>
        </w:tc>
      </w:tr>
      <w:tr w:rsidR="00422DFF" w14:paraId="49261054" w14:textId="77777777" w:rsidTr="00422DFF">
        <w:trPr>
          <w:trHeight w:val="237"/>
        </w:trPr>
        <w:tc>
          <w:tcPr>
            <w:tcW w:w="1375" w:type="dxa"/>
          </w:tcPr>
          <w:p w14:paraId="47878F1A" w14:textId="06E397E2" w:rsidR="00422DFF" w:rsidRDefault="00422DFF" w:rsidP="00AC36C7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75" w:type="dxa"/>
          </w:tcPr>
          <w:p w14:paraId="3689AA0B" w14:textId="478FA525" w:rsidR="00422DFF" w:rsidRDefault="008003BE" w:rsidP="00AC36C7">
            <w:r>
              <w:t>9.7000</w:t>
            </w:r>
          </w:p>
        </w:tc>
        <w:tc>
          <w:tcPr>
            <w:tcW w:w="1375" w:type="dxa"/>
          </w:tcPr>
          <w:p w14:paraId="5A4D3A6A" w14:textId="1C921F5C" w:rsidR="00422DFF" w:rsidRDefault="008003BE" w:rsidP="00AC36C7">
            <w:r>
              <w:t>12.6227</w:t>
            </w:r>
          </w:p>
        </w:tc>
        <w:tc>
          <w:tcPr>
            <w:tcW w:w="1375" w:type="dxa"/>
          </w:tcPr>
          <w:p w14:paraId="5FC6ED37" w14:textId="3E3210F2" w:rsidR="00422DFF" w:rsidRDefault="008003BE" w:rsidP="00AC36C7">
            <w:r>
              <w:t>13.4996</w:t>
            </w:r>
          </w:p>
        </w:tc>
        <w:tc>
          <w:tcPr>
            <w:tcW w:w="1375" w:type="dxa"/>
          </w:tcPr>
          <w:p w14:paraId="6D8748B8" w14:textId="274C84B0" w:rsidR="00422DFF" w:rsidRDefault="008003BE" w:rsidP="00AC36C7">
            <w:r>
              <w:t>10.5370</w:t>
            </w:r>
          </w:p>
        </w:tc>
        <w:tc>
          <w:tcPr>
            <w:tcW w:w="1376" w:type="dxa"/>
          </w:tcPr>
          <w:p w14:paraId="79FDB0B4" w14:textId="6A8BADE7" w:rsidR="00422DFF" w:rsidRDefault="00422DFF" w:rsidP="00AC36C7">
            <w:r>
              <w:t>0.4</w:t>
            </w:r>
          </w:p>
        </w:tc>
        <w:tc>
          <w:tcPr>
            <w:tcW w:w="1376" w:type="dxa"/>
          </w:tcPr>
          <w:p w14:paraId="1470DEF5" w14:textId="008F41E1" w:rsidR="00422DFF" w:rsidRDefault="008003BE" w:rsidP="00AC36C7">
            <w:r>
              <w:t>28.1669</w:t>
            </w:r>
          </w:p>
        </w:tc>
      </w:tr>
      <w:tr w:rsidR="00422DFF" w14:paraId="03138FB5" w14:textId="77777777" w:rsidTr="008003BE">
        <w:trPr>
          <w:trHeight w:val="237"/>
        </w:trPr>
        <w:tc>
          <w:tcPr>
            <w:tcW w:w="1375" w:type="dxa"/>
          </w:tcPr>
          <w:p w14:paraId="6968CEF9" w14:textId="57B856D6" w:rsidR="00422DFF" w:rsidRDefault="00422DFF" w:rsidP="00AC36C7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75" w:type="dxa"/>
          </w:tcPr>
          <w:p w14:paraId="74D908AF" w14:textId="74A17908" w:rsidR="00422DFF" w:rsidRPr="008003BE" w:rsidRDefault="008003BE" w:rsidP="00AC36C7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  <w:r>
              <w:t>.</w:t>
            </w:r>
            <w:r>
              <w:rPr>
                <w:lang w:val="ru-RU"/>
              </w:rPr>
              <w:t>9751</w:t>
            </w:r>
          </w:p>
        </w:tc>
        <w:tc>
          <w:tcPr>
            <w:tcW w:w="1375" w:type="dxa"/>
          </w:tcPr>
          <w:p w14:paraId="452F26CC" w14:textId="63D69B6A" w:rsidR="00422DFF" w:rsidRDefault="008003BE" w:rsidP="00AC36C7">
            <w:r>
              <w:t>22.0834</w:t>
            </w:r>
          </w:p>
        </w:tc>
        <w:tc>
          <w:tcPr>
            <w:tcW w:w="1375" w:type="dxa"/>
          </w:tcPr>
          <w:p w14:paraId="3CF03873" w14:textId="47E3312E" w:rsidR="00422DFF" w:rsidRDefault="008003BE" w:rsidP="00AC36C7">
            <w:r>
              <w:t>23.6159</w:t>
            </w:r>
          </w:p>
        </w:tc>
        <w:tc>
          <w:tcPr>
            <w:tcW w:w="1375" w:type="dxa"/>
          </w:tcPr>
          <w:p w14:paraId="66B27389" w14:textId="3927A565" w:rsidR="00422DFF" w:rsidRDefault="008003BE" w:rsidP="00AC36C7">
            <w:r>
              <w:t>18.4251</w:t>
            </w:r>
          </w:p>
        </w:tc>
        <w:tc>
          <w:tcPr>
            <w:tcW w:w="1376" w:type="dxa"/>
          </w:tcPr>
          <w:p w14:paraId="67072DDA" w14:textId="6F6BA032" w:rsidR="00422DFF" w:rsidRDefault="00422DFF" w:rsidP="00AC36C7">
            <w:r>
              <w:t>0.5</w:t>
            </w:r>
          </w:p>
        </w:tc>
        <w:tc>
          <w:tcPr>
            <w:tcW w:w="1376" w:type="dxa"/>
          </w:tcPr>
          <w:p w14:paraId="1976F14B" w14:textId="4D76E12F" w:rsidR="00422DFF" w:rsidRDefault="008003BE" w:rsidP="00AC36C7">
            <w:r>
              <w:t>49.3000</w:t>
            </w:r>
          </w:p>
        </w:tc>
      </w:tr>
    </w:tbl>
    <w:p w14:paraId="443406D4" w14:textId="09C477BC" w:rsidR="00D5726F" w:rsidRPr="00D5726F" w:rsidRDefault="00D5726F" w:rsidP="00AC36C7"/>
    <w:p w14:paraId="59A87602" w14:textId="77777777" w:rsidR="00B9585A" w:rsidRDefault="00B9585A" w:rsidP="008003BE">
      <w:pPr>
        <w:rPr>
          <w:lang w:val="ru-RU"/>
        </w:rPr>
      </w:pPr>
    </w:p>
    <w:p w14:paraId="25026C1F" w14:textId="77777777" w:rsidR="00B9585A" w:rsidRDefault="00B9585A" w:rsidP="008003BE">
      <w:pPr>
        <w:rPr>
          <w:lang w:val="ru-RU"/>
        </w:rPr>
      </w:pPr>
    </w:p>
    <w:p w14:paraId="0CB2CAE9" w14:textId="77777777" w:rsidR="00B9585A" w:rsidRDefault="00B9585A" w:rsidP="008003BE">
      <w:pPr>
        <w:rPr>
          <w:lang w:val="ru-RU"/>
        </w:rPr>
      </w:pPr>
    </w:p>
    <w:p w14:paraId="4B266541" w14:textId="77777777" w:rsidR="00B9585A" w:rsidRDefault="00B9585A" w:rsidP="008003BE">
      <w:pPr>
        <w:rPr>
          <w:lang w:val="ru-RU"/>
        </w:rPr>
      </w:pPr>
    </w:p>
    <w:p w14:paraId="43510DFE" w14:textId="180D84B3" w:rsidR="008003BE" w:rsidRDefault="00B9585A" w:rsidP="008003BE">
      <w:pPr>
        <w:rPr>
          <w:lang w:val="ru-RU"/>
        </w:rPr>
      </w:pPr>
      <w:r>
        <w:rPr>
          <w:lang w:val="ru-RU"/>
        </w:rPr>
        <w:lastRenderedPageBreak/>
        <w:t>Решим задачу разложением в степенной ряд</w:t>
      </w:r>
    </w:p>
    <w:p w14:paraId="427FA3AD" w14:textId="5361EECE" w:rsidR="008003BE" w:rsidRDefault="008003BE" w:rsidP="008003BE">
      <w:pPr>
        <w:rPr>
          <w:lang w:val="ru-RU"/>
        </w:rPr>
      </w:pPr>
    </w:p>
    <w:p w14:paraId="69950E67" w14:textId="2C97B6E4" w:rsidR="007E7022" w:rsidRPr="009E3C34" w:rsidRDefault="009E3C34" w:rsidP="008003B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=0+6*3=18</m:t>
          </m:r>
        </m:oMath>
      </m:oMathPara>
    </w:p>
    <w:p w14:paraId="2DA09913" w14:textId="3C79A722" w:rsidR="009E3C34" w:rsidRPr="009E3C34" w:rsidRDefault="009E3C34" w:rsidP="008003B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6x</m:t>
          </m:r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6*0+6*18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108</m:t>
          </m:r>
        </m:oMath>
      </m:oMathPara>
    </w:p>
    <w:p w14:paraId="327648DC" w14:textId="271D59DB" w:rsidR="009E3C34" w:rsidRPr="009E3C34" w:rsidRDefault="009E3C34" w:rsidP="008003B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=6+6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6+6*108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654</m:t>
          </m:r>
        </m:oMath>
      </m:oMathPara>
    </w:p>
    <w:p w14:paraId="79563004" w14:textId="49F5A7FA" w:rsidR="009E3C34" w:rsidRPr="009E3C34" w:rsidRDefault="009E3C34" w:rsidP="008003B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'''</m:t>
              </m:r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6*654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3924</m:t>
          </m:r>
        </m:oMath>
      </m:oMathPara>
    </w:p>
    <w:p w14:paraId="669665CF" w14:textId="77777777" w:rsidR="009E3C34" w:rsidRPr="00DA5351" w:rsidRDefault="009E3C34" w:rsidP="008003BE">
      <w:pPr>
        <w:rPr>
          <w:rFonts w:eastAsiaTheme="minorEastAsia"/>
        </w:rPr>
      </w:pPr>
    </w:p>
    <w:p w14:paraId="2DBCA444" w14:textId="79E9EAB9" w:rsidR="008003BE" w:rsidRDefault="008003BE" w:rsidP="008003BE">
      <w:pPr>
        <w:rPr>
          <w:lang w:val="ru-RU"/>
        </w:rPr>
      </w:pPr>
      <w:r>
        <w:rPr>
          <w:lang w:val="ru-RU"/>
        </w:rPr>
        <w:t xml:space="preserve">Разложим в ряд </w:t>
      </w:r>
      <w:proofErr w:type="spellStart"/>
      <w:r>
        <w:rPr>
          <w:lang w:val="ru-RU"/>
        </w:rPr>
        <w:t>Маклорена</w:t>
      </w:r>
      <w:proofErr w:type="spellEnd"/>
      <w:r>
        <w:rPr>
          <w:lang w:val="ru-RU"/>
        </w:rPr>
        <w:t>, первые 5 членов искомой будут иметь вид:</w:t>
      </w:r>
    </w:p>
    <w:p w14:paraId="1DDEB1AC" w14:textId="66B3E70A" w:rsidR="008003BE" w:rsidRDefault="008003BE" w:rsidP="008003BE">
      <w:pPr>
        <w:rPr>
          <w:lang w:val="ru-RU"/>
        </w:rPr>
      </w:pPr>
      <w:r>
        <w:rPr>
          <w:lang w:val="ru-RU"/>
        </w:rPr>
        <w:tab/>
      </w:r>
    </w:p>
    <w:p w14:paraId="12CAED42" w14:textId="7625F5FA" w:rsidR="008003BE" w:rsidRPr="008003BE" w:rsidRDefault="008003BE" w:rsidP="008003BE">
      <w:pPr>
        <w:rPr>
          <w:lang w:val="ru-RU"/>
        </w:rPr>
      </w:pPr>
      <w:r>
        <w:rPr>
          <w:lang w:val="ru-RU"/>
        </w:rPr>
        <w:tab/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</w:rPr>
              <m:t>4!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=3+</m:t>
        </m:r>
        <m:r>
          <w:rPr>
            <w:rFonts w:ascii="Cambria Math" w:hAnsi="Cambria Math"/>
          </w:rPr>
          <m:t>18x+54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16924A5" w14:textId="77777777" w:rsidR="00E56EEA" w:rsidRDefault="00E56EEA" w:rsidP="005D0E81">
      <w:pPr>
        <w:ind w:firstLine="709"/>
      </w:pPr>
    </w:p>
    <w:p w14:paraId="40ED2B89" w14:textId="7D903778" w:rsidR="00DA5351" w:rsidRDefault="00DA5351" w:rsidP="005D0E81">
      <w:pPr>
        <w:ind w:firstLine="709"/>
        <w:rPr>
          <w:lang w:val="ru-RU"/>
        </w:rPr>
      </w:pPr>
      <w:r>
        <w:rPr>
          <w:lang w:val="ru-RU"/>
        </w:rPr>
        <w:t>Таблица значений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B9585A" w14:paraId="5AA3EDE8" w14:textId="77777777" w:rsidTr="00B9585A">
        <w:tc>
          <w:tcPr>
            <w:tcW w:w="3209" w:type="dxa"/>
          </w:tcPr>
          <w:p w14:paraId="733DB2C6" w14:textId="61F1CDA2" w:rsidR="00B9585A" w:rsidRPr="00B9585A" w:rsidRDefault="00B9585A" w:rsidP="005D0E81">
            <w:proofErr w:type="spellStart"/>
            <w:r>
              <w:t>i</w:t>
            </w:r>
            <w:proofErr w:type="spellEnd"/>
          </w:p>
        </w:tc>
        <w:tc>
          <w:tcPr>
            <w:tcW w:w="3209" w:type="dxa"/>
          </w:tcPr>
          <w:p w14:paraId="21004008" w14:textId="00F51950" w:rsidR="00B9585A" w:rsidRDefault="00B9585A" w:rsidP="005D0E81">
            <w:pPr>
              <w:rPr>
                <w:lang w:val="ru-RU"/>
              </w:rPr>
            </w:pPr>
            <w:r>
              <w:rPr>
                <w:lang w:val="ru-RU"/>
              </w:rPr>
              <w:t>x</w:t>
            </w:r>
          </w:p>
        </w:tc>
        <w:tc>
          <w:tcPr>
            <w:tcW w:w="3209" w:type="dxa"/>
          </w:tcPr>
          <w:p w14:paraId="21A539B7" w14:textId="1356E502" w:rsidR="00B9585A" w:rsidRDefault="00B9585A" w:rsidP="005D0E81">
            <w:pPr>
              <w:rPr>
                <w:lang w:val="ru-RU"/>
              </w:rPr>
            </w:pPr>
            <w:r>
              <w:rPr>
                <w:lang w:val="ru-RU"/>
              </w:rPr>
              <w:t>y</w:t>
            </w:r>
          </w:p>
        </w:tc>
      </w:tr>
      <w:tr w:rsidR="00B9585A" w14:paraId="3B1BE398" w14:textId="77777777" w:rsidTr="00B9585A">
        <w:tc>
          <w:tcPr>
            <w:tcW w:w="3209" w:type="dxa"/>
          </w:tcPr>
          <w:p w14:paraId="5DEAC19C" w14:textId="43A1C71C" w:rsidR="00B9585A" w:rsidRDefault="00B9585A" w:rsidP="005D0E81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09" w:type="dxa"/>
          </w:tcPr>
          <w:p w14:paraId="12125FD5" w14:textId="1D13D538" w:rsidR="00B9585A" w:rsidRDefault="00B9585A" w:rsidP="005D0E81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09" w:type="dxa"/>
          </w:tcPr>
          <w:p w14:paraId="65F31FE8" w14:textId="5B7516A3" w:rsidR="00B9585A" w:rsidRDefault="00B9585A" w:rsidP="005D0E81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B9585A" w14:paraId="72107032" w14:textId="77777777" w:rsidTr="00B9585A">
        <w:tc>
          <w:tcPr>
            <w:tcW w:w="3209" w:type="dxa"/>
          </w:tcPr>
          <w:p w14:paraId="62B8D77D" w14:textId="3E502488" w:rsidR="00B9585A" w:rsidRDefault="00B9585A" w:rsidP="005D0E8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09" w:type="dxa"/>
          </w:tcPr>
          <w:p w14:paraId="682FCAEC" w14:textId="6A37BEAA" w:rsidR="00B9585A" w:rsidRDefault="00B9585A" w:rsidP="005D0E81">
            <w:pPr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209" w:type="dxa"/>
          </w:tcPr>
          <w:p w14:paraId="0C88AAE3" w14:textId="1DD506F5" w:rsidR="00B9585A" w:rsidRDefault="00B9585A" w:rsidP="005D0E81">
            <w:pPr>
              <w:rPr>
                <w:lang w:val="ru-RU"/>
              </w:rPr>
            </w:pPr>
            <w:r>
              <w:rPr>
                <w:lang w:val="ru-RU"/>
              </w:rPr>
              <w:t>5.4653</w:t>
            </w:r>
          </w:p>
        </w:tc>
      </w:tr>
      <w:tr w:rsidR="00B9585A" w14:paraId="2B68D87C" w14:textId="77777777" w:rsidTr="00B9585A">
        <w:tc>
          <w:tcPr>
            <w:tcW w:w="3209" w:type="dxa"/>
          </w:tcPr>
          <w:p w14:paraId="5C1F250A" w14:textId="654DA31E" w:rsidR="00B9585A" w:rsidRDefault="00B9585A" w:rsidP="005D0E8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09" w:type="dxa"/>
          </w:tcPr>
          <w:p w14:paraId="31DCDF4E" w14:textId="10A2FD71" w:rsidR="00B9585A" w:rsidRDefault="00B9585A" w:rsidP="005D0E81">
            <w:pPr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209" w:type="dxa"/>
          </w:tcPr>
          <w:p w14:paraId="016F71AE" w14:textId="602E8547" w:rsidR="00B9585A" w:rsidRDefault="00B9585A" w:rsidP="005D0E81">
            <w:pPr>
              <w:rPr>
                <w:lang w:val="ru-RU"/>
              </w:rPr>
            </w:pPr>
            <w:r>
              <w:rPr>
                <w:lang w:val="ru-RU"/>
              </w:rPr>
              <w:t>9.8936</w:t>
            </w:r>
          </w:p>
        </w:tc>
      </w:tr>
      <w:tr w:rsidR="00B9585A" w14:paraId="1C069FF9" w14:textId="77777777" w:rsidTr="00B9585A">
        <w:tc>
          <w:tcPr>
            <w:tcW w:w="3209" w:type="dxa"/>
          </w:tcPr>
          <w:p w14:paraId="531259C3" w14:textId="04C36235" w:rsidR="00B9585A" w:rsidRDefault="00B9585A" w:rsidP="005D0E81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09" w:type="dxa"/>
          </w:tcPr>
          <w:p w14:paraId="020A771E" w14:textId="2A55D216" w:rsidR="00B9585A" w:rsidRDefault="00B9585A" w:rsidP="005D0E81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3209" w:type="dxa"/>
          </w:tcPr>
          <w:p w14:paraId="6688753D" w14:textId="4CFEB197" w:rsidR="00B9585A" w:rsidRDefault="00B9585A" w:rsidP="005D0E81">
            <w:pPr>
              <w:rPr>
                <w:lang w:val="ru-RU"/>
              </w:rPr>
            </w:pPr>
            <w:r>
              <w:rPr>
                <w:lang w:val="ru-RU"/>
              </w:rPr>
              <w:t>17.5273</w:t>
            </w:r>
          </w:p>
        </w:tc>
      </w:tr>
      <w:tr w:rsidR="00B9585A" w14:paraId="0F479FB3" w14:textId="77777777" w:rsidTr="00B9585A">
        <w:tc>
          <w:tcPr>
            <w:tcW w:w="3209" w:type="dxa"/>
          </w:tcPr>
          <w:p w14:paraId="7738595F" w14:textId="5B69D5AC" w:rsidR="00B9585A" w:rsidRDefault="00B9585A" w:rsidP="005D0E81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09" w:type="dxa"/>
          </w:tcPr>
          <w:p w14:paraId="47C98E31" w14:textId="709DB6D6" w:rsidR="00B9585A" w:rsidRDefault="00B9585A" w:rsidP="005D0E81">
            <w:pPr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3209" w:type="dxa"/>
          </w:tcPr>
          <w:p w14:paraId="1A60D13C" w14:textId="166E933C" w:rsidR="00B9585A" w:rsidRDefault="00B9585A" w:rsidP="005D0E81">
            <w:pPr>
              <w:rPr>
                <w:lang w:val="ru-RU"/>
              </w:rPr>
            </w:pPr>
            <w:r>
              <w:rPr>
                <w:lang w:val="ru-RU"/>
              </w:rPr>
              <w:t>30.0016</w:t>
            </w:r>
          </w:p>
        </w:tc>
      </w:tr>
      <w:tr w:rsidR="00B9585A" w14:paraId="65D8F8B4" w14:textId="77777777" w:rsidTr="00B9585A">
        <w:tc>
          <w:tcPr>
            <w:tcW w:w="3209" w:type="dxa"/>
          </w:tcPr>
          <w:p w14:paraId="0735B363" w14:textId="755B53CB" w:rsidR="00B9585A" w:rsidRDefault="00B9585A" w:rsidP="005D0E81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09" w:type="dxa"/>
          </w:tcPr>
          <w:p w14:paraId="322F905E" w14:textId="79D4D220" w:rsidR="00B9585A" w:rsidRDefault="00B9585A" w:rsidP="005D0E81">
            <w:pPr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3209" w:type="dxa"/>
          </w:tcPr>
          <w:p w14:paraId="65C230DA" w14:textId="110DA43A" w:rsidR="00B9585A" w:rsidRDefault="00B9585A" w:rsidP="005D0E81">
            <w:pPr>
              <w:rPr>
                <w:lang w:val="ru-RU"/>
              </w:rPr>
            </w:pPr>
            <w:r>
              <w:rPr>
                <w:lang w:val="ru-RU"/>
              </w:rPr>
              <w:t>49.3438</w:t>
            </w:r>
          </w:p>
        </w:tc>
      </w:tr>
    </w:tbl>
    <w:p w14:paraId="65FEDDCF" w14:textId="77777777" w:rsidR="00DA5351" w:rsidRDefault="00DA5351" w:rsidP="005D0E81">
      <w:pPr>
        <w:ind w:firstLine="709"/>
        <w:rPr>
          <w:lang w:val="ru-RU"/>
        </w:rPr>
      </w:pPr>
    </w:p>
    <w:p w14:paraId="58A5D423" w14:textId="77777777" w:rsidR="00B9585A" w:rsidRDefault="00B9585A" w:rsidP="005D0E81">
      <w:pPr>
        <w:ind w:firstLine="709"/>
        <w:rPr>
          <w:lang w:val="ru-RU"/>
        </w:rPr>
      </w:pPr>
      <w:r>
        <w:rPr>
          <w:lang w:val="ru-RU"/>
        </w:rPr>
        <w:t>Сравним результат:</w:t>
      </w:r>
      <w:r>
        <w:rPr>
          <w:lang w:val="ru-RU"/>
        </w:rPr>
        <w:br/>
      </w:r>
    </w:p>
    <w:p w14:paraId="08EC5D92" w14:textId="6CC827DE" w:rsidR="00DA5351" w:rsidRDefault="00B9585A" w:rsidP="00B9585A">
      <w:pPr>
        <w:rPr>
          <w:lang w:val="ru-RU"/>
        </w:rPr>
      </w:pPr>
      <w:r>
        <w:rPr>
          <w:noProof/>
        </w:rPr>
        <w:drawing>
          <wp:inline distT="0" distB="0" distL="0" distR="0" wp14:anchorId="144BD399" wp14:editId="32A10EBF">
            <wp:extent cx="6121400" cy="4584700"/>
            <wp:effectExtent l="0" t="0" r="0" b="12700"/>
            <wp:docPr id="7" name="Picture 7" descr="sources/diffr1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urces/diffr1r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66C3" w14:textId="77777777" w:rsidR="00B9585A" w:rsidRPr="00DA5351" w:rsidRDefault="00B9585A" w:rsidP="005D0E81">
      <w:pPr>
        <w:ind w:firstLine="709"/>
        <w:rPr>
          <w:lang w:val="ru-RU"/>
        </w:rPr>
      </w:pPr>
    </w:p>
    <w:p w14:paraId="33AE541D" w14:textId="77777777" w:rsidR="00B9585A" w:rsidRDefault="00B9585A" w:rsidP="005D0E81">
      <w:pPr>
        <w:ind w:firstLine="709"/>
        <w:rPr>
          <w:b/>
          <w:bCs/>
        </w:rPr>
      </w:pPr>
    </w:p>
    <w:p w14:paraId="0DF47AB2" w14:textId="77777777" w:rsidR="00B9585A" w:rsidRDefault="00B9585A" w:rsidP="005D0E81">
      <w:pPr>
        <w:ind w:firstLine="709"/>
        <w:rPr>
          <w:b/>
          <w:bCs/>
        </w:rPr>
      </w:pPr>
      <w:proofErr w:type="spellStart"/>
      <w:r>
        <w:rPr>
          <w:b/>
          <w:bCs/>
        </w:rPr>
        <w:lastRenderedPageBreak/>
        <w:t>Matlab</w:t>
      </w:r>
      <w:proofErr w:type="spellEnd"/>
    </w:p>
    <w:p w14:paraId="2C65D74B" w14:textId="77777777" w:rsidR="00B9585A" w:rsidRDefault="00B9585A" w:rsidP="005D0E81">
      <w:pPr>
        <w:ind w:firstLine="709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9585A" w14:paraId="3EA1AC0E" w14:textId="77777777" w:rsidTr="00B9585A">
        <w:tc>
          <w:tcPr>
            <w:tcW w:w="9627" w:type="dxa"/>
          </w:tcPr>
          <w:p w14:paraId="5969AD07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</w:t>
            </w:r>
          </w:p>
          <w:p w14:paraId="461FDD47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y1 = 3*x^2+6*y</w:t>
            </w:r>
          </w:p>
          <w:p w14:paraId="4F78D0AC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lb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0.0</w:t>
            </w:r>
          </w:p>
          <w:p w14:paraId="68EA3531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ub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0.5</w:t>
            </w:r>
          </w:p>
          <w:p w14:paraId="7C07896A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h = 0.1</w:t>
            </w:r>
          </w:p>
          <w:p w14:paraId="482FA7EF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</w:t>
            </w:r>
          </w:p>
          <w:p w14:paraId="674A628D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r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RungeMethod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(y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1,lb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,ub,h)</w:t>
            </w:r>
          </w:p>
          <w:p w14:paraId="2BB39630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2395768C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y2 = 3 + 18*x + 54*x^2 + 109*x^3 + 0.5*327*x^4</w:t>
            </w:r>
          </w:p>
          <w:p w14:paraId="37F19ACC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resy2=[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3,double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(subs(y2,x,0.1)),</w:t>
            </w:r>
          </w:p>
          <w:p w14:paraId="4ACC57F4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double(subs(y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,0.2)),</w:t>
            </w:r>
          </w:p>
          <w:p w14:paraId="1C570F4C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double(subs(y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,0.3)),</w:t>
            </w:r>
          </w:p>
          <w:p w14:paraId="52F2A06A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double(subs(y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,0.4)),</w:t>
            </w:r>
          </w:p>
          <w:p w14:paraId="4100D920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double(subs(y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,0.5))]</w:t>
            </w:r>
          </w:p>
          <w:p w14:paraId="58967990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1FC27A75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r.x,r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.y,r.x,resy2)</w:t>
            </w:r>
          </w:p>
          <w:p w14:paraId="02E098A0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return</w:t>
            </w:r>
          </w:p>
          <w:p w14:paraId="71B1AD4C" w14:textId="77777777" w:rsidR="00B9585A" w:rsidRDefault="00B9585A" w:rsidP="005D0E81">
            <w:pPr>
              <w:rPr>
                <w:b/>
                <w:bCs/>
              </w:rPr>
            </w:pPr>
          </w:p>
          <w:p w14:paraId="44DB2D97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res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RungeMethod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0,a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,b,h)</w:t>
            </w:r>
          </w:p>
          <w:p w14:paraId="2770C695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x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y</w:t>
            </w:r>
          </w:p>
          <w:p w14:paraId="2C7F1BF8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a</w:t>
            </w:r>
          </w:p>
          <w:p w14:paraId="2360CAC5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3</w:t>
            </w:r>
          </w:p>
          <w:p w14:paraId="534F9A97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</w:t>
            </w:r>
          </w:p>
          <w:p w14:paraId="2FEA8772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</w:t>
            </w:r>
          </w:p>
          <w:p w14:paraId="535AEC2A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&lt;b)</w:t>
            </w:r>
          </w:p>
          <w:p w14:paraId="6222F999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xk+h</w:t>
            </w:r>
            <w:proofErr w:type="spellEnd"/>
          </w:p>
          <w:p w14:paraId="72CE4376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k1 = h*double(subs(subs(f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,xk),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y,yk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))</w:t>
            </w:r>
          </w:p>
          <w:p w14:paraId="6DFF00BF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k2 = h*double(subs(subs(f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,xk+h*0.5),y,yk+k1/2))</w:t>
            </w:r>
          </w:p>
          <w:p w14:paraId="6ACC9B64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k3 = h*double(subs(subs(f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,xk+h*0.5),y,yk+k2/2))</w:t>
            </w:r>
          </w:p>
          <w:p w14:paraId="46723CD8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k4 = h*double(subs(subs(f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,xk+h),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y,yk+h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*k3))</w:t>
            </w:r>
          </w:p>
          <w:p w14:paraId="27950B81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+ (k1+2*k2+2*k3+k4)/6</w:t>
            </w:r>
          </w:p>
          <w:p w14:paraId="1BE70FF5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resx,xk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</w:t>
            </w:r>
          </w:p>
          <w:p w14:paraId="0A5BF769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resy,yk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</w:t>
            </w:r>
          </w:p>
          <w:p w14:paraId="052F1C9D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7B695F9D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res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struct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'x</w:t>
            </w:r>
            <w:proofErr w:type="gram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'y'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14860D2A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plot(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resx,resy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75B3B2EF" w14:textId="77777777" w:rsid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return</w:t>
            </w:r>
          </w:p>
          <w:p w14:paraId="45A74F80" w14:textId="6527D926" w:rsidR="00B9585A" w:rsidRPr="00B9585A" w:rsidRDefault="00B9585A" w:rsidP="00B9585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theme="minorBidi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</w:tbl>
    <w:p w14:paraId="6E73E654" w14:textId="77777777" w:rsidR="00B9585A" w:rsidRDefault="00B9585A" w:rsidP="005D0E81">
      <w:pPr>
        <w:ind w:firstLine="709"/>
        <w:rPr>
          <w:b/>
          <w:bCs/>
        </w:rPr>
      </w:pPr>
    </w:p>
    <w:p w14:paraId="505519D7" w14:textId="77777777" w:rsidR="00B9585A" w:rsidRDefault="00B9585A" w:rsidP="005D0E81">
      <w:pPr>
        <w:ind w:firstLine="709"/>
        <w:rPr>
          <w:b/>
          <w:bCs/>
        </w:rPr>
      </w:pPr>
    </w:p>
    <w:p w14:paraId="58027692" w14:textId="7713B968" w:rsidR="005C07D3" w:rsidRDefault="005C07D3" w:rsidP="005D0E81">
      <w:pPr>
        <w:ind w:firstLine="709"/>
      </w:pPr>
      <w:r w:rsidRPr="00BD48BD">
        <w:rPr>
          <w:b/>
          <w:bCs/>
        </w:rPr>
        <w:t>4</w:t>
      </w:r>
      <w:r w:rsidR="00722349">
        <w:rPr>
          <w:b/>
          <w:bCs/>
        </w:rPr>
        <w:t>6</w:t>
      </w:r>
      <w:r>
        <w:rPr>
          <w:b/>
          <w:bCs/>
        </w:rPr>
        <w:t>.</w:t>
      </w:r>
      <w:r>
        <w:t xml:space="preserve">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сроке</w:t>
      </w:r>
      <w:proofErr w:type="spellEnd"/>
      <w:r>
        <w:t xml:space="preserve"> </w:t>
      </w:r>
      <w:proofErr w:type="spellStart"/>
      <w:r>
        <w:t>службы</w:t>
      </w:r>
      <w:proofErr w:type="spellEnd"/>
      <w:r>
        <w:t xml:space="preserve"> </w:t>
      </w:r>
      <w:proofErr w:type="spellStart"/>
      <w:r>
        <w:t>электроламп</w:t>
      </w:r>
      <w:proofErr w:type="spellEnd"/>
      <w:r>
        <w:t xml:space="preserve">, </w:t>
      </w:r>
      <w:proofErr w:type="spellStart"/>
      <w:r>
        <w:t>соответствующие</w:t>
      </w:r>
      <w:proofErr w:type="spellEnd"/>
      <w:r>
        <w:t xml:space="preserve"> </w:t>
      </w:r>
      <w:proofErr w:type="spellStart"/>
      <w:r>
        <w:t>нормальному</w:t>
      </w:r>
      <w:proofErr w:type="spellEnd"/>
      <w:r>
        <w:t xml:space="preserve"> </w:t>
      </w:r>
      <w:proofErr w:type="spellStart"/>
      <w:r>
        <w:t>ходу</w:t>
      </w:r>
      <w:proofErr w:type="spellEnd"/>
      <w:r>
        <w:t xml:space="preserve"> </w:t>
      </w:r>
      <w:proofErr w:type="spellStart"/>
      <w:r>
        <w:t>технологического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,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вид</w:t>
      </w:r>
      <w:proofErr w:type="spellEnd"/>
      <w:r>
        <w:t>:</w:t>
      </w:r>
    </w:p>
    <w:p w14:paraId="718B962E" w14:textId="77777777" w:rsidR="005C07D3" w:rsidRDefault="005C07D3" w:rsidP="005D0E81">
      <w:pPr>
        <w:ind w:firstLine="709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1784"/>
        <w:gridCol w:w="1518"/>
        <w:gridCol w:w="1518"/>
      </w:tblGrid>
      <w:tr w:rsidR="005C07D3" w14:paraId="6208B0D2" w14:textId="77777777" w:rsidTr="00422DFF">
        <w:tc>
          <w:tcPr>
            <w:tcW w:w="4536" w:type="dxa"/>
          </w:tcPr>
          <w:p w14:paraId="130D4612" w14:textId="77777777" w:rsidR="005C07D3" w:rsidRDefault="005C07D3" w:rsidP="005D0E81">
            <w:proofErr w:type="spellStart"/>
            <w:r>
              <w:t>Срок</w:t>
            </w:r>
            <w:proofErr w:type="spellEnd"/>
            <w:r>
              <w:t xml:space="preserve"> </w:t>
            </w:r>
            <w:proofErr w:type="spellStart"/>
            <w:r>
              <w:t>службы</w:t>
            </w:r>
            <w:proofErr w:type="spellEnd"/>
            <w:r>
              <w:t xml:space="preserve"> </w:t>
            </w:r>
            <w:proofErr w:type="spellStart"/>
            <w:r>
              <w:t>ламп</w:t>
            </w:r>
            <w:proofErr w:type="spellEnd"/>
            <w:r>
              <w:t xml:space="preserve">, </w:t>
            </w:r>
            <w:proofErr w:type="spellStart"/>
            <w:r>
              <w:t>час</w:t>
            </w:r>
            <w:proofErr w:type="spellEnd"/>
          </w:p>
        </w:tc>
        <w:tc>
          <w:tcPr>
            <w:tcW w:w="1784" w:type="dxa"/>
          </w:tcPr>
          <w:p w14:paraId="7F45CE9E" w14:textId="5A70DDBE" w:rsidR="005C07D3" w:rsidRDefault="005C07D3" w:rsidP="005D0E81">
            <w:r>
              <w:t>900-110</w:t>
            </w:r>
            <w:r w:rsidR="00E121A3">
              <w:t>0</w:t>
            </w:r>
          </w:p>
        </w:tc>
        <w:tc>
          <w:tcPr>
            <w:tcW w:w="1518" w:type="dxa"/>
          </w:tcPr>
          <w:p w14:paraId="34147870" w14:textId="77777777" w:rsidR="005C07D3" w:rsidRDefault="005C07D3" w:rsidP="005D0E81">
            <w:r>
              <w:t>1100-1300</w:t>
            </w:r>
          </w:p>
        </w:tc>
        <w:tc>
          <w:tcPr>
            <w:tcW w:w="1518" w:type="dxa"/>
          </w:tcPr>
          <w:p w14:paraId="105D300A" w14:textId="77777777" w:rsidR="005C07D3" w:rsidRDefault="005C07D3" w:rsidP="005D0E81">
            <w:r>
              <w:t>1300-1500</w:t>
            </w:r>
          </w:p>
        </w:tc>
      </w:tr>
      <w:tr w:rsidR="005C07D3" w14:paraId="34B7D21A" w14:textId="77777777" w:rsidTr="00422DFF">
        <w:tc>
          <w:tcPr>
            <w:tcW w:w="4536" w:type="dxa"/>
          </w:tcPr>
          <w:p w14:paraId="0274432E" w14:textId="77777777" w:rsidR="005C07D3" w:rsidRDefault="005C07D3" w:rsidP="005D0E81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ламп</w:t>
            </w:r>
            <w:proofErr w:type="spellEnd"/>
          </w:p>
        </w:tc>
        <w:tc>
          <w:tcPr>
            <w:tcW w:w="1784" w:type="dxa"/>
          </w:tcPr>
          <w:p w14:paraId="4141FBDA" w14:textId="77777777" w:rsidR="005C07D3" w:rsidRDefault="005C07D3" w:rsidP="005D0E81">
            <w:r>
              <w:t>1000</w:t>
            </w:r>
          </w:p>
        </w:tc>
        <w:tc>
          <w:tcPr>
            <w:tcW w:w="1518" w:type="dxa"/>
          </w:tcPr>
          <w:p w14:paraId="1B67A042" w14:textId="77777777" w:rsidR="005C07D3" w:rsidRDefault="005C07D3" w:rsidP="005D0E81">
            <w:r>
              <w:t>6000</w:t>
            </w:r>
          </w:p>
        </w:tc>
        <w:tc>
          <w:tcPr>
            <w:tcW w:w="1518" w:type="dxa"/>
          </w:tcPr>
          <w:p w14:paraId="717BC815" w14:textId="77777777" w:rsidR="005C07D3" w:rsidRDefault="005C07D3" w:rsidP="005D0E81">
            <w:r>
              <w:t>3000</w:t>
            </w:r>
          </w:p>
        </w:tc>
      </w:tr>
      <w:tr w:rsidR="00E121A3" w14:paraId="5FDB6A10" w14:textId="77777777" w:rsidTr="00E121A3">
        <w:trPr>
          <w:trHeight w:val="273"/>
        </w:trPr>
        <w:tc>
          <w:tcPr>
            <w:tcW w:w="4536" w:type="dxa"/>
          </w:tcPr>
          <w:p w14:paraId="3042F0C0" w14:textId="7F80DF78" w:rsidR="00E121A3" w:rsidRDefault="00E121A3" w:rsidP="005D0E81">
            <w:proofErr w:type="spellStart"/>
            <w:r>
              <w:t>Контрольная</w:t>
            </w:r>
            <w:proofErr w:type="spellEnd"/>
            <w:r>
              <w:t xml:space="preserve"> </w:t>
            </w:r>
            <w:proofErr w:type="spellStart"/>
            <w:r>
              <w:t>выборка</w:t>
            </w:r>
            <w:proofErr w:type="spellEnd"/>
          </w:p>
        </w:tc>
        <w:tc>
          <w:tcPr>
            <w:tcW w:w="1784" w:type="dxa"/>
          </w:tcPr>
          <w:p w14:paraId="131AD2BD" w14:textId="0E0A01DF" w:rsidR="00E121A3" w:rsidRDefault="00E121A3" w:rsidP="005D0E81">
            <w:r>
              <w:t>60</w:t>
            </w:r>
          </w:p>
        </w:tc>
        <w:tc>
          <w:tcPr>
            <w:tcW w:w="1518" w:type="dxa"/>
          </w:tcPr>
          <w:p w14:paraId="07136019" w14:textId="30F6847B" w:rsidR="00E121A3" w:rsidRDefault="00E121A3" w:rsidP="005D0E81">
            <w:r>
              <w:t>80</w:t>
            </w:r>
          </w:p>
        </w:tc>
        <w:tc>
          <w:tcPr>
            <w:tcW w:w="1518" w:type="dxa"/>
          </w:tcPr>
          <w:p w14:paraId="0D5A64D8" w14:textId="7C452C8F" w:rsidR="00E121A3" w:rsidRDefault="00E121A3" w:rsidP="005D0E81">
            <w:r>
              <w:t>60</w:t>
            </w:r>
          </w:p>
        </w:tc>
      </w:tr>
    </w:tbl>
    <w:p w14:paraId="0B040EAF" w14:textId="77777777" w:rsidR="005C07D3" w:rsidRDefault="005C07D3" w:rsidP="005D0E81">
      <w:pPr>
        <w:ind w:firstLine="709"/>
      </w:pPr>
    </w:p>
    <w:p w14:paraId="551F8451" w14:textId="77777777" w:rsidR="005C07D3" w:rsidRDefault="005C07D3" w:rsidP="005D0E81">
      <w:pPr>
        <w:ind w:firstLine="709"/>
      </w:pPr>
      <w:proofErr w:type="spellStart"/>
      <w:r>
        <w:t>На</w:t>
      </w:r>
      <w:proofErr w:type="spellEnd"/>
      <w:r>
        <w:t xml:space="preserve"> </w:t>
      </w:r>
      <w:proofErr w:type="spellStart"/>
      <w:r>
        <w:t>основании</w:t>
      </w:r>
      <w:proofErr w:type="spellEnd"/>
      <w:r>
        <w:t xml:space="preserve"> </w:t>
      </w:r>
      <w:proofErr w:type="spellStart"/>
      <w:r>
        <w:t>контрольной</w:t>
      </w:r>
      <w:proofErr w:type="spellEnd"/>
      <w:r>
        <w:t xml:space="preserve"> </w:t>
      </w:r>
      <w:proofErr w:type="spellStart"/>
      <w:r>
        <w:t>выборки</w:t>
      </w:r>
      <w:proofErr w:type="spellEnd"/>
      <w:r>
        <w:t xml:space="preserve">, </w:t>
      </w:r>
      <w:proofErr w:type="spellStart"/>
      <w:r>
        <w:t>объем</w:t>
      </w:r>
      <w:proofErr w:type="spellEnd"/>
      <w:r>
        <w:t xml:space="preserve">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приведен</w:t>
      </w:r>
      <w:proofErr w:type="spellEnd"/>
      <w:r>
        <w:t xml:space="preserve"> </w:t>
      </w:r>
      <w:proofErr w:type="spellStart"/>
      <w:r>
        <w:t>ниже</w:t>
      </w:r>
      <w:proofErr w:type="spellEnd"/>
      <w:r>
        <w:t xml:space="preserve">,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заключение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устойчивости</w:t>
      </w:r>
      <w:proofErr w:type="spellEnd"/>
      <w:r>
        <w:t xml:space="preserve"> </w:t>
      </w:r>
      <w:proofErr w:type="spellStart"/>
      <w:r>
        <w:t>технологического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,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увеличении</w:t>
      </w:r>
      <w:proofErr w:type="spellEnd"/>
      <w:r>
        <w:t xml:space="preserve"> </w:t>
      </w:r>
      <w:proofErr w:type="spellStart"/>
      <w:r>
        <w:t>дисперсии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 xml:space="preserve"> </w:t>
      </w:r>
      <w:proofErr w:type="spellStart"/>
      <w:r>
        <w:t>наладки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34CEB03D" w14:textId="77777777" w:rsidR="00D57E3D" w:rsidRDefault="00D57E3D" w:rsidP="005D0E81">
      <w:pPr>
        <w:ind w:firstLine="709"/>
      </w:pPr>
    </w:p>
    <w:p w14:paraId="4998C50C" w14:textId="20996B8D" w:rsidR="00074E94" w:rsidRDefault="00D57E3D" w:rsidP="00D57E3D">
      <w:pPr>
        <w:rPr>
          <w:rFonts w:eastAsia="Times New Roman"/>
          <w:color w:val="000000"/>
        </w:rPr>
      </w:pPr>
      <w:proofErr w:type="spellStart"/>
      <w:r w:rsidRPr="00074E94">
        <w:rPr>
          <w:rFonts w:eastAsia="Times New Roman"/>
          <w:color w:val="000000"/>
        </w:rPr>
        <w:t>Для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решения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поставленной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задачи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необходимо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посчитать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среднее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выборочное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значение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срока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службы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ламп</w:t>
      </w:r>
      <w:proofErr w:type="spellEnd"/>
      <w:r w:rsidRPr="00074E94">
        <w:rPr>
          <w:rFonts w:eastAsia="Times New Roman"/>
          <w:color w:val="000000"/>
        </w:rPr>
        <w:t xml:space="preserve"> и </w:t>
      </w:r>
      <w:proofErr w:type="spellStart"/>
      <w:r w:rsidRPr="00074E94">
        <w:rPr>
          <w:rFonts w:eastAsia="Times New Roman"/>
          <w:color w:val="000000"/>
        </w:rPr>
        <w:t>сравнить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его</w:t>
      </w:r>
      <w:proofErr w:type="spellEnd"/>
      <w:r w:rsidRPr="00074E94">
        <w:rPr>
          <w:rFonts w:eastAsia="Times New Roman"/>
          <w:color w:val="000000"/>
        </w:rPr>
        <w:t xml:space="preserve"> с</w:t>
      </w:r>
      <w:r w:rsidRPr="00074E94">
        <w:rPr>
          <w:rStyle w:val="apple-converted-space"/>
          <w:rFonts w:eastAsia="Times New Roman"/>
          <w:color w:val="000000"/>
        </w:rPr>
        <w:t> </w:t>
      </w:r>
      <w:proofErr w:type="spellStart"/>
      <w:r w:rsidRPr="00074E94">
        <w:rPr>
          <w:rStyle w:val="grame"/>
          <w:rFonts w:eastAsia="Times New Roman"/>
          <w:color w:val="000000"/>
        </w:rPr>
        <w:t>теоретическим</w:t>
      </w:r>
      <w:proofErr w:type="spellEnd"/>
      <w:r w:rsidRPr="00074E94">
        <w:rPr>
          <w:rFonts w:eastAsia="Times New Roman"/>
          <w:color w:val="000000"/>
        </w:rPr>
        <w:t xml:space="preserve">. </w:t>
      </w:r>
      <w:proofErr w:type="spellStart"/>
      <w:r w:rsidRPr="00074E94">
        <w:rPr>
          <w:rFonts w:eastAsia="Times New Roman"/>
          <w:color w:val="000000"/>
        </w:rPr>
        <w:t>Если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выборочное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среднее</w:t>
      </w:r>
      <w:proofErr w:type="spellEnd"/>
      <w:r w:rsidRPr="00074E94">
        <w:rPr>
          <w:rStyle w:val="apple-converted-space"/>
          <w:rFonts w:eastAsia="Times New Roman"/>
          <w:color w:val="000000"/>
        </w:rPr>
        <w:t> </w:t>
      </w:r>
      <w:r w:rsidRPr="00074E94">
        <w:rPr>
          <w:rStyle w:val="spelle"/>
          <w:i/>
          <w:iCs/>
          <w:color w:val="000000"/>
        </w:rPr>
        <w:t>m</w:t>
      </w:r>
      <w:r w:rsidRPr="00074E94">
        <w:rPr>
          <w:rFonts w:eastAsia="Times New Roman"/>
          <w:i/>
          <w:iCs/>
          <w:color w:val="000000"/>
        </w:rPr>
        <w:t>(x)</w:t>
      </w:r>
      <w:r w:rsidRPr="00074E94">
        <w:rPr>
          <w:rStyle w:val="apple-converted-space"/>
          <w:rFonts w:eastAsia="Times New Roman"/>
          <w:color w:val="000000"/>
        </w:rPr>
        <w:t> </w:t>
      </w:r>
      <w:proofErr w:type="spellStart"/>
      <w:r w:rsidRPr="00074E94">
        <w:rPr>
          <w:rFonts w:eastAsia="Times New Roman"/>
          <w:color w:val="000000"/>
        </w:rPr>
        <w:t>больше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или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совпадает</w:t>
      </w:r>
      <w:proofErr w:type="spellEnd"/>
      <w:r w:rsidRPr="00074E94">
        <w:rPr>
          <w:rStyle w:val="apple-converted-space"/>
          <w:rFonts w:eastAsia="Times New Roman"/>
          <w:color w:val="000000"/>
        </w:rPr>
        <w:t> </w:t>
      </w:r>
      <w:r w:rsidRPr="00074E94">
        <w:rPr>
          <w:rStyle w:val="grame"/>
          <w:rFonts w:eastAsia="Times New Roman"/>
          <w:color w:val="000000"/>
        </w:rPr>
        <w:t>с</w:t>
      </w:r>
      <w:r w:rsidRPr="00074E94">
        <w:rPr>
          <w:rStyle w:val="apple-converted-space"/>
          <w:rFonts w:eastAsia="Times New Roman"/>
          <w:color w:val="000000"/>
        </w:rPr>
        <w:t> </w:t>
      </w:r>
      <w:proofErr w:type="spellStart"/>
      <w:r w:rsidRPr="00074E94">
        <w:rPr>
          <w:rStyle w:val="grame"/>
          <w:rFonts w:eastAsia="Times New Roman"/>
          <w:color w:val="000000"/>
        </w:rPr>
        <w:t>теоретическим</w:t>
      </w:r>
      <w:proofErr w:type="spellEnd"/>
      <w:r w:rsidRPr="00074E94">
        <w:rPr>
          <w:rStyle w:val="apple-converted-space"/>
          <w:rFonts w:eastAsia="Times New Roman"/>
          <w:color w:val="000000"/>
        </w:rPr>
        <w:t> </w:t>
      </w:r>
      <w:r w:rsidRPr="00074E94">
        <w:rPr>
          <w:rFonts w:eastAsia="Times New Roman"/>
          <w:i/>
          <w:iCs/>
          <w:color w:val="000000"/>
        </w:rPr>
        <w:t>m(v),</w:t>
      </w:r>
      <w:r w:rsidRPr="00074E94">
        <w:rPr>
          <w:rStyle w:val="apple-converted-space"/>
          <w:rFonts w:eastAsia="Times New Roman"/>
          <w:color w:val="000000"/>
        </w:rPr>
        <w:t> </w:t>
      </w:r>
      <w:proofErr w:type="spellStart"/>
      <w:r w:rsidRPr="00074E94">
        <w:rPr>
          <w:rFonts w:eastAsia="Times New Roman"/>
          <w:color w:val="000000"/>
        </w:rPr>
        <w:t>то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делается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вывод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об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устойчивости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технологического</w:t>
      </w:r>
      <w:proofErr w:type="spellEnd"/>
      <w:r w:rsidRPr="00074E94">
        <w:rPr>
          <w:rFonts w:eastAsia="Times New Roman"/>
          <w:color w:val="000000"/>
        </w:rPr>
        <w:t xml:space="preserve"> </w:t>
      </w:r>
      <w:proofErr w:type="spellStart"/>
      <w:r w:rsidRPr="00074E94">
        <w:rPr>
          <w:rFonts w:eastAsia="Times New Roman"/>
          <w:color w:val="000000"/>
        </w:rPr>
        <w:t>процесса</w:t>
      </w:r>
      <w:proofErr w:type="spellEnd"/>
      <w:r w:rsidRPr="00074E94">
        <w:rPr>
          <w:rFonts w:eastAsia="Times New Roman"/>
          <w:color w:val="000000"/>
        </w:rPr>
        <w:t>.</w:t>
      </w:r>
    </w:p>
    <w:p w14:paraId="1E52B798" w14:textId="77777777" w:rsidR="00BF4525" w:rsidRDefault="00BF4525" w:rsidP="00D57E3D">
      <w:pPr>
        <w:rPr>
          <w:rFonts w:eastAsia="Times New Roman"/>
          <w:color w:val="000000"/>
        </w:rPr>
      </w:pPr>
    </w:p>
    <w:p w14:paraId="6659FE9C" w14:textId="25898FF3" w:rsidR="00BF4525" w:rsidRPr="00BF4525" w:rsidRDefault="00BF4525" w:rsidP="00D57E3D">
      <w:pPr>
        <w:rPr>
          <w:rFonts w:eastAsia="Times New Roman"/>
          <w:b/>
          <w:color w:val="000000"/>
        </w:rPr>
      </w:pPr>
      <w:r w:rsidRPr="00BF4525">
        <w:rPr>
          <w:rFonts w:eastAsia="Times New Roman"/>
          <w:b/>
          <w:color w:val="000000"/>
        </w:rPr>
        <w:lastRenderedPageBreak/>
        <w:tab/>
      </w:r>
      <w:proofErr w:type="spellStart"/>
      <w:r w:rsidRPr="00BF4525">
        <w:rPr>
          <w:rFonts w:eastAsia="Times New Roman"/>
          <w:b/>
          <w:color w:val="000000"/>
        </w:rPr>
        <w:t>Решение</w:t>
      </w:r>
      <w:proofErr w:type="spellEnd"/>
    </w:p>
    <w:p w14:paraId="04CC39FA" w14:textId="3217D541" w:rsidR="00074E94" w:rsidRDefault="00317710" w:rsidP="00D57E3D">
      <w:pPr>
        <w:rPr>
          <w:rFonts w:eastAsia="Times New Roman"/>
          <w:color w:val="000000"/>
          <w:lang w:val="ru-RU"/>
        </w:rPr>
      </w:pPr>
      <m:oMathPara>
        <m:oMath>
          <m:r>
            <w:rPr>
              <w:rFonts w:ascii="Cambria Math" w:eastAsia="Times New Roman" w:hAnsi="Cambria Math"/>
              <w:color w:val="000000"/>
            </w:rPr>
            <m:t>n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</w:rPr>
                <m:t>v</m:t>
              </m:r>
            </m:e>
          </m:d>
          <m:r>
            <w:rPr>
              <w:rFonts w:ascii="Cambria Math" w:eastAsia="Times New Roman" w:hAnsi="Cambria Math"/>
              <w:color w:val="00000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color w:val="000000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/>
              <w:color w:val="000000"/>
              <w:lang w:val="ru-RU"/>
            </w:rPr>
            <m:t>=1000+6000+3000=1*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/>
                  <w:lang w:val="ru-RU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color w:val="000000"/>
                  <w:lang w:val="ru-RU"/>
                </w:rPr>
                <m:t>4</m:t>
              </m:r>
            </m:sup>
          </m:sSup>
        </m:oMath>
      </m:oMathPara>
    </w:p>
    <w:p w14:paraId="575CEF63" w14:textId="77777777" w:rsidR="00317710" w:rsidRPr="00317710" w:rsidRDefault="00317710" w:rsidP="00D57E3D">
      <w:pPr>
        <w:rPr>
          <w:rFonts w:eastAsia="Times New Roman"/>
          <w:color w:val="000000"/>
        </w:rPr>
      </w:pPr>
    </w:p>
    <w:p w14:paraId="055609DA" w14:textId="77777777" w:rsidR="005B3B50" w:rsidRDefault="005B3B50" w:rsidP="00B01AD5">
      <w:pPr>
        <w:rPr>
          <w:rFonts w:eastAsia="Times New Roman"/>
          <w:color w:val="000000"/>
        </w:rPr>
      </w:pPr>
    </w:p>
    <w:p w14:paraId="784BE5E7" w14:textId="25F99504" w:rsidR="00D57E3D" w:rsidRPr="00B01AD5" w:rsidRDefault="00317710" w:rsidP="00B01AD5">
      <w:pPr>
        <w:rPr>
          <w:rFonts w:eastAsiaTheme="minorEastAsia"/>
          <w:color w:val="000000"/>
          <w:lang w:val="ru-RU"/>
        </w:rPr>
      </w:pPr>
      <m:oMathPara>
        <m:oMath>
          <m:r>
            <w:rPr>
              <w:rFonts w:ascii="Cambria Math" w:eastAsia="Times New Roman" w:hAnsi="Cambria Math"/>
              <w:color w:val="000000"/>
            </w:rPr>
            <m:t>m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</w:rPr>
                <m:t>v</m:t>
              </m:r>
            </m:e>
          </m:d>
          <m:r>
            <w:rPr>
              <w:rFonts w:ascii="Cambria Math" w:eastAsia="Times New Roman" w:hAnsi="Cambria Math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000000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v</m:t>
                  </m:r>
                </m:e>
              </m:d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color w:val="000000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2</m:t>
                  </m:r>
                </m:sub>
              </m:sSub>
            </m:e>
          </m:nary>
          <m:r>
            <w:rPr>
              <w:rFonts w:ascii="Cambria Math" w:eastAsia="Times New Roman" w:hAnsi="Cambria Math"/>
              <w:color w:val="000000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1+1.2*6+1.4*3</m:t>
                  </m:r>
                </m:e>
              </m:d>
              <m:r>
                <w:rPr>
                  <w:rFonts w:ascii="Cambria Math" w:eastAsia="Times New Roman" w:hAnsi="Cambria Math"/>
                  <w:color w:val="000000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4</m:t>
                  </m:r>
                </m:sup>
              </m:sSup>
            </m:den>
          </m:f>
          <m:r>
            <w:rPr>
              <w:rFonts w:ascii="Cambria Math" w:eastAsia="Times New Roman" w:hAnsi="Cambria Math"/>
              <w:color w:val="000000"/>
              <w:lang w:val="ru-RU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lang w:val="ru-RU"/>
                </w:rPr>
                <m:t>1+</m:t>
              </m:r>
              <m:r>
                <w:rPr>
                  <w:rFonts w:ascii="Cambria Math" w:eastAsiaTheme="minorEastAsia" w:hAnsi="Cambria Math"/>
                  <w:color w:val="000000"/>
                  <w:lang w:val="ru-RU"/>
                </w:rPr>
                <m:t>7.2+4.2</m:t>
              </m:r>
              <m:ctrlPr>
                <w:rPr>
                  <w:rFonts w:ascii="Cambria Math" w:eastAsiaTheme="minorEastAsia" w:hAnsi="Cambria Math"/>
                  <w:i/>
                  <w:color w:val="000000"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color w:val="000000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lang w:val="ru-RU"/>
            </w:rPr>
            <m:t>=1.24*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lang w:val="ru-RU"/>
                </w:rPr>
                <m:t>3</m:t>
              </m:r>
            </m:sup>
          </m:sSup>
        </m:oMath>
      </m:oMathPara>
    </w:p>
    <w:p w14:paraId="5A9C5B37" w14:textId="77777777" w:rsidR="005B3B50" w:rsidRDefault="005B3B50" w:rsidP="00B01AD5">
      <w:pPr>
        <w:rPr>
          <w:rFonts w:eastAsiaTheme="minorEastAsia"/>
          <w:color w:val="000000"/>
        </w:rPr>
      </w:pPr>
    </w:p>
    <w:p w14:paraId="572E6304" w14:textId="28BB4754" w:rsidR="00B01AD5" w:rsidRPr="00B01AD5" w:rsidRDefault="00B01AD5" w:rsidP="00B01AD5">
      <w:pPr>
        <w:rPr>
          <w:rFonts w:eastAsiaTheme="minorEastAsia"/>
          <w:color w:val="000000"/>
          <w:lang w:val="ru-RU"/>
        </w:rPr>
      </w:pPr>
      <m:oMathPara>
        <m:oMath>
          <m:r>
            <w:rPr>
              <w:rFonts w:ascii="Cambria Math" w:eastAsia="Times New Roman" w:hAnsi="Cambria Math"/>
              <w:color w:val="000000"/>
            </w:rPr>
            <m:t>n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</w:rPr>
                <m:t>x</m:t>
              </m:r>
            </m:e>
          </m:d>
          <m:r>
            <w:rPr>
              <w:rFonts w:ascii="Cambria Math" w:eastAsia="Times New Roman" w:hAnsi="Cambria Math"/>
              <w:color w:val="00000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color w:val="000000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/>
              <w:color w:val="000000"/>
              <w:lang w:val="ru-RU"/>
            </w:rPr>
            <m:t>=60+80+60=200</m:t>
          </m:r>
        </m:oMath>
      </m:oMathPara>
    </w:p>
    <w:p w14:paraId="29EBD824" w14:textId="77777777" w:rsidR="005B3B50" w:rsidRDefault="005B3B50" w:rsidP="00B01AD5">
      <w:pPr>
        <w:rPr>
          <w:rFonts w:eastAsiaTheme="minorEastAsia"/>
          <w:color w:val="000000"/>
        </w:rPr>
      </w:pPr>
    </w:p>
    <w:p w14:paraId="66E63BBF" w14:textId="77777777" w:rsidR="00B01AD5" w:rsidRPr="00B01AD5" w:rsidRDefault="00B01AD5" w:rsidP="00B01AD5">
      <w:pPr>
        <w:rPr>
          <w:rFonts w:eastAsiaTheme="minorEastAsia"/>
          <w:color w:val="000000"/>
          <w:lang w:val="ru-RU"/>
        </w:rPr>
      </w:pPr>
      <m:oMathPara>
        <m:oMath>
          <m:r>
            <w:rPr>
              <w:rFonts w:ascii="Cambria Math" w:eastAsia="Times New Roman" w:hAnsi="Cambria Math"/>
              <w:color w:val="000000"/>
            </w:rPr>
            <m:t>m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</w:rPr>
                <m:t>x</m:t>
              </m:r>
            </m:e>
          </m:d>
          <m:r>
            <w:rPr>
              <w:rFonts w:ascii="Cambria Math" w:eastAsia="Times New Roman" w:hAnsi="Cambria Math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000000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x</m:t>
                  </m:r>
                </m:e>
              </m:d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color w:val="000000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2</m:t>
                  </m:r>
                </m:sub>
              </m:sSub>
            </m:e>
          </m:nary>
          <m:r>
            <w:rPr>
              <w:rFonts w:ascii="Cambria Math" w:eastAsia="Times New Roman" w:hAnsi="Cambria Math"/>
              <w:color w:val="000000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60+1.2*80+1.4*60</m:t>
                  </m:r>
                </m:e>
              </m:d>
              <m:r>
                <w:rPr>
                  <w:rFonts w:ascii="Cambria Math" w:eastAsia="Times New Roman" w:hAnsi="Cambria Math"/>
                  <w:color w:val="000000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color w:val="000000"/>
                  <w:lang w:val="ru-RU"/>
                </w:rPr>
                <m:t>200</m:t>
              </m:r>
            </m:den>
          </m:f>
        </m:oMath>
      </m:oMathPara>
    </w:p>
    <w:p w14:paraId="061E4E35" w14:textId="77777777" w:rsidR="005B3B50" w:rsidRDefault="005B3B50" w:rsidP="00B01AD5">
      <w:pPr>
        <w:rPr>
          <w:rFonts w:eastAsiaTheme="minorEastAsia"/>
          <w:color w:val="000000"/>
          <w:lang w:val="ru-RU"/>
        </w:rPr>
      </w:pPr>
    </w:p>
    <w:p w14:paraId="4B70A455" w14:textId="1525EF9B" w:rsidR="00B01AD5" w:rsidRPr="00B01AD5" w:rsidRDefault="00B01AD5" w:rsidP="00B01AD5">
      <w:pPr>
        <w:rPr>
          <w:rFonts w:eastAsiaTheme="minorEastAsia"/>
          <w:color w:val="000000"/>
          <w:lang w:val="ru-RU"/>
        </w:rPr>
      </w:pPr>
      <m:oMathPara>
        <m:oMath>
          <m:r>
            <w:rPr>
              <w:rFonts w:ascii="Cambria Math" w:eastAsia="Times New Roman" w:hAnsi="Cambria Math"/>
              <w:color w:val="000000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lang w:val="ru-RU"/>
                        </w:rPr>
                        <m:t>60+</m:t>
                      </m:r>
                      <m:r>
                        <w:rPr>
                          <w:rFonts w:ascii="Cambria Math" w:eastAsiaTheme="minorEastAsia" w:hAnsi="Cambria Math"/>
                          <w:color w:val="000000"/>
                          <w:lang w:val="ru-RU"/>
                        </w:rPr>
                        <m:t>96+84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lang w:val="ru-RU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color w:val="000000"/>
                      <w:lang w:val="ru-RU"/>
                    </w:rPr>
                    <m:t>*10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color w:val="000000"/>
              <w:lang w:val="ru-RU"/>
            </w:rPr>
            <m:t>=1.2*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lang w:val="ru-RU"/>
                </w:rPr>
                <m:t>3</m:t>
              </m:r>
            </m:sup>
          </m:sSup>
        </m:oMath>
      </m:oMathPara>
    </w:p>
    <w:p w14:paraId="38C73A85" w14:textId="77777777" w:rsidR="00B01AD5" w:rsidRDefault="00B01AD5" w:rsidP="00B01AD5">
      <w:pPr>
        <w:rPr>
          <w:rFonts w:eastAsiaTheme="minorEastAsia"/>
          <w:color w:val="000000"/>
          <w:lang w:val="ru-RU"/>
        </w:rPr>
      </w:pPr>
    </w:p>
    <w:p w14:paraId="4E1CE026" w14:textId="69668D97" w:rsidR="00B01AD5" w:rsidRPr="00B01AD5" w:rsidRDefault="00B01AD5" w:rsidP="00B01AD5">
      <w:pPr>
        <w:rPr>
          <w:rFonts w:eastAsiaTheme="minorEastAsia"/>
          <w:color w:val="000000"/>
          <w:lang w:val="ru-RU"/>
        </w:rPr>
      </w:pPr>
      <w:r>
        <w:rPr>
          <w:rFonts w:eastAsiaTheme="minorEastAsia"/>
          <w:color w:val="000000"/>
          <w:lang w:val="ru-RU"/>
        </w:rPr>
        <w:t xml:space="preserve">Как видно </w:t>
      </w:r>
      <w:r>
        <w:rPr>
          <w:rFonts w:eastAsiaTheme="minorEastAsia"/>
          <w:color w:val="000000"/>
        </w:rPr>
        <w:t>m(x)-m(v) = 1200-1240 = -40,</w:t>
      </w:r>
      <w:r>
        <w:rPr>
          <w:rFonts w:eastAsiaTheme="minorEastAsia"/>
          <w:color w:val="000000"/>
          <w:lang w:val="ru-RU"/>
        </w:rPr>
        <w:t xml:space="preserve"> следовательно, </w:t>
      </w:r>
      <w:r w:rsidRPr="00BF4525">
        <w:rPr>
          <w:rFonts w:eastAsiaTheme="minorEastAsia"/>
          <w:b/>
          <w:color w:val="000000"/>
          <w:lang w:val="ru-RU"/>
        </w:rPr>
        <w:t>технологический процесс неустойчив</w:t>
      </w:r>
      <w:r w:rsidR="00BF4525" w:rsidRPr="00BF4525">
        <w:rPr>
          <w:rFonts w:eastAsiaTheme="minorEastAsia"/>
          <w:b/>
          <w:color w:val="000000"/>
          <w:lang w:val="ru-RU"/>
        </w:rPr>
        <w:t>.</w:t>
      </w:r>
    </w:p>
    <w:p w14:paraId="28AB64F8" w14:textId="77777777" w:rsidR="00B01AD5" w:rsidRDefault="00B01AD5" w:rsidP="00B01AD5"/>
    <w:p w14:paraId="7AF7585C" w14:textId="77777777" w:rsidR="005C07D3" w:rsidRPr="005B3B50" w:rsidRDefault="005C07D3" w:rsidP="005D0E81">
      <w:pPr>
        <w:ind w:firstLine="709"/>
        <w:rPr>
          <w:u w:val="single"/>
          <w:lang w:val="ru-RU"/>
        </w:rPr>
      </w:pPr>
    </w:p>
    <w:p w14:paraId="7E05AD77" w14:textId="183ADFF8" w:rsidR="005C07D3" w:rsidRDefault="00722349" w:rsidP="005D0E81">
      <w:pPr>
        <w:ind w:firstLine="709"/>
      </w:pPr>
      <w:r>
        <w:rPr>
          <w:b/>
          <w:bCs/>
        </w:rPr>
        <w:t>56</w:t>
      </w:r>
      <w:r w:rsidR="005C07D3">
        <w:rPr>
          <w:b/>
          <w:bCs/>
        </w:rPr>
        <w:t>.</w:t>
      </w:r>
      <w:r w:rsidR="005C07D3">
        <w:t xml:space="preserve"> </w:t>
      </w:r>
      <w:proofErr w:type="spellStart"/>
      <w:r w:rsidR="005C07D3">
        <w:t>Методом</w:t>
      </w:r>
      <w:proofErr w:type="spellEnd"/>
      <w:r w:rsidR="005C07D3">
        <w:t xml:space="preserve"> </w:t>
      </w:r>
      <w:proofErr w:type="spellStart"/>
      <w:r w:rsidR="005C07D3">
        <w:t>наименьших</w:t>
      </w:r>
      <w:proofErr w:type="spellEnd"/>
      <w:r w:rsidR="005C07D3">
        <w:t xml:space="preserve"> </w:t>
      </w:r>
      <w:proofErr w:type="spellStart"/>
      <w:r w:rsidR="005C07D3">
        <w:t>квадратов</w:t>
      </w:r>
      <w:proofErr w:type="spellEnd"/>
      <w:r w:rsidR="005C07D3">
        <w:t xml:space="preserve"> </w:t>
      </w:r>
      <w:proofErr w:type="spellStart"/>
      <w:r w:rsidR="005C07D3">
        <w:t>найти</w:t>
      </w:r>
      <w:proofErr w:type="spellEnd"/>
      <w:r w:rsidR="005C07D3">
        <w:t xml:space="preserve"> </w:t>
      </w:r>
      <w:proofErr w:type="spellStart"/>
      <w:r w:rsidR="005C07D3">
        <w:t>эмпирическую</w:t>
      </w:r>
      <w:proofErr w:type="spellEnd"/>
      <w:r w:rsidR="005C07D3">
        <w:t xml:space="preserve"> </w:t>
      </w:r>
      <w:proofErr w:type="spellStart"/>
      <w:r w:rsidR="005C07D3">
        <w:t>формулу</w:t>
      </w:r>
      <w:proofErr w:type="spellEnd"/>
      <w:r w:rsidR="005C07D3">
        <w:t xml:space="preserve"> у=</w:t>
      </w:r>
      <w:proofErr w:type="spellStart"/>
      <w:r w:rsidR="005C07D3">
        <w:t>ах+b</w:t>
      </w:r>
      <w:proofErr w:type="spellEnd"/>
      <w:r w:rsidR="005C07D3">
        <w:t xml:space="preserve"> </w:t>
      </w:r>
      <w:proofErr w:type="spellStart"/>
      <w:r w:rsidR="005C07D3">
        <w:t>зависимости</w:t>
      </w:r>
      <w:proofErr w:type="spellEnd"/>
      <w:r w:rsidR="005C07D3">
        <w:t xml:space="preserve"> х и у, </w:t>
      </w:r>
      <w:proofErr w:type="spellStart"/>
      <w:r w:rsidR="005C07D3">
        <w:t>заданной</w:t>
      </w:r>
      <w:proofErr w:type="spellEnd"/>
      <w:r w:rsidR="005C07D3">
        <w:t xml:space="preserve"> </w:t>
      </w:r>
      <w:proofErr w:type="spellStart"/>
      <w:r w:rsidR="005C07D3">
        <w:t>таблицей</w:t>
      </w:r>
      <w:proofErr w:type="spellEnd"/>
      <w:r w:rsidR="005C07D3" w:rsidRPr="00BD48BD">
        <w:t xml:space="preserve"> </w:t>
      </w:r>
      <w:r w:rsidR="005C07D3">
        <w:t xml:space="preserve">и </w:t>
      </w:r>
      <w:proofErr w:type="spellStart"/>
      <w:r w:rsidR="005C07D3">
        <w:t>сделать</w:t>
      </w:r>
      <w:proofErr w:type="spellEnd"/>
      <w:r w:rsidR="005C07D3">
        <w:t xml:space="preserve"> </w:t>
      </w:r>
      <w:proofErr w:type="spellStart"/>
      <w:r w:rsidR="005C07D3">
        <w:t>прогноз</w:t>
      </w:r>
      <w:proofErr w:type="spellEnd"/>
      <w:r w:rsidR="005C07D3">
        <w:t xml:space="preserve"> </w:t>
      </w:r>
      <w:proofErr w:type="spellStart"/>
      <w:r w:rsidR="005C07D3">
        <w:t>на</w:t>
      </w:r>
      <w:proofErr w:type="spellEnd"/>
      <w:r w:rsidR="005C07D3">
        <w:t xml:space="preserve"> </w:t>
      </w:r>
      <w:proofErr w:type="spellStart"/>
      <w:r w:rsidR="005C07D3">
        <w:t>три</w:t>
      </w:r>
      <w:proofErr w:type="spellEnd"/>
      <w:r w:rsidR="005C07D3">
        <w:t xml:space="preserve"> </w:t>
      </w:r>
      <w:proofErr w:type="spellStart"/>
      <w:r w:rsidR="005C07D3">
        <w:t>шага</w:t>
      </w:r>
      <w:proofErr w:type="spellEnd"/>
      <w:r w:rsidR="005C07D3">
        <w:t xml:space="preserve"> </w:t>
      </w:r>
      <w:proofErr w:type="spellStart"/>
      <w:r w:rsidR="005C07D3">
        <w:t>вперед</w:t>
      </w:r>
      <w:proofErr w:type="spellEnd"/>
      <w:r w:rsidR="005C07D3">
        <w:t>.</w:t>
      </w:r>
    </w:p>
    <w:p w14:paraId="25AEE1B2" w14:textId="77777777" w:rsidR="00722349" w:rsidRDefault="00722349" w:rsidP="005D0E81">
      <w:pPr>
        <w:ind w:firstLine="709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722349" w14:paraId="75715BD8" w14:textId="77777777" w:rsidTr="00722349">
        <w:tc>
          <w:tcPr>
            <w:tcW w:w="1604" w:type="dxa"/>
          </w:tcPr>
          <w:p w14:paraId="5CB4A736" w14:textId="4B477C76" w:rsidR="00722349" w:rsidRDefault="00722349" w:rsidP="005D0E81">
            <w:r>
              <w:t>x</w:t>
            </w:r>
          </w:p>
        </w:tc>
        <w:tc>
          <w:tcPr>
            <w:tcW w:w="1604" w:type="dxa"/>
          </w:tcPr>
          <w:p w14:paraId="197FA740" w14:textId="5131128B" w:rsidR="00722349" w:rsidRDefault="00722349" w:rsidP="005D0E81">
            <w:r>
              <w:t>1</w:t>
            </w:r>
          </w:p>
        </w:tc>
        <w:tc>
          <w:tcPr>
            <w:tcW w:w="1604" w:type="dxa"/>
          </w:tcPr>
          <w:p w14:paraId="513FF38D" w14:textId="62A148BE" w:rsidR="00722349" w:rsidRDefault="00722349" w:rsidP="005D0E81">
            <w:r>
              <w:t>2</w:t>
            </w:r>
          </w:p>
        </w:tc>
        <w:tc>
          <w:tcPr>
            <w:tcW w:w="1605" w:type="dxa"/>
          </w:tcPr>
          <w:p w14:paraId="1D6F55FF" w14:textId="60709097" w:rsidR="00722349" w:rsidRDefault="00722349" w:rsidP="005D0E81">
            <w:r>
              <w:t>3</w:t>
            </w:r>
          </w:p>
        </w:tc>
        <w:tc>
          <w:tcPr>
            <w:tcW w:w="1605" w:type="dxa"/>
          </w:tcPr>
          <w:p w14:paraId="5342CF15" w14:textId="5967DC74" w:rsidR="00722349" w:rsidRDefault="00722349" w:rsidP="005D0E81">
            <w:r>
              <w:t>4</w:t>
            </w:r>
          </w:p>
        </w:tc>
        <w:tc>
          <w:tcPr>
            <w:tcW w:w="1605" w:type="dxa"/>
          </w:tcPr>
          <w:p w14:paraId="450F425A" w14:textId="008121B1" w:rsidR="00722349" w:rsidRDefault="00722349" w:rsidP="005D0E81">
            <w:r>
              <w:t>5</w:t>
            </w:r>
          </w:p>
        </w:tc>
      </w:tr>
      <w:tr w:rsidR="00722349" w14:paraId="76AC4E5F" w14:textId="77777777" w:rsidTr="00722349">
        <w:tc>
          <w:tcPr>
            <w:tcW w:w="1604" w:type="dxa"/>
          </w:tcPr>
          <w:p w14:paraId="18DD75EA" w14:textId="62C1DE7F" w:rsidR="00722349" w:rsidRDefault="00722349" w:rsidP="005D0E81">
            <w:r>
              <w:t>y</w:t>
            </w:r>
          </w:p>
        </w:tc>
        <w:tc>
          <w:tcPr>
            <w:tcW w:w="1604" w:type="dxa"/>
          </w:tcPr>
          <w:p w14:paraId="03016302" w14:textId="74F624B7" w:rsidR="00722349" w:rsidRDefault="00722349" w:rsidP="005D0E81">
            <w:r>
              <w:t>3.9</w:t>
            </w:r>
          </w:p>
        </w:tc>
        <w:tc>
          <w:tcPr>
            <w:tcW w:w="1604" w:type="dxa"/>
          </w:tcPr>
          <w:p w14:paraId="674004C3" w14:textId="21EB8123" w:rsidR="00722349" w:rsidRDefault="00722349" w:rsidP="005D0E81">
            <w:r>
              <w:t>4.9</w:t>
            </w:r>
          </w:p>
        </w:tc>
        <w:tc>
          <w:tcPr>
            <w:tcW w:w="1605" w:type="dxa"/>
          </w:tcPr>
          <w:p w14:paraId="1E03A029" w14:textId="62C5D615" w:rsidR="00722349" w:rsidRDefault="00722349" w:rsidP="005D0E81">
            <w:r>
              <w:t>3.4</w:t>
            </w:r>
          </w:p>
        </w:tc>
        <w:tc>
          <w:tcPr>
            <w:tcW w:w="1605" w:type="dxa"/>
          </w:tcPr>
          <w:p w14:paraId="0C23FDEB" w14:textId="5AB2D093" w:rsidR="00722349" w:rsidRDefault="00722349" w:rsidP="005D0E81">
            <w:r>
              <w:t>1.4</w:t>
            </w:r>
          </w:p>
        </w:tc>
        <w:tc>
          <w:tcPr>
            <w:tcW w:w="1605" w:type="dxa"/>
          </w:tcPr>
          <w:p w14:paraId="5BD0DC9D" w14:textId="18F8754A" w:rsidR="00722349" w:rsidRDefault="00722349" w:rsidP="005D0E81">
            <w:r>
              <w:t>1.9</w:t>
            </w:r>
          </w:p>
        </w:tc>
      </w:tr>
    </w:tbl>
    <w:p w14:paraId="7D516A27" w14:textId="77777777" w:rsidR="00246A20" w:rsidRDefault="00246A20" w:rsidP="00722349">
      <w:pPr>
        <w:ind w:right="-185" w:firstLine="720"/>
        <w:jc w:val="center"/>
        <w:rPr>
          <w:color w:val="000000"/>
          <w:szCs w:val="28"/>
        </w:rPr>
      </w:pPr>
    </w:p>
    <w:p w14:paraId="46A21283" w14:textId="2E19CF9E" w:rsidR="003863F0" w:rsidRDefault="005F1A46" w:rsidP="00722349">
      <w:pPr>
        <w:ind w:right="-185" w:firstLine="72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Как известно по методу наименьших квадратов</w:t>
      </w:r>
      <w:r w:rsidR="00961F52">
        <w:rPr>
          <w:color w:val="000000"/>
          <w:szCs w:val="28"/>
          <w:lang w:val="ru-RU"/>
        </w:rPr>
        <w:t>, коэффициенты определяются системой:</w:t>
      </w:r>
    </w:p>
    <w:p w14:paraId="75B07866" w14:textId="77777777" w:rsidR="00961F52" w:rsidRDefault="00961F52" w:rsidP="00722349">
      <w:pPr>
        <w:ind w:right="-185" w:firstLine="720"/>
        <w:jc w:val="center"/>
        <w:rPr>
          <w:color w:val="000000"/>
          <w:szCs w:val="28"/>
          <w:lang w:val="ru-RU"/>
        </w:rPr>
      </w:pPr>
    </w:p>
    <w:p w14:paraId="2F3E99A5" w14:textId="69C8586E" w:rsidR="00961F52" w:rsidRPr="00961F52" w:rsidRDefault="00961F52" w:rsidP="00722349">
      <w:pPr>
        <w:ind w:right="-185" w:firstLine="720"/>
        <w:jc w:val="center"/>
        <w:rPr>
          <w:rFonts w:eastAsiaTheme="minorEastAsia"/>
          <w:color w:val="000000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ru-RU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Cs w:val="28"/>
              <w:lang w:val="ru-RU"/>
            </w:rPr>
            <m:t>+bn=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14:paraId="45F565A1" w14:textId="365B67CF" w:rsidR="00961F52" w:rsidRPr="00961F52" w:rsidRDefault="00961F52" w:rsidP="00722349">
      <w:pPr>
        <w:ind w:right="-185" w:firstLine="720"/>
        <w:jc w:val="center"/>
        <w:rPr>
          <w:rFonts w:eastAsiaTheme="minorEastAsia"/>
          <w:color w:val="000000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ru-RU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color w:val="000000"/>
              <w:szCs w:val="28"/>
              <w:lang w:val="ru-RU"/>
            </w:rPr>
            <m:t>+b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14:paraId="5669AF63" w14:textId="77777777" w:rsidR="00961F52" w:rsidRDefault="00961F52" w:rsidP="00722349">
      <w:pPr>
        <w:ind w:right="-185" w:firstLine="720"/>
        <w:jc w:val="center"/>
        <w:rPr>
          <w:rFonts w:eastAsiaTheme="minorEastAsia"/>
          <w:color w:val="000000"/>
          <w:szCs w:val="28"/>
          <w:lang w:val="ru-RU"/>
        </w:rPr>
      </w:pPr>
    </w:p>
    <w:p w14:paraId="640DA3D2" w14:textId="77777777" w:rsidR="00961F52" w:rsidRDefault="00961F52" w:rsidP="00722349">
      <w:pPr>
        <w:ind w:right="-185" w:firstLine="720"/>
        <w:jc w:val="center"/>
        <w:rPr>
          <w:rFonts w:eastAsiaTheme="minorEastAsia"/>
          <w:color w:val="000000"/>
          <w:szCs w:val="28"/>
          <w:lang w:val="ru-RU"/>
        </w:rPr>
      </w:pPr>
    </w:p>
    <w:p w14:paraId="7FBCD00F" w14:textId="489FA795" w:rsidR="00961F52" w:rsidRPr="00961F52" w:rsidRDefault="00961F52" w:rsidP="00722349">
      <w:pPr>
        <w:ind w:right="-185" w:firstLine="720"/>
        <w:jc w:val="center"/>
        <w:rPr>
          <w:rFonts w:eastAsiaTheme="minorEastAsia"/>
          <w:color w:val="000000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ru-RU"/>
            </w:rPr>
            <m:t>15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a+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5b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=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15.5</m:t>
          </m:r>
        </m:oMath>
      </m:oMathPara>
    </w:p>
    <w:p w14:paraId="51750AA9" w14:textId="00565EDE" w:rsidR="00961F52" w:rsidRPr="00961F52" w:rsidRDefault="00961F52" w:rsidP="00722349">
      <w:pPr>
        <w:ind w:right="-185" w:firstLine="720"/>
        <w:jc w:val="center"/>
        <w:rPr>
          <w:rFonts w:eastAsiaTheme="minorEastAsia"/>
          <w:color w:val="000000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ru-RU"/>
            </w:rPr>
            <m:t>55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a+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15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b=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39</m:t>
          </m:r>
        </m:oMath>
      </m:oMathPara>
    </w:p>
    <w:p w14:paraId="0C8210CA" w14:textId="77777777" w:rsidR="00961F52" w:rsidRDefault="00961F52" w:rsidP="00722349">
      <w:pPr>
        <w:ind w:right="-185" w:firstLine="720"/>
        <w:jc w:val="center"/>
        <w:rPr>
          <w:rFonts w:eastAsiaTheme="minorEastAsia"/>
          <w:color w:val="000000"/>
          <w:szCs w:val="28"/>
          <w:lang w:val="ru-RU"/>
        </w:rPr>
      </w:pPr>
    </w:p>
    <w:p w14:paraId="7E911550" w14:textId="4B2D28D3" w:rsidR="00961F52" w:rsidRPr="00961F52" w:rsidRDefault="00961F52" w:rsidP="00722349">
      <w:pPr>
        <w:ind w:right="-185" w:firstLine="720"/>
        <w:jc w:val="center"/>
        <w:rPr>
          <w:rFonts w:eastAsiaTheme="minorEastAsia"/>
          <w:color w:val="000000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ru-RU"/>
            </w:rPr>
            <m:t>b=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3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.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1-3a</m:t>
          </m:r>
        </m:oMath>
      </m:oMathPara>
    </w:p>
    <w:p w14:paraId="30E97F4D" w14:textId="03BBFBB2" w:rsidR="00961F52" w:rsidRPr="00961F52" w:rsidRDefault="00961F52" w:rsidP="00722349">
      <w:pPr>
        <w:ind w:right="-185" w:firstLine="720"/>
        <w:jc w:val="center"/>
        <w:rPr>
          <w:rFonts w:eastAsiaTheme="minorEastAsia"/>
          <w:color w:val="000000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ru-RU"/>
            </w:rPr>
            <m:t>55a+15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(3.1-3a)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=39</m:t>
          </m:r>
        </m:oMath>
      </m:oMathPara>
    </w:p>
    <w:p w14:paraId="414F3864" w14:textId="77777777" w:rsidR="00961F52" w:rsidRDefault="00961F52" w:rsidP="00722349">
      <w:pPr>
        <w:ind w:right="-185" w:firstLine="720"/>
        <w:jc w:val="center"/>
        <w:rPr>
          <w:rFonts w:eastAsiaTheme="minorEastAsia"/>
          <w:color w:val="000000"/>
          <w:szCs w:val="28"/>
          <w:lang w:val="ru-RU"/>
        </w:rPr>
      </w:pPr>
    </w:p>
    <w:p w14:paraId="095A8EB4" w14:textId="567659CC" w:rsidR="00961F52" w:rsidRDefault="00961F52" w:rsidP="00722349">
      <w:pPr>
        <w:ind w:right="-185" w:firstLine="720"/>
        <w:jc w:val="center"/>
        <w:rPr>
          <w:rFonts w:eastAsiaTheme="minorEastAsia"/>
          <w:color w:val="000000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ru-RU"/>
            </w:rPr>
            <m:t>b=3.1-3a</m:t>
          </m:r>
        </m:oMath>
      </m:oMathPara>
    </w:p>
    <w:p w14:paraId="1D955093" w14:textId="72EF12D7" w:rsidR="00961F52" w:rsidRPr="00961F52" w:rsidRDefault="00961F52" w:rsidP="00722349">
      <w:pPr>
        <w:ind w:right="-185" w:firstLine="720"/>
        <w:jc w:val="center"/>
        <w:rPr>
          <w:rFonts w:eastAsiaTheme="minorEastAsia"/>
          <w:color w:val="000000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ru-RU"/>
            </w:rPr>
            <m:t>55a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-45a=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39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-46.5</m:t>
          </m:r>
        </m:oMath>
      </m:oMathPara>
    </w:p>
    <w:p w14:paraId="2FECDF7D" w14:textId="77777777" w:rsidR="00961F52" w:rsidRDefault="00961F52" w:rsidP="00961F52">
      <w:pPr>
        <w:ind w:right="-185"/>
        <w:rPr>
          <w:rFonts w:eastAsiaTheme="minorEastAsia"/>
          <w:color w:val="000000"/>
          <w:szCs w:val="28"/>
          <w:lang w:val="ru-RU"/>
        </w:rPr>
      </w:pPr>
    </w:p>
    <w:p w14:paraId="270C860A" w14:textId="793481F2" w:rsidR="00961F52" w:rsidRPr="00961F52" w:rsidRDefault="00961F52" w:rsidP="00961F52">
      <w:pPr>
        <w:ind w:right="-185"/>
        <w:rPr>
          <w:rFonts w:eastAsiaTheme="minorEastAsia"/>
          <w:color w:val="000000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ru-RU"/>
            </w:rPr>
            <m:t>b=3.1-3a</m:t>
          </m:r>
        </m:oMath>
      </m:oMathPara>
    </w:p>
    <w:p w14:paraId="70D888F2" w14:textId="7EC3E4BB" w:rsidR="00961F52" w:rsidRPr="00961F52" w:rsidRDefault="00961F52" w:rsidP="00961F52">
      <w:pPr>
        <w:ind w:right="-185"/>
        <w:rPr>
          <w:rFonts w:eastAsiaTheme="minorEastAsia"/>
          <w:color w:val="000000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ru-RU"/>
            </w:rPr>
            <m:t>a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=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-0.75</m:t>
          </m:r>
        </m:oMath>
      </m:oMathPara>
    </w:p>
    <w:p w14:paraId="1673F9D2" w14:textId="641B8698" w:rsidR="00961F52" w:rsidRPr="002438F2" w:rsidRDefault="00961F52" w:rsidP="00961F52">
      <w:pPr>
        <w:ind w:right="-185"/>
        <w:rPr>
          <w:rFonts w:eastAsiaTheme="minorEastAsia"/>
          <w:color w:val="000000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ru-RU"/>
            </w:rPr>
            <m:t>b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=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5.3</m:t>
          </m:r>
          <m:r>
            <w:rPr>
              <w:rFonts w:ascii="Cambria Math" w:hAnsi="Cambria Math"/>
              <w:color w:val="000000"/>
              <w:szCs w:val="28"/>
              <w:lang w:val="ru-RU"/>
            </w:rPr>
            <m:t>5</m:t>
          </m:r>
        </m:oMath>
      </m:oMathPara>
    </w:p>
    <w:p w14:paraId="480DE9FF" w14:textId="77777777" w:rsidR="002438F2" w:rsidRDefault="002438F2" w:rsidP="00961F52">
      <w:pPr>
        <w:ind w:right="-185"/>
        <w:rPr>
          <w:rFonts w:eastAsiaTheme="minorEastAsia"/>
          <w:color w:val="000000"/>
          <w:szCs w:val="28"/>
          <w:lang w:val="ru-RU"/>
        </w:rPr>
      </w:pPr>
    </w:p>
    <w:p w14:paraId="0CBC866A" w14:textId="77777777" w:rsidR="002438F2" w:rsidRDefault="002438F2" w:rsidP="00961F52">
      <w:pPr>
        <w:ind w:right="-185"/>
        <w:rPr>
          <w:rFonts w:eastAsiaTheme="minorEastAsia"/>
          <w:color w:val="000000"/>
          <w:szCs w:val="28"/>
          <w:lang w:val="ru-RU"/>
        </w:rPr>
      </w:pPr>
      <w:r>
        <w:rPr>
          <w:rFonts w:eastAsiaTheme="minorEastAsia"/>
          <w:color w:val="000000"/>
          <w:szCs w:val="28"/>
          <w:lang w:val="ru-RU"/>
        </w:rPr>
        <w:lastRenderedPageBreak/>
        <w:t>Эмпирическая формула:</w:t>
      </w:r>
    </w:p>
    <w:p w14:paraId="0F0752F5" w14:textId="5AF6941B" w:rsidR="002438F2" w:rsidRPr="002438F2" w:rsidRDefault="002438F2" w:rsidP="00961F52">
      <w:pPr>
        <w:ind w:right="-185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y=-0.75x+5.35</m:t>
          </m:r>
        </m:oMath>
      </m:oMathPara>
    </w:p>
    <w:p w14:paraId="409CBE67" w14:textId="77777777" w:rsidR="002438F2" w:rsidRDefault="002438F2" w:rsidP="00961F52">
      <w:pPr>
        <w:ind w:right="-185"/>
        <w:rPr>
          <w:rFonts w:eastAsiaTheme="minorEastAsia"/>
          <w:color w:val="000000"/>
          <w:szCs w:val="28"/>
        </w:rPr>
      </w:pPr>
    </w:p>
    <w:p w14:paraId="02540F4A" w14:textId="6A854E2E" w:rsidR="002438F2" w:rsidRPr="002438F2" w:rsidRDefault="002438F2" w:rsidP="00961F52">
      <w:pPr>
        <w:ind w:right="-185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y</m:t>
          </m:r>
          <m:r>
            <w:rPr>
              <w:rFonts w:ascii="Cambria Math" w:hAnsi="Cambria Math"/>
              <w:color w:val="000000"/>
              <w:szCs w:val="28"/>
            </w:rPr>
            <m:t>(6)</m:t>
          </m:r>
          <m:r>
            <w:rPr>
              <w:rFonts w:ascii="Cambria Math" w:hAnsi="Cambria Math"/>
              <w:color w:val="000000"/>
              <w:szCs w:val="28"/>
            </w:rPr>
            <m:t>=</m:t>
          </m:r>
          <m:r>
            <w:rPr>
              <w:rFonts w:ascii="Cambria Math" w:hAnsi="Cambria Math"/>
              <w:color w:val="000000"/>
              <w:szCs w:val="28"/>
            </w:rPr>
            <m:t>0.85</m:t>
          </m:r>
        </m:oMath>
      </m:oMathPara>
    </w:p>
    <w:p w14:paraId="17152EED" w14:textId="511024E7" w:rsidR="002438F2" w:rsidRPr="002438F2" w:rsidRDefault="002438F2" w:rsidP="00961F52">
      <w:pPr>
        <w:ind w:right="-185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y</m:t>
          </m:r>
          <m:r>
            <w:rPr>
              <w:rFonts w:ascii="Cambria Math" w:hAnsi="Cambria Math"/>
              <w:color w:val="000000"/>
              <w:szCs w:val="28"/>
            </w:rPr>
            <m:t>(7</m:t>
          </m:r>
          <m:r>
            <w:rPr>
              <w:rFonts w:ascii="Cambria Math" w:hAnsi="Cambria Math"/>
              <w:color w:val="000000"/>
              <w:szCs w:val="28"/>
            </w:rPr>
            <m:t>)=0.</m:t>
          </m:r>
          <m:r>
            <w:rPr>
              <w:rFonts w:ascii="Cambria Math" w:hAnsi="Cambria Math"/>
              <w:color w:val="000000"/>
              <w:szCs w:val="28"/>
            </w:rPr>
            <m:t>1</m:t>
          </m:r>
        </m:oMath>
      </m:oMathPara>
    </w:p>
    <w:p w14:paraId="7364A1EF" w14:textId="78751180" w:rsidR="002438F2" w:rsidRPr="002438F2" w:rsidRDefault="002438F2" w:rsidP="00961F52">
      <w:pPr>
        <w:ind w:right="-185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8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</m:t>
          </m:r>
          <m:r>
            <w:rPr>
              <w:rFonts w:ascii="Cambria Math" w:hAnsi="Cambria Math"/>
              <w:color w:val="000000"/>
              <w:szCs w:val="28"/>
            </w:rPr>
            <m:t>-0.6</m:t>
          </m:r>
          <m:r>
            <w:rPr>
              <w:rFonts w:ascii="Cambria Math" w:hAnsi="Cambria Math"/>
              <w:color w:val="000000"/>
              <w:szCs w:val="28"/>
            </w:rPr>
            <m:t>5</m:t>
          </m:r>
        </m:oMath>
      </m:oMathPara>
    </w:p>
    <w:p w14:paraId="3C2AC5D5" w14:textId="77777777" w:rsidR="00961F52" w:rsidRPr="00961F52" w:rsidRDefault="00961F52" w:rsidP="00961F52">
      <w:pPr>
        <w:ind w:right="-185"/>
        <w:rPr>
          <w:rFonts w:eastAsiaTheme="minorEastAsia"/>
          <w:color w:val="000000"/>
          <w:szCs w:val="28"/>
          <w:lang w:val="ru-RU"/>
        </w:rPr>
      </w:pPr>
    </w:p>
    <w:p w14:paraId="6BAA4EAE" w14:textId="77777777" w:rsidR="00961F52" w:rsidRDefault="00961F52" w:rsidP="00722349">
      <w:pPr>
        <w:ind w:right="-185" w:firstLine="720"/>
        <w:jc w:val="center"/>
        <w:rPr>
          <w:rFonts w:eastAsiaTheme="minorEastAsia"/>
          <w:color w:val="000000"/>
          <w:szCs w:val="28"/>
          <w:lang w:val="ru-RU"/>
        </w:rPr>
      </w:pPr>
    </w:p>
    <w:p w14:paraId="5B35AF91" w14:textId="77777777" w:rsidR="00961F52" w:rsidRPr="005F1A46" w:rsidRDefault="00961F52" w:rsidP="00722349">
      <w:pPr>
        <w:ind w:right="-185" w:firstLine="720"/>
        <w:jc w:val="center"/>
        <w:rPr>
          <w:color w:val="000000"/>
          <w:szCs w:val="28"/>
          <w:lang w:val="ru-RU"/>
        </w:rPr>
      </w:pPr>
      <w:bookmarkStart w:id="0" w:name="_GoBack"/>
      <w:bookmarkEnd w:id="0"/>
    </w:p>
    <w:sectPr w:rsidR="00961F52" w:rsidRPr="005F1A46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D3"/>
    <w:rsid w:val="00004651"/>
    <w:rsid w:val="00023DA8"/>
    <w:rsid w:val="0005754A"/>
    <w:rsid w:val="00074E94"/>
    <w:rsid w:val="00090508"/>
    <w:rsid w:val="000D4FBE"/>
    <w:rsid w:val="00106414"/>
    <w:rsid w:val="0011225E"/>
    <w:rsid w:val="001308A6"/>
    <w:rsid w:val="00134222"/>
    <w:rsid w:val="001570A8"/>
    <w:rsid w:val="00191D61"/>
    <w:rsid w:val="001D5DF1"/>
    <w:rsid w:val="001E148D"/>
    <w:rsid w:val="00212273"/>
    <w:rsid w:val="0021259C"/>
    <w:rsid w:val="00221139"/>
    <w:rsid w:val="002434F3"/>
    <w:rsid w:val="002438F2"/>
    <w:rsid w:val="00246A20"/>
    <w:rsid w:val="002C71E0"/>
    <w:rsid w:val="002E00AC"/>
    <w:rsid w:val="00317710"/>
    <w:rsid w:val="00362309"/>
    <w:rsid w:val="00374A19"/>
    <w:rsid w:val="003863F0"/>
    <w:rsid w:val="003A2CCA"/>
    <w:rsid w:val="003C1E81"/>
    <w:rsid w:val="0040121B"/>
    <w:rsid w:val="004035F5"/>
    <w:rsid w:val="004176A3"/>
    <w:rsid w:val="00422DFF"/>
    <w:rsid w:val="004D5027"/>
    <w:rsid w:val="004D6669"/>
    <w:rsid w:val="005132E3"/>
    <w:rsid w:val="00551EDB"/>
    <w:rsid w:val="00556AE4"/>
    <w:rsid w:val="005B3B50"/>
    <w:rsid w:val="005C07D3"/>
    <w:rsid w:val="005D0E81"/>
    <w:rsid w:val="005D458B"/>
    <w:rsid w:val="005F1A46"/>
    <w:rsid w:val="00602C4B"/>
    <w:rsid w:val="006264C8"/>
    <w:rsid w:val="00640324"/>
    <w:rsid w:val="006907A3"/>
    <w:rsid w:val="006C1717"/>
    <w:rsid w:val="006E6C31"/>
    <w:rsid w:val="00707E6F"/>
    <w:rsid w:val="00721A0C"/>
    <w:rsid w:val="00722349"/>
    <w:rsid w:val="00744C27"/>
    <w:rsid w:val="007477B7"/>
    <w:rsid w:val="00757C1B"/>
    <w:rsid w:val="00786AC7"/>
    <w:rsid w:val="007E7022"/>
    <w:rsid w:val="008003BE"/>
    <w:rsid w:val="00801DAA"/>
    <w:rsid w:val="00826A04"/>
    <w:rsid w:val="008B4E39"/>
    <w:rsid w:val="008B61CC"/>
    <w:rsid w:val="009127FA"/>
    <w:rsid w:val="00961F52"/>
    <w:rsid w:val="009800F5"/>
    <w:rsid w:val="00985F7D"/>
    <w:rsid w:val="00995056"/>
    <w:rsid w:val="00995B45"/>
    <w:rsid w:val="009E3C34"/>
    <w:rsid w:val="009E7037"/>
    <w:rsid w:val="009F0A01"/>
    <w:rsid w:val="009F3988"/>
    <w:rsid w:val="00A1547C"/>
    <w:rsid w:val="00A37F9F"/>
    <w:rsid w:val="00A40374"/>
    <w:rsid w:val="00A57B05"/>
    <w:rsid w:val="00A7752F"/>
    <w:rsid w:val="00AC36C7"/>
    <w:rsid w:val="00AE3F43"/>
    <w:rsid w:val="00AE44AA"/>
    <w:rsid w:val="00AF4DC4"/>
    <w:rsid w:val="00B01AD5"/>
    <w:rsid w:val="00B238FF"/>
    <w:rsid w:val="00B34A18"/>
    <w:rsid w:val="00B75E9B"/>
    <w:rsid w:val="00B9585A"/>
    <w:rsid w:val="00BC3DA9"/>
    <w:rsid w:val="00BF4525"/>
    <w:rsid w:val="00C066A8"/>
    <w:rsid w:val="00C37D3F"/>
    <w:rsid w:val="00C42B88"/>
    <w:rsid w:val="00C45AC8"/>
    <w:rsid w:val="00C53E67"/>
    <w:rsid w:val="00CC16BE"/>
    <w:rsid w:val="00D11189"/>
    <w:rsid w:val="00D17433"/>
    <w:rsid w:val="00D214AB"/>
    <w:rsid w:val="00D551F8"/>
    <w:rsid w:val="00D5726F"/>
    <w:rsid w:val="00D57E3D"/>
    <w:rsid w:val="00D949A0"/>
    <w:rsid w:val="00DA5351"/>
    <w:rsid w:val="00DB22C7"/>
    <w:rsid w:val="00DC0635"/>
    <w:rsid w:val="00DD6E2A"/>
    <w:rsid w:val="00DE0114"/>
    <w:rsid w:val="00E121A3"/>
    <w:rsid w:val="00E34DFC"/>
    <w:rsid w:val="00E35636"/>
    <w:rsid w:val="00E51B40"/>
    <w:rsid w:val="00E56EEA"/>
    <w:rsid w:val="00E730CF"/>
    <w:rsid w:val="00E750F7"/>
    <w:rsid w:val="00ED0330"/>
    <w:rsid w:val="00EE499A"/>
    <w:rsid w:val="00F071FA"/>
    <w:rsid w:val="00F95873"/>
    <w:rsid w:val="00FC19D2"/>
    <w:rsid w:val="00FC2C30"/>
    <w:rsid w:val="00FC3883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71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85A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5C07D3"/>
    <w:pPr>
      <w:keepNext/>
      <w:jc w:val="center"/>
      <w:outlineLvl w:val="1"/>
    </w:pPr>
    <w:rPr>
      <w:rFonts w:eastAsia="Times New Roman"/>
      <w:b/>
      <w:bCs/>
      <w:sz w:val="28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sz w:val="28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/>
      <w:bCs/>
      <w:sz w:val="28"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/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  <w:rPr>
      <w:rFonts w:cstheme="minorBidi"/>
      <w:sz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  <w:rPr>
      <w:rFonts w:cstheme="minorBidi"/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rsid w:val="005C07D3"/>
    <w:rPr>
      <w:rFonts w:ascii="Times New Roman" w:eastAsia="Times New Roman" w:hAnsi="Times New Roman" w:cs="Times New Roman"/>
      <w:b/>
      <w:bCs/>
      <w:sz w:val="28"/>
      <w:lang w:val="ru-RU" w:eastAsia="ru-RU"/>
    </w:rPr>
  </w:style>
  <w:style w:type="paragraph" w:styleId="BodyText2">
    <w:name w:val="Body Text 2"/>
    <w:basedOn w:val="Normal"/>
    <w:link w:val="BodyText2Char"/>
    <w:uiPriority w:val="99"/>
    <w:rsid w:val="005C07D3"/>
    <w:rPr>
      <w:rFonts w:eastAsia="Times New Roman"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5C07D3"/>
    <w:rPr>
      <w:rFonts w:ascii="Times New Roman" w:eastAsia="Times New Roman" w:hAnsi="Times New Roman" w:cs="Times New Roman"/>
      <w:sz w:val="2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004651"/>
    <w:rPr>
      <w:color w:val="808080"/>
    </w:rPr>
  </w:style>
  <w:style w:type="character" w:customStyle="1" w:styleId="apple-converted-space">
    <w:name w:val="apple-converted-space"/>
    <w:basedOn w:val="DefaultParagraphFont"/>
    <w:rsid w:val="00D57E3D"/>
  </w:style>
  <w:style w:type="character" w:customStyle="1" w:styleId="grame">
    <w:name w:val="grame"/>
    <w:basedOn w:val="DefaultParagraphFont"/>
    <w:rsid w:val="00D57E3D"/>
  </w:style>
  <w:style w:type="character" w:customStyle="1" w:styleId="spelle">
    <w:name w:val="spelle"/>
    <w:basedOn w:val="DefaultParagraphFont"/>
    <w:rsid w:val="00D57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5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B1B489-C045-F941-A526-692FCBA02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161</TotalTime>
  <Pages>10</Pages>
  <Words>1047</Words>
  <Characters>5968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15</cp:revision>
  <dcterms:created xsi:type="dcterms:W3CDTF">2016-04-23T16:10:00Z</dcterms:created>
  <dcterms:modified xsi:type="dcterms:W3CDTF">2016-05-17T21:29:00Z</dcterms:modified>
</cp:coreProperties>
</file>