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0A7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58853826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09C7E260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544424D0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5451248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55DB4260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578E3E21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06F26F5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DA690B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A0B494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05E4A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320E02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445F6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D0D02C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318A8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29B3F6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DBD8EF" w14:textId="77777777" w:rsidR="00E51B40" w:rsidRPr="007477B7" w:rsidRDefault="00584989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251E4176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r w:rsidR="00584989">
        <w:rPr>
          <w:szCs w:val="28"/>
          <w:lang w:val="ru-RU"/>
        </w:rPr>
        <w:t>Методы численного анализа</w:t>
      </w:r>
      <w:r w:rsidRPr="00E51B40">
        <w:rPr>
          <w:rFonts w:cs="Times New Roman"/>
          <w:color w:val="000000"/>
          <w:szCs w:val="28"/>
        </w:rPr>
        <w:t>»</w:t>
      </w:r>
    </w:p>
    <w:p w14:paraId="14C2106E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FD072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D08500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2F366A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EB4DD8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BA3FA08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CBBEB4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03D217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439879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7E131F30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3EA0804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2E65155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76F1126E" w14:textId="77777777" w:rsidR="00584989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>
        <w:rPr>
          <w:rFonts w:cs="Times New Roman"/>
          <w:color w:val="000000"/>
          <w:szCs w:val="28"/>
        </w:rPr>
        <w:t>5</w:t>
      </w:r>
    </w:p>
    <w:p w14:paraId="195D0604" w14:textId="77777777" w:rsidR="00584989" w:rsidRDefault="0058498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0BC8B44" w14:textId="77777777" w:rsidR="00584989" w:rsidRDefault="00584989" w:rsidP="009800F5">
      <w:pPr>
        <w:ind w:right="-185" w:firstLine="720"/>
        <w:jc w:val="center"/>
        <w:rPr>
          <w:b/>
          <w:szCs w:val="28"/>
        </w:rPr>
      </w:pPr>
      <w:proofErr w:type="spellStart"/>
      <w:r w:rsidRPr="00584989">
        <w:rPr>
          <w:b/>
          <w:szCs w:val="28"/>
        </w:rPr>
        <w:lastRenderedPageBreak/>
        <w:t>Методы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решения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нелинейных</w:t>
      </w:r>
      <w:proofErr w:type="spellEnd"/>
      <w:r w:rsidRPr="00584989">
        <w:rPr>
          <w:b/>
          <w:szCs w:val="28"/>
        </w:rPr>
        <w:t xml:space="preserve"> </w:t>
      </w:r>
      <w:proofErr w:type="spellStart"/>
      <w:r w:rsidRPr="00584989">
        <w:rPr>
          <w:b/>
          <w:szCs w:val="28"/>
        </w:rPr>
        <w:t>уравнений</w:t>
      </w:r>
      <w:proofErr w:type="spellEnd"/>
      <w:r w:rsidRPr="00584989">
        <w:rPr>
          <w:b/>
          <w:szCs w:val="28"/>
        </w:rPr>
        <w:t xml:space="preserve"> </w:t>
      </w:r>
    </w:p>
    <w:p w14:paraId="7C3771F0" w14:textId="77777777" w:rsidR="00584989" w:rsidRDefault="00584989" w:rsidP="009800F5">
      <w:pPr>
        <w:ind w:right="-185" w:firstLine="720"/>
        <w:jc w:val="center"/>
        <w:rPr>
          <w:b/>
          <w:spacing w:val="-2"/>
          <w:szCs w:val="28"/>
        </w:rPr>
      </w:pPr>
      <w:proofErr w:type="spellStart"/>
      <w:r w:rsidRPr="00584989">
        <w:rPr>
          <w:b/>
          <w:spacing w:val="-2"/>
          <w:szCs w:val="28"/>
        </w:rPr>
        <w:t>Многочлен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наилучшего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средне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квадратичного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приближения</w:t>
      </w:r>
      <w:proofErr w:type="spellEnd"/>
      <w:r w:rsidRPr="00584989">
        <w:rPr>
          <w:b/>
          <w:spacing w:val="-2"/>
          <w:szCs w:val="28"/>
        </w:rPr>
        <w:t xml:space="preserve">. </w:t>
      </w:r>
    </w:p>
    <w:p w14:paraId="030BDE88" w14:textId="58FFA828" w:rsidR="00AA05C5" w:rsidRDefault="00584989" w:rsidP="00660612">
      <w:pPr>
        <w:ind w:right="-185" w:firstLine="720"/>
        <w:jc w:val="center"/>
        <w:rPr>
          <w:b/>
          <w:spacing w:val="-2"/>
          <w:szCs w:val="28"/>
        </w:rPr>
      </w:pPr>
      <w:proofErr w:type="spellStart"/>
      <w:r w:rsidRPr="00584989">
        <w:rPr>
          <w:b/>
          <w:spacing w:val="-2"/>
          <w:szCs w:val="28"/>
        </w:rPr>
        <w:t>Метод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наименьших</w:t>
      </w:r>
      <w:proofErr w:type="spellEnd"/>
      <w:r w:rsidRPr="00584989">
        <w:rPr>
          <w:b/>
          <w:spacing w:val="-2"/>
          <w:szCs w:val="28"/>
        </w:rPr>
        <w:t xml:space="preserve"> </w:t>
      </w:r>
      <w:proofErr w:type="spellStart"/>
      <w:r w:rsidRPr="00584989">
        <w:rPr>
          <w:b/>
          <w:spacing w:val="-2"/>
          <w:szCs w:val="28"/>
        </w:rPr>
        <w:t>квадратов</w:t>
      </w:r>
      <w:proofErr w:type="spellEnd"/>
      <w:r w:rsidRPr="00584989">
        <w:rPr>
          <w:b/>
          <w:spacing w:val="-2"/>
          <w:szCs w:val="28"/>
        </w:rPr>
        <w:t>.</w:t>
      </w:r>
    </w:p>
    <w:p w14:paraId="62E2F340" w14:textId="77777777" w:rsidR="00660612" w:rsidRPr="00660612" w:rsidRDefault="00660612" w:rsidP="00660612">
      <w:pPr>
        <w:ind w:right="-185" w:firstLine="720"/>
        <w:jc w:val="center"/>
        <w:rPr>
          <w:b/>
          <w:spacing w:val="-2"/>
          <w:szCs w:val="28"/>
        </w:rPr>
      </w:pPr>
    </w:p>
    <w:p w14:paraId="7964B363" w14:textId="77777777" w:rsidR="00AA05C5" w:rsidRPr="005D72C8" w:rsidRDefault="00AA05C5" w:rsidP="0097238D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  <w:jc w:val="left"/>
      </w:pPr>
      <w:r w:rsidRPr="005D72C8">
        <w:t>Используя теорему Штурма определить число корней уравнения:</w:t>
      </w:r>
    </w:p>
    <w:p w14:paraId="2742CEB6" w14:textId="1B502A27" w:rsidR="00AA05C5" w:rsidRDefault="00AA05C5" w:rsidP="0097238D">
      <w:pPr>
        <w:pStyle w:val="BodyText"/>
        <w:ind w:left="1065"/>
        <w:jc w:val="left"/>
      </w:pPr>
      <w:r w:rsidRPr="005D72C8">
        <w:rPr>
          <w:lang w:val="en-US"/>
        </w:rPr>
        <w:t>x</w:t>
      </w:r>
      <w:r w:rsidRPr="005D72C8">
        <w:rPr>
          <w:vertAlign w:val="superscript"/>
        </w:rPr>
        <w:t>3</w:t>
      </w:r>
      <w:r w:rsidRPr="005D72C8">
        <w:t>+</w:t>
      </w:r>
      <w:r w:rsidRPr="005D72C8">
        <w:rPr>
          <w:lang w:val="en-US"/>
        </w:rPr>
        <w:t>ax</w:t>
      </w:r>
      <w:r w:rsidRPr="005D72C8">
        <w:rPr>
          <w:vertAlign w:val="superscript"/>
        </w:rPr>
        <w:t>2</w:t>
      </w:r>
      <w:r w:rsidRPr="005D72C8">
        <w:t xml:space="preserve"> +</w:t>
      </w:r>
      <w:proofErr w:type="spellStart"/>
      <w:r w:rsidRPr="005D72C8">
        <w:rPr>
          <w:lang w:val="en-US"/>
        </w:rPr>
        <w:t>bx</w:t>
      </w:r>
      <w:proofErr w:type="spellEnd"/>
      <w:r w:rsidRPr="005D72C8">
        <w:t xml:space="preserve"> + </w:t>
      </w:r>
      <w:r w:rsidRPr="005D72C8">
        <w:rPr>
          <w:lang w:val="en-US"/>
        </w:rPr>
        <w:t>c</w:t>
      </w:r>
      <w:r w:rsidRPr="005D72C8">
        <w:t>=</w:t>
      </w:r>
      <w:proofErr w:type="gramStart"/>
      <w:r w:rsidRPr="005D72C8">
        <w:t>0  на</w:t>
      </w:r>
      <w:proofErr w:type="gramEnd"/>
      <w:r w:rsidRPr="005D72C8">
        <w:t xml:space="preserve"> отрезке [-10,10]. </w:t>
      </w:r>
    </w:p>
    <w:p w14:paraId="79ACB841" w14:textId="77777777" w:rsidR="0097238D" w:rsidRDefault="0097238D" w:rsidP="0097238D">
      <w:pPr>
        <w:pStyle w:val="BodyText"/>
        <w:ind w:left="1065"/>
        <w:jc w:val="left"/>
      </w:pPr>
    </w:p>
    <w:p w14:paraId="0E94B47C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  <w:r>
        <w:t xml:space="preserve">За решение данной задачи отвечает метод из модуля </w:t>
      </w:r>
      <w:proofErr w:type="spellStart"/>
      <w:r>
        <w:rPr>
          <w:lang w:val="en-US"/>
        </w:rPr>
        <w:t>EQSolver</w:t>
      </w:r>
      <w:proofErr w:type="spellEnd"/>
      <w:r>
        <w:rPr>
          <w:lang w:val="en-US"/>
        </w:rPr>
        <w:t>:</w:t>
      </w:r>
    </w:p>
    <w:p w14:paraId="24574562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8562"/>
      </w:tblGrid>
      <w:tr w:rsidR="0097238D" w14:paraId="5628070B" w14:textId="77777777" w:rsidTr="0097238D">
        <w:tc>
          <w:tcPr>
            <w:tcW w:w="9627" w:type="dxa"/>
          </w:tcPr>
          <w:p w14:paraId="586F7802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SturmMethod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0,lb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,ub)</w:t>
            </w:r>
          </w:p>
          <w:p w14:paraId="475BD8A4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0;</w:t>
            </w:r>
          </w:p>
          <w:p w14:paraId="2992E558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03752BAD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411942FF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f1 = diff(f0);</w:t>
            </w:r>
          </w:p>
          <w:p w14:paraId="012BFE7E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q,r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quorem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(f0,f1,x);</w:t>
            </w:r>
          </w:p>
          <w:p w14:paraId="0FCED0B0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f2 = -r;</w:t>
            </w:r>
          </w:p>
          <w:p w14:paraId="0C28AA29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q,r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quorem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(f1,f2,x);</w:t>
            </w:r>
          </w:p>
          <w:p w14:paraId="0F14AB0C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f3 = -r;</w:t>
            </w:r>
          </w:p>
          <w:p w14:paraId="26F29369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</w:p>
          <w:p w14:paraId="430DED23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,lb))) ~= (0 &gt;= double(subs(f1,x,lb)))</w:t>
            </w:r>
          </w:p>
          <w:p w14:paraId="084F2C93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+ 1;</w:t>
            </w:r>
          </w:p>
          <w:p w14:paraId="606DBEE5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D413992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7A4A82D5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,lb))) ~= (0 &gt;= double(subs(f2,x,lb)))</w:t>
            </w:r>
          </w:p>
          <w:p w14:paraId="178A1BB2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+ 1;</w:t>
            </w:r>
          </w:p>
          <w:p w14:paraId="285527F3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5EA562A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69F86EA2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,lb))) ~= (0 &gt;= double(subs(f3,x,lb)))</w:t>
            </w:r>
          </w:p>
          <w:p w14:paraId="7AB933D6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+ 1;</w:t>
            </w:r>
          </w:p>
          <w:p w14:paraId="2E0683AB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AF5F264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5860B3CE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10DEB8A3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,ub))) ~= (0 &gt;= double(subs(f1,x,ub)))</w:t>
            </w:r>
          </w:p>
          <w:p w14:paraId="4B5DEDAD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- 1;</w:t>
            </w:r>
          </w:p>
          <w:p w14:paraId="6D73E2FB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1D7AEEC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1A5E5167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,ub))) ~= (0 &gt;= double(subs(f2,x,ub)))</w:t>
            </w:r>
          </w:p>
          <w:p w14:paraId="2F65A2B4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- 1;</w:t>
            </w:r>
          </w:p>
          <w:p w14:paraId="691F9566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BB36B3A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2D2595F8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(0 &gt;= double(subs(f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,ub))) ~= (0 &gt;= double(subs(f3,x,ub)))</w:t>
            </w:r>
          </w:p>
          <w:p w14:paraId="15F7155A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res = res - 1;</w:t>
            </w:r>
          </w:p>
          <w:p w14:paraId="42FAD165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B3FF645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%here we got a number of roots</w:t>
            </w:r>
          </w:p>
          <w:p w14:paraId="4FD78218" w14:textId="77777777" w:rsidR="0097238D" w:rsidRDefault="0097238D" w:rsidP="0097238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9EF8E04" w14:textId="77777777" w:rsidR="0097238D" w:rsidRDefault="0097238D" w:rsidP="0097238D">
            <w:pPr>
              <w:pStyle w:val="BodyText"/>
              <w:jc w:val="left"/>
              <w:rPr>
                <w:lang w:val="en-US"/>
              </w:rPr>
            </w:pPr>
          </w:p>
        </w:tc>
      </w:tr>
    </w:tbl>
    <w:p w14:paraId="19A6A212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</w:p>
    <w:p w14:paraId="6D6DD309" w14:textId="643FFC96" w:rsidR="00CF389A" w:rsidRDefault="0097238D" w:rsidP="0097238D">
      <w:pPr>
        <w:pStyle w:val="BodyText"/>
        <w:ind w:left="1065"/>
        <w:jc w:val="left"/>
        <w:rPr>
          <w:lang w:val="en-US"/>
        </w:rPr>
      </w:pPr>
      <w:r>
        <w:t xml:space="preserve">Данное уравнение имеет 2 реальных корня в промежутке  от  </w:t>
      </w:r>
      <w:r>
        <w:rPr>
          <w:lang w:val="en-US"/>
        </w:rPr>
        <w:t>[-10,10]</w:t>
      </w:r>
    </w:p>
    <w:p w14:paraId="03A8227E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</w:p>
    <w:p w14:paraId="05C9E4E8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</w:p>
    <w:p w14:paraId="2D5F46AA" w14:textId="77777777" w:rsidR="0097238D" w:rsidRDefault="0097238D" w:rsidP="0097238D">
      <w:pPr>
        <w:pStyle w:val="BodyText"/>
        <w:ind w:left="1065"/>
        <w:jc w:val="left"/>
        <w:rPr>
          <w:lang w:val="en-US"/>
        </w:rPr>
      </w:pPr>
    </w:p>
    <w:p w14:paraId="3B26ABF1" w14:textId="77777777" w:rsidR="0097238D" w:rsidRPr="0097238D" w:rsidRDefault="0097238D" w:rsidP="0097238D">
      <w:pPr>
        <w:pStyle w:val="BodyText"/>
        <w:ind w:left="1065"/>
        <w:jc w:val="left"/>
        <w:rPr>
          <w:lang w:val="en-US"/>
        </w:rPr>
      </w:pPr>
    </w:p>
    <w:p w14:paraId="374C67E8" w14:textId="03B57314" w:rsidR="00C91A6F" w:rsidRDefault="00AA05C5" w:rsidP="00C91A6F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  <w:jc w:val="left"/>
      </w:pPr>
      <w:r w:rsidRPr="005D72C8">
        <w:t>Отделить все корни, лежащие на данном отрезке.</w:t>
      </w:r>
      <w:r w:rsidR="0097238D">
        <w:br/>
        <w:t xml:space="preserve">Отделение корней уравнения можно выполнить графически, либо используя итерационный алгоритм, приведенный </w:t>
      </w:r>
      <w:proofErr w:type="spellStart"/>
      <w:r w:rsidR="0097238D">
        <w:t>нижe</w:t>
      </w:r>
      <w:proofErr w:type="spellEnd"/>
      <w:r w:rsidR="0097238D">
        <w:rPr>
          <w:noProof/>
          <w:lang w:val="en-US" w:eastAsia="en-US"/>
        </w:rPr>
        <w:drawing>
          <wp:inline distT="0" distB="0" distL="0" distR="0" wp14:anchorId="700F777A" wp14:editId="7C3EC8B0">
            <wp:extent cx="6108700" cy="4648200"/>
            <wp:effectExtent l="0" t="0" r="12700" b="0"/>
            <wp:docPr id="3" name="Picture 3" descr="sources/ip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s/ip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9A84" w14:textId="77777777" w:rsidR="00C91A6F" w:rsidRDefault="00C91A6F" w:rsidP="00C91A6F">
      <w:pPr>
        <w:pStyle w:val="BodyText"/>
        <w:tabs>
          <w:tab w:val="clear" w:pos="1080"/>
        </w:tabs>
        <w:spacing w:after="240" w:line="480" w:lineRule="auto"/>
        <w:ind w:left="786" w:right="0"/>
        <w:jc w:val="left"/>
      </w:pPr>
    </w:p>
    <w:p w14:paraId="09833D3A" w14:textId="1E7B4F6A" w:rsidR="00660612" w:rsidRDefault="00AA05C5" w:rsidP="0097238D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  <w:jc w:val="left"/>
      </w:pPr>
      <w:r w:rsidRPr="005D72C8">
        <w:t xml:space="preserve">Вычислить наименьший из корней сначала методом половинного деления, а  за затем методом хорд и методом Ньютона. Сравнить число необходимых итераций в обоих методах. Точность до 0.0001. </w:t>
      </w:r>
      <w:r w:rsidR="00660612">
        <w:t xml:space="preserve"> </w:t>
      </w:r>
      <w:r w:rsidR="00BC1D65">
        <w:t>a=20,2374 b=-131,210 c=-843,923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334"/>
        <w:gridCol w:w="1334"/>
        <w:gridCol w:w="1342"/>
        <w:gridCol w:w="1342"/>
        <w:gridCol w:w="1448"/>
        <w:gridCol w:w="1448"/>
      </w:tblGrid>
      <w:tr w:rsidR="0097238D" w14:paraId="01626962" w14:textId="77777777" w:rsidTr="0097238D">
        <w:tc>
          <w:tcPr>
            <w:tcW w:w="1375" w:type="dxa"/>
          </w:tcPr>
          <w:p w14:paraId="5C04469D" w14:textId="797AC82D" w:rsidR="0097238D" w:rsidRPr="0097238D" w:rsidRDefault="0097238D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Метод</w:t>
            </w:r>
          </w:p>
        </w:tc>
        <w:tc>
          <w:tcPr>
            <w:tcW w:w="1375" w:type="dxa"/>
          </w:tcPr>
          <w:p w14:paraId="2B15E056" w14:textId="7AC6E07B" w:rsidR="00422EE8" w:rsidRPr="00422EE8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  <w:rPr>
                <w:lang w:val="en-US"/>
              </w:rPr>
            </w:pPr>
            <w:r>
              <w:t xml:space="preserve">Бис. </w:t>
            </w:r>
            <w:r>
              <w:rPr>
                <w:lang w:val="en-US"/>
              </w:rPr>
              <w:t>x1</w:t>
            </w:r>
          </w:p>
        </w:tc>
        <w:tc>
          <w:tcPr>
            <w:tcW w:w="1375" w:type="dxa"/>
          </w:tcPr>
          <w:p w14:paraId="014BFAEB" w14:textId="558B758F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 xml:space="preserve">Бис. 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1375" w:type="dxa"/>
          </w:tcPr>
          <w:p w14:paraId="5AE5BB46" w14:textId="3C67C3ED" w:rsidR="0097238D" w:rsidRPr="00422EE8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  <w:rPr>
                <w:lang w:val="en-US"/>
              </w:rPr>
            </w:pPr>
            <w:r>
              <w:t>Хорд</w:t>
            </w:r>
            <w:r>
              <w:rPr>
                <w:lang w:val="en-US"/>
              </w:rPr>
              <w:t xml:space="preserve"> x1</w:t>
            </w:r>
          </w:p>
        </w:tc>
        <w:tc>
          <w:tcPr>
            <w:tcW w:w="1375" w:type="dxa"/>
          </w:tcPr>
          <w:p w14:paraId="3A4E4539" w14:textId="2C36CCEF" w:rsidR="0097238D" w:rsidRPr="00422EE8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  <w:rPr>
                <w:lang w:val="en-US"/>
              </w:rPr>
            </w:pPr>
            <w:r>
              <w:t xml:space="preserve">Хорд </w:t>
            </w:r>
            <w:r>
              <w:rPr>
                <w:lang w:val="en-US"/>
              </w:rPr>
              <w:t>x2</w:t>
            </w:r>
          </w:p>
        </w:tc>
        <w:tc>
          <w:tcPr>
            <w:tcW w:w="1376" w:type="dxa"/>
          </w:tcPr>
          <w:p w14:paraId="67C26403" w14:textId="7A5318F6" w:rsidR="0097238D" w:rsidRPr="00422EE8" w:rsidRDefault="00422EE8" w:rsidP="00422EE8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Ньютонх1</w:t>
            </w:r>
          </w:p>
        </w:tc>
        <w:tc>
          <w:tcPr>
            <w:tcW w:w="1376" w:type="dxa"/>
          </w:tcPr>
          <w:p w14:paraId="2783ABCC" w14:textId="74B5AE81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rPr>
                <w:lang w:val="en-US"/>
              </w:rPr>
              <w:t>Ньютонх</w:t>
            </w:r>
            <w:r>
              <w:rPr>
                <w:lang w:val="en-US"/>
              </w:rPr>
              <w:t>2</w:t>
            </w:r>
          </w:p>
        </w:tc>
      </w:tr>
      <w:tr w:rsidR="0097238D" w14:paraId="3E8E7066" w14:textId="77777777" w:rsidTr="0097238D">
        <w:tc>
          <w:tcPr>
            <w:tcW w:w="1375" w:type="dxa"/>
          </w:tcPr>
          <w:p w14:paraId="377197E3" w14:textId="2A7A8218" w:rsidR="0097238D" w:rsidRPr="0097238D" w:rsidRDefault="0097238D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Итерации</w:t>
            </w:r>
          </w:p>
        </w:tc>
        <w:tc>
          <w:tcPr>
            <w:tcW w:w="1375" w:type="dxa"/>
          </w:tcPr>
          <w:p w14:paraId="1BDCBDA7" w14:textId="2A55F3C1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17</w:t>
            </w:r>
          </w:p>
        </w:tc>
        <w:tc>
          <w:tcPr>
            <w:tcW w:w="1375" w:type="dxa"/>
          </w:tcPr>
          <w:p w14:paraId="7E647AF8" w14:textId="4D60B894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17</w:t>
            </w:r>
          </w:p>
        </w:tc>
        <w:tc>
          <w:tcPr>
            <w:tcW w:w="1375" w:type="dxa"/>
          </w:tcPr>
          <w:p w14:paraId="6FCE6AFC" w14:textId="1295D1BF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9</w:t>
            </w:r>
          </w:p>
        </w:tc>
        <w:tc>
          <w:tcPr>
            <w:tcW w:w="1375" w:type="dxa"/>
          </w:tcPr>
          <w:p w14:paraId="5CEB3F27" w14:textId="189C46E9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8</w:t>
            </w:r>
          </w:p>
        </w:tc>
        <w:tc>
          <w:tcPr>
            <w:tcW w:w="1376" w:type="dxa"/>
          </w:tcPr>
          <w:p w14:paraId="47E2B3E1" w14:textId="78F47FAD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4</w:t>
            </w:r>
          </w:p>
        </w:tc>
        <w:tc>
          <w:tcPr>
            <w:tcW w:w="1376" w:type="dxa"/>
          </w:tcPr>
          <w:p w14:paraId="5F1B8A1D" w14:textId="56D2FC1E" w:rsidR="0097238D" w:rsidRDefault="00422EE8" w:rsidP="0097238D">
            <w:pPr>
              <w:pStyle w:val="BodyText"/>
              <w:tabs>
                <w:tab w:val="clear" w:pos="1080"/>
              </w:tabs>
              <w:spacing w:after="240" w:line="480" w:lineRule="auto"/>
              <w:ind w:right="0"/>
              <w:jc w:val="left"/>
            </w:pPr>
            <w:r>
              <w:t>4</w:t>
            </w:r>
          </w:p>
        </w:tc>
      </w:tr>
    </w:tbl>
    <w:p w14:paraId="41F5933A" w14:textId="17E0758A" w:rsidR="00C91A6F" w:rsidRPr="00C91A6F" w:rsidRDefault="00C91A6F" w:rsidP="0097238D">
      <w:pPr>
        <w:pStyle w:val="BodyText"/>
        <w:tabs>
          <w:tab w:val="clear" w:pos="1080"/>
        </w:tabs>
        <w:spacing w:after="240" w:line="480" w:lineRule="auto"/>
        <w:ind w:right="0"/>
        <w:jc w:val="left"/>
        <w:rPr>
          <w:b/>
          <w:lang w:val="en-US"/>
        </w:rPr>
      </w:pPr>
      <w:r w:rsidRPr="00C91A6F">
        <w:rPr>
          <w:b/>
        </w:rPr>
        <w:t>Корни уравнения</w:t>
      </w:r>
      <w:r>
        <w:rPr>
          <w:b/>
        </w:rPr>
        <w:t xml:space="preserve"> </w:t>
      </w:r>
      <w:r>
        <w:rPr>
          <w:b/>
          <w:lang w:val="en-US"/>
        </w:rPr>
        <w:t>x =</w:t>
      </w:r>
      <w:r w:rsidRPr="00C91A6F">
        <w:rPr>
          <w:b/>
        </w:rPr>
        <w:t xml:space="preserve"> -4</w:t>
      </w:r>
      <w:r>
        <w:rPr>
          <w:b/>
          <w:lang w:val="en-US"/>
        </w:rPr>
        <w:t>.24</w:t>
      </w:r>
      <w:r w:rsidRPr="00C91A6F">
        <w:rPr>
          <w:b/>
          <w:lang w:val="en-US"/>
        </w:rPr>
        <w:t>0</w:t>
      </w:r>
      <w:r>
        <w:rPr>
          <w:b/>
          <w:lang w:val="en-US"/>
        </w:rPr>
        <w:t>, 8.21901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22EE8" w14:paraId="36CBE449" w14:textId="77777777" w:rsidTr="00422EE8">
        <w:tc>
          <w:tcPr>
            <w:tcW w:w="9627" w:type="dxa"/>
          </w:tcPr>
          <w:p w14:paraId="52389739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BisectionMethod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,b,iter,e)</w:t>
            </w:r>
          </w:p>
          <w:p w14:paraId="600E37FA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</w:p>
          <w:p w14:paraId="1C865C98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</w:p>
          <w:p w14:paraId="699B06D6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b;</w:t>
            </w:r>
          </w:p>
          <w:p w14:paraId="7B6234DA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xi = a;</w:t>
            </w:r>
          </w:p>
          <w:p w14:paraId="01928BB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dx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xk-xn</w:t>
            </w:r>
            <w:proofErr w:type="spellEnd"/>
          </w:p>
          <w:p w14:paraId="6E073436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(abs(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xk-xn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)&gt;e)</w:t>
            </w:r>
          </w:p>
          <w:p w14:paraId="256AED10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+ 1</w:t>
            </w:r>
          </w:p>
          <w:p w14:paraId="12153DF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53F77E61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dx = dx/2</w:t>
            </w:r>
          </w:p>
          <w:p w14:paraId="58B831E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xi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dx</w:t>
            </w:r>
          </w:p>
          <w:p w14:paraId="2D5FE6AE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(sign(subs(f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,xn)) ~= sign(subs(f0,x,xi)))</w:t>
            </w:r>
          </w:p>
          <w:p w14:paraId="532160AD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xi</w:t>
            </w:r>
          </w:p>
          <w:p w14:paraId="4286A0E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41D82991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xi</w:t>
            </w:r>
          </w:p>
          <w:p w14:paraId="1CBF837C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A23DD6C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CF26CF9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xi,iter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29582D3A" w14:textId="66A04347" w:rsidR="00422EE8" w:rsidRP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  <w:tr w:rsidR="00422EE8" w14:paraId="22649545" w14:textId="77777777" w:rsidTr="00422EE8">
        <w:tc>
          <w:tcPr>
            <w:tcW w:w="9627" w:type="dxa"/>
          </w:tcPr>
          <w:p w14:paraId="4DF57359" w14:textId="77777777" w:rsidR="00C91A6F" w:rsidRDefault="00C91A6F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</w:p>
          <w:p w14:paraId="5DDC5756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ChordMethod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,b,iter,e)</w:t>
            </w:r>
          </w:p>
          <w:p w14:paraId="690F650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    %%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for )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curve</w:t>
            </w:r>
          </w:p>
          <w:p w14:paraId="0EA438EE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</w:p>
          <w:p w14:paraId="4D28C572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fa = 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,a);</w:t>
            </w:r>
          </w:p>
          <w:p w14:paraId="302B8F17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fb = 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,b);</w:t>
            </w:r>
          </w:p>
          <w:p w14:paraId="121D35AF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 - fa / (fb - fa) * 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 b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- a )</w:t>
            </w:r>
          </w:p>
          <w:p w14:paraId="05A12344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iter+1</w:t>
            </w:r>
          </w:p>
          <w:p w14:paraId="11D28D05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abs(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-a) &lt; e</w:t>
            </w:r>
          </w:p>
          <w:p w14:paraId="5578BDD3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res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a,iter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14172CA9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5818FD2D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51B58083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ChordMethod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0,newa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,b,iter,e)</w:t>
            </w:r>
          </w:p>
          <w:p w14:paraId="3B100146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700DB28B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</w:p>
          <w:p w14:paraId="62395EC4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70192AB" w14:textId="5ED584A3" w:rsidR="00C91A6F" w:rsidRPr="00422EE8" w:rsidRDefault="00C91A6F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</w:p>
        </w:tc>
      </w:tr>
      <w:tr w:rsidR="00422EE8" w14:paraId="504053C4" w14:textId="77777777" w:rsidTr="00422EE8">
        <w:tc>
          <w:tcPr>
            <w:tcW w:w="9627" w:type="dxa"/>
          </w:tcPr>
          <w:p w14:paraId="69EA728C" w14:textId="77777777" w:rsidR="00C91A6F" w:rsidRDefault="00C91A6F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color w:val="0000FF"/>
                <w:sz w:val="20"/>
                <w:szCs w:val="20"/>
              </w:rPr>
            </w:pPr>
          </w:p>
          <w:p w14:paraId="5218BACF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NewtonMethod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,b,iter,e)</w:t>
            </w:r>
          </w:p>
          <w:p w14:paraId="19C380DA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</w:p>
          <w:p w14:paraId="7C32E303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fa0 = 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,a);</w:t>
            </w:r>
          </w:p>
          <w:p w14:paraId="473BF6A8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fa1 = subs(diff(f0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2725B94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 - fa0 / fa1</w:t>
            </w:r>
          </w:p>
          <w:p w14:paraId="583020B8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iter+1</w:t>
            </w:r>
          </w:p>
          <w:p w14:paraId="49641885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abs(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-a) &lt; e </w:t>
            </w:r>
          </w:p>
          <w:p w14:paraId="200D92D1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res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a,iter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43C61000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2060B30F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38C1FEDF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NewtonMethod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0,newa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,b,iter,e)</w:t>
            </w:r>
          </w:p>
          <w:p w14:paraId="055B823D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22A00DBE" w14:textId="77777777" w:rsid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07BF482B" w14:textId="23D73A8B" w:rsidR="00422EE8" w:rsidRPr="00422EE8" w:rsidRDefault="00422EE8" w:rsidP="00422EE8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</w:tc>
      </w:tr>
    </w:tbl>
    <w:p w14:paraId="7BA26681" w14:textId="72E611C7" w:rsidR="00660612" w:rsidRDefault="00660612" w:rsidP="0097238D">
      <w:pPr>
        <w:pStyle w:val="BodyText"/>
        <w:numPr>
          <w:ilvl w:val="0"/>
          <w:numId w:val="22"/>
        </w:numPr>
        <w:tabs>
          <w:tab w:val="clear" w:pos="1080"/>
        </w:tabs>
        <w:spacing w:after="240" w:line="480" w:lineRule="auto"/>
        <w:ind w:right="0"/>
        <w:jc w:val="left"/>
      </w:pPr>
      <w:r w:rsidRPr="005D72C8">
        <w:t>Решить систему нелинейных уравнений:</w:t>
      </w:r>
    </w:p>
    <w:p w14:paraId="5A9D5CEC" w14:textId="77E46AE6" w:rsidR="005D72C8" w:rsidRDefault="005D72C8" w:rsidP="0097238D">
      <w:pPr>
        <w:ind w:firstLine="540"/>
        <w:rPr>
          <w:rFonts w:cs="Times New Roman"/>
          <w:szCs w:val="28"/>
        </w:rPr>
      </w:pPr>
      <w:r w:rsidRPr="005D72C8">
        <w:rPr>
          <w:rFonts w:cs="Times New Roman"/>
          <w:noProof/>
          <w:position w:val="-32"/>
          <w:szCs w:val="28"/>
        </w:rPr>
        <w:drawing>
          <wp:inline distT="0" distB="0" distL="0" distR="0" wp14:anchorId="4A927734" wp14:editId="6FF3EDE3">
            <wp:extent cx="981075" cy="485775"/>
            <wp:effectExtent l="19050" t="0" r="0" b="0"/>
            <wp:docPr id="19" name="Рисунок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2C8">
        <w:rPr>
          <w:rFonts w:cs="Times New Roman"/>
          <w:noProof/>
          <w:position w:val="-10"/>
          <w:szCs w:val="28"/>
        </w:rPr>
        <w:drawing>
          <wp:inline distT="0" distB="0" distL="0" distR="0" wp14:anchorId="7BFA2229" wp14:editId="45FD731C">
            <wp:extent cx="114300" cy="219075"/>
            <wp:effectExtent l="0" t="0" r="0" b="0"/>
            <wp:docPr id="18" name="Рисунок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D72C8">
        <w:rPr>
          <w:rFonts w:cs="Times New Roman"/>
          <w:szCs w:val="28"/>
        </w:rPr>
        <w:t>где</w:t>
      </w:r>
      <w:proofErr w:type="spellEnd"/>
      <w:r w:rsidRPr="005D72C8">
        <w:rPr>
          <w:rFonts w:cs="Times New Roman"/>
          <w:szCs w:val="28"/>
        </w:rPr>
        <w:t xml:space="preserve"> x&gt;0, y&gt;0,</w:t>
      </w:r>
      <w:r w:rsidR="00247A7C">
        <w:rPr>
          <w:rFonts w:cs="Times New Roman"/>
          <w:szCs w:val="28"/>
        </w:rPr>
        <w:t xml:space="preserve"> </w:t>
      </w:r>
      <w:r w:rsidRPr="005D72C8">
        <w:rPr>
          <w:rFonts w:cs="Times New Roman"/>
          <w:szCs w:val="28"/>
        </w:rPr>
        <w:t xml:space="preserve">с </w:t>
      </w:r>
      <w:proofErr w:type="spellStart"/>
      <w:r w:rsidRPr="005D72C8">
        <w:rPr>
          <w:rFonts w:cs="Times New Roman"/>
          <w:szCs w:val="28"/>
        </w:rPr>
        <w:t>точностью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до</w:t>
      </w:r>
      <w:proofErr w:type="spellEnd"/>
      <w:r w:rsidRPr="005D72C8">
        <w:rPr>
          <w:rFonts w:cs="Times New Roman"/>
          <w:szCs w:val="28"/>
        </w:rPr>
        <w:t xml:space="preserve"> 0,</w:t>
      </w:r>
      <w:proofErr w:type="gramStart"/>
      <w:r w:rsidRPr="005D72C8">
        <w:rPr>
          <w:rFonts w:cs="Times New Roman"/>
          <w:szCs w:val="28"/>
        </w:rPr>
        <w:t xml:space="preserve">0001  </w:t>
      </w:r>
      <w:proofErr w:type="spellStart"/>
      <w:r w:rsidRPr="005D72C8">
        <w:rPr>
          <w:rFonts w:cs="Times New Roman"/>
          <w:szCs w:val="28"/>
        </w:rPr>
        <w:t>методами</w:t>
      </w:r>
      <w:proofErr w:type="spellEnd"/>
      <w:proofErr w:type="gram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простых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итераций</w:t>
      </w:r>
      <w:proofErr w:type="spellEnd"/>
      <w:r w:rsidRPr="005D72C8">
        <w:rPr>
          <w:rFonts w:cs="Times New Roman"/>
          <w:szCs w:val="28"/>
        </w:rPr>
        <w:t xml:space="preserve"> и </w:t>
      </w:r>
      <w:proofErr w:type="spellStart"/>
      <w:r w:rsidRPr="005D72C8">
        <w:rPr>
          <w:rFonts w:cs="Times New Roman"/>
          <w:szCs w:val="28"/>
        </w:rPr>
        <w:t>Ньютона</w:t>
      </w:r>
      <w:proofErr w:type="spellEnd"/>
      <w:r w:rsidRPr="005D72C8">
        <w:rPr>
          <w:rFonts w:cs="Times New Roman"/>
          <w:szCs w:val="28"/>
        </w:rPr>
        <w:t>,</w:t>
      </w:r>
      <w:r w:rsidR="00247A7C">
        <w:rPr>
          <w:rFonts w:cs="Times New Roman"/>
          <w:szCs w:val="28"/>
        </w:rPr>
        <w:t xml:space="preserve"> </w:t>
      </w:r>
      <w:r w:rsidR="00660612">
        <w:rPr>
          <w:rFonts w:cs="Times New Roman"/>
          <w:szCs w:val="28"/>
        </w:rPr>
        <w:t>m = 0.3 a = 1,0</w:t>
      </w:r>
    </w:p>
    <w:p w14:paraId="72A6E543" w14:textId="77777777" w:rsidR="00660612" w:rsidRPr="005D72C8" w:rsidRDefault="00660612" w:rsidP="0097238D">
      <w:pPr>
        <w:rPr>
          <w:rFonts w:cs="Times New Roman"/>
          <w:szCs w:val="28"/>
        </w:rPr>
      </w:pPr>
    </w:p>
    <w:p w14:paraId="79F19908" w14:textId="50C4BFAC" w:rsidR="00422EE8" w:rsidRDefault="005D72C8" w:rsidP="0097238D">
      <w:pPr>
        <w:rPr>
          <w:rFonts w:cs="Times New Roman"/>
          <w:szCs w:val="28"/>
        </w:rPr>
      </w:pPr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Начальные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приближения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найти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графически</w:t>
      </w:r>
      <w:proofErr w:type="spellEnd"/>
      <w:r w:rsidRPr="005D72C8">
        <w:rPr>
          <w:rFonts w:cs="Times New Roman"/>
          <w:szCs w:val="28"/>
        </w:rPr>
        <w:t xml:space="preserve">. </w:t>
      </w:r>
      <w:proofErr w:type="spellStart"/>
      <w:r w:rsidRPr="005D72C8">
        <w:rPr>
          <w:rFonts w:cs="Times New Roman"/>
          <w:szCs w:val="28"/>
        </w:rPr>
        <w:t>Сравнить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скорость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сходимости</w:t>
      </w:r>
      <w:proofErr w:type="spellEnd"/>
      <w:r w:rsidRPr="005D72C8">
        <w:rPr>
          <w:rFonts w:cs="Times New Roman"/>
          <w:szCs w:val="28"/>
        </w:rPr>
        <w:t xml:space="preserve"> </w:t>
      </w:r>
      <w:proofErr w:type="spellStart"/>
      <w:r w:rsidRPr="005D72C8">
        <w:rPr>
          <w:rFonts w:cs="Times New Roman"/>
          <w:szCs w:val="28"/>
        </w:rPr>
        <w:t>методов</w:t>
      </w:r>
      <w:proofErr w:type="spellEnd"/>
      <w:r w:rsidRPr="005D72C8">
        <w:rPr>
          <w:rFonts w:cs="Times New Roman"/>
          <w:szCs w:val="28"/>
        </w:rPr>
        <w:t>.</w:t>
      </w:r>
    </w:p>
    <w:p w14:paraId="26FA0A25" w14:textId="77777777" w:rsidR="00C91A6F" w:rsidRDefault="00C91A6F" w:rsidP="0097238D">
      <w:pPr>
        <w:rPr>
          <w:rFonts w:cs="Times New Roman"/>
          <w:szCs w:val="28"/>
        </w:rPr>
      </w:pPr>
    </w:p>
    <w:p w14:paraId="52136867" w14:textId="0662A9B1" w:rsidR="00C91A6F" w:rsidRPr="00C91A6F" w:rsidRDefault="00C91A6F" w:rsidP="0097238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Функции для вычисления расположены в модуле </w:t>
      </w:r>
      <w:proofErr w:type="spellStart"/>
      <w:r>
        <w:rPr>
          <w:rFonts w:cs="Times New Roman"/>
          <w:szCs w:val="28"/>
        </w:rPr>
        <w:t>SystemEQSolver.m</w:t>
      </w:r>
      <w:proofErr w:type="spellEnd"/>
    </w:p>
    <w:p w14:paraId="4A62F9BB" w14:textId="77777777" w:rsidR="00C91A6F" w:rsidRDefault="00C91A6F" w:rsidP="0097238D">
      <w:pPr>
        <w:rPr>
          <w:rFonts w:cs="Times New Roman"/>
          <w:szCs w:val="28"/>
        </w:rPr>
      </w:pPr>
    </w:p>
    <w:p w14:paraId="6163ED0E" w14:textId="40D3F90A" w:rsidR="00C91A6F" w:rsidRPr="00C91A6F" w:rsidRDefault="00C91A6F" w:rsidP="0097238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 выглядит графическое решение системы</w:t>
      </w:r>
    </w:p>
    <w:p w14:paraId="1B21A661" w14:textId="706A202B" w:rsidR="005D72C8" w:rsidRPr="00561BA4" w:rsidRDefault="00C91A6F" w:rsidP="0097238D">
      <w:pPr>
        <w:pStyle w:val="BodyText"/>
        <w:tabs>
          <w:tab w:val="clear" w:pos="1080"/>
        </w:tabs>
        <w:spacing w:after="240" w:line="480" w:lineRule="auto"/>
        <w:ind w:right="0"/>
        <w:jc w:val="left"/>
        <w:rPr>
          <w:b/>
          <w:sz w:val="24"/>
        </w:rPr>
      </w:pPr>
      <w:r>
        <w:rPr>
          <w:b/>
          <w:noProof/>
          <w:sz w:val="24"/>
          <w:lang w:val="en-US" w:eastAsia="en-US"/>
        </w:rPr>
        <w:drawing>
          <wp:inline distT="0" distB="0" distL="0" distR="0" wp14:anchorId="51868A14" wp14:editId="3AC3463B">
            <wp:extent cx="6121400" cy="4584700"/>
            <wp:effectExtent l="0" t="0" r="0" b="12700"/>
            <wp:docPr id="4" name="Picture 4" descr="sources/ipr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rces/ipr1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D1F6" w14:textId="24A066C8" w:rsidR="00584989" w:rsidRDefault="00FD4AE7" w:rsidP="00C91A6F">
      <w:pPr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br w:type="page"/>
      </w:r>
      <w:r w:rsidR="00C91A6F">
        <w:rPr>
          <w:rFonts w:cs="Times New Roman"/>
          <w:color w:val="000000"/>
          <w:szCs w:val="28"/>
          <w:lang w:val="ru-RU"/>
        </w:rPr>
        <w:t xml:space="preserve">В качестве начальных </w:t>
      </w:r>
      <w:proofErr w:type="spellStart"/>
      <w:r w:rsidR="00C91A6F">
        <w:rPr>
          <w:rFonts w:cs="Times New Roman"/>
          <w:color w:val="000000"/>
          <w:szCs w:val="28"/>
          <w:lang w:val="ru-RU"/>
        </w:rPr>
        <w:t>приблежений</w:t>
      </w:r>
      <w:proofErr w:type="spellEnd"/>
      <w:r w:rsidR="00C91A6F">
        <w:rPr>
          <w:rFonts w:cs="Times New Roman"/>
          <w:color w:val="000000"/>
          <w:szCs w:val="28"/>
          <w:lang w:val="ru-RU"/>
        </w:rPr>
        <w:t xml:space="preserve"> выбрал </w:t>
      </w:r>
      <w:r w:rsidR="00C91A6F">
        <w:rPr>
          <w:rFonts w:cs="Times New Roman"/>
          <w:color w:val="000000"/>
          <w:szCs w:val="28"/>
        </w:rPr>
        <w:t>x=0.4 , 0.7</w:t>
      </w:r>
    </w:p>
    <w:p w14:paraId="541E2C90" w14:textId="77777777" w:rsidR="00C91A6F" w:rsidRDefault="00C91A6F" w:rsidP="00C91A6F">
      <w:pPr>
        <w:rPr>
          <w:rFonts w:cs="Times New Roman"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C91A6F" w14:paraId="2B58F44D" w14:textId="77777777" w:rsidTr="00C91A6F">
        <w:tc>
          <w:tcPr>
            <w:tcW w:w="2406" w:type="dxa"/>
          </w:tcPr>
          <w:p w14:paraId="2D5A4F1B" w14:textId="08546E82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Метод</w:t>
            </w:r>
            <w:proofErr w:type="spellEnd"/>
          </w:p>
        </w:tc>
        <w:tc>
          <w:tcPr>
            <w:tcW w:w="2407" w:type="dxa"/>
          </w:tcPr>
          <w:p w14:paraId="7C998610" w14:textId="2A2036C3" w:rsidR="00C91A6F" w:rsidRPr="00C91A6F" w:rsidRDefault="00C91A6F" w:rsidP="00C91A6F">
            <w:pPr>
              <w:rPr>
                <w:rFonts w:cs="Times New Roman"/>
                <w:color w:val="000000"/>
                <w:szCs w:val="28"/>
                <w:lang w:val="ru-RU"/>
              </w:rPr>
            </w:pPr>
            <w:r>
              <w:rPr>
                <w:rFonts w:cs="Times New Roman"/>
                <w:color w:val="000000"/>
                <w:szCs w:val="28"/>
                <w:lang w:val="ru-RU"/>
              </w:rPr>
              <w:t>Число итераций</w:t>
            </w:r>
          </w:p>
        </w:tc>
        <w:tc>
          <w:tcPr>
            <w:tcW w:w="2407" w:type="dxa"/>
          </w:tcPr>
          <w:p w14:paraId="28B90A0D" w14:textId="0AF9DB1F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X1</w:t>
            </w:r>
          </w:p>
        </w:tc>
        <w:tc>
          <w:tcPr>
            <w:tcW w:w="2407" w:type="dxa"/>
          </w:tcPr>
          <w:p w14:paraId="5DC36079" w14:textId="166CC24A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X2</w:t>
            </w:r>
          </w:p>
        </w:tc>
      </w:tr>
      <w:tr w:rsidR="00C91A6F" w14:paraId="6B50B745" w14:textId="77777777" w:rsidTr="00C91A6F">
        <w:tc>
          <w:tcPr>
            <w:tcW w:w="2406" w:type="dxa"/>
          </w:tcPr>
          <w:p w14:paraId="0EA0E87F" w14:textId="305F8591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/>
              </w:rPr>
              <w:t>Простых итераций</w:t>
            </w:r>
          </w:p>
        </w:tc>
        <w:tc>
          <w:tcPr>
            <w:tcW w:w="2407" w:type="dxa"/>
          </w:tcPr>
          <w:p w14:paraId="4E03FE4B" w14:textId="65663C44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2407" w:type="dxa"/>
          </w:tcPr>
          <w:p w14:paraId="0A3F58E5" w14:textId="1E22DD10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0.4602</w:t>
            </w:r>
          </w:p>
        </w:tc>
        <w:tc>
          <w:tcPr>
            <w:tcW w:w="2407" w:type="dxa"/>
          </w:tcPr>
          <w:p w14:paraId="3B41EDE8" w14:textId="3A8778EB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0.7593</w:t>
            </w:r>
          </w:p>
        </w:tc>
      </w:tr>
      <w:tr w:rsidR="00C91A6F" w14:paraId="646EC684" w14:textId="77777777" w:rsidTr="00C91A6F">
        <w:trPr>
          <w:trHeight w:val="273"/>
        </w:trPr>
        <w:tc>
          <w:tcPr>
            <w:tcW w:w="2406" w:type="dxa"/>
          </w:tcPr>
          <w:p w14:paraId="1293B1AE" w14:textId="3B996F6D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Ньютона</w:t>
            </w:r>
            <w:proofErr w:type="spellEnd"/>
          </w:p>
        </w:tc>
        <w:tc>
          <w:tcPr>
            <w:tcW w:w="2407" w:type="dxa"/>
          </w:tcPr>
          <w:p w14:paraId="47140AFF" w14:textId="7A369B7F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407" w:type="dxa"/>
          </w:tcPr>
          <w:p w14:paraId="66F6A79C" w14:textId="1BF845F5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0.4602</w:t>
            </w:r>
          </w:p>
        </w:tc>
        <w:tc>
          <w:tcPr>
            <w:tcW w:w="2407" w:type="dxa"/>
          </w:tcPr>
          <w:p w14:paraId="1F88F6BF" w14:textId="1EA0945C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0.7593</w:t>
            </w:r>
          </w:p>
        </w:tc>
      </w:tr>
    </w:tbl>
    <w:p w14:paraId="3893D1A9" w14:textId="77777777" w:rsidR="00C91A6F" w:rsidRDefault="00C91A6F" w:rsidP="00C91A6F">
      <w:pPr>
        <w:rPr>
          <w:rFonts w:cs="Times New Roman"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91A6F" w14:paraId="007EE9A0" w14:textId="77777777" w:rsidTr="00C91A6F">
        <w:tc>
          <w:tcPr>
            <w:tcW w:w="9627" w:type="dxa"/>
          </w:tcPr>
          <w:p w14:paraId="515B1140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SimpleIteration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02,gx1,gx2,e)</w:t>
            </w:r>
          </w:p>
          <w:p w14:paraId="2DB1B46B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real</w:t>
            </w:r>
          </w:p>
          <w:p w14:paraId="1563437E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 </w:t>
            </w:r>
          </w:p>
          <w:p w14:paraId="1C20EB5A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 checking divergence</w:t>
            </w:r>
          </w:p>
          <w:p w14:paraId="35F1A67A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g1x1x1 = diff(gx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14:paraId="128C5470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g1x1x2 = diff(gx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2C90166B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g1x2x1 = diff(gx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14:paraId="2EB8D68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g1x2x2 = diff(gx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040A8962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34518A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(double(subs(subs(g1x1x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1,x01),x2,x02)) + (double(subs(subs(g1x2x1,x1,x01),x2,x02))))</w:t>
            </w:r>
          </w:p>
          <w:p w14:paraId="2CCF339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(double(subs(subs(g1x1x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1,x01),x2,x02)) + (double(subs(subs(g1x2x2,x1,x01),x2,x02))))</w:t>
            </w:r>
          </w:p>
          <w:p w14:paraId="23FA931A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</w:t>
            </w:r>
          </w:p>
          <w:p w14:paraId="5EEA1A38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55FCC503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x1c = x01+e+e</w:t>
            </w:r>
          </w:p>
          <w:p w14:paraId="5D1EE8CB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x2c = x02+e+e</w:t>
            </w:r>
          </w:p>
          <w:p w14:paraId="05D59262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x1n = x01;</w:t>
            </w:r>
          </w:p>
          <w:p w14:paraId="6D5D7CE2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x2n = x02;</w:t>
            </w:r>
          </w:p>
          <w:p w14:paraId="368CEEA7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7AC3C9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059CF7A6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(abs(x1n-x1c)&gt;e || abs(x2n-x2c)&gt;e)</w:t>
            </w:r>
          </w:p>
          <w:p w14:paraId="71D554C6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+ 1</w:t>
            </w:r>
          </w:p>
          <w:p w14:paraId="202215FC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x1c = x1n</w:t>
            </w:r>
          </w:p>
          <w:p w14:paraId="56B2274F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x2c = x2n</w:t>
            </w:r>
          </w:p>
          <w:p w14:paraId="0B9AD579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x2n = double(subs(subs(gx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1,x1c),x2,x2c));</w:t>
            </w:r>
          </w:p>
          <w:p w14:paraId="4DFC3948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x1n = double(subs(subs(gx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1,x1c),x2,x2n));</w:t>
            </w:r>
          </w:p>
          <w:p w14:paraId="602E4D14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B4FF4DE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[x1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2n,iter]</w:t>
            </w:r>
          </w:p>
          <w:p w14:paraId="7571EB78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120C053" w14:textId="77777777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</w:p>
        </w:tc>
      </w:tr>
      <w:tr w:rsidR="00C91A6F" w14:paraId="57A33A89" w14:textId="77777777" w:rsidTr="00C91A6F">
        <w:tc>
          <w:tcPr>
            <w:tcW w:w="9627" w:type="dxa"/>
          </w:tcPr>
          <w:p w14:paraId="37D497FD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NewtonMethod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02,f1,f2,e)</w:t>
            </w:r>
          </w:p>
          <w:p w14:paraId="71D78F50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x1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x2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real</w:t>
            </w:r>
          </w:p>
          <w:p w14:paraId="75A1D80F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CEABC2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df1x1 = diff(f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1) </w:t>
            </w:r>
          </w:p>
          <w:p w14:paraId="3440CBA8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df1x2 = diff(f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34D1BB4E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df2x1 = diff(f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1)</w:t>
            </w:r>
          </w:p>
          <w:p w14:paraId="6D0B7FEB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df2x2 = diff(f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2)</w:t>
            </w:r>
          </w:p>
          <w:p w14:paraId="6D373961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7AA1245D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x1c = x01+e+e</w:t>
            </w:r>
          </w:p>
          <w:p w14:paraId="12FCF3CE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x2c = x02+e+e</w:t>
            </w:r>
          </w:p>
          <w:p w14:paraId="0D21EE98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x1n = x01;</w:t>
            </w:r>
          </w:p>
          <w:p w14:paraId="69CAFF01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x2n = x02;</w:t>
            </w:r>
          </w:p>
          <w:p w14:paraId="2BA5B5A3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F35F3C0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23D4D5CF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(abs(x1n-x1c)&gt;e || abs(x2n-x2c)&gt;e)</w:t>
            </w:r>
          </w:p>
          <w:p w14:paraId="371B1D7F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=iter+1;</w:t>
            </w:r>
          </w:p>
          <w:p w14:paraId="26476CED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x1c = x1n</w:t>
            </w:r>
          </w:p>
          <w:p w14:paraId="1D2A8722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x2c = x2n</w:t>
            </w:r>
          </w:p>
          <w:p w14:paraId="038EDE53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J=[double(subs(subs(df1x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1,x1c),x2,x2c)), double(subs(subs(df1x2,x1,x1c),x2,x2c));</w:t>
            </w:r>
          </w:p>
          <w:p w14:paraId="1AF3C7C2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double(subs(subs(df2x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1,x1c),x2,x2c)), double(subs(subs(df2x2,x1,x1c),x2,x2c))]^-1</w:t>
            </w:r>
          </w:p>
          <w:p w14:paraId="15431A6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f=[double(subs(subs(f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1,x1c),x2,x2c)), double(subs(subs(f2,x1,x1c),x2,x2c))]</w:t>
            </w:r>
          </w:p>
          <w:p w14:paraId="4A586204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fJ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=J*f';</w:t>
            </w:r>
          </w:p>
          <w:p w14:paraId="3BB51EAD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x1n=x1c-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fJ(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1,1);</w:t>
            </w:r>
          </w:p>
          <w:p w14:paraId="2E66A9EA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x2n=x2c-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fJ(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2,1);</w:t>
            </w:r>
          </w:p>
          <w:p w14:paraId="33915265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912C51B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[x1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2n,iter]</w:t>
            </w:r>
          </w:p>
          <w:p w14:paraId="1020838A" w14:textId="77777777" w:rsidR="00C91A6F" w:rsidRDefault="00C91A6F" w:rsidP="00C91A6F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FD55ED1" w14:textId="77777777" w:rsidR="00C91A6F" w:rsidRDefault="00C91A6F" w:rsidP="00C91A6F">
            <w:pPr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168446C" w14:textId="77777777" w:rsidR="00C91A6F" w:rsidRPr="00C91A6F" w:rsidRDefault="00C91A6F" w:rsidP="00C91A6F">
      <w:pPr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C91A6F" w:rsidRPr="00C91A6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629F6"/>
    <w:multiLevelType w:val="singleLevel"/>
    <w:tmpl w:val="160AFA1C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13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1"/>
  </w:num>
  <w:num w:numId="20">
    <w:abstractNumId w:val="6"/>
  </w:num>
  <w:num w:numId="21">
    <w:abstractNumId w:val="5"/>
  </w:num>
  <w:num w:numId="2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89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47A7C"/>
    <w:rsid w:val="002E00AC"/>
    <w:rsid w:val="00362309"/>
    <w:rsid w:val="003A2CCA"/>
    <w:rsid w:val="003C1E81"/>
    <w:rsid w:val="003F65A2"/>
    <w:rsid w:val="0040121B"/>
    <w:rsid w:val="004035F5"/>
    <w:rsid w:val="00422EE8"/>
    <w:rsid w:val="004D5027"/>
    <w:rsid w:val="004D6669"/>
    <w:rsid w:val="005132E3"/>
    <w:rsid w:val="00551EDB"/>
    <w:rsid w:val="00556AE4"/>
    <w:rsid w:val="00584989"/>
    <w:rsid w:val="005D458B"/>
    <w:rsid w:val="005D72C8"/>
    <w:rsid w:val="00640324"/>
    <w:rsid w:val="00660612"/>
    <w:rsid w:val="006907A3"/>
    <w:rsid w:val="006C1717"/>
    <w:rsid w:val="006E6C31"/>
    <w:rsid w:val="00707E6F"/>
    <w:rsid w:val="00721A0C"/>
    <w:rsid w:val="00744C27"/>
    <w:rsid w:val="007477B7"/>
    <w:rsid w:val="00755D9F"/>
    <w:rsid w:val="00786AC7"/>
    <w:rsid w:val="00801DAA"/>
    <w:rsid w:val="00826A04"/>
    <w:rsid w:val="008B4E39"/>
    <w:rsid w:val="009127FA"/>
    <w:rsid w:val="0097238D"/>
    <w:rsid w:val="009800F5"/>
    <w:rsid w:val="00985F7D"/>
    <w:rsid w:val="00995056"/>
    <w:rsid w:val="009E7037"/>
    <w:rsid w:val="009F0A01"/>
    <w:rsid w:val="00AA05C5"/>
    <w:rsid w:val="00AE3F43"/>
    <w:rsid w:val="00AE44AA"/>
    <w:rsid w:val="00AF4DC4"/>
    <w:rsid w:val="00B34A18"/>
    <w:rsid w:val="00BC1D65"/>
    <w:rsid w:val="00BC3DA9"/>
    <w:rsid w:val="00C066A8"/>
    <w:rsid w:val="00C37D3F"/>
    <w:rsid w:val="00C42B88"/>
    <w:rsid w:val="00C45AC8"/>
    <w:rsid w:val="00C91A6F"/>
    <w:rsid w:val="00CA553A"/>
    <w:rsid w:val="00CF389A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D4AE7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7D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EE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A05C5"/>
    <w:p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6Char">
    <w:name w:val="Heading 6 Char"/>
    <w:basedOn w:val="DefaultParagraphFont"/>
    <w:link w:val="Heading6"/>
    <w:rsid w:val="00AA05C5"/>
    <w:rPr>
      <w:rFonts w:ascii="Calibri" w:eastAsia="Times New Roman" w:hAnsi="Calibri" w:cs="Times New Roman"/>
      <w:b/>
      <w:bCs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BE8AE-4C95-1D4C-9F84-275A65C9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7</Pages>
  <Words>749</Words>
  <Characters>4274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3</cp:revision>
  <dcterms:created xsi:type="dcterms:W3CDTF">2016-04-23T15:20:00Z</dcterms:created>
  <dcterms:modified xsi:type="dcterms:W3CDTF">2016-05-22T20:10:00Z</dcterms:modified>
</cp:coreProperties>
</file>