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F7D9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2A2400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557E5601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6AB6571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703777A0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1AF51B68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4829160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B3E31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BFEE9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D62DEE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0D4D6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A5E74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B3D24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961C7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6D00AE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63F26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FC022A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48FDF92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6670FB">
        <w:rPr>
          <w:rFonts w:cs="Times New Roman"/>
          <w:color w:val="000000"/>
          <w:szCs w:val="28"/>
        </w:rPr>
        <w:t>Методы оптимизации</w:t>
      </w:r>
      <w:r w:rsidRPr="00E51B40">
        <w:rPr>
          <w:rFonts w:cs="Times New Roman"/>
          <w:color w:val="000000"/>
          <w:szCs w:val="28"/>
        </w:rPr>
        <w:t>»</w:t>
      </w:r>
    </w:p>
    <w:p w14:paraId="524CCFA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7C7C64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60EBF5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CEC71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B7B1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B0EB8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BA7D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5AD0AD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7E046EF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0B21C5C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29AD71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DEB387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3E33209" w14:textId="5B6B7A8C" w:rsidR="00EC74D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45492400" w14:textId="77777777" w:rsidR="00EC74D8" w:rsidRDefault="00EC74D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22C21C5" w14:textId="351441C6" w:rsidR="003D0EA1" w:rsidRPr="009258FA" w:rsidRDefault="009258FA" w:rsidP="00BD32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Часть 1.1</w:t>
      </w:r>
      <w:r w:rsidR="003D0EA1" w:rsidRPr="009258FA">
        <w:rPr>
          <w:rFonts w:cs="Times New Roman"/>
          <w:b/>
          <w:szCs w:val="28"/>
        </w:rPr>
        <w:t xml:space="preserve"> Симплекс-метод: </w:t>
      </w:r>
    </w:p>
    <w:p w14:paraId="32186D91" w14:textId="77777777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Решить задачу f(x)=cx → max симплекс-методом</w:t>
      </w:r>
    </w:p>
    <w:p w14:paraId="057B488F" w14:textId="68BA80BC" w:rsidR="00B73163" w:rsidRPr="0047320D" w:rsidRDefault="0047320D" w:rsidP="00BD3259">
      <w:pPr>
        <w:pStyle w:val="BodyTextIndent"/>
        <w:ind w:left="0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Вариант 2</w:t>
      </w:r>
    </w:p>
    <w:p w14:paraId="1162B759" w14:textId="7BAFB59A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C(x) </w:t>
      </w:r>
      <w:r w:rsidR="003D0EA1" w:rsidRPr="0047320D">
        <w:rPr>
          <w:rFonts w:cs="Times New Roman"/>
          <w:szCs w:val="28"/>
        </w:rPr>
        <w:t>=</w:t>
      </w:r>
      <w:r w:rsidRPr="0047320D">
        <w:rPr>
          <w:rFonts w:cs="Times New Roman"/>
          <w:szCs w:val="28"/>
        </w:rPr>
        <w:t xml:space="preserve"> </w:t>
      </w:r>
      <w:r w:rsidR="003D0EA1" w:rsidRPr="0047320D">
        <w:rPr>
          <w:rFonts w:cs="Times New Roman"/>
          <w:szCs w:val="28"/>
        </w:rPr>
        <w:t>(1  1  1  1  1)</w:t>
      </w:r>
    </w:p>
    <w:p w14:paraId="4949EE07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13209CA3" w14:textId="31D5EEE6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A = </w:t>
      </w:r>
      <w:r w:rsidR="003D0EA1" w:rsidRPr="0047320D">
        <w:rPr>
          <w:rFonts w:cs="Times New Roman"/>
          <w:szCs w:val="28"/>
        </w:rPr>
        <w:t>1  1  0  2  0</w:t>
      </w:r>
    </w:p>
    <w:p w14:paraId="6525E1BE" w14:textId="773ABE53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</w:t>
      </w:r>
      <w:r w:rsidRPr="0047320D">
        <w:rPr>
          <w:rFonts w:cs="Times New Roman"/>
          <w:szCs w:val="28"/>
        </w:rPr>
        <w:t>0 -1  1  0  2</w:t>
      </w:r>
    </w:p>
    <w:p w14:paraId="79522FA1" w14:textId="23A46F04" w:rsidR="003D0EA1" w:rsidRPr="0047320D" w:rsidRDefault="003D0EA1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 w:rsidR="00B73163" w:rsidRPr="0047320D">
        <w:rPr>
          <w:rFonts w:cs="Times New Roman"/>
          <w:szCs w:val="28"/>
        </w:rPr>
        <w:t xml:space="preserve">  1  0 -1  1 -2</w:t>
      </w:r>
    </w:p>
    <w:p w14:paraId="76439F7A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0FA2C1F" w14:textId="46D5B449" w:rsidR="003D0EA1" w:rsidRPr="0047320D" w:rsidRDefault="00B73163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B </w:t>
      </w:r>
      <w:r w:rsidR="003D0EA1" w:rsidRPr="0047320D">
        <w:rPr>
          <w:rFonts w:cs="Times New Roman"/>
          <w:szCs w:val="28"/>
        </w:rPr>
        <w:t>=</w:t>
      </w:r>
      <w:r w:rsidR="009258FA">
        <w:rPr>
          <w:rFonts w:cs="Times New Roman"/>
          <w:szCs w:val="28"/>
        </w:rPr>
        <w:t xml:space="preserve"> </w:t>
      </w:r>
      <w:r w:rsidRPr="0047320D">
        <w:rPr>
          <w:rFonts w:cs="Times New Roman"/>
          <w:szCs w:val="28"/>
        </w:rPr>
        <w:t>(</w:t>
      </w:r>
      <w:r w:rsidR="003D0EA1" w:rsidRPr="0047320D">
        <w:rPr>
          <w:rFonts w:cs="Times New Roman"/>
          <w:szCs w:val="28"/>
        </w:rPr>
        <w:t>3  1  -1)</w:t>
      </w:r>
    </w:p>
    <w:p w14:paraId="7CC5BF54" w14:textId="77777777" w:rsidR="00B73163" w:rsidRPr="0047320D" w:rsidRDefault="00B73163" w:rsidP="00BD3259">
      <w:pPr>
        <w:rPr>
          <w:rFonts w:cs="Times New Roman"/>
          <w:szCs w:val="28"/>
        </w:rPr>
      </w:pPr>
    </w:p>
    <w:p w14:paraId="6D0943F0" w14:textId="77777777" w:rsidR="009258FA" w:rsidRDefault="00AB168D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В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правой части присутствуют отрицательные з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>начения, умножим 3-</w:t>
      </w:r>
      <w:r>
        <w:rPr>
          <w:rFonts w:eastAsia="Times New Roman" w:cs="Times New Roman"/>
          <w:color w:val="333333"/>
          <w:szCs w:val="28"/>
          <w:shd w:val="clear" w:color="auto" w:fill="FFFFFF"/>
          <w:lang w:val="ru-RU"/>
        </w:rPr>
        <w:t>ю</w:t>
      </w: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 строку</w:t>
      </w:r>
      <w:r w:rsidRPr="00AB168D">
        <w:rPr>
          <w:rFonts w:eastAsia="Times New Roman" w:cs="Times New Roman"/>
          <w:color w:val="333333"/>
          <w:szCs w:val="28"/>
          <w:shd w:val="clear" w:color="auto" w:fill="FFFFFF"/>
        </w:rPr>
        <w:t xml:space="preserve"> на (-1).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 xml:space="preserve"> Получим </w:t>
      </w:r>
    </w:p>
    <w:p w14:paraId="52365499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A4B0D7C" w14:textId="41CE49AC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А= </w:t>
      </w:r>
      <w:r w:rsidRPr="0047320D">
        <w:rPr>
          <w:rFonts w:cs="Times New Roman"/>
          <w:szCs w:val="28"/>
        </w:rPr>
        <w:t xml:space="preserve"> 1  1  0  2  0</w:t>
      </w:r>
    </w:p>
    <w:p w14:paraId="5C5146FB" w14:textId="77777777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0 -1  1  0  2</w:t>
      </w:r>
    </w:p>
    <w:p w14:paraId="351CEB78" w14:textId="183965F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-1  0  1 -1  </w:t>
      </w:r>
      <w:r w:rsidRPr="0047320D">
        <w:rPr>
          <w:rFonts w:cs="Times New Roman"/>
          <w:szCs w:val="28"/>
        </w:rPr>
        <w:t>2</w:t>
      </w:r>
    </w:p>
    <w:p w14:paraId="0F723867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65FB0711" w14:textId="4E722C71" w:rsidR="009258FA" w:rsidRDefault="00BD3259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B = 3  1  </w:t>
      </w:r>
      <w:r w:rsidR="009258FA">
        <w:rPr>
          <w:rFonts w:eastAsia="Times New Roman" w:cs="Times New Roman"/>
          <w:color w:val="333333"/>
          <w:szCs w:val="28"/>
          <w:shd w:val="clear" w:color="auto" w:fill="FFFFFF"/>
        </w:rPr>
        <w:t>1</w:t>
      </w:r>
    </w:p>
    <w:p w14:paraId="5B6236CF" w14:textId="77777777" w:rsidR="009258FA" w:rsidRDefault="009258FA" w:rsidP="00BD3259">
      <w:pPr>
        <w:rPr>
          <w:rFonts w:eastAsia="Times New Roman" w:cs="Times New Roman"/>
          <w:color w:val="333333"/>
          <w:szCs w:val="28"/>
          <w:shd w:val="clear" w:color="auto" w:fill="FFFFFF"/>
        </w:rPr>
      </w:pPr>
    </w:p>
    <w:p w14:paraId="4761AF02" w14:textId="54F3F8DD" w:rsidR="009258FA" w:rsidRDefault="009258FA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Так как базисный план в условиях задачи не оговорен, выполним поиск начального базисного плана используя искусственные переменные.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Имея 3 ограничения – введем 3 новых переменных </w:t>
      </w:r>
      <w:r>
        <w:rPr>
          <w:rFonts w:cs="Times New Roman"/>
          <w:szCs w:val="28"/>
        </w:rPr>
        <w:t xml:space="preserve">x6 x7 x8 </w:t>
      </w:r>
    </w:p>
    <w:p w14:paraId="27C02FF3" w14:textId="77777777" w:rsidR="009258FA" w:rsidRDefault="009258FA" w:rsidP="00BD3259">
      <w:pPr>
        <w:rPr>
          <w:rFonts w:cs="Times New Roman"/>
          <w:szCs w:val="28"/>
        </w:rPr>
      </w:pPr>
    </w:p>
    <w:p w14:paraId="099F2FE1" w14:textId="7E8B1E26" w:rsidR="009258FA" w:rsidRPr="0047320D" w:rsidRDefault="009258FA" w:rsidP="00BD3259">
      <w:pPr>
        <w:rPr>
          <w:rFonts w:cs="Times New Roman"/>
          <w:szCs w:val="28"/>
        </w:rPr>
      </w:pPr>
      <w:r>
        <w:rPr>
          <w:rFonts w:eastAsia="Times New Roman" w:cs="Times New Roman"/>
          <w:color w:val="333333"/>
          <w:szCs w:val="28"/>
          <w:shd w:val="clear" w:color="auto" w:fill="FFFFFF"/>
        </w:rPr>
        <w:t xml:space="preserve">А= </w:t>
      </w:r>
      <w:r w:rsidRPr="0047320D">
        <w:rPr>
          <w:rFonts w:cs="Times New Roman"/>
          <w:szCs w:val="28"/>
        </w:rPr>
        <w:t xml:space="preserve"> 1  1  0  2  0</w:t>
      </w:r>
      <w:r>
        <w:rPr>
          <w:rFonts w:cs="Times New Roman"/>
          <w:szCs w:val="28"/>
        </w:rPr>
        <w:t xml:space="preserve">  1  0  0</w:t>
      </w:r>
    </w:p>
    <w:p w14:paraId="3AFC7D77" w14:textId="3A1088A6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  0 -1  1  0  2</w:t>
      </w:r>
      <w:r>
        <w:rPr>
          <w:rFonts w:cs="Times New Roman"/>
          <w:szCs w:val="28"/>
        </w:rPr>
        <w:t xml:space="preserve">  0  1  0</w:t>
      </w:r>
    </w:p>
    <w:p w14:paraId="036616F3" w14:textId="27571110" w:rsidR="009258FA" w:rsidRPr="0047320D" w:rsidRDefault="009258FA" w:rsidP="00BD3259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-1  0  1 -1  </w:t>
      </w:r>
      <w:r w:rsidRPr="0047320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 0  0  1</w:t>
      </w:r>
    </w:p>
    <w:p w14:paraId="74E3745D" w14:textId="77777777" w:rsidR="009258FA" w:rsidRDefault="009258FA" w:rsidP="00BD3259">
      <w:pPr>
        <w:rPr>
          <w:rFonts w:cs="Times New Roman"/>
          <w:szCs w:val="28"/>
        </w:rPr>
      </w:pPr>
    </w:p>
    <w:p w14:paraId="1B49FFE9" w14:textId="304B376E" w:rsidR="00B73163" w:rsidRDefault="00BD3259" w:rsidP="00BD3259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Искусственные переменные лягут в основу базисного плана для задачи:</w:t>
      </w:r>
      <w:r>
        <w:rPr>
          <w:rFonts w:cs="Times New Roman"/>
          <w:szCs w:val="28"/>
          <w:lang w:val="ru-RU"/>
        </w:rPr>
        <w:br/>
      </w:r>
    </w:p>
    <w:p w14:paraId="509A48B5" w14:textId="564B6BBC" w:rsidR="00BD3259" w:rsidRDefault="00BD3259" w:rsidP="00BD3259">
      <w:r>
        <w:rPr>
          <w:position w:val="-30"/>
        </w:rPr>
        <w:object w:dxaOrig="1640" w:dyaOrig="560" w14:anchorId="3CC11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7pt" o:ole="" fillcolor="window">
            <v:imagedata r:id="rId6" o:title=""/>
          </v:shape>
          <o:OLEObject Type="Embed" ProgID="Equation.3" ShapeID="_x0000_i1025" DrawAspect="Content" ObjectID="_1526670901" r:id="rId7"/>
        </w:object>
      </w:r>
    </w:p>
    <w:p w14:paraId="041A4069" w14:textId="77777777" w:rsidR="00BD3259" w:rsidRDefault="00BD3259" w:rsidP="00BD3259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46DABDB7" w14:textId="77777777" w:rsidR="00BD3259" w:rsidRDefault="00BD3259" w:rsidP="00BD3259"/>
    <w:p w14:paraId="129ED7FC" w14:textId="4DB77CED" w:rsidR="00BD3259" w:rsidRDefault="00BD3259" w:rsidP="00BD3259">
      <w:r>
        <w:t>x = 0 0 0 0 0 3 1 1</w:t>
      </w:r>
      <w:r w:rsidR="00626BD5">
        <w:t xml:space="preserve"> [6,7,8]</w:t>
      </w:r>
    </w:p>
    <w:p w14:paraId="4A62FA87" w14:textId="77777777" w:rsidR="002D6C41" w:rsidRDefault="002D6C41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19"/>
        <w:gridCol w:w="1109"/>
        <w:gridCol w:w="1410"/>
        <w:gridCol w:w="1830"/>
        <w:gridCol w:w="435"/>
        <w:gridCol w:w="1294"/>
        <w:gridCol w:w="1598"/>
        <w:gridCol w:w="403"/>
      </w:tblGrid>
      <w:tr w:rsidR="00F95507" w14:paraId="4362F22F" w14:textId="77777777" w:rsidTr="00F95507">
        <w:tc>
          <w:tcPr>
            <w:tcW w:w="431" w:type="dxa"/>
          </w:tcPr>
          <w:p w14:paraId="4A248160" w14:textId="49EBC6D6" w:rsidR="00F95507" w:rsidRDefault="00F95507" w:rsidP="00BD3259">
            <w:r>
              <w:t>#</w:t>
            </w:r>
          </w:p>
        </w:tc>
        <w:tc>
          <w:tcPr>
            <w:tcW w:w="1136" w:type="dxa"/>
          </w:tcPr>
          <w:p w14:paraId="75840D6C" w14:textId="7B18D57F" w:rsidR="00F95507" w:rsidRDefault="00F95507" w:rsidP="00BD3259">
            <w:r>
              <w:t>A</w:t>
            </w:r>
          </w:p>
        </w:tc>
        <w:tc>
          <w:tcPr>
            <w:tcW w:w="1126" w:type="dxa"/>
          </w:tcPr>
          <w:p w14:paraId="6603E85C" w14:textId="02C35975" w:rsidR="00F95507" w:rsidRDefault="00F95507" w:rsidP="00BD3259">
            <w:r>
              <w:t>B</w:t>
            </w:r>
          </w:p>
        </w:tc>
        <w:tc>
          <w:tcPr>
            <w:tcW w:w="1420" w:type="dxa"/>
          </w:tcPr>
          <w:p w14:paraId="3EF602A4" w14:textId="665DD84E" w:rsidR="00F95507" w:rsidRDefault="00507875" w:rsidP="00BD3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50" w:type="dxa"/>
          </w:tcPr>
          <w:p w14:paraId="7ED012A9" w14:textId="5206742B" w:rsidR="00F95507" w:rsidRDefault="00507875" w:rsidP="00F9550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F68C95F" w14:textId="5A077359" w:rsidR="00F95507" w:rsidRDefault="00507875" w:rsidP="00BD32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00" w:type="dxa"/>
          </w:tcPr>
          <w:p w14:paraId="4201EB3F" w14:textId="49488D3F" w:rsidR="00F95507" w:rsidRDefault="00F95507" w:rsidP="00BD3259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5EAAB065" w14:textId="71924663" w:rsidR="00F95507" w:rsidRDefault="00F95507" w:rsidP="00F95507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53DEABB" w14:textId="0550DA05" w:rsidR="00F95507" w:rsidRDefault="00F95507" w:rsidP="00BD3259">
            <w:r>
              <w:t>s</w:t>
            </w:r>
          </w:p>
        </w:tc>
      </w:tr>
      <w:tr w:rsidR="00F95507" w14:paraId="6B446548" w14:textId="77777777" w:rsidTr="00F95507">
        <w:tc>
          <w:tcPr>
            <w:tcW w:w="431" w:type="dxa"/>
          </w:tcPr>
          <w:p w14:paraId="45F1BE47" w14:textId="7537DCA6" w:rsidR="00F95507" w:rsidRDefault="00F95507" w:rsidP="00BD3259">
            <w:r>
              <w:t>1</w:t>
            </w:r>
          </w:p>
        </w:tc>
        <w:tc>
          <w:tcPr>
            <w:tcW w:w="1136" w:type="dxa"/>
          </w:tcPr>
          <w:p w14:paraId="535CBA1B" w14:textId="185A0214" w:rsidR="00F95507" w:rsidRDefault="00F95507" w:rsidP="00BD3259">
            <w:r>
              <w:t>1 0 0</w:t>
            </w:r>
          </w:p>
          <w:p w14:paraId="500E7A14" w14:textId="77777777" w:rsidR="00F95507" w:rsidRDefault="00F95507" w:rsidP="00BD3259">
            <w:r>
              <w:t>0 1 0</w:t>
            </w:r>
          </w:p>
          <w:p w14:paraId="661D9563" w14:textId="2466B039" w:rsidR="00F95507" w:rsidRDefault="00F95507" w:rsidP="00BD3259">
            <w:r>
              <w:t>0 0 1</w:t>
            </w:r>
          </w:p>
        </w:tc>
        <w:tc>
          <w:tcPr>
            <w:tcW w:w="1126" w:type="dxa"/>
          </w:tcPr>
          <w:p w14:paraId="12833514" w14:textId="77777777" w:rsidR="00F95507" w:rsidRDefault="00F95507" w:rsidP="00BD3259">
            <w:r>
              <w:t>1 0 0</w:t>
            </w:r>
          </w:p>
          <w:p w14:paraId="394B90B8" w14:textId="77777777" w:rsidR="00F95507" w:rsidRDefault="00F95507" w:rsidP="00BD3259">
            <w:r>
              <w:t>0 1 0</w:t>
            </w:r>
          </w:p>
          <w:p w14:paraId="17F8F0E0" w14:textId="2C2F5205" w:rsidR="00F95507" w:rsidRDefault="00F95507" w:rsidP="00BD3259">
            <w:r>
              <w:t>0 0 1</w:t>
            </w:r>
          </w:p>
        </w:tc>
        <w:tc>
          <w:tcPr>
            <w:tcW w:w="1420" w:type="dxa"/>
          </w:tcPr>
          <w:p w14:paraId="443D8928" w14:textId="14DA4571" w:rsidR="00F95507" w:rsidRDefault="00F95507" w:rsidP="00BD3259">
            <w:r>
              <w:t>[-1,-1,-1]</w:t>
            </w:r>
          </w:p>
        </w:tc>
        <w:tc>
          <w:tcPr>
            <w:tcW w:w="1850" w:type="dxa"/>
          </w:tcPr>
          <w:p w14:paraId="07C39DD3" w14:textId="14A6B58D" w:rsidR="00F95507" w:rsidRDefault="00F95507" w:rsidP="00BD3259">
            <w:r>
              <w:t>[0,0,-2,-1,-4]</w:t>
            </w:r>
          </w:p>
        </w:tc>
        <w:tc>
          <w:tcPr>
            <w:tcW w:w="435" w:type="dxa"/>
          </w:tcPr>
          <w:p w14:paraId="768A5668" w14:textId="3B06B4ED" w:rsidR="00F95507" w:rsidRDefault="00670367" w:rsidP="00BD3259">
            <w:r>
              <w:t>4</w:t>
            </w:r>
          </w:p>
        </w:tc>
        <w:tc>
          <w:tcPr>
            <w:tcW w:w="1300" w:type="dxa"/>
          </w:tcPr>
          <w:p w14:paraId="3421BACF" w14:textId="53E4C2AF" w:rsidR="00F95507" w:rsidRDefault="00670367" w:rsidP="00BD3259">
            <w:r>
              <w:t>[2,0,-1</w:t>
            </w:r>
            <w:r w:rsidR="00F95507">
              <w:t>]</w:t>
            </w:r>
          </w:p>
        </w:tc>
        <w:tc>
          <w:tcPr>
            <w:tcW w:w="1604" w:type="dxa"/>
          </w:tcPr>
          <w:p w14:paraId="0D0867C0" w14:textId="3D8C3F7A" w:rsidR="00F95507" w:rsidRDefault="00507875" w:rsidP="00F9550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25" w:type="dxa"/>
          </w:tcPr>
          <w:p w14:paraId="5B834F92" w14:textId="77777777" w:rsidR="00F95507" w:rsidRDefault="00624B9A" w:rsidP="00BD3259">
            <w:r>
              <w:t>1</w:t>
            </w:r>
          </w:p>
          <w:p w14:paraId="57907871" w14:textId="77777777" w:rsidR="001774D3" w:rsidRDefault="001774D3" w:rsidP="00BD3259"/>
          <w:p w14:paraId="078D9616" w14:textId="77777777" w:rsidR="001774D3" w:rsidRDefault="001774D3" w:rsidP="00BD3259">
            <w:r>
              <w:t>js</w:t>
            </w:r>
          </w:p>
          <w:p w14:paraId="30FBC765" w14:textId="77777777" w:rsidR="001774D3" w:rsidRDefault="001774D3" w:rsidP="00BD3259"/>
          <w:p w14:paraId="1680EE58" w14:textId="68FF2D14" w:rsidR="001774D3" w:rsidRDefault="001774D3" w:rsidP="00BD3259">
            <w:r>
              <w:t>6</w:t>
            </w:r>
          </w:p>
        </w:tc>
      </w:tr>
    </w:tbl>
    <w:p w14:paraId="5231DF3D" w14:textId="5DC38615" w:rsidR="002D6C41" w:rsidRDefault="002D6C41" w:rsidP="00BD3259"/>
    <w:p w14:paraId="1E47E430" w14:textId="492B4B7E" w:rsidR="00BD3259" w:rsidRDefault="00F95507" w:rsidP="00BD3259">
      <w:r>
        <w:t xml:space="preserve">x = 0 0 </w:t>
      </w:r>
      <w:r w:rsidR="00624B9A">
        <w:t>0 3/2</w:t>
      </w:r>
      <w:r>
        <w:t xml:space="preserve"> </w:t>
      </w:r>
      <w:r w:rsidR="00624B9A">
        <w:t>0</w:t>
      </w:r>
      <w:r>
        <w:t xml:space="preserve"> </w:t>
      </w:r>
      <w:r w:rsidR="00624B9A">
        <w:t>0 1 5/2</w:t>
      </w:r>
      <w:r>
        <w:t xml:space="preserve"> </w:t>
      </w:r>
      <w:r w:rsidR="00624B9A">
        <w:t>[4,7</w:t>
      </w:r>
      <w:r w:rsidR="00626BD5">
        <w:t>,8]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118"/>
        <w:gridCol w:w="1033"/>
        <w:gridCol w:w="1485"/>
        <w:gridCol w:w="1831"/>
        <w:gridCol w:w="435"/>
        <w:gridCol w:w="1294"/>
        <w:gridCol w:w="1597"/>
        <w:gridCol w:w="403"/>
      </w:tblGrid>
      <w:tr w:rsidR="00624B9A" w14:paraId="24B7FBC8" w14:textId="77777777" w:rsidTr="00624B9A">
        <w:tc>
          <w:tcPr>
            <w:tcW w:w="431" w:type="dxa"/>
          </w:tcPr>
          <w:p w14:paraId="0EC4469D" w14:textId="77777777" w:rsidR="00626BD5" w:rsidRDefault="00626BD5" w:rsidP="00AF6200">
            <w:r>
              <w:t>#</w:t>
            </w:r>
          </w:p>
        </w:tc>
        <w:tc>
          <w:tcPr>
            <w:tcW w:w="1129" w:type="dxa"/>
          </w:tcPr>
          <w:p w14:paraId="1AD5A0B9" w14:textId="77777777" w:rsidR="00626BD5" w:rsidRDefault="00626BD5" w:rsidP="00AF6200">
            <w:r>
              <w:t>A</w:t>
            </w:r>
          </w:p>
        </w:tc>
        <w:tc>
          <w:tcPr>
            <w:tcW w:w="1043" w:type="dxa"/>
          </w:tcPr>
          <w:p w14:paraId="108388B7" w14:textId="77777777" w:rsidR="00626BD5" w:rsidRDefault="00626BD5" w:rsidP="00AF6200">
            <w:r>
              <w:t>B</w:t>
            </w:r>
          </w:p>
        </w:tc>
        <w:tc>
          <w:tcPr>
            <w:tcW w:w="1492" w:type="dxa"/>
          </w:tcPr>
          <w:p w14:paraId="21208E1A" w14:textId="77777777" w:rsidR="00626BD5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42" w:type="dxa"/>
          </w:tcPr>
          <w:p w14:paraId="78F84911" w14:textId="77777777" w:rsidR="00626BD5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8181845" w14:textId="77777777" w:rsidR="00626BD5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14:paraId="7F67FC15" w14:textId="77777777" w:rsidR="00626BD5" w:rsidRDefault="00626BD5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533EBCD8" w14:textId="77777777" w:rsidR="00626BD5" w:rsidRDefault="00626BD5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28DF9731" w14:textId="77777777" w:rsidR="00626BD5" w:rsidRDefault="00626BD5" w:rsidP="00AF6200">
            <w:r>
              <w:t>s</w:t>
            </w:r>
          </w:p>
        </w:tc>
      </w:tr>
      <w:tr w:rsidR="00624B9A" w14:paraId="65CC5650" w14:textId="77777777" w:rsidTr="00624B9A">
        <w:tc>
          <w:tcPr>
            <w:tcW w:w="431" w:type="dxa"/>
          </w:tcPr>
          <w:p w14:paraId="4142FE59" w14:textId="580E7815" w:rsidR="00626BD5" w:rsidRDefault="005E09F6" w:rsidP="00AF6200">
            <w:r>
              <w:t>2</w:t>
            </w:r>
          </w:p>
        </w:tc>
        <w:tc>
          <w:tcPr>
            <w:tcW w:w="1129" w:type="dxa"/>
          </w:tcPr>
          <w:p w14:paraId="42247C3E" w14:textId="34E36913" w:rsidR="00626BD5" w:rsidRDefault="00624B9A" w:rsidP="00AF6200">
            <w:r>
              <w:t>2 0</w:t>
            </w:r>
            <w:r w:rsidR="00626BD5">
              <w:t xml:space="preserve"> 0</w:t>
            </w:r>
          </w:p>
          <w:p w14:paraId="0CBF1D2F" w14:textId="06918923" w:rsidR="00626BD5" w:rsidRDefault="00624B9A" w:rsidP="00AF6200">
            <w:r>
              <w:t>0</w:t>
            </w:r>
            <w:r w:rsidR="00626BD5">
              <w:t xml:space="preserve"> </w:t>
            </w:r>
            <w:r>
              <w:t>1</w:t>
            </w:r>
            <w:r w:rsidR="00626BD5">
              <w:t xml:space="preserve"> 0</w:t>
            </w:r>
          </w:p>
          <w:p w14:paraId="1ACF5291" w14:textId="6C9DCE97" w:rsidR="00626BD5" w:rsidRDefault="00624B9A" w:rsidP="00AF6200">
            <w:r>
              <w:t>-1</w:t>
            </w:r>
            <w:r w:rsidR="00626BD5">
              <w:t xml:space="preserve"> 0 1</w:t>
            </w:r>
          </w:p>
        </w:tc>
        <w:tc>
          <w:tcPr>
            <w:tcW w:w="1043" w:type="dxa"/>
          </w:tcPr>
          <w:p w14:paraId="1E9F4AE3" w14:textId="6733AF60" w:rsidR="00626BD5" w:rsidRDefault="005E09F6" w:rsidP="00AF6200">
            <w:r>
              <w:t xml:space="preserve">½ </w:t>
            </w:r>
            <w:r w:rsidR="00626BD5">
              <w:t xml:space="preserve"> 0</w:t>
            </w:r>
            <w:r w:rsidR="00624B9A">
              <w:t xml:space="preserve"> 0</w:t>
            </w:r>
          </w:p>
          <w:p w14:paraId="6008A182" w14:textId="0609799E" w:rsidR="00626BD5" w:rsidRDefault="00624B9A" w:rsidP="00AF6200">
            <w:r>
              <w:t>0</w:t>
            </w:r>
            <w:r w:rsidR="002D522E">
              <w:t xml:space="preserve"> </w:t>
            </w:r>
            <w:r>
              <w:t xml:space="preserve"> 1</w:t>
            </w:r>
            <w:r w:rsidR="00626BD5">
              <w:t xml:space="preserve"> 0</w:t>
            </w:r>
          </w:p>
          <w:p w14:paraId="4628D729" w14:textId="02DE6FA5" w:rsidR="00626BD5" w:rsidRDefault="00624B9A" w:rsidP="002D522E">
            <w:r>
              <w:t xml:space="preserve">½ </w:t>
            </w:r>
            <w:r w:rsidR="00626BD5">
              <w:t xml:space="preserve"> </w:t>
            </w:r>
            <w:r>
              <w:t>0</w:t>
            </w:r>
            <w:r w:rsidR="00626BD5">
              <w:t xml:space="preserve"> 1</w:t>
            </w:r>
          </w:p>
        </w:tc>
        <w:tc>
          <w:tcPr>
            <w:tcW w:w="1492" w:type="dxa"/>
          </w:tcPr>
          <w:p w14:paraId="27D31F0E" w14:textId="38A9F1BC" w:rsidR="00626BD5" w:rsidRDefault="00624B9A" w:rsidP="00AF6200">
            <w:r>
              <w:t>[-0.5</w:t>
            </w:r>
            <w:r w:rsidR="005E09F6">
              <w:t>,</w:t>
            </w:r>
            <w:r>
              <w:t>-</w:t>
            </w:r>
            <w:r w:rsidR="00626BD5">
              <w:t>1,-1]</w:t>
            </w:r>
          </w:p>
        </w:tc>
        <w:tc>
          <w:tcPr>
            <w:tcW w:w="1842" w:type="dxa"/>
          </w:tcPr>
          <w:p w14:paraId="695B29C9" w14:textId="355EA721" w:rsidR="00626BD5" w:rsidRDefault="00624B9A" w:rsidP="00AF6200">
            <w:r>
              <w:t>0.5</w:t>
            </w:r>
            <w:r w:rsidR="005E09F6">
              <w:t>,</w:t>
            </w:r>
            <w:r>
              <w:t>0.5,-2,0,-4</w:t>
            </w:r>
          </w:p>
        </w:tc>
        <w:tc>
          <w:tcPr>
            <w:tcW w:w="435" w:type="dxa"/>
          </w:tcPr>
          <w:p w14:paraId="695EEBB8" w14:textId="73481861" w:rsidR="00626BD5" w:rsidRDefault="00624B9A" w:rsidP="00AF6200">
            <w:r>
              <w:t>5</w:t>
            </w:r>
          </w:p>
        </w:tc>
        <w:tc>
          <w:tcPr>
            <w:tcW w:w="1298" w:type="dxa"/>
          </w:tcPr>
          <w:p w14:paraId="7985DAAA" w14:textId="05B0EE55" w:rsidR="00626BD5" w:rsidRDefault="00624B9A" w:rsidP="00AF6200">
            <w:r>
              <w:t>[0,2,2</w:t>
            </w:r>
            <w:r w:rsidR="00626BD5">
              <w:t>]</w:t>
            </w:r>
          </w:p>
        </w:tc>
        <w:tc>
          <w:tcPr>
            <w:tcW w:w="1601" w:type="dxa"/>
          </w:tcPr>
          <w:p w14:paraId="1F22B062" w14:textId="616731EB" w:rsidR="00626BD5" w:rsidRDefault="00507875" w:rsidP="00AF620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6" w:type="dxa"/>
          </w:tcPr>
          <w:p w14:paraId="1A4BFEB1" w14:textId="77777777" w:rsidR="00626BD5" w:rsidRDefault="00626BD5" w:rsidP="00AF6200">
            <w:r>
              <w:t>2</w:t>
            </w:r>
          </w:p>
          <w:p w14:paraId="70769B0D" w14:textId="77777777" w:rsidR="001774D3" w:rsidRDefault="001774D3" w:rsidP="00AF6200"/>
          <w:p w14:paraId="033710B5" w14:textId="77777777" w:rsidR="001774D3" w:rsidRDefault="001774D3" w:rsidP="00AF6200">
            <w:r>
              <w:t>js</w:t>
            </w:r>
          </w:p>
          <w:p w14:paraId="7F1BBDE8" w14:textId="77777777" w:rsidR="001774D3" w:rsidRDefault="001774D3" w:rsidP="00AF6200"/>
          <w:p w14:paraId="10D56690" w14:textId="66516457" w:rsidR="001774D3" w:rsidRDefault="001774D3" w:rsidP="00AF6200">
            <w:r>
              <w:t>7</w:t>
            </w:r>
          </w:p>
        </w:tc>
      </w:tr>
    </w:tbl>
    <w:p w14:paraId="3F67DE34" w14:textId="7288A480" w:rsidR="00626BD5" w:rsidRDefault="00626BD5" w:rsidP="00BD3259"/>
    <w:p w14:paraId="2829C6EA" w14:textId="32F892D4" w:rsidR="005E09F6" w:rsidRDefault="005E09F6" w:rsidP="00BD3259">
      <w:r>
        <w:t>x =</w:t>
      </w:r>
      <w:r w:rsidR="00624B9A">
        <w:t xml:space="preserve"> 0 0 0 3/2 1/2 0 0 3/2 [4</w:t>
      </w:r>
      <w:r>
        <w:t>,5,8]</w:t>
      </w:r>
    </w:p>
    <w:p w14:paraId="60A97D48" w14:textId="77777777" w:rsidR="005E09F6" w:rsidRDefault="005E09F6" w:rsidP="00BD3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97"/>
        <w:gridCol w:w="1089"/>
        <w:gridCol w:w="1398"/>
        <w:gridCol w:w="1815"/>
        <w:gridCol w:w="435"/>
        <w:gridCol w:w="1373"/>
        <w:gridCol w:w="1591"/>
        <w:gridCol w:w="403"/>
      </w:tblGrid>
      <w:tr w:rsidR="001774D3" w14:paraId="5A6CA1E3" w14:textId="77777777" w:rsidTr="00624B9A">
        <w:tc>
          <w:tcPr>
            <w:tcW w:w="429" w:type="dxa"/>
          </w:tcPr>
          <w:p w14:paraId="48FC2AE7" w14:textId="77777777" w:rsidR="005E09F6" w:rsidRDefault="005E09F6" w:rsidP="00AF6200">
            <w:r>
              <w:t>#</w:t>
            </w:r>
          </w:p>
        </w:tc>
        <w:tc>
          <w:tcPr>
            <w:tcW w:w="1115" w:type="dxa"/>
          </w:tcPr>
          <w:p w14:paraId="0D06BEDB" w14:textId="77777777" w:rsidR="005E09F6" w:rsidRDefault="005E09F6" w:rsidP="00AF6200">
            <w:r>
              <w:t>A</w:t>
            </w:r>
          </w:p>
        </w:tc>
        <w:tc>
          <w:tcPr>
            <w:tcW w:w="1106" w:type="dxa"/>
          </w:tcPr>
          <w:p w14:paraId="56D4905A" w14:textId="77777777" w:rsidR="005E09F6" w:rsidRDefault="005E09F6" w:rsidP="00AF6200">
            <w:r>
              <w:t>B</w:t>
            </w:r>
          </w:p>
        </w:tc>
        <w:tc>
          <w:tcPr>
            <w:tcW w:w="1408" w:type="dxa"/>
          </w:tcPr>
          <w:p w14:paraId="33B2C0C3" w14:textId="77777777" w:rsidR="005E09F6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831" w:type="dxa"/>
          </w:tcPr>
          <w:p w14:paraId="6B99BA2D" w14:textId="77777777" w:rsidR="005E09F6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0388392D" w14:textId="77777777" w:rsidR="005E09F6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1" w:type="dxa"/>
          </w:tcPr>
          <w:p w14:paraId="1C062B52" w14:textId="77777777" w:rsidR="005E09F6" w:rsidRDefault="005E09F6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97" w:type="dxa"/>
          </w:tcPr>
          <w:p w14:paraId="33B8B691" w14:textId="77777777" w:rsidR="005E09F6" w:rsidRDefault="005E09F6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25" w:type="dxa"/>
          </w:tcPr>
          <w:p w14:paraId="5040A0FB" w14:textId="77777777" w:rsidR="005E09F6" w:rsidRDefault="005E09F6" w:rsidP="00AF6200">
            <w:r>
              <w:t>s</w:t>
            </w:r>
          </w:p>
        </w:tc>
      </w:tr>
      <w:tr w:rsidR="001774D3" w14:paraId="48FF365D" w14:textId="77777777" w:rsidTr="00624B9A">
        <w:tc>
          <w:tcPr>
            <w:tcW w:w="429" w:type="dxa"/>
          </w:tcPr>
          <w:p w14:paraId="148B601A" w14:textId="761FEB67" w:rsidR="005E09F6" w:rsidRDefault="00F6440A" w:rsidP="00AF6200">
            <w:r>
              <w:t>3</w:t>
            </w:r>
          </w:p>
        </w:tc>
        <w:tc>
          <w:tcPr>
            <w:tcW w:w="1115" w:type="dxa"/>
          </w:tcPr>
          <w:p w14:paraId="41F288BB" w14:textId="0D6D5208" w:rsidR="005E09F6" w:rsidRDefault="005E09F6" w:rsidP="00AF6200">
            <w:r>
              <w:t xml:space="preserve"> </w:t>
            </w:r>
            <w:r w:rsidR="00624B9A">
              <w:t>2</w:t>
            </w:r>
            <w:r>
              <w:t xml:space="preserve"> 0 0</w:t>
            </w:r>
          </w:p>
          <w:p w14:paraId="10744C1F" w14:textId="4766E3CB" w:rsidR="005E09F6" w:rsidRDefault="00624B9A" w:rsidP="00AF6200">
            <w:r>
              <w:t xml:space="preserve"> 0</w:t>
            </w:r>
            <w:r w:rsidR="005E09F6">
              <w:t xml:space="preserve"> 2 0</w:t>
            </w:r>
          </w:p>
          <w:p w14:paraId="58990119" w14:textId="5D8A6154" w:rsidR="005E09F6" w:rsidRDefault="00624B9A" w:rsidP="00624B9A">
            <w:r>
              <w:t>-1</w:t>
            </w:r>
            <w:r w:rsidR="005E09F6">
              <w:t xml:space="preserve"> 2 1</w:t>
            </w:r>
          </w:p>
        </w:tc>
        <w:tc>
          <w:tcPr>
            <w:tcW w:w="1106" w:type="dxa"/>
          </w:tcPr>
          <w:p w14:paraId="00CC12FF" w14:textId="009B40FB" w:rsidR="005E09F6" w:rsidRDefault="00624B9A" w:rsidP="00AF6200">
            <w:r>
              <w:t xml:space="preserve">½ </w:t>
            </w:r>
            <w:r w:rsidR="005E09F6">
              <w:t xml:space="preserve"> 0 0</w:t>
            </w:r>
          </w:p>
          <w:p w14:paraId="30017E3B" w14:textId="3A7B7DDD" w:rsidR="005E09F6" w:rsidRDefault="00624B9A" w:rsidP="00AF6200">
            <w:r>
              <w:t xml:space="preserve"> 0 </w:t>
            </w:r>
            <w:r w:rsidR="005E09F6">
              <w:t xml:space="preserve"> ½ 0</w:t>
            </w:r>
          </w:p>
          <w:p w14:paraId="44545CC0" w14:textId="52EFC1A0" w:rsidR="005E09F6" w:rsidRDefault="00624B9A" w:rsidP="00AF6200">
            <w:r>
              <w:t xml:space="preserve">½ </w:t>
            </w:r>
            <w:r w:rsidR="005E09F6">
              <w:t xml:space="preserve"> -1 1</w:t>
            </w:r>
          </w:p>
        </w:tc>
        <w:tc>
          <w:tcPr>
            <w:tcW w:w="1408" w:type="dxa"/>
          </w:tcPr>
          <w:p w14:paraId="73770362" w14:textId="0F88AF6C" w:rsidR="005E09F6" w:rsidRDefault="005E09F6" w:rsidP="00AF6200">
            <w:r>
              <w:t>[</w:t>
            </w:r>
            <w:r w:rsidR="00624B9A">
              <w:t>-0.5</w:t>
            </w:r>
            <w:r>
              <w:t>,1,-1]</w:t>
            </w:r>
          </w:p>
        </w:tc>
        <w:tc>
          <w:tcPr>
            <w:tcW w:w="1831" w:type="dxa"/>
          </w:tcPr>
          <w:p w14:paraId="37C9AFA7" w14:textId="61506E19" w:rsidR="005E09F6" w:rsidRDefault="00624B9A" w:rsidP="00AF6200">
            <w:r>
              <w:t>0.5</w:t>
            </w:r>
            <w:r w:rsidR="003450B8">
              <w:t>,</w:t>
            </w:r>
            <w:r>
              <w:t>-1.5,0,0</w:t>
            </w:r>
            <w:r w:rsidR="005E09F6">
              <w:t>,0</w:t>
            </w:r>
          </w:p>
        </w:tc>
        <w:tc>
          <w:tcPr>
            <w:tcW w:w="435" w:type="dxa"/>
          </w:tcPr>
          <w:p w14:paraId="4F64669E" w14:textId="659CB030" w:rsidR="005E09F6" w:rsidRDefault="00624B9A" w:rsidP="00AF6200">
            <w:r>
              <w:t>2</w:t>
            </w:r>
          </w:p>
        </w:tc>
        <w:tc>
          <w:tcPr>
            <w:tcW w:w="1381" w:type="dxa"/>
          </w:tcPr>
          <w:p w14:paraId="59C1AA24" w14:textId="512532B3" w:rsidR="005E09F6" w:rsidRDefault="00624B9A" w:rsidP="00AF6200">
            <w:r>
              <w:t>1/2,-1/2,3/2</w:t>
            </w:r>
          </w:p>
        </w:tc>
        <w:tc>
          <w:tcPr>
            <w:tcW w:w="1597" w:type="dxa"/>
          </w:tcPr>
          <w:p w14:paraId="75A912BF" w14:textId="606BE8DE" w:rsidR="005E09F6" w:rsidRDefault="00370A5B" w:rsidP="00370A5B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25" w:type="dxa"/>
          </w:tcPr>
          <w:p w14:paraId="3B70BBED" w14:textId="77777777" w:rsidR="005E09F6" w:rsidRDefault="00370A5B" w:rsidP="00AF6200">
            <w:r>
              <w:t>3</w:t>
            </w:r>
          </w:p>
          <w:p w14:paraId="6EE642AB" w14:textId="77777777" w:rsidR="001774D3" w:rsidRDefault="001774D3" w:rsidP="00AF6200"/>
          <w:p w14:paraId="5B413D85" w14:textId="77777777" w:rsidR="001774D3" w:rsidRDefault="001774D3" w:rsidP="00AF6200">
            <w:r>
              <w:t>js</w:t>
            </w:r>
          </w:p>
          <w:p w14:paraId="2A545605" w14:textId="77777777" w:rsidR="001774D3" w:rsidRDefault="001774D3" w:rsidP="00AF6200"/>
          <w:p w14:paraId="72412A43" w14:textId="0074C23B" w:rsidR="001774D3" w:rsidRDefault="001774D3" w:rsidP="00AF6200">
            <w:r>
              <w:t>8</w:t>
            </w:r>
          </w:p>
        </w:tc>
      </w:tr>
    </w:tbl>
    <w:p w14:paraId="70D1284D" w14:textId="70E207DB" w:rsidR="005E09F6" w:rsidRDefault="005E09F6" w:rsidP="00BD3259"/>
    <w:p w14:paraId="781FCF00" w14:textId="6F7CB8A9" w:rsidR="00F6440A" w:rsidRDefault="00370A5B" w:rsidP="00BD3259">
      <w:r>
        <w:t>x = 0 1 0 1 1 [2,4,5]</w:t>
      </w:r>
    </w:p>
    <w:p w14:paraId="0F175740" w14:textId="77777777" w:rsidR="00370A5B" w:rsidRDefault="00370A5B" w:rsidP="00BD3259"/>
    <w:p w14:paraId="0E1CD38E" w14:textId="08BC7D0B" w:rsidR="00370A5B" w:rsidRDefault="00370A5B" w:rsidP="00370A5B">
      <w:pPr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Первый этап завершен, убираем столбцы с искусственными элементами и используя новый базисный план преступим к решению основной задачи:</w:t>
      </w:r>
    </w:p>
    <w:p w14:paraId="7FCD7D84" w14:textId="77777777" w:rsidR="00F6440A" w:rsidRDefault="00F6440A" w:rsidP="00BD3259"/>
    <w:p w14:paraId="71506331" w14:textId="77777777" w:rsidR="00020B5B" w:rsidRDefault="00020B5B" w:rsidP="00ED2CBE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885"/>
        <w:gridCol w:w="1753"/>
        <w:gridCol w:w="1357"/>
        <w:gridCol w:w="1607"/>
        <w:gridCol w:w="435"/>
        <w:gridCol w:w="1274"/>
        <w:gridCol w:w="1511"/>
        <w:gridCol w:w="403"/>
      </w:tblGrid>
      <w:tr w:rsidR="001774D3" w14:paraId="196641D3" w14:textId="77777777" w:rsidTr="001774D3">
        <w:tc>
          <w:tcPr>
            <w:tcW w:w="403" w:type="dxa"/>
          </w:tcPr>
          <w:p w14:paraId="1EC50E3A" w14:textId="77777777" w:rsidR="00370A5B" w:rsidRDefault="00370A5B" w:rsidP="00AF6200">
            <w:r>
              <w:t>#</w:t>
            </w:r>
          </w:p>
        </w:tc>
        <w:tc>
          <w:tcPr>
            <w:tcW w:w="897" w:type="dxa"/>
          </w:tcPr>
          <w:p w14:paraId="08BF9107" w14:textId="77777777" w:rsidR="00370A5B" w:rsidRDefault="00370A5B" w:rsidP="00AF6200">
            <w:r>
              <w:t>A</w:t>
            </w:r>
          </w:p>
        </w:tc>
        <w:tc>
          <w:tcPr>
            <w:tcW w:w="1753" w:type="dxa"/>
          </w:tcPr>
          <w:p w14:paraId="382B77BC" w14:textId="77777777" w:rsidR="00370A5B" w:rsidRDefault="00370A5B" w:rsidP="00AF6200">
            <w:r>
              <w:t>B</w:t>
            </w:r>
          </w:p>
        </w:tc>
        <w:tc>
          <w:tcPr>
            <w:tcW w:w="1366" w:type="dxa"/>
          </w:tcPr>
          <w:p w14:paraId="769D37FE" w14:textId="77777777" w:rsidR="00370A5B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623" w:type="dxa"/>
          </w:tcPr>
          <w:p w14:paraId="0879FD2B" w14:textId="77777777" w:rsidR="00370A5B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4AF211B1" w14:textId="77777777" w:rsidR="00370A5B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14:paraId="439DA08C" w14:textId="77777777" w:rsidR="00370A5B" w:rsidRDefault="00370A5B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515" w:type="dxa"/>
          </w:tcPr>
          <w:p w14:paraId="1124EE42" w14:textId="77777777" w:rsidR="00370A5B" w:rsidRDefault="00370A5B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56" w:type="dxa"/>
          </w:tcPr>
          <w:p w14:paraId="50D513D2" w14:textId="77777777" w:rsidR="00370A5B" w:rsidRDefault="00370A5B" w:rsidP="00AF6200">
            <w:r>
              <w:t>s</w:t>
            </w:r>
          </w:p>
        </w:tc>
      </w:tr>
      <w:tr w:rsidR="001774D3" w14:paraId="2BE0741E" w14:textId="77777777" w:rsidTr="001774D3">
        <w:tc>
          <w:tcPr>
            <w:tcW w:w="403" w:type="dxa"/>
          </w:tcPr>
          <w:p w14:paraId="02F7E9AA" w14:textId="2F5DDD09" w:rsidR="00370A5B" w:rsidRDefault="00370A5B" w:rsidP="00AF6200">
            <w:r>
              <w:t>1</w:t>
            </w:r>
          </w:p>
        </w:tc>
        <w:tc>
          <w:tcPr>
            <w:tcW w:w="897" w:type="dxa"/>
          </w:tcPr>
          <w:p w14:paraId="7BCBC019" w14:textId="532DBD27" w:rsidR="00370A5B" w:rsidRDefault="00370A5B" w:rsidP="00AF6200">
            <w:r>
              <w:t xml:space="preserve"> 1 2 0</w:t>
            </w:r>
          </w:p>
          <w:p w14:paraId="529578C4" w14:textId="26F58E1E" w:rsidR="00370A5B" w:rsidRDefault="00370A5B" w:rsidP="00AF6200">
            <w:r>
              <w:t>-1 0 2</w:t>
            </w:r>
          </w:p>
          <w:p w14:paraId="4B46E785" w14:textId="505A1E53" w:rsidR="00370A5B" w:rsidRDefault="00370A5B" w:rsidP="00AF6200">
            <w:r>
              <w:t xml:space="preserve"> 0-1 2</w:t>
            </w:r>
          </w:p>
        </w:tc>
        <w:tc>
          <w:tcPr>
            <w:tcW w:w="1753" w:type="dxa"/>
          </w:tcPr>
          <w:p w14:paraId="4F5EE5B8" w14:textId="12BA50B6" w:rsidR="00370A5B" w:rsidRDefault="00507875" w:rsidP="00AF6200"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1366" w:type="dxa"/>
          </w:tcPr>
          <w:p w14:paraId="6939928C" w14:textId="383F1856" w:rsidR="00370A5B" w:rsidRDefault="00370A5B" w:rsidP="001774D3">
            <w:pPr>
              <w:jc w:val="center"/>
            </w:pPr>
            <w:r>
              <w:t>5/6</w:t>
            </w:r>
          </w:p>
          <w:p w14:paraId="2E097344" w14:textId="19F07181" w:rsidR="00370A5B" w:rsidRDefault="00370A5B" w:rsidP="001774D3">
            <w:pPr>
              <w:jc w:val="center"/>
            </w:pPr>
            <w:r>
              <w:t>-1/6</w:t>
            </w:r>
          </w:p>
          <w:p w14:paraId="069FA840" w14:textId="77AF44D4" w:rsidR="00370A5B" w:rsidRDefault="00370A5B" w:rsidP="001774D3">
            <w:pPr>
              <w:jc w:val="center"/>
            </w:pPr>
            <w:r>
              <w:t>2/3</w:t>
            </w:r>
          </w:p>
        </w:tc>
        <w:tc>
          <w:tcPr>
            <w:tcW w:w="1623" w:type="dxa"/>
          </w:tcPr>
          <w:p w14:paraId="6C0714CE" w14:textId="77777777" w:rsidR="00370A5B" w:rsidRDefault="00370A5B" w:rsidP="001774D3">
            <w:pPr>
              <w:jc w:val="center"/>
            </w:pPr>
            <w:r>
              <w:t>-5/6</w:t>
            </w:r>
          </w:p>
          <w:p w14:paraId="74EC627B" w14:textId="77777777" w:rsidR="00370A5B" w:rsidRDefault="00370A5B" w:rsidP="001774D3">
            <w:pPr>
              <w:jc w:val="center"/>
            </w:pPr>
            <w:r>
              <w:t>0</w:t>
            </w:r>
          </w:p>
          <w:p w14:paraId="270853D6" w14:textId="77777777" w:rsidR="00370A5B" w:rsidRDefault="00370A5B" w:rsidP="001774D3">
            <w:pPr>
              <w:jc w:val="center"/>
            </w:pPr>
            <w:r>
              <w:t>-1/2</w:t>
            </w:r>
          </w:p>
          <w:p w14:paraId="59B43781" w14:textId="77777777" w:rsidR="00370A5B" w:rsidRDefault="00370A5B" w:rsidP="001774D3">
            <w:pPr>
              <w:jc w:val="center"/>
            </w:pPr>
            <w:r>
              <w:t>0</w:t>
            </w:r>
          </w:p>
          <w:p w14:paraId="36066203" w14:textId="4095D243" w:rsidR="00370A5B" w:rsidRDefault="00370A5B" w:rsidP="001774D3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2DEAE0DC" w14:textId="56DA388A" w:rsidR="00370A5B" w:rsidRDefault="00370A5B" w:rsidP="00AF6200">
            <w:r>
              <w:t>1</w:t>
            </w:r>
          </w:p>
        </w:tc>
        <w:tc>
          <w:tcPr>
            <w:tcW w:w="1279" w:type="dxa"/>
          </w:tcPr>
          <w:p w14:paraId="11E2AA69" w14:textId="77777777" w:rsidR="00370A5B" w:rsidRDefault="001774D3" w:rsidP="001774D3">
            <w:pPr>
              <w:jc w:val="center"/>
            </w:pPr>
            <w:r>
              <w:t>-1/3</w:t>
            </w:r>
          </w:p>
          <w:p w14:paraId="675ADC30" w14:textId="77777777" w:rsidR="001774D3" w:rsidRDefault="001774D3" w:rsidP="001774D3">
            <w:pPr>
              <w:jc w:val="center"/>
            </w:pPr>
            <w:r>
              <w:t>2/3</w:t>
            </w:r>
          </w:p>
          <w:p w14:paraId="26C1349C" w14:textId="4CB54E95" w:rsidR="001774D3" w:rsidRDefault="001774D3" w:rsidP="001774D3">
            <w:pPr>
              <w:jc w:val="center"/>
            </w:pPr>
            <w:r>
              <w:t>-1/6</w:t>
            </w:r>
          </w:p>
        </w:tc>
        <w:tc>
          <w:tcPr>
            <w:tcW w:w="1515" w:type="dxa"/>
          </w:tcPr>
          <w:p w14:paraId="5D0C1299" w14:textId="7808107F" w:rsidR="00370A5B" w:rsidRDefault="001774D3" w:rsidP="001774D3">
            <m:oMathPara>
              <m:oMath>
                <m:r>
                  <w:rPr>
                    <w:rFonts w:ascii="Cambria Math" w:hAnsi="Cambria Math"/>
                  </w:rPr>
                  <m:t>3/2</m:t>
                </m:r>
              </m:oMath>
            </m:oMathPara>
          </w:p>
        </w:tc>
        <w:tc>
          <w:tcPr>
            <w:tcW w:w="356" w:type="dxa"/>
          </w:tcPr>
          <w:p w14:paraId="423E23A9" w14:textId="77777777" w:rsidR="00370A5B" w:rsidRDefault="001774D3" w:rsidP="00AF6200">
            <w:r>
              <w:t>2</w:t>
            </w:r>
          </w:p>
          <w:p w14:paraId="64EAE5A8" w14:textId="77777777" w:rsidR="001774D3" w:rsidRDefault="001774D3" w:rsidP="00AF6200"/>
          <w:p w14:paraId="0AD870D5" w14:textId="77777777" w:rsidR="001774D3" w:rsidRDefault="001774D3" w:rsidP="00AF6200">
            <w:r>
              <w:t>js</w:t>
            </w:r>
          </w:p>
          <w:p w14:paraId="388402EB" w14:textId="77777777" w:rsidR="001774D3" w:rsidRDefault="001774D3" w:rsidP="00AF6200"/>
          <w:p w14:paraId="33324DD3" w14:textId="785A3A85" w:rsidR="001774D3" w:rsidRDefault="001774D3" w:rsidP="00AF6200">
            <w:r>
              <w:t>4</w:t>
            </w:r>
          </w:p>
        </w:tc>
      </w:tr>
    </w:tbl>
    <w:p w14:paraId="0C6EFC53" w14:textId="2C6D4E1B" w:rsidR="00ED2CBE" w:rsidRPr="00ED2CBE" w:rsidRDefault="00ED2CBE" w:rsidP="00ED2CBE">
      <w:pPr>
        <w:ind w:left="360"/>
        <w:jc w:val="both"/>
        <w:rPr>
          <w:rFonts w:cs="Times New Roman"/>
          <w:szCs w:val="28"/>
        </w:rPr>
      </w:pPr>
    </w:p>
    <w:p w14:paraId="3D1106C8" w14:textId="77777777" w:rsidR="00C10344" w:rsidRPr="00A32991" w:rsidRDefault="00C10344" w:rsidP="00A32991">
      <w:pPr>
        <w:ind w:left="360"/>
        <w:jc w:val="both"/>
        <w:rPr>
          <w:rFonts w:eastAsiaTheme="minorEastAsia" w:cs="Times New Roman"/>
          <w:lang w:val="ru-RU"/>
        </w:rPr>
      </w:pPr>
    </w:p>
    <w:p w14:paraId="0F1C5639" w14:textId="2E37FC19" w:rsidR="009F707B" w:rsidRDefault="001774D3" w:rsidP="003D0EA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0 0 5/4 [1,2,5]</w:t>
      </w:r>
    </w:p>
    <w:p w14:paraId="27C43BD4" w14:textId="77777777" w:rsidR="001774D3" w:rsidRDefault="001774D3" w:rsidP="003D0EA1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60"/>
        <w:gridCol w:w="1749"/>
        <w:gridCol w:w="1163"/>
        <w:gridCol w:w="1270"/>
        <w:gridCol w:w="435"/>
        <w:gridCol w:w="1156"/>
        <w:gridCol w:w="1415"/>
        <w:gridCol w:w="403"/>
      </w:tblGrid>
      <w:tr w:rsidR="00E334AD" w14:paraId="7791951B" w14:textId="77777777" w:rsidTr="001774D3">
        <w:tc>
          <w:tcPr>
            <w:tcW w:w="377" w:type="dxa"/>
          </w:tcPr>
          <w:p w14:paraId="084714BD" w14:textId="77777777" w:rsidR="001774D3" w:rsidRDefault="001774D3" w:rsidP="00AF6200">
            <w:r>
              <w:t>#</w:t>
            </w:r>
          </w:p>
        </w:tc>
        <w:tc>
          <w:tcPr>
            <w:tcW w:w="1635" w:type="dxa"/>
          </w:tcPr>
          <w:p w14:paraId="29F358D3" w14:textId="77777777" w:rsidR="001774D3" w:rsidRDefault="001774D3" w:rsidP="00AF6200">
            <w:r>
              <w:t>A</w:t>
            </w:r>
          </w:p>
        </w:tc>
        <w:tc>
          <w:tcPr>
            <w:tcW w:w="1753" w:type="dxa"/>
          </w:tcPr>
          <w:p w14:paraId="77A35909" w14:textId="77777777" w:rsidR="001774D3" w:rsidRDefault="001774D3" w:rsidP="00AF6200">
            <w:r>
              <w:t>B</w:t>
            </w:r>
          </w:p>
        </w:tc>
        <w:tc>
          <w:tcPr>
            <w:tcW w:w="1168" w:type="dxa"/>
          </w:tcPr>
          <w:p w14:paraId="509BABEC" w14:textId="77777777" w:rsidR="001774D3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79" w:type="dxa"/>
          </w:tcPr>
          <w:p w14:paraId="7F1F6E19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3CFAE77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9" w:type="dxa"/>
          </w:tcPr>
          <w:p w14:paraId="0164EEF7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8302438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09EA2B73" w14:textId="77777777" w:rsidR="001774D3" w:rsidRDefault="001774D3" w:rsidP="00AF6200">
            <w:r>
              <w:t>s</w:t>
            </w:r>
          </w:p>
        </w:tc>
      </w:tr>
      <w:tr w:rsidR="001774D3" w14:paraId="1E88FCD0" w14:textId="77777777" w:rsidTr="001774D3">
        <w:trPr>
          <w:trHeight w:val="1943"/>
        </w:trPr>
        <w:tc>
          <w:tcPr>
            <w:tcW w:w="377" w:type="dxa"/>
          </w:tcPr>
          <w:p w14:paraId="27122974" w14:textId="77777777" w:rsidR="001774D3" w:rsidRDefault="001774D3" w:rsidP="00AF6200">
            <w:r>
              <w:lastRenderedPageBreak/>
              <w:t>1</w:t>
            </w:r>
          </w:p>
        </w:tc>
        <w:tc>
          <w:tcPr>
            <w:tcW w:w="1635" w:type="dxa"/>
          </w:tcPr>
          <w:p w14:paraId="64A5C7F9" w14:textId="5A0FCEC9" w:rsidR="001774D3" w:rsidRDefault="00507875" w:rsidP="001774D3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753" w:type="dxa"/>
          </w:tcPr>
          <w:p w14:paraId="46F57539" w14:textId="08546542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168" w:type="dxa"/>
          </w:tcPr>
          <w:p w14:paraId="519ED669" w14:textId="227F1968" w:rsidR="001774D3" w:rsidRDefault="001774D3" w:rsidP="00AF6200">
            <w:pPr>
              <w:jc w:val="center"/>
            </w:pPr>
            <w:r>
              <w:t>5/4</w:t>
            </w:r>
          </w:p>
          <w:p w14:paraId="559457A7" w14:textId="09B29C66" w:rsidR="001774D3" w:rsidRDefault="001774D3" w:rsidP="00AF6200">
            <w:pPr>
              <w:jc w:val="center"/>
            </w:pPr>
            <w:r>
              <w:t>1/4</w:t>
            </w:r>
          </w:p>
          <w:p w14:paraId="36F395E2" w14:textId="190EFF12" w:rsidR="001774D3" w:rsidRDefault="001774D3" w:rsidP="00AF6200">
            <w:pPr>
              <w:jc w:val="center"/>
            </w:pPr>
            <w:r>
              <w:t>1/4</w:t>
            </w:r>
          </w:p>
        </w:tc>
        <w:tc>
          <w:tcPr>
            <w:tcW w:w="1279" w:type="dxa"/>
          </w:tcPr>
          <w:p w14:paraId="39C9CE60" w14:textId="3C5C2763" w:rsidR="001774D3" w:rsidRDefault="001774D3" w:rsidP="00AF6200">
            <w:pPr>
              <w:jc w:val="center"/>
            </w:pPr>
            <w:r>
              <w:t>0</w:t>
            </w:r>
          </w:p>
          <w:p w14:paraId="0DFF1976" w14:textId="77777777" w:rsidR="001774D3" w:rsidRDefault="001774D3" w:rsidP="00AF6200">
            <w:pPr>
              <w:jc w:val="center"/>
            </w:pPr>
            <w:r>
              <w:t>0</w:t>
            </w:r>
          </w:p>
          <w:p w14:paraId="0E807C84" w14:textId="77777777" w:rsidR="001774D3" w:rsidRDefault="001774D3" w:rsidP="00AF6200">
            <w:pPr>
              <w:jc w:val="center"/>
            </w:pPr>
            <w:r>
              <w:t>-1/2</w:t>
            </w:r>
          </w:p>
          <w:p w14:paraId="723593B7" w14:textId="173A186C" w:rsidR="001774D3" w:rsidRDefault="001774D3" w:rsidP="00AF6200">
            <w:pPr>
              <w:jc w:val="center"/>
            </w:pPr>
            <w:r>
              <w:t>5/4</w:t>
            </w:r>
          </w:p>
          <w:p w14:paraId="0C70C36D" w14:textId="77777777" w:rsidR="001774D3" w:rsidRDefault="001774D3" w:rsidP="00AF6200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14:paraId="5D05EE75" w14:textId="4A07E170" w:rsidR="001774D3" w:rsidRDefault="001774D3" w:rsidP="00AF6200">
            <w:r>
              <w:t>3</w:t>
            </w:r>
          </w:p>
        </w:tc>
        <w:tc>
          <w:tcPr>
            <w:tcW w:w="1159" w:type="dxa"/>
          </w:tcPr>
          <w:p w14:paraId="4799F1BE" w14:textId="77777777" w:rsidR="001774D3" w:rsidRDefault="001774D3" w:rsidP="00AF6200">
            <w:pPr>
              <w:jc w:val="center"/>
            </w:pPr>
            <w:r>
              <w:t>-1/3</w:t>
            </w:r>
          </w:p>
          <w:p w14:paraId="77DBEDCC" w14:textId="77777777" w:rsidR="001774D3" w:rsidRDefault="001774D3" w:rsidP="00AF6200">
            <w:pPr>
              <w:jc w:val="center"/>
            </w:pPr>
            <w:r>
              <w:t>2/3</w:t>
            </w:r>
          </w:p>
          <w:p w14:paraId="4B3E9AE7" w14:textId="77777777" w:rsidR="001774D3" w:rsidRDefault="001774D3" w:rsidP="00AF6200">
            <w:pPr>
              <w:jc w:val="center"/>
            </w:pPr>
            <w:r>
              <w:t>-1/6</w:t>
            </w:r>
          </w:p>
        </w:tc>
        <w:tc>
          <w:tcPr>
            <w:tcW w:w="1418" w:type="dxa"/>
          </w:tcPr>
          <w:p w14:paraId="3BC96A0F" w14:textId="7128C857" w:rsidR="001774D3" w:rsidRDefault="001774D3" w:rsidP="00AF6200">
            <m:oMathPara>
              <m:oMath>
                <m:r>
                  <w:rPr>
                    <w:rFonts w:ascii="Cambria Math" w:hAnsi="Cambria Math"/>
                  </w:rPr>
                  <m:t>5/2</m:t>
                </m:r>
              </m:oMath>
            </m:oMathPara>
          </w:p>
        </w:tc>
        <w:tc>
          <w:tcPr>
            <w:tcW w:w="403" w:type="dxa"/>
          </w:tcPr>
          <w:p w14:paraId="38F688A2" w14:textId="2DF5306B" w:rsidR="001774D3" w:rsidRDefault="001774D3" w:rsidP="00AF6200">
            <w:r>
              <w:t>3</w:t>
            </w:r>
          </w:p>
          <w:p w14:paraId="64E477C1" w14:textId="77777777" w:rsidR="001774D3" w:rsidRDefault="001774D3" w:rsidP="00AF6200"/>
          <w:p w14:paraId="2BD31D34" w14:textId="77777777" w:rsidR="001774D3" w:rsidRDefault="001774D3" w:rsidP="00AF6200">
            <w:r>
              <w:t>js</w:t>
            </w:r>
          </w:p>
          <w:p w14:paraId="5D14118E" w14:textId="77777777" w:rsidR="001774D3" w:rsidRDefault="001774D3" w:rsidP="00AF6200"/>
          <w:p w14:paraId="65F2613B" w14:textId="2819624F" w:rsidR="001774D3" w:rsidRDefault="001774D3" w:rsidP="00AF6200">
            <w:r>
              <w:t>5</w:t>
            </w:r>
          </w:p>
        </w:tc>
      </w:tr>
    </w:tbl>
    <w:p w14:paraId="34CF1AE2" w14:textId="77777777" w:rsidR="001774D3" w:rsidRDefault="001774D3" w:rsidP="003D0EA1">
      <w:pPr>
        <w:jc w:val="both"/>
        <w:rPr>
          <w:rFonts w:cs="Times New Roman"/>
          <w:szCs w:val="28"/>
        </w:rPr>
      </w:pPr>
    </w:p>
    <w:p w14:paraId="37FFD6AF" w14:textId="2F31C510" w:rsidR="001774D3" w:rsidRDefault="001774D3" w:rsidP="001774D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 = 3/2 3/2 5/2 0 0 [1,2,3]</w:t>
      </w:r>
    </w:p>
    <w:p w14:paraId="611EB999" w14:textId="77777777" w:rsidR="001774D3" w:rsidRDefault="001774D3" w:rsidP="001774D3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1660"/>
        <w:gridCol w:w="1635"/>
        <w:gridCol w:w="1324"/>
        <w:gridCol w:w="1248"/>
        <w:gridCol w:w="435"/>
        <w:gridCol w:w="1148"/>
        <w:gridCol w:w="1409"/>
        <w:gridCol w:w="394"/>
      </w:tblGrid>
      <w:tr w:rsidR="00811A42" w14:paraId="02ABEAC8" w14:textId="77777777" w:rsidTr="00811A42">
        <w:tc>
          <w:tcPr>
            <w:tcW w:w="374" w:type="dxa"/>
          </w:tcPr>
          <w:p w14:paraId="3D718BDF" w14:textId="77777777" w:rsidR="001774D3" w:rsidRDefault="001774D3" w:rsidP="00AF6200">
            <w:r>
              <w:t>#</w:t>
            </w:r>
          </w:p>
        </w:tc>
        <w:tc>
          <w:tcPr>
            <w:tcW w:w="1660" w:type="dxa"/>
          </w:tcPr>
          <w:p w14:paraId="480FC8F2" w14:textId="77777777" w:rsidR="001774D3" w:rsidRDefault="001774D3" w:rsidP="00AF6200">
            <w:r>
              <w:t>A</w:t>
            </w:r>
          </w:p>
        </w:tc>
        <w:tc>
          <w:tcPr>
            <w:tcW w:w="1635" w:type="dxa"/>
          </w:tcPr>
          <w:p w14:paraId="209CCB13" w14:textId="77777777" w:rsidR="001774D3" w:rsidRDefault="001774D3" w:rsidP="00AF6200">
            <w:r>
              <w:t>B</w:t>
            </w:r>
          </w:p>
        </w:tc>
        <w:tc>
          <w:tcPr>
            <w:tcW w:w="1324" w:type="dxa"/>
          </w:tcPr>
          <w:p w14:paraId="3A27659B" w14:textId="77777777" w:rsidR="001774D3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1248" w:type="dxa"/>
          </w:tcPr>
          <w:p w14:paraId="1471ACA6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7F91EC4" w14:textId="77777777" w:rsidR="001774D3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5B1E2376" w14:textId="77777777" w:rsidR="001774D3" w:rsidRDefault="001774D3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14:paraId="2E43530A" w14:textId="77777777" w:rsidR="001774D3" w:rsidRDefault="001774D3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4" w:type="dxa"/>
          </w:tcPr>
          <w:p w14:paraId="67D5730F" w14:textId="77777777" w:rsidR="001774D3" w:rsidRDefault="001774D3" w:rsidP="00AF6200">
            <w:r>
              <w:t>s</w:t>
            </w:r>
          </w:p>
        </w:tc>
      </w:tr>
      <w:tr w:rsidR="00811A42" w14:paraId="3A1E126A" w14:textId="77777777" w:rsidTr="00811A42">
        <w:trPr>
          <w:trHeight w:val="1938"/>
        </w:trPr>
        <w:tc>
          <w:tcPr>
            <w:tcW w:w="374" w:type="dxa"/>
          </w:tcPr>
          <w:p w14:paraId="185AB674" w14:textId="77777777" w:rsidR="001774D3" w:rsidRDefault="001774D3" w:rsidP="00AF6200">
            <w:r>
              <w:t>1</w:t>
            </w:r>
          </w:p>
        </w:tc>
        <w:tc>
          <w:tcPr>
            <w:tcW w:w="1660" w:type="dxa"/>
          </w:tcPr>
          <w:p w14:paraId="6B1631AB" w14:textId="49878A33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635" w:type="dxa"/>
          </w:tcPr>
          <w:p w14:paraId="4D7C606F" w14:textId="0D376C83" w:rsidR="001774D3" w:rsidRDefault="00507875" w:rsidP="00AF6200"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oMath>
            <w:r w:rsidR="00E334AD">
              <w:t xml:space="preserve"> </w:t>
            </w:r>
          </w:p>
        </w:tc>
        <w:tc>
          <w:tcPr>
            <w:tcW w:w="1324" w:type="dxa"/>
          </w:tcPr>
          <w:p w14:paraId="378C7125" w14:textId="0DF70C2F" w:rsidR="001774D3" w:rsidRDefault="001774D3" w:rsidP="00AF6200">
            <w:pPr>
              <w:jc w:val="center"/>
            </w:pPr>
            <w:r>
              <w:t>3/2</w:t>
            </w:r>
          </w:p>
          <w:p w14:paraId="21DD64B8" w14:textId="2D0BD3C5" w:rsidR="001774D3" w:rsidRDefault="001774D3" w:rsidP="00AF6200">
            <w:pPr>
              <w:jc w:val="center"/>
            </w:pPr>
            <w:r>
              <w:t>1/2</w:t>
            </w:r>
          </w:p>
          <w:p w14:paraId="456DBD3C" w14:textId="45E1E109" w:rsidR="001774D3" w:rsidRDefault="001774D3" w:rsidP="00AF6200">
            <w:pPr>
              <w:jc w:val="center"/>
            </w:pPr>
            <w:r>
              <w:t>1/2</w:t>
            </w:r>
          </w:p>
        </w:tc>
        <w:tc>
          <w:tcPr>
            <w:tcW w:w="1248" w:type="dxa"/>
          </w:tcPr>
          <w:p w14:paraId="1E019133" w14:textId="77777777" w:rsidR="001774D3" w:rsidRDefault="001774D3" w:rsidP="00AF6200">
            <w:pPr>
              <w:jc w:val="center"/>
            </w:pPr>
            <w:r>
              <w:t>0</w:t>
            </w:r>
          </w:p>
          <w:p w14:paraId="3D2C024E" w14:textId="77777777" w:rsidR="001774D3" w:rsidRDefault="001774D3" w:rsidP="00AF6200">
            <w:pPr>
              <w:jc w:val="center"/>
            </w:pPr>
            <w:r>
              <w:t>0</w:t>
            </w:r>
          </w:p>
          <w:p w14:paraId="5C614DB0" w14:textId="4E79DE41" w:rsidR="001774D3" w:rsidRDefault="001774D3" w:rsidP="00AF6200">
            <w:pPr>
              <w:jc w:val="center"/>
            </w:pPr>
            <w:r>
              <w:t>0</w:t>
            </w:r>
          </w:p>
          <w:p w14:paraId="1BEE5399" w14:textId="4A1C09F7" w:rsidR="001774D3" w:rsidRDefault="001774D3" w:rsidP="00AF6200">
            <w:pPr>
              <w:jc w:val="center"/>
            </w:pPr>
            <w:r>
              <w:t>3/2</w:t>
            </w:r>
          </w:p>
          <w:p w14:paraId="2109D553" w14:textId="7C5CF0B7" w:rsidR="001774D3" w:rsidRDefault="001774D3" w:rsidP="00AF6200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14:paraId="1149823C" w14:textId="148BA8E6" w:rsidR="001774D3" w:rsidRDefault="001774D3" w:rsidP="00AF6200"/>
        </w:tc>
        <w:tc>
          <w:tcPr>
            <w:tcW w:w="1148" w:type="dxa"/>
          </w:tcPr>
          <w:p w14:paraId="0F639442" w14:textId="4CDB4251" w:rsidR="001774D3" w:rsidRDefault="001774D3" w:rsidP="00AF6200">
            <w:pPr>
              <w:jc w:val="center"/>
            </w:pPr>
          </w:p>
        </w:tc>
        <w:tc>
          <w:tcPr>
            <w:tcW w:w="1409" w:type="dxa"/>
          </w:tcPr>
          <w:p w14:paraId="7A3B7154" w14:textId="128BF133" w:rsidR="001774D3" w:rsidRDefault="001774D3" w:rsidP="00AF6200"/>
        </w:tc>
        <w:tc>
          <w:tcPr>
            <w:tcW w:w="394" w:type="dxa"/>
          </w:tcPr>
          <w:p w14:paraId="558DC07B" w14:textId="1DB0E7DA" w:rsidR="001774D3" w:rsidRDefault="001774D3" w:rsidP="00AF6200"/>
        </w:tc>
      </w:tr>
    </w:tbl>
    <w:p w14:paraId="72C2FD05" w14:textId="77777777" w:rsidR="001774D3" w:rsidRDefault="001774D3" w:rsidP="001774D3">
      <w:pPr>
        <w:jc w:val="both"/>
        <w:rPr>
          <w:rFonts w:cs="Times New Roman"/>
          <w:szCs w:val="28"/>
        </w:rPr>
      </w:pPr>
    </w:p>
    <w:p w14:paraId="6E3015D6" w14:textId="423F714F" w:rsidR="00F5066F" w:rsidRDefault="001774D3" w:rsidP="00E334A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Оценки положительные –</w:t>
      </w:r>
      <w:r w:rsidR="00EE10F0">
        <w:rPr>
          <w:rFonts w:cs="Times New Roman"/>
          <w:szCs w:val="28"/>
          <w:lang w:val="ru-RU"/>
        </w:rPr>
        <w:t xml:space="preserve"> полученный базис является оптимальным</w:t>
      </w:r>
    </w:p>
    <w:p w14:paraId="61D7B58E" w14:textId="77777777" w:rsidR="00E334AD" w:rsidRDefault="00E334AD" w:rsidP="00E334AD">
      <w:pPr>
        <w:jc w:val="both"/>
        <w:rPr>
          <w:rFonts w:cs="Times New Roman"/>
          <w:szCs w:val="28"/>
          <w:lang w:val="ru-RU"/>
        </w:rPr>
      </w:pPr>
    </w:p>
    <w:p w14:paraId="2949D486" w14:textId="285B4B0F" w:rsidR="00E334AD" w:rsidRDefault="00E334AD" w:rsidP="00E334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 -&gt; 5.5</w:t>
      </w:r>
    </w:p>
    <w:p w14:paraId="5BCFEF73" w14:textId="77777777" w:rsidR="00994DF3" w:rsidRDefault="00994DF3" w:rsidP="00E334AD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94DF3" w14:paraId="3EA068EF" w14:textId="77777777" w:rsidTr="00994DF3">
        <w:tc>
          <w:tcPr>
            <w:tcW w:w="9627" w:type="dxa"/>
          </w:tcPr>
          <w:p w14:paraId="32FAD8B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directSM</w:t>
            </w:r>
          </w:p>
          <w:p w14:paraId="5C58C3F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xj = [1,3]</w:t>
            </w:r>
          </w:p>
          <w:p w14:paraId="5461B7C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Jb = [2,4]</w:t>
            </w:r>
          </w:p>
          <w:p w14:paraId="43D38B0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[3,1,1,0,1,0;1,-2,0,1,0,1]</w:t>
            </w:r>
          </w:p>
          <w:p w14:paraId="258A826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[0,0,0,0,-1,-1]</w:t>
            </w:r>
          </w:p>
          <w:p w14:paraId="4DB9C65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A(:,Jb)</w:t>
            </w:r>
          </w:p>
          <w:p w14:paraId="6AF9F8E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Ab^(-1)</w:t>
            </w:r>
          </w:p>
          <w:p w14:paraId="12CE89D7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Cb = C(:,Jb)</w:t>
            </w:r>
          </w:p>
          <w:p w14:paraId="188AC15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u = Cb*B</w:t>
            </w:r>
          </w:p>
          <w:p w14:paraId="1E28F8D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d = u*A-C</w:t>
            </w:r>
          </w:p>
          <w:p w14:paraId="24DED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[dj0,j0] = min(d)   </w:t>
            </w:r>
          </w:p>
          <w:p w14:paraId="146C43E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j0=2</w:t>
            </w:r>
          </w:p>
          <w:p w14:paraId="1876DE00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z = B*A(:,[j0])</w:t>
            </w:r>
          </w:p>
          <w:p w14:paraId="232F65F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 = 2</w:t>
            </w:r>
          </w:p>
          <w:p w14:paraId="6C687964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t = xj(s)/z(s)</w:t>
            </w:r>
          </w:p>
          <w:p w14:paraId="7F05F36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nxj = (xj'-(t*z))</w:t>
            </w:r>
          </w:p>
          <w:p w14:paraId="0CD41117" w14:textId="6AB214BC" w:rsidR="00994DF3" w:rsidRP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5321EF5C" w14:textId="5BB4B222" w:rsidR="002044D0" w:rsidRDefault="002044D0" w:rsidP="00E334AD">
      <w:pPr>
        <w:jc w:val="both"/>
        <w:rPr>
          <w:rFonts w:cs="Times New Roman"/>
          <w:szCs w:val="28"/>
          <w:lang w:val="ru-RU"/>
        </w:rPr>
      </w:pPr>
    </w:p>
    <w:p w14:paraId="3E22B36B" w14:textId="77777777" w:rsidR="002044D0" w:rsidRDefault="002044D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E8149FC" w14:textId="77777777" w:rsidR="002D4FB7" w:rsidRPr="00F5066F" w:rsidRDefault="002D4FB7" w:rsidP="002D4FB7">
      <w:pPr>
        <w:jc w:val="both"/>
        <w:rPr>
          <w:rFonts w:cs="Times New Roman"/>
          <w:b/>
          <w:szCs w:val="28"/>
        </w:rPr>
      </w:pPr>
      <w:r w:rsidRPr="00F5066F">
        <w:rPr>
          <w:rFonts w:cs="Times New Roman"/>
          <w:b/>
          <w:szCs w:val="28"/>
        </w:rPr>
        <w:lastRenderedPageBreak/>
        <w:t>Часть1.2..  Двойственный симплекс-метод</w:t>
      </w:r>
    </w:p>
    <w:p w14:paraId="410056B0" w14:textId="77777777" w:rsidR="002D4FB7" w:rsidRPr="00F5066F" w:rsidRDefault="002D4FB7" w:rsidP="002D4FB7">
      <w:pPr>
        <w:jc w:val="both"/>
        <w:rPr>
          <w:rFonts w:cs="Times New Roman"/>
          <w:szCs w:val="28"/>
        </w:rPr>
      </w:pPr>
      <w:r w:rsidRPr="00F5066F">
        <w:rPr>
          <w:rFonts w:cs="Times New Roman"/>
          <w:szCs w:val="28"/>
        </w:rPr>
        <w:t>Решить задачи двойственным симплекс-методом</w:t>
      </w:r>
    </w:p>
    <w:p w14:paraId="5D6C3B26" w14:textId="77777777" w:rsidR="002D4FB7" w:rsidRPr="0047320D" w:rsidRDefault="002D4FB7" w:rsidP="002D4FB7">
      <w:pPr>
        <w:pStyle w:val="BodyTextIndent"/>
        <w:ind w:left="0"/>
        <w:jc w:val="both"/>
        <w:rPr>
          <w:rFonts w:cs="Times New Roman"/>
          <w:szCs w:val="28"/>
        </w:rPr>
      </w:pPr>
    </w:p>
    <w:p w14:paraId="69E1C901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2. c=(1  4  1 -1)</w:t>
      </w:r>
    </w:p>
    <w:p w14:paraId="15E9287F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a=(3  1  1  0</w:t>
      </w:r>
    </w:p>
    <w:p w14:paraId="2CC350A7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 xml:space="preserve">     1 -2  0  1)</w:t>
      </w:r>
    </w:p>
    <w:p w14:paraId="5BF9D934" w14:textId="77777777" w:rsidR="002D4FB7" w:rsidRPr="0047320D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b=(1  1)</w:t>
      </w:r>
    </w:p>
    <w:p w14:paraId="1B0E851F" w14:textId="77777777" w:rsidR="002D4FB7" w:rsidRDefault="002D4FB7" w:rsidP="002D4FB7">
      <w:pPr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x(опт)=(0  1  0  3)</w:t>
      </w:r>
    </w:p>
    <w:p w14:paraId="43AB4B75" w14:textId="77777777" w:rsidR="00F5066F" w:rsidRDefault="00F5066F" w:rsidP="002D4FB7">
      <w:pPr>
        <w:jc w:val="both"/>
        <w:rPr>
          <w:rFonts w:cs="Times New Roman"/>
          <w:szCs w:val="28"/>
        </w:rPr>
      </w:pPr>
    </w:p>
    <w:p w14:paraId="74A6396D" w14:textId="2ECD879E" w:rsidR="004333E7" w:rsidRDefault="0010032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Начального базисного двойственного плана нет, для решения задачи будем использовать двухфазный двойственный симплекс-метод</w:t>
      </w:r>
    </w:p>
    <w:p w14:paraId="7A126585" w14:textId="77777777" w:rsidR="00100321" w:rsidRDefault="00100321" w:rsidP="002D4FB7">
      <w:pPr>
        <w:jc w:val="both"/>
        <w:rPr>
          <w:rFonts w:cs="Times New Roman"/>
          <w:szCs w:val="28"/>
        </w:rPr>
      </w:pPr>
    </w:p>
    <w:p w14:paraId="5E54813F" w14:textId="782ED65B" w:rsidR="00100321" w:rsidRDefault="0010032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Будем считать что задача приведена в канонической форме, тогда двойственная задача примет вид:</w:t>
      </w:r>
    </w:p>
    <w:p w14:paraId="1655E495" w14:textId="2E805F27" w:rsidR="00100321" w:rsidRPr="005C3680" w:rsidRDefault="00507875" w:rsidP="002D4FB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y→min,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y≥c</m:t>
          </m:r>
        </m:oMath>
      </m:oMathPara>
    </w:p>
    <w:p w14:paraId="14E78B95" w14:textId="77777777" w:rsidR="00577CE8" w:rsidRDefault="00577CE8" w:rsidP="002D4FB7">
      <w:pPr>
        <w:jc w:val="both"/>
        <w:rPr>
          <w:lang w:val="ru-RU"/>
        </w:rPr>
      </w:pPr>
    </w:p>
    <w:p w14:paraId="0EE7E373" w14:textId="5157AE95" w:rsidR="00577CE8" w:rsidRDefault="00F35BE2" w:rsidP="002D4FB7">
      <w:pPr>
        <w:jc w:val="both"/>
      </w:pPr>
      <w:r>
        <w:rPr>
          <w:lang w:val="ru-RU"/>
        </w:rPr>
        <w:t xml:space="preserve">Для начала осуществим поиск базисного плана для </w:t>
      </w:r>
      <w:r w:rsidR="00577CE8">
        <w:rPr>
          <w:lang w:val="ru-RU"/>
        </w:rPr>
        <w:t>прямой</w:t>
      </w:r>
      <w:r>
        <w:rPr>
          <w:lang w:val="ru-RU"/>
        </w:rPr>
        <w:t xml:space="preserve"> задачи</w:t>
      </w:r>
      <w:r w:rsidR="00577CE8">
        <w:rPr>
          <w:lang w:val="ru-RU"/>
        </w:rPr>
        <w:t xml:space="preserve"> для этого введем 2 новых переменных </w:t>
      </w:r>
      <w:r w:rsidR="00577CE8">
        <w:t xml:space="preserve">x5 </w:t>
      </w:r>
      <w:r w:rsidR="00577CE8">
        <w:rPr>
          <w:lang w:val="ru-RU"/>
        </w:rPr>
        <w:t xml:space="preserve">и </w:t>
      </w:r>
      <w:r w:rsidR="00577CE8">
        <w:t>x6</w:t>
      </w:r>
    </w:p>
    <w:p w14:paraId="67487EF2" w14:textId="77777777" w:rsidR="00577CE8" w:rsidRDefault="00577CE8" w:rsidP="00577CE8"/>
    <w:p w14:paraId="5D70ECF2" w14:textId="77777777" w:rsidR="00577CE8" w:rsidRDefault="00577CE8" w:rsidP="00577CE8">
      <w:r>
        <w:rPr>
          <w:position w:val="-30"/>
        </w:rPr>
        <w:object w:dxaOrig="1640" w:dyaOrig="560" w14:anchorId="380F5D96">
          <v:shape id="_x0000_i1026" type="#_x0000_t75" style="width:82pt;height:27pt" o:ole="" fillcolor="window">
            <v:imagedata r:id="rId6" o:title=""/>
          </v:shape>
          <o:OLEObject Type="Embed" ProgID="Equation.3" ShapeID="_x0000_i1026" DrawAspect="Content" ObjectID="_1526670902" r:id="rId8"/>
        </w:object>
      </w:r>
    </w:p>
    <w:p w14:paraId="113E4087" w14:textId="77777777" w:rsidR="00577CE8" w:rsidRDefault="00577CE8" w:rsidP="00577CE8"/>
    <w:p w14:paraId="503EE3A5" w14:textId="77777777" w:rsidR="00577CE8" w:rsidRDefault="00577CE8" w:rsidP="00577CE8">
      <w:pPr>
        <w:rPr>
          <w:lang w:val="ru-RU"/>
        </w:rPr>
      </w:pPr>
      <w:r>
        <w:rPr>
          <w:lang w:val="ru-RU"/>
        </w:rPr>
        <w:t>Решим эту задачу симплекс методом используя базисный план:</w:t>
      </w:r>
    </w:p>
    <w:p w14:paraId="17B001B8" w14:textId="77777777" w:rsidR="00577CE8" w:rsidRDefault="00577CE8" w:rsidP="00577CE8"/>
    <w:p w14:paraId="3AF29F23" w14:textId="211F63E9" w:rsidR="00577CE8" w:rsidRDefault="00577CE8" w:rsidP="00577CE8">
      <w:r>
        <w:t>x = 0 0 0 0 1 1</w:t>
      </w:r>
      <w:r w:rsidR="009B2C10">
        <w:t xml:space="preserve"> [5,6]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B23702" w14:paraId="6F93A88D" w14:textId="77777777" w:rsidTr="00B23702">
        <w:tc>
          <w:tcPr>
            <w:tcW w:w="373" w:type="dxa"/>
          </w:tcPr>
          <w:p w14:paraId="7FE832ED" w14:textId="77777777" w:rsidR="00B23702" w:rsidRDefault="00B23702" w:rsidP="00AF6200">
            <w:r>
              <w:t>#</w:t>
            </w:r>
          </w:p>
        </w:tc>
        <w:tc>
          <w:tcPr>
            <w:tcW w:w="798" w:type="dxa"/>
          </w:tcPr>
          <w:p w14:paraId="09F6B054" w14:textId="77777777" w:rsidR="00B23702" w:rsidRDefault="00B23702" w:rsidP="00AF6200">
            <w:r>
              <w:t>A</w:t>
            </w:r>
          </w:p>
        </w:tc>
        <w:tc>
          <w:tcPr>
            <w:tcW w:w="805" w:type="dxa"/>
          </w:tcPr>
          <w:p w14:paraId="57D72E4D" w14:textId="77777777" w:rsidR="00B23702" w:rsidRDefault="00B23702" w:rsidP="00AF6200">
            <w:r>
              <w:t>B</w:t>
            </w:r>
          </w:p>
        </w:tc>
        <w:tc>
          <w:tcPr>
            <w:tcW w:w="1527" w:type="dxa"/>
          </w:tcPr>
          <w:p w14:paraId="75182B1E" w14:textId="77777777" w:rsidR="00B23702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3B3B145C" w14:textId="77777777" w:rsidR="00B23702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488EE01" w14:textId="77777777" w:rsidR="00B23702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41F7B5F" w14:textId="77777777" w:rsidR="00B23702" w:rsidRDefault="00B23702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76CCD1A3" w14:textId="77777777" w:rsidR="00B23702" w:rsidRDefault="00B23702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A934A3C" w14:textId="77777777" w:rsidR="00B23702" w:rsidRDefault="00B23702" w:rsidP="00AF6200">
            <w:r>
              <w:t>s</w:t>
            </w:r>
          </w:p>
        </w:tc>
      </w:tr>
      <w:tr w:rsidR="00B23702" w14:paraId="20406DC3" w14:textId="77777777" w:rsidTr="00B23702">
        <w:trPr>
          <w:trHeight w:val="1943"/>
        </w:trPr>
        <w:tc>
          <w:tcPr>
            <w:tcW w:w="373" w:type="dxa"/>
          </w:tcPr>
          <w:p w14:paraId="0EB61160" w14:textId="77777777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798" w:type="dxa"/>
          </w:tcPr>
          <w:p w14:paraId="6B5A6ED4" w14:textId="77777777" w:rsidR="00B23702" w:rsidRDefault="00B23702" w:rsidP="00B23702">
            <w:pPr>
              <w:jc w:val="center"/>
            </w:pPr>
            <w:r>
              <w:t>1 0</w:t>
            </w:r>
          </w:p>
          <w:p w14:paraId="79C555EE" w14:textId="0122E5F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805" w:type="dxa"/>
          </w:tcPr>
          <w:p w14:paraId="04FBFC4F" w14:textId="77777777" w:rsidR="00B23702" w:rsidRDefault="00B23702" w:rsidP="00B23702">
            <w:pPr>
              <w:jc w:val="center"/>
            </w:pPr>
            <w:r>
              <w:t>1 0</w:t>
            </w:r>
          </w:p>
          <w:p w14:paraId="227E854C" w14:textId="35E6CDD6" w:rsidR="00B23702" w:rsidRDefault="00B23702" w:rsidP="00B23702">
            <w:pPr>
              <w:jc w:val="center"/>
            </w:pPr>
            <w:r>
              <w:t>0 1</w:t>
            </w:r>
          </w:p>
        </w:tc>
        <w:tc>
          <w:tcPr>
            <w:tcW w:w="1527" w:type="dxa"/>
          </w:tcPr>
          <w:p w14:paraId="3916F89E" w14:textId="77F69B3A" w:rsidR="00B23702" w:rsidRDefault="00B23702" w:rsidP="00B23702">
            <w:pPr>
              <w:jc w:val="center"/>
            </w:pPr>
            <w:r>
              <w:t>-1,-1</w:t>
            </w:r>
          </w:p>
        </w:tc>
        <w:tc>
          <w:tcPr>
            <w:tcW w:w="2199" w:type="dxa"/>
          </w:tcPr>
          <w:p w14:paraId="19A59D2F" w14:textId="579014A4" w:rsidR="00B23702" w:rsidRDefault="00B23702" w:rsidP="00B23702">
            <w:pPr>
              <w:jc w:val="center"/>
            </w:pPr>
            <w:r>
              <w:t>-4 1 -1 -1 0 0</w:t>
            </w:r>
          </w:p>
        </w:tc>
        <w:tc>
          <w:tcPr>
            <w:tcW w:w="435" w:type="dxa"/>
          </w:tcPr>
          <w:p w14:paraId="018BDE2F" w14:textId="27A7A25B" w:rsidR="00B23702" w:rsidRDefault="00913B9D" w:rsidP="00B23702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0B0BF235" w14:textId="46C012F5" w:rsidR="00B23702" w:rsidRDefault="00724D0E" w:rsidP="00B23702">
            <w:pPr>
              <w:jc w:val="center"/>
            </w:pPr>
            <w:r>
              <w:t>[0</w:t>
            </w:r>
            <w:r w:rsidR="009B2C10">
              <w:t>,</w:t>
            </w:r>
            <w:r w:rsidR="00B23702">
              <w:t>1</w:t>
            </w:r>
            <w:r w:rsidR="009B2C10">
              <w:t>]</w:t>
            </w:r>
          </w:p>
        </w:tc>
        <w:tc>
          <w:tcPr>
            <w:tcW w:w="1630" w:type="dxa"/>
          </w:tcPr>
          <w:p w14:paraId="64579146" w14:textId="7F51C500" w:rsidR="00B23702" w:rsidRDefault="00B23702" w:rsidP="00B23702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0E6D2936" w14:textId="68E557E2" w:rsidR="00B23702" w:rsidRDefault="009B2C10" w:rsidP="00B23702">
            <w:pPr>
              <w:jc w:val="center"/>
            </w:pPr>
            <w:r>
              <w:t>2</w:t>
            </w:r>
          </w:p>
          <w:p w14:paraId="0CD2BCFC" w14:textId="77777777" w:rsidR="00B23702" w:rsidRDefault="00B23702" w:rsidP="00B23702">
            <w:pPr>
              <w:jc w:val="center"/>
            </w:pPr>
          </w:p>
          <w:p w14:paraId="0BA8C426" w14:textId="77777777" w:rsidR="00B23702" w:rsidRDefault="00B23702" w:rsidP="00B23702">
            <w:pPr>
              <w:jc w:val="center"/>
            </w:pPr>
            <w:r>
              <w:t>js</w:t>
            </w:r>
          </w:p>
          <w:p w14:paraId="6479ACE9" w14:textId="77777777" w:rsidR="00B23702" w:rsidRDefault="00B23702" w:rsidP="00B23702">
            <w:pPr>
              <w:jc w:val="center"/>
            </w:pPr>
          </w:p>
          <w:p w14:paraId="2AEB4EF2" w14:textId="7D1951F1" w:rsidR="00B23702" w:rsidRDefault="009B2C10" w:rsidP="00B23702">
            <w:pPr>
              <w:jc w:val="center"/>
            </w:pPr>
            <w:r>
              <w:t>6</w:t>
            </w:r>
          </w:p>
        </w:tc>
      </w:tr>
    </w:tbl>
    <w:p w14:paraId="52541CF8" w14:textId="520B0491" w:rsidR="00B23702" w:rsidRDefault="00B23702" w:rsidP="00577CE8"/>
    <w:p w14:paraId="03374D1D" w14:textId="155E5A07" w:rsidR="002044D0" w:rsidRDefault="00724D0E" w:rsidP="00577CE8">
      <w:r>
        <w:t>x = 0 0 0 1</w:t>
      </w:r>
      <w:r w:rsidR="00B23702">
        <w:t xml:space="preserve"> </w:t>
      </w:r>
      <w:r>
        <w:t>1 0 [4</w:t>
      </w:r>
      <w:r w:rsidR="00D36FDD">
        <w:t>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98"/>
        <w:gridCol w:w="805"/>
        <w:gridCol w:w="1527"/>
        <w:gridCol w:w="2199"/>
        <w:gridCol w:w="435"/>
        <w:gridCol w:w="1457"/>
        <w:gridCol w:w="1630"/>
        <w:gridCol w:w="403"/>
      </w:tblGrid>
      <w:tr w:rsidR="00D36FDD" w14:paraId="505CDBB2" w14:textId="77777777" w:rsidTr="00AF6200">
        <w:tc>
          <w:tcPr>
            <w:tcW w:w="373" w:type="dxa"/>
          </w:tcPr>
          <w:p w14:paraId="37936551" w14:textId="77777777" w:rsidR="00D36FDD" w:rsidRDefault="00D36FDD" w:rsidP="00AF6200">
            <w:r>
              <w:t>#</w:t>
            </w:r>
          </w:p>
        </w:tc>
        <w:tc>
          <w:tcPr>
            <w:tcW w:w="798" w:type="dxa"/>
          </w:tcPr>
          <w:p w14:paraId="2CA2B41C" w14:textId="77777777" w:rsidR="00D36FDD" w:rsidRDefault="00D36FDD" w:rsidP="00AF6200">
            <w:r>
              <w:t>A</w:t>
            </w:r>
          </w:p>
        </w:tc>
        <w:tc>
          <w:tcPr>
            <w:tcW w:w="805" w:type="dxa"/>
          </w:tcPr>
          <w:p w14:paraId="78E46E49" w14:textId="77777777" w:rsidR="00D36FDD" w:rsidRDefault="00D36FDD" w:rsidP="00AF6200">
            <w:r>
              <w:t>B</w:t>
            </w:r>
          </w:p>
        </w:tc>
        <w:tc>
          <w:tcPr>
            <w:tcW w:w="1527" w:type="dxa"/>
          </w:tcPr>
          <w:p w14:paraId="6E67D7BC" w14:textId="77777777" w:rsidR="00D36FDD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99" w:type="dxa"/>
          </w:tcPr>
          <w:p w14:paraId="20CC32D2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4C66EF1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5B9AE66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60869307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03" w:type="dxa"/>
          </w:tcPr>
          <w:p w14:paraId="25C34C8F" w14:textId="77777777" w:rsidR="00D36FDD" w:rsidRDefault="00D36FDD" w:rsidP="00AF6200">
            <w:r>
              <w:t>s</w:t>
            </w:r>
          </w:p>
        </w:tc>
      </w:tr>
      <w:tr w:rsidR="00D36FDD" w14:paraId="422E8213" w14:textId="77777777" w:rsidTr="00AF6200">
        <w:trPr>
          <w:trHeight w:val="1943"/>
        </w:trPr>
        <w:tc>
          <w:tcPr>
            <w:tcW w:w="373" w:type="dxa"/>
          </w:tcPr>
          <w:p w14:paraId="15651C06" w14:textId="4779CD26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98" w:type="dxa"/>
          </w:tcPr>
          <w:p w14:paraId="62F0DC48" w14:textId="7133FA89" w:rsidR="00D36FDD" w:rsidRDefault="00724D0E" w:rsidP="00AF6200">
            <w:pPr>
              <w:jc w:val="center"/>
            </w:pPr>
            <w:r>
              <w:t>0</w:t>
            </w:r>
            <w:r w:rsidR="00D36FDD">
              <w:t xml:space="preserve"> 1</w:t>
            </w:r>
          </w:p>
          <w:p w14:paraId="4D3FA8A5" w14:textId="41BE26E0" w:rsidR="00D36FDD" w:rsidRDefault="00D36FDD" w:rsidP="00AF6200">
            <w:pPr>
              <w:jc w:val="center"/>
            </w:pPr>
            <w:r>
              <w:t>1 0</w:t>
            </w:r>
          </w:p>
        </w:tc>
        <w:tc>
          <w:tcPr>
            <w:tcW w:w="805" w:type="dxa"/>
          </w:tcPr>
          <w:p w14:paraId="1E35B0C3" w14:textId="456E8691" w:rsidR="00D36FDD" w:rsidRDefault="00D36FDD" w:rsidP="00AF6200">
            <w:pPr>
              <w:jc w:val="center"/>
            </w:pPr>
            <w:r>
              <w:t>0 1</w:t>
            </w:r>
          </w:p>
          <w:p w14:paraId="0CCAF51F" w14:textId="35FCAC1A" w:rsidR="00D36FDD" w:rsidRDefault="00724D0E" w:rsidP="00AF6200">
            <w:pPr>
              <w:jc w:val="center"/>
            </w:pPr>
            <w:r>
              <w:t>1 0</w:t>
            </w:r>
          </w:p>
        </w:tc>
        <w:tc>
          <w:tcPr>
            <w:tcW w:w="1527" w:type="dxa"/>
          </w:tcPr>
          <w:p w14:paraId="612A564A" w14:textId="2CE0C879" w:rsidR="00D36FDD" w:rsidRDefault="00724D0E" w:rsidP="00AF6200">
            <w:pPr>
              <w:jc w:val="center"/>
            </w:pPr>
            <w:r>
              <w:t>-1,0</w:t>
            </w:r>
          </w:p>
        </w:tc>
        <w:tc>
          <w:tcPr>
            <w:tcW w:w="2199" w:type="dxa"/>
          </w:tcPr>
          <w:p w14:paraId="303D3F48" w14:textId="32BDB11E" w:rsidR="00D36FDD" w:rsidRDefault="00724D0E" w:rsidP="00AF6200">
            <w:pPr>
              <w:jc w:val="center"/>
            </w:pPr>
            <w:r>
              <w:t>-3,-1,-1,0,0,1</w:t>
            </w:r>
          </w:p>
        </w:tc>
        <w:tc>
          <w:tcPr>
            <w:tcW w:w="435" w:type="dxa"/>
          </w:tcPr>
          <w:p w14:paraId="38B1844C" w14:textId="2A78CC6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0D2D3AF8" w14:textId="7290D2F2" w:rsidR="00D36FDD" w:rsidRDefault="00724D0E" w:rsidP="00AF6200">
            <w:pPr>
              <w:jc w:val="center"/>
            </w:pPr>
            <w:r>
              <w:t>[-2,1</w:t>
            </w:r>
            <w:r w:rsidR="00D36FDD">
              <w:t>]</w:t>
            </w:r>
          </w:p>
        </w:tc>
        <w:tc>
          <w:tcPr>
            <w:tcW w:w="1630" w:type="dxa"/>
          </w:tcPr>
          <w:p w14:paraId="1B3BEA07" w14:textId="566F61DB" w:rsidR="00D36FDD" w:rsidRDefault="00724D0E" w:rsidP="00D36FDD">
            <w:pPr>
              <w:jc w:val="center"/>
            </w:pPr>
            <w:r>
              <w:t>1</w:t>
            </w:r>
          </w:p>
        </w:tc>
        <w:tc>
          <w:tcPr>
            <w:tcW w:w="403" w:type="dxa"/>
          </w:tcPr>
          <w:p w14:paraId="648DCF47" w14:textId="77777777" w:rsidR="00D36FDD" w:rsidRDefault="00D36FDD" w:rsidP="00AF6200">
            <w:pPr>
              <w:jc w:val="center"/>
            </w:pPr>
            <w:r>
              <w:t>2</w:t>
            </w:r>
          </w:p>
          <w:p w14:paraId="2F55D499" w14:textId="77777777" w:rsidR="00D36FDD" w:rsidRDefault="00D36FDD" w:rsidP="00AF6200">
            <w:pPr>
              <w:jc w:val="center"/>
            </w:pPr>
          </w:p>
          <w:p w14:paraId="0AC9CA73" w14:textId="77777777" w:rsidR="00D36FDD" w:rsidRDefault="00D36FDD" w:rsidP="00AF6200">
            <w:pPr>
              <w:jc w:val="center"/>
            </w:pPr>
            <w:r>
              <w:t>js</w:t>
            </w:r>
          </w:p>
          <w:p w14:paraId="7A686196" w14:textId="77777777" w:rsidR="00D36FDD" w:rsidRDefault="00D36FDD" w:rsidP="00AF6200">
            <w:pPr>
              <w:jc w:val="center"/>
            </w:pPr>
          </w:p>
          <w:p w14:paraId="1174A018" w14:textId="3D863544" w:rsidR="00D36FDD" w:rsidRDefault="00D36FDD" w:rsidP="00AF6200">
            <w:pPr>
              <w:jc w:val="center"/>
            </w:pPr>
            <w:r>
              <w:t>5</w:t>
            </w:r>
          </w:p>
        </w:tc>
      </w:tr>
    </w:tbl>
    <w:p w14:paraId="4708CC53" w14:textId="77777777" w:rsidR="00D36FDD" w:rsidRDefault="00D36FDD" w:rsidP="00577CE8"/>
    <w:p w14:paraId="0F99F6E8" w14:textId="2F5FDC8E" w:rsidR="00D36FDD" w:rsidRDefault="00724D0E" w:rsidP="00577CE8">
      <w:r>
        <w:t>x = 0 1 0 3 0 0 [2,4</w:t>
      </w:r>
      <w:r w:rsidR="00D36FDD">
        <w:t>]</w:t>
      </w:r>
    </w:p>
    <w:p w14:paraId="3EBB035B" w14:textId="77777777" w:rsidR="00D36FDD" w:rsidRDefault="00D36FDD" w:rsidP="00577CE8"/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1170"/>
        <w:gridCol w:w="1350"/>
        <w:gridCol w:w="2109"/>
        <w:gridCol w:w="435"/>
        <w:gridCol w:w="1457"/>
        <w:gridCol w:w="1630"/>
        <w:gridCol w:w="399"/>
      </w:tblGrid>
      <w:tr w:rsidR="00D36FDD" w14:paraId="70F3022B" w14:textId="77777777" w:rsidTr="00AF6200">
        <w:tc>
          <w:tcPr>
            <w:tcW w:w="373" w:type="dxa"/>
          </w:tcPr>
          <w:p w14:paraId="3F270C6C" w14:textId="77777777" w:rsidR="00D36FDD" w:rsidRDefault="00D36FDD" w:rsidP="00AF6200">
            <w:r>
              <w:t>#</w:t>
            </w:r>
          </w:p>
        </w:tc>
        <w:tc>
          <w:tcPr>
            <w:tcW w:w="700" w:type="dxa"/>
          </w:tcPr>
          <w:p w14:paraId="581452F1" w14:textId="77777777" w:rsidR="00D36FDD" w:rsidRDefault="00D36FDD" w:rsidP="00AF6200">
            <w:r>
              <w:t>A</w:t>
            </w:r>
          </w:p>
        </w:tc>
        <w:tc>
          <w:tcPr>
            <w:tcW w:w="1170" w:type="dxa"/>
          </w:tcPr>
          <w:p w14:paraId="1EBEBAE0" w14:textId="77777777" w:rsidR="00D36FDD" w:rsidRDefault="00D36FDD" w:rsidP="00AF6200">
            <w:r>
              <w:t>B</w:t>
            </w:r>
          </w:p>
        </w:tc>
        <w:tc>
          <w:tcPr>
            <w:tcW w:w="1350" w:type="dxa"/>
          </w:tcPr>
          <w:p w14:paraId="1613D641" w14:textId="77777777" w:rsidR="00D36FDD" w:rsidRDefault="00507875" w:rsidP="00AF62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B</m:t>
                </m:r>
              </m:oMath>
            </m:oMathPara>
          </w:p>
        </w:tc>
        <w:tc>
          <w:tcPr>
            <w:tcW w:w="2109" w:type="dxa"/>
          </w:tcPr>
          <w:p w14:paraId="120F3BE8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6D79E0E9" w14:textId="77777777" w:rsidR="00D36FDD" w:rsidRDefault="00507875" w:rsidP="00AF62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14:paraId="77B63C3C" w14:textId="77777777" w:rsidR="00D36FDD" w:rsidRDefault="00D36FDD" w:rsidP="00AF6200">
            <m:oMathPara>
              <m:oMath>
                <m:r>
                  <w:rPr>
                    <w:rFonts w:ascii="Cambria Math" w:hAnsi="Cambria Math"/>
                    <w:lang w:val="ru-RU"/>
                  </w:rPr>
                  <m:t>z=B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1630" w:type="dxa"/>
          </w:tcPr>
          <w:p w14:paraId="2531B1B9" w14:textId="77777777" w:rsidR="00D36FDD" w:rsidRDefault="00D36FDD" w:rsidP="00AF6200"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399" w:type="dxa"/>
          </w:tcPr>
          <w:p w14:paraId="7E7BDDA5" w14:textId="77777777" w:rsidR="00D36FDD" w:rsidRDefault="00D36FDD" w:rsidP="00AF6200">
            <w:r>
              <w:t>s</w:t>
            </w:r>
          </w:p>
        </w:tc>
      </w:tr>
      <w:tr w:rsidR="00D36FDD" w14:paraId="1C00BA8C" w14:textId="77777777" w:rsidTr="00AF6200">
        <w:trPr>
          <w:trHeight w:val="1943"/>
        </w:trPr>
        <w:tc>
          <w:tcPr>
            <w:tcW w:w="373" w:type="dxa"/>
          </w:tcPr>
          <w:p w14:paraId="35A715F2" w14:textId="77777777" w:rsidR="00D36FDD" w:rsidRDefault="00D36FDD" w:rsidP="00AF6200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6601B529" w14:textId="18C2F99B" w:rsidR="00D36FDD" w:rsidRDefault="00724D0E" w:rsidP="00AF6200">
            <w:pPr>
              <w:jc w:val="center"/>
            </w:pPr>
            <w:r>
              <w:t>1 0</w:t>
            </w:r>
          </w:p>
          <w:p w14:paraId="6A8FD456" w14:textId="2EB339C0" w:rsidR="00D36FDD" w:rsidRDefault="00724D0E" w:rsidP="00724D0E">
            <w:pPr>
              <w:jc w:val="center"/>
            </w:pPr>
            <w:r>
              <w:t>-2 1</w:t>
            </w:r>
          </w:p>
        </w:tc>
        <w:tc>
          <w:tcPr>
            <w:tcW w:w="1170" w:type="dxa"/>
          </w:tcPr>
          <w:p w14:paraId="6C1DDA71" w14:textId="77777777" w:rsidR="00724D0E" w:rsidRDefault="00724D0E" w:rsidP="00724D0E">
            <w:pPr>
              <w:jc w:val="center"/>
            </w:pPr>
            <w:r>
              <w:t>1 0</w:t>
            </w:r>
          </w:p>
          <w:p w14:paraId="5027A36A" w14:textId="7620D6FB" w:rsidR="00D36FDD" w:rsidRDefault="00724D0E" w:rsidP="00724D0E">
            <w:pPr>
              <w:jc w:val="center"/>
            </w:pPr>
            <w:r>
              <w:t>2 1</w:t>
            </w:r>
          </w:p>
        </w:tc>
        <w:tc>
          <w:tcPr>
            <w:tcW w:w="1350" w:type="dxa"/>
          </w:tcPr>
          <w:p w14:paraId="1BB50209" w14:textId="680ED723" w:rsidR="00D36FDD" w:rsidRDefault="00D36FDD" w:rsidP="00D36FDD">
            <w:pPr>
              <w:jc w:val="center"/>
            </w:pPr>
            <w:r>
              <w:t>0,0</w:t>
            </w:r>
          </w:p>
        </w:tc>
        <w:tc>
          <w:tcPr>
            <w:tcW w:w="2109" w:type="dxa"/>
          </w:tcPr>
          <w:p w14:paraId="0A1BD5A9" w14:textId="7C8D8B34" w:rsidR="00D36FDD" w:rsidRDefault="00AF6200" w:rsidP="00AF6200">
            <w:pPr>
              <w:jc w:val="center"/>
            </w:pPr>
            <w:r>
              <w:t>0 0 0 0 1 1</w:t>
            </w:r>
          </w:p>
        </w:tc>
        <w:tc>
          <w:tcPr>
            <w:tcW w:w="435" w:type="dxa"/>
          </w:tcPr>
          <w:p w14:paraId="68E06552" w14:textId="5D224585" w:rsidR="00D36FDD" w:rsidRDefault="00D36FDD" w:rsidP="00AF6200">
            <w:pPr>
              <w:jc w:val="center"/>
            </w:pPr>
          </w:p>
        </w:tc>
        <w:tc>
          <w:tcPr>
            <w:tcW w:w="1457" w:type="dxa"/>
          </w:tcPr>
          <w:p w14:paraId="039BEC16" w14:textId="30DF0E03" w:rsidR="00D36FDD" w:rsidRDefault="00D36FDD" w:rsidP="00AF6200">
            <w:pPr>
              <w:jc w:val="center"/>
            </w:pPr>
          </w:p>
        </w:tc>
        <w:tc>
          <w:tcPr>
            <w:tcW w:w="1630" w:type="dxa"/>
          </w:tcPr>
          <w:p w14:paraId="0FBCADAF" w14:textId="0F679C6D" w:rsidR="00D36FDD" w:rsidRDefault="00D36FDD" w:rsidP="00AF6200">
            <w:pPr>
              <w:jc w:val="center"/>
            </w:pPr>
          </w:p>
        </w:tc>
        <w:tc>
          <w:tcPr>
            <w:tcW w:w="399" w:type="dxa"/>
          </w:tcPr>
          <w:p w14:paraId="62D18C50" w14:textId="6FF3A3C7" w:rsidR="00D36FDD" w:rsidRPr="00AF6200" w:rsidRDefault="00D36FDD" w:rsidP="00AF6200">
            <w:pPr>
              <w:jc w:val="center"/>
              <w:rPr>
                <w:lang w:val="ru-RU"/>
              </w:rPr>
            </w:pPr>
          </w:p>
        </w:tc>
      </w:tr>
    </w:tbl>
    <w:p w14:paraId="094DBA45" w14:textId="77777777" w:rsidR="00D36FDD" w:rsidRDefault="00D36FDD" w:rsidP="00577CE8"/>
    <w:p w14:paraId="699300C4" w14:textId="77777777" w:rsidR="00FF25F3" w:rsidRDefault="00FF25F3" w:rsidP="00577CE8"/>
    <w:p w14:paraId="43EEDCEE" w14:textId="77777777" w:rsidR="00FF25F3" w:rsidRDefault="00FF25F3" w:rsidP="00577CE8"/>
    <w:p w14:paraId="79C8335E" w14:textId="77777777" w:rsidR="00FF25F3" w:rsidRDefault="00FF25F3" w:rsidP="00577CE8"/>
    <w:p w14:paraId="5E59C620" w14:textId="77777777" w:rsidR="00FF25F3" w:rsidRDefault="00FF25F3" w:rsidP="00577CE8"/>
    <w:p w14:paraId="724C80C1" w14:textId="77777777" w:rsidR="00FF25F3" w:rsidRDefault="00FF25F3" w:rsidP="00577CE8"/>
    <w:p w14:paraId="7BE5B703" w14:textId="77777777" w:rsidR="00724D0E" w:rsidRDefault="00724D0E" w:rsidP="00724D0E">
      <w:r>
        <w:t>x = 0 1 0 3 0 0 [2,4]</w:t>
      </w:r>
    </w:p>
    <w:p w14:paraId="7AE14F76" w14:textId="14B59157" w:rsidR="00C34D35" w:rsidRDefault="00C34D35" w:rsidP="00577CE8"/>
    <w:p w14:paraId="447286A9" w14:textId="176E0C76" w:rsidR="00234D86" w:rsidRPr="00FF25F3" w:rsidRDefault="00C46C6C" w:rsidP="00FF25F3">
      <w:pPr>
        <w:jc w:val="both"/>
        <w:rPr>
          <w:rFonts w:eastAsiaTheme="minorEastAsia"/>
          <w:szCs w:val="28"/>
          <w:lang w:val="ru-RU"/>
        </w:rPr>
      </w:pPr>
      <w:r w:rsidRPr="00FF25F3">
        <w:rPr>
          <w:rFonts w:eastAsiaTheme="minorEastAsia"/>
          <w:szCs w:val="28"/>
          <w:lang w:val="ru-RU"/>
        </w:rPr>
        <w:t>Y=</w:t>
      </w:r>
      <w:r w:rsidR="00FF25F3" w:rsidRPr="00FF25F3">
        <w:rPr>
          <w:rFonts w:eastAsiaTheme="minorEastAsia"/>
          <w:szCs w:val="28"/>
          <w:lang w:val="ru-RU"/>
        </w:rPr>
        <w:t>2/3 -1 jb=[</w:t>
      </w:r>
      <w:r w:rsidR="0069602E">
        <w:rPr>
          <w:rFonts w:eastAsiaTheme="minorEastAsia"/>
          <w:szCs w:val="28"/>
          <w:lang w:val="ru-RU"/>
        </w:rPr>
        <w:t>2</w:t>
      </w:r>
      <w:r w:rsidR="00FF25F3" w:rsidRPr="00FF25F3">
        <w:rPr>
          <w:rFonts w:eastAsiaTheme="minorEastAsia"/>
          <w:szCs w:val="28"/>
          <w:lang w:val="ru-RU"/>
        </w:rPr>
        <w:t>,4]</w:t>
      </w:r>
    </w:p>
    <w:tbl>
      <w:tblPr>
        <w:tblStyle w:val="TableGrid"/>
        <w:tblW w:w="96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3"/>
        <w:gridCol w:w="700"/>
        <w:gridCol w:w="990"/>
        <w:gridCol w:w="1170"/>
        <w:gridCol w:w="450"/>
        <w:gridCol w:w="1530"/>
        <w:gridCol w:w="1530"/>
        <w:gridCol w:w="2520"/>
        <w:gridCol w:w="337"/>
      </w:tblGrid>
      <w:tr w:rsidR="009C3FAA" w14:paraId="2EB31E9C" w14:textId="77777777" w:rsidTr="009C3FAA">
        <w:tc>
          <w:tcPr>
            <w:tcW w:w="373" w:type="dxa"/>
          </w:tcPr>
          <w:p w14:paraId="3F3B3816" w14:textId="77777777" w:rsidR="00FF25F3" w:rsidRDefault="00FF25F3" w:rsidP="008538A6">
            <w:r>
              <w:t>#</w:t>
            </w:r>
          </w:p>
        </w:tc>
        <w:tc>
          <w:tcPr>
            <w:tcW w:w="700" w:type="dxa"/>
          </w:tcPr>
          <w:p w14:paraId="5DE368ED" w14:textId="77777777" w:rsidR="00FF25F3" w:rsidRDefault="00FF25F3" w:rsidP="008538A6">
            <w:r>
              <w:t>A</w:t>
            </w:r>
          </w:p>
        </w:tc>
        <w:tc>
          <w:tcPr>
            <w:tcW w:w="990" w:type="dxa"/>
          </w:tcPr>
          <w:p w14:paraId="783D2A21" w14:textId="77777777" w:rsidR="00FF25F3" w:rsidRDefault="00FF25F3" w:rsidP="008538A6">
            <w:r>
              <w:t>B</w:t>
            </w:r>
          </w:p>
        </w:tc>
        <w:tc>
          <w:tcPr>
            <w:tcW w:w="1170" w:type="dxa"/>
          </w:tcPr>
          <w:p w14:paraId="5D86329E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χ=Bb</m:t>
                </m:r>
              </m:oMath>
            </m:oMathPara>
          </w:p>
        </w:tc>
        <w:tc>
          <w:tcPr>
            <w:tcW w:w="450" w:type="dxa"/>
          </w:tcPr>
          <w:p w14:paraId="0050B058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3289C463" w14:textId="77777777" w:rsidR="00FF25F3" w:rsidRDefault="00FF25F3" w:rsidP="008538A6">
            <m:oMathPara>
              <m:oMath>
                <m:r>
                  <w:rPr>
                    <w:rFonts w:ascii="Cambria Math" w:hAnsi="Cambria Math"/>
                    <w:lang w:val="ru-RU"/>
                  </w:rPr>
                  <m:t>∆y'=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'B</m:t>
                </m:r>
              </m:oMath>
            </m:oMathPara>
          </w:p>
        </w:tc>
        <w:tc>
          <w:tcPr>
            <w:tcW w:w="1530" w:type="dxa"/>
          </w:tcPr>
          <w:p w14:paraId="6A3FC814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=∆y'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2BEBA5BF" w14:textId="77777777" w:rsidR="00FF25F3" w:rsidRDefault="00507875" w:rsidP="008538A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337" w:type="dxa"/>
          </w:tcPr>
          <w:p w14:paraId="0A425B3E" w14:textId="77777777" w:rsidR="00FF25F3" w:rsidRPr="00E82337" w:rsidRDefault="00507875" w:rsidP="008538A6">
            <w:pPr>
              <w:rPr>
                <w:rFonts w:eastAsia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</w:tr>
      <w:tr w:rsidR="009C3FAA" w14:paraId="69216B9D" w14:textId="77777777" w:rsidTr="009C3FAA">
        <w:trPr>
          <w:trHeight w:val="1943"/>
        </w:trPr>
        <w:tc>
          <w:tcPr>
            <w:tcW w:w="373" w:type="dxa"/>
          </w:tcPr>
          <w:p w14:paraId="28AA0C48" w14:textId="77777777" w:rsidR="00FF25F3" w:rsidRDefault="00FF25F3" w:rsidP="008538A6">
            <w:pPr>
              <w:jc w:val="center"/>
            </w:pPr>
            <w:r>
              <w:t>2</w:t>
            </w:r>
          </w:p>
        </w:tc>
        <w:tc>
          <w:tcPr>
            <w:tcW w:w="700" w:type="dxa"/>
          </w:tcPr>
          <w:p w14:paraId="1EA5F62F" w14:textId="0F15B19A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5FE21C40" w14:textId="25BBA052" w:rsidR="00FF25F3" w:rsidRDefault="0069602E" w:rsidP="0069602E">
            <w:r>
              <w:t>-2</w:t>
            </w:r>
            <w:r w:rsidR="00FF25F3">
              <w:t xml:space="preserve"> 1</w:t>
            </w:r>
          </w:p>
        </w:tc>
        <w:tc>
          <w:tcPr>
            <w:tcW w:w="990" w:type="dxa"/>
          </w:tcPr>
          <w:p w14:paraId="00629F6A" w14:textId="1B7FD23C" w:rsidR="00FF25F3" w:rsidRDefault="0069602E" w:rsidP="008538A6">
            <w:pPr>
              <w:jc w:val="center"/>
            </w:pPr>
            <w:r>
              <w:t>1</w:t>
            </w:r>
            <w:r w:rsidR="00FF25F3">
              <w:t xml:space="preserve"> 0</w:t>
            </w:r>
          </w:p>
          <w:p w14:paraId="628A6904" w14:textId="4A8EA2FB" w:rsidR="00FF25F3" w:rsidRDefault="0069602E" w:rsidP="00FF25F3">
            <w:pPr>
              <w:jc w:val="center"/>
            </w:pPr>
            <w:r>
              <w:t>2</w:t>
            </w:r>
            <w:r w:rsidR="00FF25F3">
              <w:t xml:space="preserve"> 1</w:t>
            </w:r>
          </w:p>
        </w:tc>
        <w:tc>
          <w:tcPr>
            <w:tcW w:w="1170" w:type="dxa"/>
          </w:tcPr>
          <w:p w14:paraId="72EBB18B" w14:textId="288D5D44" w:rsidR="00FF25F3" w:rsidRDefault="00FF25F3" w:rsidP="008538A6">
            <w:pPr>
              <w:jc w:val="center"/>
            </w:pPr>
            <w:r>
              <w:t>1/3,1/6</w:t>
            </w:r>
          </w:p>
        </w:tc>
        <w:tc>
          <w:tcPr>
            <w:tcW w:w="450" w:type="dxa"/>
          </w:tcPr>
          <w:p w14:paraId="570709B8" w14:textId="20B7186B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440CCB29" w14:textId="5AA944D3" w:rsidR="00FF25F3" w:rsidRDefault="00FF25F3" w:rsidP="008538A6">
            <w:pPr>
              <w:jc w:val="center"/>
            </w:pPr>
          </w:p>
        </w:tc>
        <w:tc>
          <w:tcPr>
            <w:tcW w:w="1530" w:type="dxa"/>
          </w:tcPr>
          <w:p w14:paraId="0D2CD108" w14:textId="7B5FB703" w:rsidR="00FF25F3" w:rsidRDefault="00FF25F3" w:rsidP="008538A6">
            <w:pPr>
              <w:jc w:val="center"/>
            </w:pPr>
          </w:p>
        </w:tc>
        <w:tc>
          <w:tcPr>
            <w:tcW w:w="2520" w:type="dxa"/>
          </w:tcPr>
          <w:p w14:paraId="0B5BD436" w14:textId="740D2CE0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  <w:tc>
          <w:tcPr>
            <w:tcW w:w="337" w:type="dxa"/>
          </w:tcPr>
          <w:p w14:paraId="5CE8C6D9" w14:textId="23449EC5" w:rsidR="00FF25F3" w:rsidRPr="00AF6200" w:rsidRDefault="00FF25F3" w:rsidP="008538A6">
            <w:pPr>
              <w:jc w:val="center"/>
              <w:rPr>
                <w:lang w:val="ru-RU"/>
              </w:rPr>
            </w:pPr>
          </w:p>
        </w:tc>
      </w:tr>
    </w:tbl>
    <w:p w14:paraId="1E42A0A6" w14:textId="4940F633" w:rsidR="00234D86" w:rsidRPr="00D41913" w:rsidRDefault="00234D86" w:rsidP="00234D86">
      <w:pPr>
        <w:ind w:left="360" w:firstLine="360"/>
        <w:jc w:val="both"/>
        <w:rPr>
          <w:rFonts w:eastAsiaTheme="minorEastAsia"/>
          <w:i/>
          <w:szCs w:val="28"/>
          <w:lang w:val="ru-RU"/>
        </w:rPr>
      </w:pPr>
    </w:p>
    <w:p w14:paraId="2241C0F1" w14:textId="77777777" w:rsidR="00121097" w:rsidRDefault="002F14B4" w:rsidP="00121097">
      <w:pPr>
        <w:ind w:left="360"/>
        <w:rPr>
          <w:rFonts w:eastAsiaTheme="minorEastAsia"/>
          <w:szCs w:val="28"/>
        </w:rPr>
      </w:pPr>
      <w:r w:rsidRPr="002F14B4">
        <w:rPr>
          <w:rFonts w:eastAsiaTheme="minorEastAsia"/>
          <w:szCs w:val="28"/>
        </w:rPr>
        <w:t xml:space="preserve">Все компоненты &gt;0 </w:t>
      </w:r>
      <w:r w:rsidRPr="002F14B4">
        <w:rPr>
          <w:rFonts w:eastAsiaTheme="minorEastAsia"/>
          <w:szCs w:val="28"/>
          <w:lang w:val="ru-RU"/>
        </w:rPr>
        <w:t xml:space="preserve">а </w:t>
      </w:r>
      <w:r w:rsidRPr="002F14B4">
        <w:rPr>
          <w:rFonts w:eastAsiaTheme="minorEastAsia"/>
          <w:szCs w:val="28"/>
        </w:rPr>
        <w:t>это означает, что найденный базисный план</w:t>
      </w:r>
      <w:r w:rsidR="00121097">
        <w:rPr>
          <w:rFonts w:eastAsiaTheme="minorEastAsia"/>
          <w:szCs w:val="28"/>
        </w:rPr>
        <w:t xml:space="preserve"> </w:t>
      </w:r>
    </w:p>
    <w:p w14:paraId="30BB9994" w14:textId="2D5CF5B1" w:rsidR="002F14B4" w:rsidRDefault="00121097" w:rsidP="00121097">
      <w:pPr>
        <w:rPr>
          <w:rFonts w:eastAsiaTheme="minorEastAsia"/>
          <w:szCs w:val="28"/>
        </w:rPr>
      </w:pPr>
      <w:r>
        <w:t>x = 0 1 0 3 0 0 [2,4]</w:t>
      </w:r>
      <w:r w:rsidR="002F14B4" w:rsidRPr="002F14B4">
        <w:rPr>
          <w:rFonts w:eastAsiaTheme="minorEastAsia"/>
          <w:szCs w:val="28"/>
        </w:rPr>
        <w:t xml:space="preserve"> является оптимальным</w:t>
      </w:r>
      <w:r w:rsidR="00120673">
        <w:rPr>
          <w:rFonts w:eastAsiaTheme="minorEastAsia"/>
          <w:szCs w:val="28"/>
        </w:rPr>
        <w:t xml:space="preserve"> планом, а вектор </w:t>
      </w:r>
      <w:r>
        <w:rPr>
          <w:rFonts w:eastAsiaTheme="minorEastAsia"/>
          <w:szCs w:val="28"/>
        </w:rPr>
        <w:t>y=(2/3,-1) – оптимальным двойственным планом.</w:t>
      </w:r>
    </w:p>
    <w:p w14:paraId="195703AD" w14:textId="77777777" w:rsidR="002044D0" w:rsidRDefault="002044D0" w:rsidP="00121097">
      <w:pPr>
        <w:rPr>
          <w:rFonts w:eastAsiaTheme="minorEastAsia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044D0" w14:paraId="174059AB" w14:textId="77777777" w:rsidTr="002044D0">
        <w:tc>
          <w:tcPr>
            <w:tcW w:w="9627" w:type="dxa"/>
          </w:tcPr>
          <w:p w14:paraId="45A8DFF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7AA4AF6A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dualSM</w:t>
            </w:r>
          </w:p>
          <w:p w14:paraId="1AEA678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[90/8,-26/8]</w:t>
            </w:r>
          </w:p>
          <w:p w14:paraId="2D935162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Jb = [3,4]</w:t>
            </w:r>
          </w:p>
          <w:p w14:paraId="07A5E92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 = [1,-1,3,-2;1,-5,11,-6]</w:t>
            </w:r>
          </w:p>
          <w:p w14:paraId="02EF559E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C = [1,1,-2,-3]</w:t>
            </w:r>
          </w:p>
          <w:p w14:paraId="32B441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[1;9]</w:t>
            </w:r>
          </w:p>
          <w:p w14:paraId="4852DFEB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 = [0,0]</w:t>
            </w:r>
          </w:p>
          <w:p w14:paraId="2E6526A5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Ab = A(:,Jb)</w:t>
            </w:r>
          </w:p>
          <w:p w14:paraId="79884D79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 = Ab^(-1)   </w:t>
            </w:r>
          </w:p>
          <w:p w14:paraId="7D110A5F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XB = B*b</w:t>
            </w:r>
          </w:p>
          <w:p w14:paraId="11C7E2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[djs,js] = min(XB)</w:t>
            </w:r>
          </w:p>
          <w:p w14:paraId="3C4D5D8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e(js) = 1;</w:t>
            </w:r>
          </w:p>
          <w:p w14:paraId="7F08E7B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dy = e*B</w:t>
            </w:r>
          </w:p>
          <w:p w14:paraId="13AF419D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mj = dy*A</w:t>
            </w:r>
          </w:p>
          <w:p w14:paraId="4574D291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[dj0,j0] = min(mj)</w:t>
            </w:r>
          </w:p>
          <w:p w14:paraId="2DBED6C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aj0 = (A(:,j0))'</w:t>
            </w:r>
          </w:p>
          <w:p w14:paraId="0D432CF3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sig = (C(:,j0)-(aj0 * y'))/mj(j0)</w:t>
            </w:r>
          </w:p>
          <w:p w14:paraId="65201BC6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ny = y + sig*dy</w:t>
            </w:r>
          </w:p>
          <w:p w14:paraId="1BD66F4C" w14:textId="77777777" w:rsidR="002044D0" w:rsidRDefault="002044D0" w:rsidP="002044D0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69CC50E" w14:textId="77777777" w:rsidR="002044D0" w:rsidRDefault="002044D0" w:rsidP="00121097">
            <w:pPr>
              <w:rPr>
                <w:rFonts w:eastAsiaTheme="minorEastAsia"/>
                <w:szCs w:val="28"/>
                <w:lang w:val="ru-RU"/>
              </w:rPr>
            </w:pPr>
          </w:p>
        </w:tc>
      </w:tr>
    </w:tbl>
    <w:p w14:paraId="2748DFB9" w14:textId="77777777" w:rsidR="002044D0" w:rsidRPr="00120673" w:rsidRDefault="002044D0" w:rsidP="00121097">
      <w:pPr>
        <w:rPr>
          <w:rFonts w:eastAsiaTheme="minorEastAsia"/>
          <w:szCs w:val="28"/>
          <w:lang w:val="ru-RU"/>
        </w:rPr>
      </w:pPr>
    </w:p>
    <w:p w14:paraId="48BCD736" w14:textId="3631B7A2" w:rsidR="008C0A16" w:rsidRPr="00234D86" w:rsidRDefault="008C0A16" w:rsidP="00234D86">
      <w:pPr>
        <w:jc w:val="both"/>
        <w:rPr>
          <w:rFonts w:eastAsiaTheme="minorEastAsia"/>
          <w:szCs w:val="28"/>
        </w:rPr>
      </w:pPr>
    </w:p>
    <w:p w14:paraId="167FCD75" w14:textId="77777777" w:rsidR="002D4FB7" w:rsidRPr="000D5A53" w:rsidRDefault="002D4FB7" w:rsidP="002D4FB7">
      <w:pPr>
        <w:jc w:val="both"/>
        <w:rPr>
          <w:rFonts w:cs="Times New Roman"/>
          <w:b/>
          <w:szCs w:val="28"/>
        </w:rPr>
      </w:pPr>
      <w:r w:rsidRPr="000D5A53">
        <w:rPr>
          <w:rFonts w:cs="Times New Roman"/>
          <w:b/>
          <w:szCs w:val="28"/>
        </w:rPr>
        <w:t>Часть1.3..   Транспортная задача:</w:t>
      </w:r>
    </w:p>
    <w:p w14:paraId="75E00380" w14:textId="6469DCE2" w:rsidR="002D4FB7" w:rsidRDefault="000322D4" w:rsidP="000322D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1</w:t>
      </w:r>
      <w:r w:rsidR="002D4FB7" w:rsidRPr="000D5A53">
        <w:rPr>
          <w:rFonts w:cs="Times New Roman"/>
          <w:b/>
          <w:szCs w:val="28"/>
        </w:rPr>
        <w:t>:</w:t>
      </w:r>
    </w:p>
    <w:p w14:paraId="4C4BAF8E" w14:textId="77777777" w:rsidR="000322D4" w:rsidRPr="000322D4" w:rsidRDefault="000322D4" w:rsidP="000322D4">
      <w:pPr>
        <w:rPr>
          <w:rFonts w:cs="Times New Roman"/>
          <w:b/>
          <w:szCs w:val="28"/>
        </w:rPr>
      </w:pPr>
    </w:p>
    <w:p w14:paraId="6EE1506F" w14:textId="77777777" w:rsidR="000322D4" w:rsidRPr="00FE3C3E" w:rsidRDefault="000322D4" w:rsidP="000322D4">
      <w:pPr>
        <w:ind w:firstLine="708"/>
        <w:jc w:val="both"/>
        <w:rPr>
          <w:szCs w:val="28"/>
        </w:rPr>
      </w:pPr>
      <w:r>
        <w:rPr>
          <w:szCs w:val="28"/>
        </w:rPr>
        <w:t>B</w:t>
      </w:r>
      <w:r w:rsidRPr="00FE3C3E">
        <w:rPr>
          <w:szCs w:val="28"/>
        </w:rPr>
        <w:t xml:space="preserve">1 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2 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3 </w:t>
      </w:r>
      <w:r w:rsidRPr="00FE3C3E">
        <w:rPr>
          <w:szCs w:val="28"/>
        </w:rPr>
        <w:tab/>
      </w:r>
      <w:r w:rsidRPr="00A232BB">
        <w:rPr>
          <w:szCs w:val="28"/>
        </w:rPr>
        <w:t>B</w:t>
      </w:r>
      <w:r w:rsidRPr="00FE3C3E">
        <w:rPr>
          <w:szCs w:val="28"/>
        </w:rPr>
        <w:t xml:space="preserve">4 </w:t>
      </w:r>
    </w:p>
    <w:p w14:paraId="54D7B227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1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20</w:t>
      </w:r>
      <w:r w:rsidRPr="00FE3C3E">
        <w:rPr>
          <w:szCs w:val="28"/>
        </w:rPr>
        <w:tab/>
        <w:t>16</w:t>
      </w:r>
      <w:r w:rsidRPr="00FE3C3E">
        <w:rPr>
          <w:szCs w:val="28"/>
        </w:rPr>
        <w:tab/>
        <w:t>21</w:t>
      </w:r>
      <w:r w:rsidRPr="00FE3C3E">
        <w:rPr>
          <w:szCs w:val="28"/>
        </w:rPr>
        <w:tab/>
        <w:t>250</w:t>
      </w:r>
    </w:p>
    <w:p w14:paraId="71DA5782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2</w:t>
      </w:r>
      <w:r w:rsidRPr="00FE3C3E">
        <w:rPr>
          <w:szCs w:val="28"/>
        </w:rPr>
        <w:tab/>
        <w:t>25</w:t>
      </w:r>
      <w:r w:rsidRPr="00FE3C3E">
        <w:rPr>
          <w:szCs w:val="28"/>
        </w:rPr>
        <w:tab/>
        <w:t>13</w:t>
      </w:r>
      <w:r w:rsidRPr="00FE3C3E">
        <w:rPr>
          <w:szCs w:val="28"/>
        </w:rPr>
        <w:tab/>
        <w:t>5</w:t>
      </w:r>
      <w:r w:rsidRPr="00FE3C3E">
        <w:rPr>
          <w:szCs w:val="28"/>
        </w:rPr>
        <w:tab/>
        <w:t>11</w:t>
      </w:r>
      <w:r w:rsidRPr="00FE3C3E">
        <w:rPr>
          <w:szCs w:val="28"/>
        </w:rPr>
        <w:tab/>
        <w:t>130</w:t>
      </w:r>
    </w:p>
    <w:p w14:paraId="605C1228" w14:textId="77777777" w:rsidR="000322D4" w:rsidRPr="00FE3C3E" w:rsidRDefault="000322D4" w:rsidP="000322D4">
      <w:pPr>
        <w:jc w:val="both"/>
        <w:rPr>
          <w:szCs w:val="28"/>
        </w:rPr>
      </w:pPr>
      <w:r w:rsidRPr="0040010E">
        <w:rPr>
          <w:szCs w:val="28"/>
        </w:rPr>
        <w:t>A</w:t>
      </w:r>
      <w:r w:rsidRPr="00FE3C3E">
        <w:rPr>
          <w:szCs w:val="28"/>
        </w:rPr>
        <w:t>3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15</w:t>
      </w:r>
      <w:r w:rsidRPr="00FE3C3E">
        <w:rPr>
          <w:szCs w:val="28"/>
        </w:rPr>
        <w:tab/>
        <w:t>7</w:t>
      </w:r>
      <w:r w:rsidRPr="00FE3C3E">
        <w:rPr>
          <w:szCs w:val="28"/>
        </w:rPr>
        <w:tab/>
        <w:t>17      235</w:t>
      </w:r>
    </w:p>
    <w:p w14:paraId="47317327" w14:textId="77777777" w:rsidR="000322D4" w:rsidRPr="00FE3C3E" w:rsidRDefault="000322D4" w:rsidP="000322D4">
      <w:pPr>
        <w:jc w:val="both"/>
        <w:rPr>
          <w:szCs w:val="28"/>
        </w:rPr>
      </w:pPr>
      <w:r w:rsidRPr="00FE3C3E">
        <w:rPr>
          <w:szCs w:val="28"/>
        </w:rPr>
        <w:tab/>
        <w:t>75</w:t>
      </w:r>
      <w:r w:rsidRPr="00FE3C3E">
        <w:rPr>
          <w:szCs w:val="28"/>
        </w:rPr>
        <w:tab/>
        <w:t>230</w:t>
      </w:r>
      <w:r w:rsidRPr="00FE3C3E">
        <w:rPr>
          <w:szCs w:val="28"/>
        </w:rPr>
        <w:tab/>
        <w:t>240</w:t>
      </w:r>
      <w:r w:rsidRPr="00FE3C3E">
        <w:rPr>
          <w:szCs w:val="28"/>
        </w:rPr>
        <w:tab/>
        <w:t>70</w:t>
      </w:r>
      <w:r w:rsidRPr="00FE3C3E">
        <w:rPr>
          <w:szCs w:val="28"/>
        </w:rPr>
        <w:tab/>
      </w:r>
    </w:p>
    <w:p w14:paraId="11C03F7A" w14:textId="77777777" w:rsidR="00B17E75" w:rsidRDefault="00B17E75" w:rsidP="002D4FB7">
      <w:pPr>
        <w:jc w:val="both"/>
        <w:rPr>
          <w:rFonts w:cs="Times New Roman"/>
          <w:color w:val="FF0000"/>
          <w:szCs w:val="28"/>
        </w:rPr>
      </w:pPr>
    </w:p>
    <w:p w14:paraId="5F91B1E5" w14:textId="160F833E" w:rsidR="000322D4" w:rsidRDefault="000322D4" w:rsidP="00E15F0A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Условия баланса соблюдаются, Запасы равны потребностям. Модель задачи закрытая.</w:t>
      </w:r>
    </w:p>
    <w:p w14:paraId="74AF6BFE" w14:textId="117E2B62" w:rsidR="002470C2" w:rsidRDefault="002470C2" w:rsidP="00E15F0A">
      <w:pPr>
        <w:rPr>
          <w:rFonts w:cs="Times New Roman"/>
          <w:szCs w:val="28"/>
          <w:lang w:val="ru-RU"/>
        </w:rPr>
      </w:pPr>
      <w:r w:rsidRPr="002470C2">
        <w:rPr>
          <w:rFonts w:cs="Times New Roman"/>
          <w:szCs w:val="28"/>
          <w:lang w:val="ru-RU"/>
        </w:rPr>
        <w:t>Используя метод наименьше стоимости построим первый опорный план задачи</w:t>
      </w:r>
    </w:p>
    <w:p w14:paraId="7D7FE3A4" w14:textId="77777777" w:rsidR="002470C2" w:rsidRPr="002470C2" w:rsidRDefault="002470C2" w:rsidP="00E15F0A">
      <w:pPr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46AAB5F" w14:textId="77777777" w:rsidTr="000322D4">
        <w:tc>
          <w:tcPr>
            <w:tcW w:w="1925" w:type="dxa"/>
          </w:tcPr>
          <w:p w14:paraId="3042E89D" w14:textId="3D4921F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11E2ADE6" w14:textId="39A8324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40360262" w14:textId="049DC72E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3063B6C" w14:textId="33EEED14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5122858F" w14:textId="7009E909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6CFEF45E" w14:textId="77777777" w:rsidTr="000322D4">
        <w:tc>
          <w:tcPr>
            <w:tcW w:w="1925" w:type="dxa"/>
          </w:tcPr>
          <w:p w14:paraId="7B3D2EFB" w14:textId="473DF72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5403A5B" w14:textId="2F3E866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3C0BB9E8" w14:textId="0CB60578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8E7D512" w14:textId="3DFC71FC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60E5DA92" w14:textId="18AD9C8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0322D4" w14:paraId="6F70B866" w14:textId="77777777" w:rsidTr="000322D4">
        <w:tc>
          <w:tcPr>
            <w:tcW w:w="1925" w:type="dxa"/>
          </w:tcPr>
          <w:p w14:paraId="0BF1B87B" w14:textId="575AA190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33F03C0" w14:textId="4AF4E5D5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37FB804" w14:textId="3021F206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5C32E12" w14:textId="214E9B43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6BCB405A" w14:textId="5FA70CF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08F86BB8" w14:textId="77777777" w:rsidTr="000322D4">
        <w:tc>
          <w:tcPr>
            <w:tcW w:w="1925" w:type="dxa"/>
          </w:tcPr>
          <w:p w14:paraId="525F1D0F" w14:textId="26A93F5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25EAB9F8" w14:textId="45EFBDC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38ED19B0" w14:textId="194F641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AFF506C" w14:textId="15BF8B11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2FBD371F" w14:textId="77777777" w:rsidR="000322D4" w:rsidRDefault="000322D4" w:rsidP="002D4FB7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B8A60FA" w14:textId="083A839C" w:rsidR="000322D4" w:rsidRDefault="000322D4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X23 = 130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0322D4" w14:paraId="36C27C2E" w14:textId="77777777" w:rsidTr="008538A6">
        <w:tc>
          <w:tcPr>
            <w:tcW w:w="1925" w:type="dxa"/>
          </w:tcPr>
          <w:p w14:paraId="14457F8B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493AA248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6970732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19FDA41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328BC2F2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0322D4" w14:paraId="55917141" w14:textId="77777777" w:rsidTr="00CF5039">
        <w:tc>
          <w:tcPr>
            <w:tcW w:w="1925" w:type="dxa"/>
          </w:tcPr>
          <w:p w14:paraId="5E22C860" w14:textId="130F659A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76DF8A4" w14:textId="46AE62B9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50E8AFC0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9AB427A" w14:textId="2D5D01AD" w:rsidR="000322D4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0A22011D" w14:textId="18F289BD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  <w:r w:rsidR="00CF5039">
              <w:rPr>
                <w:rFonts w:cs="Times New Roman"/>
                <w:szCs w:val="28"/>
              </w:rPr>
              <w:t>-130=0</w:t>
            </w:r>
          </w:p>
        </w:tc>
      </w:tr>
      <w:tr w:rsidR="000322D4" w14:paraId="01D24A88" w14:textId="77777777" w:rsidTr="008538A6">
        <w:tc>
          <w:tcPr>
            <w:tcW w:w="1925" w:type="dxa"/>
          </w:tcPr>
          <w:p w14:paraId="47B29B89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A05B734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85216F7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4047C9B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1D13207E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0322D4" w14:paraId="4E67959C" w14:textId="77777777" w:rsidTr="00CF5039">
        <w:tc>
          <w:tcPr>
            <w:tcW w:w="1925" w:type="dxa"/>
          </w:tcPr>
          <w:p w14:paraId="7B820531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60E1513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254B5671" w14:textId="0EA632AB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  <w:r w:rsidR="00CF5039">
              <w:rPr>
                <w:rFonts w:cs="Times New Roman"/>
                <w:szCs w:val="28"/>
              </w:rPr>
              <w:t>-130=110</w:t>
            </w:r>
          </w:p>
        </w:tc>
        <w:tc>
          <w:tcPr>
            <w:tcW w:w="1926" w:type="dxa"/>
          </w:tcPr>
          <w:p w14:paraId="563FED0A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D75771D" w14:textId="77777777" w:rsidR="000322D4" w:rsidRDefault="000322D4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C4593D6" w14:textId="39272CB9" w:rsidR="000322D4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X33 =  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3D95C09C" w14:textId="77777777" w:rsidTr="008538A6">
        <w:tc>
          <w:tcPr>
            <w:tcW w:w="1925" w:type="dxa"/>
          </w:tcPr>
          <w:p w14:paraId="156C3A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40AAEF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8E7BA49" w14:textId="31F2CEC5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CE259F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22A20B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CF5039" w14:paraId="57409489" w14:textId="77777777" w:rsidTr="008538A6">
        <w:tc>
          <w:tcPr>
            <w:tcW w:w="1925" w:type="dxa"/>
          </w:tcPr>
          <w:p w14:paraId="350AE2E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DAFCD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C7EA9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022CC87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0B124729" w14:textId="61C0F3A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F47B118" w14:textId="77777777" w:rsidTr="00CF5039">
        <w:tc>
          <w:tcPr>
            <w:tcW w:w="1925" w:type="dxa"/>
          </w:tcPr>
          <w:p w14:paraId="638F35C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80F2B6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4900B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3B8E91B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  <w:shd w:val="clear" w:color="auto" w:fill="00B0F0"/>
          </w:tcPr>
          <w:p w14:paraId="6778C5C3" w14:textId="2EEB90D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235-110=125</w:t>
            </w:r>
          </w:p>
        </w:tc>
      </w:tr>
      <w:tr w:rsidR="00CF5039" w14:paraId="2FB7BFE3" w14:textId="77777777" w:rsidTr="00CF5039">
        <w:tc>
          <w:tcPr>
            <w:tcW w:w="1925" w:type="dxa"/>
          </w:tcPr>
          <w:p w14:paraId="1C61A4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68F990E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  <w:shd w:val="clear" w:color="auto" w:fill="92D050"/>
          </w:tcPr>
          <w:p w14:paraId="4939724B" w14:textId="6C2A987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110-110=0</w:t>
            </w:r>
          </w:p>
        </w:tc>
        <w:tc>
          <w:tcPr>
            <w:tcW w:w="1926" w:type="dxa"/>
          </w:tcPr>
          <w:p w14:paraId="3BE288C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7CA70D57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3E07819" w14:textId="7D471B58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X11=75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922C93A" w14:textId="77777777" w:rsidTr="00CF5039">
        <w:tc>
          <w:tcPr>
            <w:tcW w:w="1925" w:type="dxa"/>
            <w:shd w:val="clear" w:color="auto" w:fill="FFFF00"/>
          </w:tcPr>
          <w:p w14:paraId="2BF10B6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94E97B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371F8E57" w14:textId="587E4630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0A47C4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141172C" w14:textId="4AF3351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250-75=175</w:t>
            </w:r>
          </w:p>
        </w:tc>
      </w:tr>
      <w:tr w:rsidR="00CF5039" w14:paraId="105F7171" w14:textId="77777777" w:rsidTr="008538A6">
        <w:tc>
          <w:tcPr>
            <w:tcW w:w="1925" w:type="dxa"/>
          </w:tcPr>
          <w:p w14:paraId="568E928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6984AC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B7A09F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63DE0A3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583BFCD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229F0D10" w14:textId="77777777" w:rsidTr="008538A6">
        <w:tc>
          <w:tcPr>
            <w:tcW w:w="1925" w:type="dxa"/>
          </w:tcPr>
          <w:p w14:paraId="388FAB68" w14:textId="5D1A248D" w:rsidR="00CF5039" w:rsidRDefault="00CF5039" w:rsidP="00CF5039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7AAF86D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3AD448E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CFCE63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0D19675D" w14:textId="64B59BF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</w:t>
            </w:r>
          </w:p>
        </w:tc>
      </w:tr>
      <w:tr w:rsidR="00CF5039" w14:paraId="66326645" w14:textId="77777777" w:rsidTr="00CF5039">
        <w:trPr>
          <w:trHeight w:val="282"/>
        </w:trPr>
        <w:tc>
          <w:tcPr>
            <w:tcW w:w="1925" w:type="dxa"/>
            <w:shd w:val="clear" w:color="auto" w:fill="92D050"/>
          </w:tcPr>
          <w:p w14:paraId="4AC4F415" w14:textId="73CC773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75-75=0</w:t>
            </w:r>
          </w:p>
        </w:tc>
        <w:tc>
          <w:tcPr>
            <w:tcW w:w="1925" w:type="dxa"/>
          </w:tcPr>
          <w:p w14:paraId="00D498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76E0D7A9" w14:textId="09E06928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2ABE727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673B3A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74FB246A" w14:textId="77777777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X32 =125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517CB032" w14:textId="77777777" w:rsidTr="00CF5039">
        <w:tc>
          <w:tcPr>
            <w:tcW w:w="1925" w:type="dxa"/>
            <w:shd w:val="clear" w:color="auto" w:fill="auto"/>
          </w:tcPr>
          <w:p w14:paraId="59B6BB5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3CD5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2C88657" w14:textId="3E2F214E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61D6720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AE22A46" w14:textId="0014C55B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</w:t>
            </w:r>
          </w:p>
        </w:tc>
      </w:tr>
      <w:tr w:rsidR="00CF5039" w14:paraId="6193023A" w14:textId="77777777" w:rsidTr="008538A6">
        <w:tc>
          <w:tcPr>
            <w:tcW w:w="1925" w:type="dxa"/>
          </w:tcPr>
          <w:p w14:paraId="3780563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5179477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4B769E3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7B65F22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10756A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6415D8EE" w14:textId="77777777" w:rsidTr="00CF5039">
        <w:tc>
          <w:tcPr>
            <w:tcW w:w="1925" w:type="dxa"/>
          </w:tcPr>
          <w:p w14:paraId="5FC95D8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  <w:shd w:val="clear" w:color="auto" w:fill="FFFF00"/>
          </w:tcPr>
          <w:p w14:paraId="4B1725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210C2D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680FAEDC" w14:textId="27EB5B02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00B0F0"/>
          </w:tcPr>
          <w:p w14:paraId="3CB41852" w14:textId="311D7844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125-125=0</w:t>
            </w:r>
          </w:p>
        </w:tc>
      </w:tr>
      <w:tr w:rsidR="00CF5039" w14:paraId="4C252547" w14:textId="77777777" w:rsidTr="00CF5039">
        <w:tc>
          <w:tcPr>
            <w:tcW w:w="1925" w:type="dxa"/>
          </w:tcPr>
          <w:p w14:paraId="353005D1" w14:textId="414EBC29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0</w:t>
            </w:r>
          </w:p>
        </w:tc>
        <w:tc>
          <w:tcPr>
            <w:tcW w:w="1925" w:type="dxa"/>
            <w:shd w:val="clear" w:color="auto" w:fill="92D050"/>
          </w:tcPr>
          <w:p w14:paraId="0E5BF739" w14:textId="529B94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230-125 = 105</w:t>
            </w:r>
          </w:p>
        </w:tc>
        <w:tc>
          <w:tcPr>
            <w:tcW w:w="1925" w:type="dxa"/>
          </w:tcPr>
          <w:p w14:paraId="79280671" w14:textId="7B070FE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0F8C1AD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0CEF1C8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621FE954" w14:textId="37BC7062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X12=105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EB22625" w14:textId="77777777" w:rsidTr="00CF5039">
        <w:tc>
          <w:tcPr>
            <w:tcW w:w="1925" w:type="dxa"/>
            <w:shd w:val="clear" w:color="auto" w:fill="auto"/>
          </w:tcPr>
          <w:p w14:paraId="564EA11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  <w:shd w:val="clear" w:color="auto" w:fill="FFFF00"/>
          </w:tcPr>
          <w:p w14:paraId="2186EB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5002F9B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D33772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5A6F663D" w14:textId="2E9925C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175-105=70</w:t>
            </w:r>
          </w:p>
        </w:tc>
      </w:tr>
      <w:tr w:rsidR="00CF5039" w14:paraId="42E10185" w14:textId="77777777" w:rsidTr="008538A6">
        <w:tc>
          <w:tcPr>
            <w:tcW w:w="1925" w:type="dxa"/>
          </w:tcPr>
          <w:p w14:paraId="136E608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0C7A54CB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4C13AE3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2A1020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7B6978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30B2957" w14:textId="77777777" w:rsidTr="008538A6">
        <w:tc>
          <w:tcPr>
            <w:tcW w:w="1925" w:type="dxa"/>
          </w:tcPr>
          <w:p w14:paraId="4D042A7A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3DE580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3E39F8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7E6B73C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7B4577A0" w14:textId="6EDA586C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4351A7A4" w14:textId="77777777" w:rsidTr="00CF5039">
        <w:tc>
          <w:tcPr>
            <w:tcW w:w="1925" w:type="dxa"/>
          </w:tcPr>
          <w:p w14:paraId="4E3DBDF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  <w:shd w:val="clear" w:color="auto" w:fill="92D050"/>
          </w:tcPr>
          <w:p w14:paraId="31AD2131" w14:textId="01BECF1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105-105=0</w:t>
            </w:r>
          </w:p>
        </w:tc>
        <w:tc>
          <w:tcPr>
            <w:tcW w:w="1925" w:type="dxa"/>
          </w:tcPr>
          <w:p w14:paraId="59DF2FB0" w14:textId="04D886FA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</w:tcPr>
          <w:p w14:paraId="62355970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3B50A1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3D191DF5" w14:textId="70CDE4FA" w:rsid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X14=70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7A8E0BDC" w14:textId="77777777" w:rsidTr="00CF5039">
        <w:tc>
          <w:tcPr>
            <w:tcW w:w="1925" w:type="dxa"/>
            <w:shd w:val="clear" w:color="auto" w:fill="auto"/>
          </w:tcPr>
          <w:p w14:paraId="25D64A46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28EC3839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25" w:type="dxa"/>
          </w:tcPr>
          <w:p w14:paraId="09359F8D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  <w:shd w:val="clear" w:color="auto" w:fill="FFFF00"/>
          </w:tcPr>
          <w:p w14:paraId="6936AA9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  <w:shd w:val="clear" w:color="auto" w:fill="00B0F0"/>
          </w:tcPr>
          <w:p w14:paraId="713ADF1B" w14:textId="2AAF65E1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</w:tr>
      <w:tr w:rsidR="00CF5039" w14:paraId="5E138353" w14:textId="77777777" w:rsidTr="008538A6">
        <w:tc>
          <w:tcPr>
            <w:tcW w:w="1925" w:type="dxa"/>
          </w:tcPr>
          <w:p w14:paraId="3669FD4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B260DC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1DEAFFE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26" w:type="dxa"/>
          </w:tcPr>
          <w:p w14:paraId="5B6829BE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46163C48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151FAFDF" w14:textId="77777777" w:rsidTr="008538A6">
        <w:tc>
          <w:tcPr>
            <w:tcW w:w="1925" w:type="dxa"/>
          </w:tcPr>
          <w:p w14:paraId="2DA1F9F2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5" w:type="dxa"/>
          </w:tcPr>
          <w:p w14:paraId="39FE76E1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722377E4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26" w:type="dxa"/>
          </w:tcPr>
          <w:p w14:paraId="55BB641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26" w:type="dxa"/>
          </w:tcPr>
          <w:p w14:paraId="10FB5605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CF5039" w14:paraId="3FFDA61E" w14:textId="77777777" w:rsidTr="00CF5039">
        <w:tc>
          <w:tcPr>
            <w:tcW w:w="1925" w:type="dxa"/>
          </w:tcPr>
          <w:p w14:paraId="7BAABE5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05643D6" w14:textId="5CD16E23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5" w:type="dxa"/>
          </w:tcPr>
          <w:p w14:paraId="6875565C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926" w:type="dxa"/>
            <w:shd w:val="clear" w:color="auto" w:fill="92D050"/>
          </w:tcPr>
          <w:p w14:paraId="787EFDA8" w14:textId="697B11C6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70-70=0</w:t>
            </w:r>
          </w:p>
        </w:tc>
        <w:tc>
          <w:tcPr>
            <w:tcW w:w="1926" w:type="dxa"/>
          </w:tcPr>
          <w:p w14:paraId="3AD607FF" w14:textId="77777777" w:rsidR="00CF5039" w:rsidRDefault="00CF5039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4839E9DF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F11B3AC" w14:textId="1CCD2499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результате получен первый опорный план, который является допустимым, все грузы вывезены потребность удовлетворена. Опорный план является невырожденным.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B3BF1" w14:paraId="730EAD45" w14:textId="77777777" w:rsidTr="008538A6">
        <w:tc>
          <w:tcPr>
            <w:tcW w:w="1925" w:type="dxa"/>
          </w:tcPr>
          <w:p w14:paraId="1038977B" w14:textId="231E67B8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61803AD" w14:textId="607DCF4A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5" w:type="dxa"/>
          </w:tcPr>
          <w:p w14:paraId="4251F451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5D16938D" w14:textId="558634BB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  <w:tc>
          <w:tcPr>
            <w:tcW w:w="1926" w:type="dxa"/>
          </w:tcPr>
          <w:p w14:paraId="4627770B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6B3BF1" w14:paraId="7A34228E" w14:textId="77777777" w:rsidTr="008538A6">
        <w:tc>
          <w:tcPr>
            <w:tcW w:w="1925" w:type="dxa"/>
          </w:tcPr>
          <w:p w14:paraId="151A2CD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28365EC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48DE3CF3" w14:textId="57DA943E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10D5158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26" w:type="dxa"/>
          </w:tcPr>
          <w:p w14:paraId="59A71742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6B3BF1" w14:paraId="6031D8BC" w14:textId="77777777" w:rsidTr="008538A6">
        <w:tc>
          <w:tcPr>
            <w:tcW w:w="1925" w:type="dxa"/>
          </w:tcPr>
          <w:p w14:paraId="3D1E8AC9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7BF1BC2" w14:textId="18A1C486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5" w:type="dxa"/>
          </w:tcPr>
          <w:p w14:paraId="5998BA0A" w14:textId="10FD1350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532606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4CC645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6B3BF1" w14:paraId="1C8B3289" w14:textId="77777777" w:rsidTr="008538A6">
        <w:tc>
          <w:tcPr>
            <w:tcW w:w="1925" w:type="dxa"/>
          </w:tcPr>
          <w:p w14:paraId="735485A0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0C974975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22E9CA93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7E0D1E4C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585052F4" w14:textId="77777777" w:rsidR="006B3BF1" w:rsidRDefault="006B3BF1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56F1AAF7" w14:textId="77777777" w:rsidR="006B3BF1" w:rsidRDefault="006B3BF1" w:rsidP="002D4FB7">
      <w:pPr>
        <w:jc w:val="both"/>
        <w:rPr>
          <w:rFonts w:cs="Times New Roman"/>
          <w:szCs w:val="28"/>
          <w:lang w:val="ru-RU"/>
        </w:rPr>
      </w:pPr>
    </w:p>
    <w:p w14:paraId="6475F88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538F82EC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Значение целевой функции </w:t>
      </w:r>
    </w:p>
    <w:p w14:paraId="0501C03A" w14:textId="439E88F3" w:rsidR="00CF5039" w:rsidRPr="00CF5039" w:rsidRDefault="00CF5039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F(x)=15*75+20*105+21*70+5*130+15*125+7*110=7990</w:t>
      </w:r>
    </w:p>
    <w:p w14:paraId="05268FCD" w14:textId="77777777" w:rsidR="00CF5039" w:rsidRDefault="00CF5039" w:rsidP="002D4FB7">
      <w:pPr>
        <w:jc w:val="both"/>
        <w:rPr>
          <w:rFonts w:cs="Times New Roman"/>
          <w:szCs w:val="28"/>
          <w:lang w:val="ru-RU"/>
        </w:rPr>
      </w:pPr>
    </w:p>
    <w:p w14:paraId="1E455260" w14:textId="33F8BDBA" w:rsidR="00CF5039" w:rsidRPr="00CF5039" w:rsidRDefault="00CF5039" w:rsidP="002D4FB7">
      <w:pPr>
        <w:jc w:val="both"/>
        <w:rPr>
          <w:rFonts w:cs="Times New Roman"/>
          <w:b/>
          <w:szCs w:val="28"/>
          <w:lang w:val="ru-RU"/>
        </w:rPr>
      </w:pPr>
      <w:r w:rsidRPr="00CF5039">
        <w:rPr>
          <w:rFonts w:cs="Times New Roman"/>
          <w:b/>
          <w:szCs w:val="28"/>
          <w:lang w:val="ru-RU"/>
        </w:rPr>
        <w:t>Улучшение опорного плана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5039" w14:paraId="43D3C871" w14:textId="77777777" w:rsidTr="00CF5039">
        <w:tc>
          <w:tcPr>
            <w:tcW w:w="1925" w:type="dxa"/>
          </w:tcPr>
          <w:p w14:paraId="4E4A6D5A" w14:textId="777777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1851FD53" w14:textId="50F12DD9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1C7014A6" w14:textId="5F482DE2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2D4E053" w14:textId="7A7852FF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0BAE9697" w14:textId="70ACBD77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V4=21</w:t>
            </w:r>
          </w:p>
        </w:tc>
      </w:tr>
      <w:tr w:rsidR="00CF5039" w14:paraId="71DD8E28" w14:textId="77777777" w:rsidTr="00CF5039">
        <w:tc>
          <w:tcPr>
            <w:tcW w:w="1925" w:type="dxa"/>
          </w:tcPr>
          <w:p w14:paraId="2EBD69A0" w14:textId="4B46C8AE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89D90C" w14:textId="7775E07E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4A58647F" w14:textId="10F1B1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</w:t>
            </w:r>
          </w:p>
        </w:tc>
        <w:tc>
          <w:tcPr>
            <w:tcW w:w="1926" w:type="dxa"/>
          </w:tcPr>
          <w:p w14:paraId="3C142C63" w14:textId="21763873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6CF79A0B" w14:textId="4F6067FF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</w:t>
            </w:r>
          </w:p>
        </w:tc>
      </w:tr>
      <w:tr w:rsidR="00CF5039" w14:paraId="6EC9DACD" w14:textId="77777777" w:rsidTr="00CF5039">
        <w:tc>
          <w:tcPr>
            <w:tcW w:w="1925" w:type="dxa"/>
          </w:tcPr>
          <w:p w14:paraId="5BA37F9A" w14:textId="1E1C3276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2A632684" w14:textId="23463A90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8C95B30" w14:textId="0C344504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FBC13FC" w14:textId="15056D06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</w:t>
            </w:r>
          </w:p>
        </w:tc>
        <w:tc>
          <w:tcPr>
            <w:tcW w:w="1926" w:type="dxa"/>
          </w:tcPr>
          <w:p w14:paraId="0D577255" w14:textId="40829028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CF5039" w14:paraId="56B6CC0F" w14:textId="77777777" w:rsidTr="00CF5039">
        <w:trPr>
          <w:trHeight w:val="282"/>
        </w:trPr>
        <w:tc>
          <w:tcPr>
            <w:tcW w:w="1925" w:type="dxa"/>
          </w:tcPr>
          <w:p w14:paraId="50DBE5F4" w14:textId="46ACAE00" w:rsidR="00CF5039" w:rsidRDefault="00CF5039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1F11A8AB" w14:textId="58415F42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3807899" w14:textId="4C486905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</w:t>
            </w:r>
          </w:p>
        </w:tc>
        <w:tc>
          <w:tcPr>
            <w:tcW w:w="1926" w:type="dxa"/>
          </w:tcPr>
          <w:p w14:paraId="729F3C34" w14:textId="3760BB7D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</w:t>
            </w:r>
          </w:p>
        </w:tc>
        <w:tc>
          <w:tcPr>
            <w:tcW w:w="1926" w:type="dxa"/>
          </w:tcPr>
          <w:p w14:paraId="61D580B0" w14:textId="6BE1254C" w:rsidR="00CF5039" w:rsidRDefault="006B3BF1" w:rsidP="002D4FB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0D2269E8" w14:textId="77777777" w:rsidR="000322D4" w:rsidRPr="006B3BF1" w:rsidRDefault="000322D4" w:rsidP="002D4FB7">
      <w:pPr>
        <w:jc w:val="both"/>
        <w:rPr>
          <w:rFonts w:cs="Times New Roman"/>
          <w:szCs w:val="28"/>
          <w:lang w:val="ru-RU"/>
        </w:rPr>
      </w:pPr>
    </w:p>
    <w:p w14:paraId="762B0ABB" w14:textId="0A60D8E9" w:rsidR="00CF5039" w:rsidRDefault="006B3BF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Опорный план не оптимален так как есть оценки клеток ui+vk&gt;cij</w:t>
      </w:r>
    </w:p>
    <w:p w14:paraId="5BE28B1B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253228A" w14:textId="406E0EC7" w:rsidR="006B3BF1" w:rsidRDefault="006B3BF1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(2;4): -7 + 21 &gt;11 d = -7+21-11=3</w:t>
      </w:r>
    </w:p>
    <w:p w14:paraId="68934E2D" w14:textId="77777777" w:rsidR="00CF5039" w:rsidRDefault="00CF5039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1229269" w14:textId="77777777" w:rsidTr="008538A6">
        <w:tc>
          <w:tcPr>
            <w:tcW w:w="1925" w:type="dxa"/>
          </w:tcPr>
          <w:p w14:paraId="1CFF80E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1100B539" w14:textId="033071A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20[105][+]</w:t>
            </w:r>
          </w:p>
        </w:tc>
        <w:tc>
          <w:tcPr>
            <w:tcW w:w="1925" w:type="dxa"/>
          </w:tcPr>
          <w:p w14:paraId="633511F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05FFFF4A" w14:textId="7AB815F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21[70][-]</w:t>
            </w:r>
          </w:p>
        </w:tc>
        <w:tc>
          <w:tcPr>
            <w:tcW w:w="1926" w:type="dxa"/>
          </w:tcPr>
          <w:p w14:paraId="48F16E55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7A17D49E" w14:textId="77777777" w:rsidTr="008538A6">
        <w:tc>
          <w:tcPr>
            <w:tcW w:w="1925" w:type="dxa"/>
          </w:tcPr>
          <w:p w14:paraId="5657B6B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7E08512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201F4A59" w14:textId="64A19731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5[130][-]</w:t>
            </w:r>
          </w:p>
        </w:tc>
        <w:tc>
          <w:tcPr>
            <w:tcW w:w="1926" w:type="dxa"/>
          </w:tcPr>
          <w:p w14:paraId="6B73FCE4" w14:textId="2A3CD4A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11[+]</w:t>
            </w:r>
          </w:p>
        </w:tc>
        <w:tc>
          <w:tcPr>
            <w:tcW w:w="1926" w:type="dxa"/>
          </w:tcPr>
          <w:p w14:paraId="5BB9986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1653E2C4" w14:textId="77777777" w:rsidTr="008538A6">
        <w:tc>
          <w:tcPr>
            <w:tcW w:w="1925" w:type="dxa"/>
          </w:tcPr>
          <w:p w14:paraId="7F44BC9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0B04BFC2" w14:textId="74845540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15[125][-]</w:t>
            </w:r>
          </w:p>
        </w:tc>
        <w:tc>
          <w:tcPr>
            <w:tcW w:w="1925" w:type="dxa"/>
          </w:tcPr>
          <w:p w14:paraId="503D3E88" w14:textId="13C76CB2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7[110][+]</w:t>
            </w:r>
          </w:p>
        </w:tc>
        <w:tc>
          <w:tcPr>
            <w:tcW w:w="1926" w:type="dxa"/>
          </w:tcPr>
          <w:p w14:paraId="5894C511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5E58F8F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510E3CBC" w14:textId="77777777" w:rsidTr="008538A6">
        <w:tc>
          <w:tcPr>
            <w:tcW w:w="1925" w:type="dxa"/>
          </w:tcPr>
          <w:p w14:paraId="2B2F342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925" w:type="dxa"/>
          </w:tcPr>
          <w:p w14:paraId="4CF153F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612E748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4E3A5F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065EBA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0EDBFC4" w14:textId="33715A19" w:rsidR="00F236E7" w:rsidRPr="00F236E7" w:rsidRDefault="00F236E7" w:rsidP="002D4FB7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Выбираем наименьший груз в минусовых клетках приьавляем 70 в плюсовых и вычитаем в минусовых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7E2C5229" w14:textId="77777777" w:rsidTr="008538A6">
        <w:tc>
          <w:tcPr>
            <w:tcW w:w="1925" w:type="dxa"/>
          </w:tcPr>
          <w:p w14:paraId="2A6B187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69967FCB" w14:textId="12C65D74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5" w:type="dxa"/>
          </w:tcPr>
          <w:p w14:paraId="4DB18488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2E3643ED" w14:textId="32D2DE10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26" w:type="dxa"/>
          </w:tcPr>
          <w:p w14:paraId="72D8B1D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</w:tr>
      <w:tr w:rsidR="00F236E7" w14:paraId="57117D85" w14:textId="77777777" w:rsidTr="008538A6">
        <w:tc>
          <w:tcPr>
            <w:tcW w:w="1925" w:type="dxa"/>
          </w:tcPr>
          <w:p w14:paraId="0558D7D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3C5E4BEC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5" w:type="dxa"/>
          </w:tcPr>
          <w:p w14:paraId="08936246" w14:textId="3D27D1CF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192DBA20" w14:textId="767857B9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  <w:tc>
          <w:tcPr>
            <w:tcW w:w="1926" w:type="dxa"/>
          </w:tcPr>
          <w:p w14:paraId="0A4A14E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</w:tr>
      <w:tr w:rsidR="00F236E7" w14:paraId="386A0D9E" w14:textId="77777777" w:rsidTr="008538A6">
        <w:tc>
          <w:tcPr>
            <w:tcW w:w="1925" w:type="dxa"/>
          </w:tcPr>
          <w:p w14:paraId="550944B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5F9DDB73" w14:textId="1A293A8D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5" w:type="dxa"/>
          </w:tcPr>
          <w:p w14:paraId="45F8A2BE" w14:textId="3BA8D8B4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6E88364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26" w:type="dxa"/>
          </w:tcPr>
          <w:p w14:paraId="7A981B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235</w:t>
            </w:r>
          </w:p>
        </w:tc>
      </w:tr>
      <w:tr w:rsidR="00F236E7" w14:paraId="797DD0D8" w14:textId="77777777" w:rsidTr="008538A6">
        <w:tc>
          <w:tcPr>
            <w:tcW w:w="1925" w:type="dxa"/>
          </w:tcPr>
          <w:p w14:paraId="57993D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75</w:t>
            </w:r>
          </w:p>
        </w:tc>
        <w:tc>
          <w:tcPr>
            <w:tcW w:w="1925" w:type="dxa"/>
          </w:tcPr>
          <w:p w14:paraId="2CDABA7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925" w:type="dxa"/>
          </w:tcPr>
          <w:p w14:paraId="5E3121B4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</w:t>
            </w:r>
          </w:p>
        </w:tc>
        <w:tc>
          <w:tcPr>
            <w:tcW w:w="1926" w:type="dxa"/>
          </w:tcPr>
          <w:p w14:paraId="1DE6DD7F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926" w:type="dxa"/>
          </w:tcPr>
          <w:p w14:paraId="3CCC0237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29AC22A6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3B6251FB" w14:textId="610388FD" w:rsidR="00F236E7" w:rsidRDefault="00F236E7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Проверим оптимальность нового опорного плана:</w:t>
      </w:r>
    </w:p>
    <w:p w14:paraId="52780278" w14:textId="77777777" w:rsidR="00F236E7" w:rsidRDefault="00F236E7" w:rsidP="002D4FB7">
      <w:pPr>
        <w:jc w:val="both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236E7" w14:paraId="2203CA4A" w14:textId="77777777" w:rsidTr="008538A6">
        <w:tc>
          <w:tcPr>
            <w:tcW w:w="1925" w:type="dxa"/>
          </w:tcPr>
          <w:p w14:paraId="5522BC8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0A7EDD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V1=15</w:t>
            </w:r>
          </w:p>
        </w:tc>
        <w:tc>
          <w:tcPr>
            <w:tcW w:w="1925" w:type="dxa"/>
          </w:tcPr>
          <w:p w14:paraId="355B7C83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V2=20</w:t>
            </w:r>
          </w:p>
        </w:tc>
        <w:tc>
          <w:tcPr>
            <w:tcW w:w="1926" w:type="dxa"/>
          </w:tcPr>
          <w:p w14:paraId="11C484A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V3=12</w:t>
            </w:r>
          </w:p>
        </w:tc>
        <w:tc>
          <w:tcPr>
            <w:tcW w:w="1926" w:type="dxa"/>
          </w:tcPr>
          <w:p w14:paraId="3B21FD6B" w14:textId="2FCFC4F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V4=18</w:t>
            </w:r>
          </w:p>
        </w:tc>
      </w:tr>
      <w:tr w:rsidR="00F236E7" w14:paraId="4EB98A15" w14:textId="77777777" w:rsidTr="008538A6">
        <w:tc>
          <w:tcPr>
            <w:tcW w:w="1925" w:type="dxa"/>
          </w:tcPr>
          <w:p w14:paraId="06743940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U1=0</w:t>
            </w:r>
          </w:p>
        </w:tc>
        <w:tc>
          <w:tcPr>
            <w:tcW w:w="1925" w:type="dxa"/>
          </w:tcPr>
          <w:p w14:paraId="33C500DA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15[75]</w:t>
            </w:r>
          </w:p>
        </w:tc>
        <w:tc>
          <w:tcPr>
            <w:tcW w:w="1925" w:type="dxa"/>
          </w:tcPr>
          <w:p w14:paraId="27BE724E" w14:textId="4933030E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20[175]</w:t>
            </w:r>
          </w:p>
        </w:tc>
        <w:tc>
          <w:tcPr>
            <w:tcW w:w="1926" w:type="dxa"/>
          </w:tcPr>
          <w:p w14:paraId="5033DC4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26" w:type="dxa"/>
          </w:tcPr>
          <w:p w14:paraId="70963D46" w14:textId="4EBBB177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F236E7" w14:paraId="406C7908" w14:textId="77777777" w:rsidTr="008538A6">
        <w:tc>
          <w:tcPr>
            <w:tcW w:w="1925" w:type="dxa"/>
          </w:tcPr>
          <w:p w14:paraId="3EF337F2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U2=-7</w:t>
            </w:r>
          </w:p>
        </w:tc>
        <w:tc>
          <w:tcPr>
            <w:tcW w:w="1925" w:type="dxa"/>
          </w:tcPr>
          <w:p w14:paraId="13B62379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25" w:type="dxa"/>
          </w:tcPr>
          <w:p w14:paraId="4D7B834B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26" w:type="dxa"/>
          </w:tcPr>
          <w:p w14:paraId="16689FC7" w14:textId="1924B5AD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5[50]</w:t>
            </w:r>
          </w:p>
        </w:tc>
        <w:tc>
          <w:tcPr>
            <w:tcW w:w="1926" w:type="dxa"/>
          </w:tcPr>
          <w:p w14:paraId="46C64C5D" w14:textId="1193F508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11[70]</w:t>
            </w:r>
          </w:p>
        </w:tc>
      </w:tr>
      <w:tr w:rsidR="00F236E7" w14:paraId="495FC6C4" w14:textId="77777777" w:rsidTr="008538A6">
        <w:trPr>
          <w:trHeight w:val="282"/>
        </w:trPr>
        <w:tc>
          <w:tcPr>
            <w:tcW w:w="1925" w:type="dxa"/>
          </w:tcPr>
          <w:p w14:paraId="1C6BFB4E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U3=-5</w:t>
            </w:r>
          </w:p>
        </w:tc>
        <w:tc>
          <w:tcPr>
            <w:tcW w:w="1925" w:type="dxa"/>
          </w:tcPr>
          <w:p w14:paraId="7594992D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25" w:type="dxa"/>
          </w:tcPr>
          <w:p w14:paraId="60C55C3D" w14:textId="089A8615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15[55]</w:t>
            </w:r>
          </w:p>
        </w:tc>
        <w:tc>
          <w:tcPr>
            <w:tcW w:w="1926" w:type="dxa"/>
          </w:tcPr>
          <w:p w14:paraId="0E708AF9" w14:textId="16040273" w:rsidR="00F236E7" w:rsidRDefault="00F236E7" w:rsidP="00F236E7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7[180]</w:t>
            </w:r>
          </w:p>
        </w:tc>
        <w:tc>
          <w:tcPr>
            <w:tcW w:w="1926" w:type="dxa"/>
          </w:tcPr>
          <w:p w14:paraId="0E901AC6" w14:textId="77777777" w:rsidR="00F236E7" w:rsidRDefault="00F236E7" w:rsidP="008538A6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</w:tbl>
    <w:p w14:paraId="205AC420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50C42294" w14:textId="78CC1FFF" w:rsidR="00F236E7" w:rsidRDefault="00F236E7" w:rsidP="002D4FB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Данный опорный план является оптимальным так как все оценки свободных клеток удовлетворяют условию </w:t>
      </w:r>
      <w:r>
        <w:rPr>
          <w:rFonts w:cs="Times New Roman"/>
          <w:szCs w:val="28"/>
        </w:rPr>
        <w:t>ui+vk&lt;=cij</w:t>
      </w:r>
    </w:p>
    <w:p w14:paraId="00D14EE4" w14:textId="77777777" w:rsidR="00F236E7" w:rsidRDefault="00F236E7" w:rsidP="002D4FB7">
      <w:pPr>
        <w:jc w:val="both"/>
        <w:rPr>
          <w:rFonts w:cs="Times New Roman"/>
          <w:szCs w:val="28"/>
        </w:rPr>
      </w:pPr>
    </w:p>
    <w:p w14:paraId="49F4748E" w14:textId="4045831E" w:rsidR="00F236E7" w:rsidRPr="00437991" w:rsidRDefault="00F236E7" w:rsidP="002D4FB7">
      <w:pPr>
        <w:jc w:val="both"/>
        <w:rPr>
          <w:rFonts w:cs="Times New Roman"/>
          <w:b/>
          <w:szCs w:val="28"/>
        </w:rPr>
      </w:pPr>
      <w:r w:rsidRPr="00437991">
        <w:rPr>
          <w:rFonts w:cs="Times New Roman"/>
          <w:b/>
          <w:szCs w:val="28"/>
        </w:rPr>
        <w:t>F(x)=15*75+20*175+5*60+11*70+15*55+7*180 = 7780</w:t>
      </w:r>
    </w:p>
    <w:p w14:paraId="3AB7E1E8" w14:textId="5BC689CC" w:rsidR="00437991" w:rsidRDefault="00437991">
      <w:pPr>
        <w:rPr>
          <w:rFonts w:cs="Times New Roman"/>
          <w:szCs w:val="28"/>
        </w:rPr>
      </w:pPr>
    </w:p>
    <w:p w14:paraId="10E9163E" w14:textId="174FF188" w:rsidR="002D4FB7" w:rsidRPr="002470C2" w:rsidRDefault="002D4FB7" w:rsidP="002D4FB7">
      <w:pPr>
        <w:jc w:val="both"/>
        <w:rPr>
          <w:rFonts w:cs="Times New Roman"/>
          <w:szCs w:val="28"/>
        </w:rPr>
      </w:pPr>
      <w:r w:rsidRPr="002470C2">
        <w:rPr>
          <w:rFonts w:cs="Times New Roman"/>
          <w:szCs w:val="28"/>
        </w:rPr>
        <w:t>Часть2.1..  Квадратичное программирование</w:t>
      </w:r>
    </w:p>
    <w:p w14:paraId="0CB36CFD" w14:textId="77777777" w:rsidR="0065057F" w:rsidRPr="009157CC" w:rsidRDefault="0065057F" w:rsidP="0065057F">
      <w:pPr>
        <w:jc w:val="both"/>
        <w:rPr>
          <w:szCs w:val="28"/>
        </w:rPr>
      </w:pPr>
      <w:r w:rsidRPr="0043632F">
        <w:rPr>
          <w:i/>
          <w:szCs w:val="28"/>
        </w:rPr>
        <w:t>1.</w:t>
      </w:r>
      <w:r w:rsidRPr="0043632F">
        <w:rPr>
          <w:szCs w:val="28"/>
        </w:rPr>
        <w:t xml:space="preserve"> </w:t>
      </w:r>
      <w:r>
        <w:rPr>
          <w:szCs w:val="28"/>
        </w:rPr>
        <w:t>c = (-8  -6  -4  -6), b = (2  3)</w:t>
      </w:r>
    </w:p>
    <w:p w14:paraId="5A68E1ED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>А</w:t>
      </w:r>
      <w:r w:rsidRPr="009157CC">
        <w:rPr>
          <w:szCs w:val="28"/>
        </w:rPr>
        <w:t xml:space="preserve"> =</w:t>
      </w:r>
      <w:r>
        <w:rPr>
          <w:szCs w:val="28"/>
        </w:rPr>
        <w:t>(</w:t>
      </w:r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2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</w:p>
    <w:p w14:paraId="04B02DE6" w14:textId="77777777" w:rsidR="0065057F" w:rsidRPr="009157CC" w:rsidRDefault="0065057F" w:rsidP="0065057F">
      <w:pPr>
        <w:jc w:val="both"/>
        <w:rPr>
          <w:szCs w:val="28"/>
        </w:rPr>
      </w:pPr>
      <w:r>
        <w:rPr>
          <w:szCs w:val="28"/>
        </w:rPr>
        <w:t xml:space="preserve">      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1 -1 </w:t>
      </w:r>
      <w:r>
        <w:rPr>
          <w:szCs w:val="28"/>
        </w:rPr>
        <w:t xml:space="preserve"> </w:t>
      </w:r>
      <w:r w:rsidRPr="009157CC">
        <w:rPr>
          <w:szCs w:val="28"/>
        </w:rPr>
        <w:t>2</w:t>
      </w:r>
      <w:r>
        <w:rPr>
          <w:szCs w:val="28"/>
        </w:rPr>
        <w:t>)</w:t>
      </w:r>
    </w:p>
    <w:p w14:paraId="75DD7A23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>D =</w:t>
      </w:r>
      <w:r>
        <w:rPr>
          <w:szCs w:val="28"/>
        </w:rPr>
        <w:t xml:space="preserve">   (</w:t>
      </w:r>
      <w:r w:rsidRPr="009157CC">
        <w:rPr>
          <w:szCs w:val="28"/>
        </w:rPr>
        <w:t xml:space="preserve">2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4CA389A6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  <w:t>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8E485BD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  <w:t xml:space="preserve">1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1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 0</w:t>
      </w:r>
    </w:p>
    <w:p w14:paraId="31EB74BC" w14:textId="77777777" w:rsidR="0065057F" w:rsidRPr="009157CC" w:rsidRDefault="0065057F" w:rsidP="0065057F">
      <w:pPr>
        <w:jc w:val="both"/>
        <w:rPr>
          <w:szCs w:val="28"/>
        </w:rPr>
      </w:pPr>
      <w:r w:rsidRPr="009157CC">
        <w:rPr>
          <w:szCs w:val="28"/>
        </w:rPr>
        <w:tab/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 xml:space="preserve">0 </w:t>
      </w:r>
      <w:r>
        <w:rPr>
          <w:szCs w:val="28"/>
        </w:rPr>
        <w:t xml:space="preserve"> </w:t>
      </w:r>
      <w:r w:rsidRPr="009157CC">
        <w:rPr>
          <w:szCs w:val="28"/>
        </w:rPr>
        <w:t>0</w:t>
      </w:r>
      <w:r>
        <w:rPr>
          <w:szCs w:val="28"/>
        </w:rPr>
        <w:t>)</w:t>
      </w:r>
    </w:p>
    <w:p w14:paraId="6295D3FF" w14:textId="5A7CA9F3" w:rsidR="0096544E" w:rsidRDefault="0065057F" w:rsidP="0065057F">
      <w:pPr>
        <w:jc w:val="both"/>
        <w:rPr>
          <w:szCs w:val="28"/>
        </w:rPr>
      </w:pPr>
      <w:r>
        <w:rPr>
          <w:szCs w:val="28"/>
        </w:rPr>
        <w:t>X = (2  3  0  0), J = (1  2)</w:t>
      </w:r>
    </w:p>
    <w:p w14:paraId="1FB3312B" w14:textId="77777777" w:rsidR="0065057F" w:rsidRDefault="0065057F" w:rsidP="0065057F">
      <w:pPr>
        <w:jc w:val="both"/>
        <w:rPr>
          <w:szCs w:val="28"/>
        </w:rPr>
      </w:pPr>
      <w:r>
        <w:rPr>
          <w:szCs w:val="28"/>
        </w:rPr>
        <w:t>х(опт)</w:t>
      </w:r>
      <w:r w:rsidRPr="009157CC">
        <w:rPr>
          <w:szCs w:val="28"/>
        </w:rPr>
        <w:t xml:space="preserve"> = [17/10 12/5 0 3/10]</w:t>
      </w:r>
    </w:p>
    <w:p w14:paraId="6608A145" w14:textId="77777777" w:rsidR="0096544E" w:rsidRPr="0043632F" w:rsidRDefault="0096544E" w:rsidP="0065057F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6544E" w14:paraId="78CA7CFE" w14:textId="77777777" w:rsidTr="00FB51E4">
        <w:tc>
          <w:tcPr>
            <w:tcW w:w="4813" w:type="dxa"/>
          </w:tcPr>
          <w:p w14:paraId="78680C50" w14:textId="77E69C7A" w:rsidR="0096544E" w:rsidRDefault="0096544E" w:rsidP="0096544E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4AAD6362" w14:textId="650DEEFA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(2,3,0,0) [1,2]</w:t>
            </w:r>
          </w:p>
        </w:tc>
      </w:tr>
      <w:tr w:rsidR="0096544E" w14:paraId="17A6C96C" w14:textId="77777777" w:rsidTr="00FB51E4">
        <w:tc>
          <w:tcPr>
            <w:tcW w:w="4813" w:type="dxa"/>
          </w:tcPr>
          <w:p w14:paraId="15AF58CE" w14:textId="65FED247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02EEA118" w14:textId="0B98AE37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(-1 -1 -2 -6)</w:t>
            </w:r>
          </w:p>
        </w:tc>
      </w:tr>
      <w:tr w:rsidR="0096544E" w14:paraId="532BA28E" w14:textId="77777777" w:rsidTr="00FB51E4">
        <w:tc>
          <w:tcPr>
            <w:tcW w:w="4813" w:type="dxa"/>
          </w:tcPr>
          <w:p w14:paraId="7489F473" w14:textId="686A880C" w:rsidR="0096544E" w:rsidRPr="0096544E" w:rsidRDefault="00507875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B73C3CE" w14:textId="4E1B76CB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(1,1)</w:t>
            </w:r>
          </w:p>
        </w:tc>
      </w:tr>
      <w:tr w:rsidR="0096544E" w14:paraId="33428EF8" w14:textId="77777777" w:rsidTr="00FB51E4">
        <w:tc>
          <w:tcPr>
            <w:tcW w:w="4813" w:type="dxa"/>
          </w:tcPr>
          <w:p w14:paraId="4C081101" w14:textId="387EE932" w:rsidR="0096544E" w:rsidRDefault="0096544E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6C813105" w14:textId="7B603DEE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(0,0,-1,3)</w:t>
            </w:r>
          </w:p>
        </w:tc>
      </w:tr>
      <w:tr w:rsidR="0096544E" w14:paraId="0FCB73DD" w14:textId="77777777" w:rsidTr="00FB51E4">
        <w:tc>
          <w:tcPr>
            <w:tcW w:w="4813" w:type="dxa"/>
          </w:tcPr>
          <w:p w14:paraId="1B738734" w14:textId="3CC42575" w:rsidR="0096544E" w:rsidRDefault="00507875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A1697D4" w14:textId="5DA1CFBF" w:rsidR="0096544E" w:rsidRDefault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6544E" w14:paraId="4801A4A8" w14:textId="77777777" w:rsidTr="00FB51E4">
        <w:tc>
          <w:tcPr>
            <w:tcW w:w="4813" w:type="dxa"/>
          </w:tcPr>
          <w:p w14:paraId="0B28A294" w14:textId="75F90945" w:rsidR="0096544E" w:rsidRDefault="00507875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F785CF9" w14:textId="77777777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</w:p>
          <w:p w14:paraId="30F1D192" w14:textId="6793819D" w:rsidR="0096544E" w:rsidRDefault="0096544E" w:rsidP="0096544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</w:p>
        </w:tc>
      </w:tr>
      <w:tr w:rsidR="0096544E" w14:paraId="498C469B" w14:textId="77777777" w:rsidTr="00FB51E4">
        <w:tc>
          <w:tcPr>
            <w:tcW w:w="4813" w:type="dxa"/>
          </w:tcPr>
          <w:p w14:paraId="08C5C731" w14:textId="257D7DCE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151FCC4" w14:textId="77777777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</w:p>
          <w:p w14:paraId="26774B30" w14:textId="315AB442" w:rsidR="0096544E" w:rsidRDefault="0096544E" w:rsidP="0096544E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96544E" w14:paraId="31A463ED" w14:textId="77777777" w:rsidTr="00FB51E4">
        <w:tc>
          <w:tcPr>
            <w:tcW w:w="4813" w:type="dxa"/>
          </w:tcPr>
          <w:p w14:paraId="52DD06E5" w14:textId="0A9A44E8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45E530A" w14:textId="1D9158E6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2;-1</w:t>
            </w:r>
          </w:p>
        </w:tc>
      </w:tr>
      <w:tr w:rsidR="0096544E" w14:paraId="745B194B" w14:textId="77777777" w:rsidTr="00FB51E4">
        <w:tc>
          <w:tcPr>
            <w:tcW w:w="4813" w:type="dxa"/>
          </w:tcPr>
          <w:p w14:paraId="73CC868F" w14:textId="11FAAFF4" w:rsidR="0096544E" w:rsidRPr="005C1D81" w:rsidRDefault="00507875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85307B3" w14:textId="78A54CA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1;0</w:t>
            </w:r>
          </w:p>
        </w:tc>
      </w:tr>
      <w:tr w:rsidR="0096544E" w14:paraId="61E99B88" w14:textId="77777777" w:rsidTr="00FB51E4">
        <w:tc>
          <w:tcPr>
            <w:tcW w:w="4813" w:type="dxa"/>
          </w:tcPr>
          <w:p w14:paraId="5A008C7E" w14:textId="4D2E33B3" w:rsidR="0096544E" w:rsidRDefault="0096544E" w:rsidP="0096544E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(-2,1)</w:t>
            </w:r>
          </w:p>
          <w:p w14:paraId="10C88BCE" w14:textId="77777777" w:rsidR="0096544E" w:rsidRPr="005C1D81" w:rsidRDefault="0096544E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78A80C37" w14:textId="68FB3944" w:rsidR="0096544E" w:rsidRDefault="0096544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(2,1)</w:t>
            </w:r>
          </w:p>
        </w:tc>
      </w:tr>
      <w:tr w:rsidR="0096544E" w14:paraId="28FEAD04" w14:textId="77777777" w:rsidTr="00FB51E4">
        <w:tc>
          <w:tcPr>
            <w:tcW w:w="4813" w:type="dxa"/>
          </w:tcPr>
          <w:p w14:paraId="7789D29D" w14:textId="5FE96168" w:rsidR="0096544E" w:rsidRDefault="000A5E35" w:rsidP="002829B1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7D61B8E2" w14:textId="174AC726" w:rsidR="0096544E" w:rsidRDefault="000A5E35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A5E35" w14:paraId="14BD0D29" w14:textId="77777777" w:rsidTr="00FB51E4">
        <w:tc>
          <w:tcPr>
            <w:tcW w:w="4813" w:type="dxa"/>
          </w:tcPr>
          <w:p w14:paraId="6C12BA7C" w14:textId="244191B3" w:rsidR="000A5E35" w:rsidRDefault="000A5E35" w:rsidP="002829B1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 w:rsidR="00A83F7E"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25890622" w14:textId="68124910" w:rsidR="000A5E35" w:rsidRPr="00ED30E8" w:rsidRDefault="00A83F7E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1,inf,</w:t>
            </w:r>
            <w:r w:rsidR="00ED30E8">
              <w:rPr>
                <w:rFonts w:cs="Times New Roman"/>
                <w:szCs w:val="28"/>
              </w:rPr>
              <w:t>1/2:  1/2 j* = 3</w:t>
            </w:r>
          </w:p>
        </w:tc>
      </w:tr>
      <w:tr w:rsidR="00ED30E8" w14:paraId="2B04B4E7" w14:textId="77777777" w:rsidTr="00FB51E4">
        <w:tc>
          <w:tcPr>
            <w:tcW w:w="4813" w:type="dxa"/>
          </w:tcPr>
          <w:p w14:paraId="2550C2D0" w14:textId="77777777" w:rsidR="00ED30E8" w:rsidRDefault="00ED30E8" w:rsidP="008538A6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X,J</w:t>
            </w:r>
          </w:p>
        </w:tc>
        <w:tc>
          <w:tcPr>
            <w:tcW w:w="4814" w:type="dxa"/>
          </w:tcPr>
          <w:p w14:paraId="264E75AA" w14:textId="0E223678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(1,7/2,1/2</w:t>
            </w:r>
            <w:r w:rsidR="00ED30E8">
              <w:rPr>
                <w:rFonts w:cs="Times New Roman"/>
                <w:szCs w:val="28"/>
              </w:rPr>
              <w:t>,0) [1,2</w:t>
            </w:r>
            <w:r>
              <w:rPr>
                <w:rFonts w:cs="Times New Roman"/>
                <w:szCs w:val="28"/>
              </w:rPr>
              <w:t>,3</w:t>
            </w:r>
            <w:r w:rsidR="00ED30E8">
              <w:rPr>
                <w:rFonts w:cs="Times New Roman"/>
                <w:szCs w:val="28"/>
              </w:rPr>
              <w:t>]</w:t>
            </w:r>
          </w:p>
        </w:tc>
      </w:tr>
      <w:tr w:rsidR="00ED30E8" w14:paraId="665F64F7" w14:textId="77777777" w:rsidTr="00FB51E4">
        <w:tc>
          <w:tcPr>
            <w:tcW w:w="4813" w:type="dxa"/>
          </w:tcPr>
          <w:p w14:paraId="6E9CD9F5" w14:textId="77777777" w:rsidR="00ED30E8" w:rsidRDefault="00ED30E8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12627641" w14:textId="4131578D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</w:t>
            </w:r>
            <w:r w:rsidR="00ED30E8">
              <w:rPr>
                <w:rFonts w:cs="Times New Roman"/>
                <w:szCs w:val="28"/>
              </w:rPr>
              <w:t xml:space="preserve"> -1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-2</w:t>
            </w:r>
            <w:r>
              <w:rPr>
                <w:rFonts w:cs="Times New Roman"/>
                <w:szCs w:val="28"/>
              </w:rPr>
              <w:t>.5</w:t>
            </w:r>
            <w:r w:rsidR="00ED30E8">
              <w:rPr>
                <w:rFonts w:cs="Times New Roman"/>
                <w:szCs w:val="28"/>
              </w:rPr>
              <w:t xml:space="preserve"> -6)</w:t>
            </w:r>
          </w:p>
        </w:tc>
      </w:tr>
      <w:tr w:rsidR="00ED30E8" w14:paraId="52D43A55" w14:textId="77777777" w:rsidTr="00FB51E4">
        <w:trPr>
          <w:trHeight w:val="390"/>
        </w:trPr>
        <w:tc>
          <w:tcPr>
            <w:tcW w:w="4813" w:type="dxa"/>
          </w:tcPr>
          <w:p w14:paraId="74B15143" w14:textId="77777777" w:rsidR="00ED30E8" w:rsidRPr="0096544E" w:rsidRDefault="00507875" w:rsidP="008538A6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51876901" w14:textId="3A4144A9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(2,3/2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D4EEECB" w14:textId="77777777" w:rsidTr="00DB4224">
        <w:trPr>
          <w:trHeight w:val="345"/>
        </w:trPr>
        <w:tc>
          <w:tcPr>
            <w:tcW w:w="4813" w:type="dxa"/>
          </w:tcPr>
          <w:p w14:paraId="32CEA918" w14:textId="4B3921D7" w:rsidR="00ED30E8" w:rsidRDefault="00DB4224" w:rsidP="008538A6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3D39CBDF" w14:textId="12E51984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(0,0,0,-1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79A775C0" w14:textId="77777777" w:rsidTr="00FB51E4">
        <w:tc>
          <w:tcPr>
            <w:tcW w:w="4813" w:type="dxa"/>
          </w:tcPr>
          <w:p w14:paraId="082BD836" w14:textId="77777777" w:rsidR="00ED30E8" w:rsidRDefault="00507875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51249D7" w14:textId="6B16BFE3" w:rsidR="00ED30E8" w:rsidRDefault="008538A6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ED30E8" w14:paraId="5D13A1B1" w14:textId="77777777" w:rsidTr="00FB51E4">
        <w:tc>
          <w:tcPr>
            <w:tcW w:w="4813" w:type="dxa"/>
          </w:tcPr>
          <w:p w14:paraId="285D2CE1" w14:textId="77777777" w:rsidR="00ED30E8" w:rsidRDefault="00507875" w:rsidP="008538A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98F7D65" w14:textId="7B3AD93D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</w:t>
            </w:r>
            <w:r w:rsidR="00CB528F">
              <w:rPr>
                <w:rFonts w:cs="Times New Roman"/>
                <w:szCs w:val="28"/>
              </w:rPr>
              <w:t xml:space="preserve"> 1</w:t>
            </w:r>
          </w:p>
          <w:p w14:paraId="1BACF937" w14:textId="77777777" w:rsidR="00ED30E8" w:rsidRDefault="00ED30E8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1 1</w:t>
            </w:r>
            <w:r w:rsidR="00CB528F">
              <w:rPr>
                <w:rFonts w:cs="Times New Roman"/>
                <w:szCs w:val="28"/>
              </w:rPr>
              <w:t xml:space="preserve"> 0</w:t>
            </w:r>
          </w:p>
          <w:p w14:paraId="30CA5460" w14:textId="65E0B4EC" w:rsidR="00CB528F" w:rsidRDefault="00CB528F" w:rsidP="008538A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1 0 1</w:t>
            </w:r>
          </w:p>
        </w:tc>
      </w:tr>
      <w:tr w:rsidR="00ED30E8" w14:paraId="7241FA55" w14:textId="77777777" w:rsidTr="00FB51E4">
        <w:tc>
          <w:tcPr>
            <w:tcW w:w="4813" w:type="dxa"/>
          </w:tcPr>
          <w:p w14:paraId="552EF3B1" w14:textId="55E176CA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0547B8D4" w14:textId="7889BB5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1 0</w:t>
            </w:r>
            <w:r w:rsidR="00CB528F">
              <w:rPr>
                <w:rFonts w:cs="Times New Roman"/>
                <w:szCs w:val="28"/>
              </w:rPr>
              <w:t xml:space="preserve"> 2</w:t>
            </w:r>
          </w:p>
          <w:p w14:paraId="2B8A433B" w14:textId="28079C16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  <w:r w:rsidR="00CB528F">
              <w:rPr>
                <w:rFonts w:cs="Times New Roman"/>
                <w:szCs w:val="28"/>
              </w:rPr>
              <w:t>-1</w:t>
            </w:r>
          </w:p>
        </w:tc>
      </w:tr>
      <w:tr w:rsidR="00ED30E8" w14:paraId="5C2DCF40" w14:textId="77777777" w:rsidTr="00FB51E4">
        <w:tc>
          <w:tcPr>
            <w:tcW w:w="4813" w:type="dxa"/>
          </w:tcPr>
          <w:p w14:paraId="682D8F27" w14:textId="77777777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6D9CA2C" w14:textId="1EA999D5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ED30E8" w14:paraId="22491A5B" w14:textId="77777777" w:rsidTr="00FB51E4">
        <w:tc>
          <w:tcPr>
            <w:tcW w:w="4813" w:type="dxa"/>
          </w:tcPr>
          <w:p w14:paraId="6474BF36" w14:textId="77777777" w:rsidR="00ED30E8" w:rsidRPr="005C1D81" w:rsidRDefault="00507875" w:rsidP="008538A6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6DD86935" w14:textId="506996F3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ED30E8">
              <w:rPr>
                <w:rFonts w:cs="Times New Roman"/>
                <w:szCs w:val="28"/>
              </w:rPr>
              <w:t>;0</w:t>
            </w:r>
            <w:r>
              <w:rPr>
                <w:rFonts w:cs="Times New Roman"/>
                <w:szCs w:val="28"/>
              </w:rPr>
              <w:t>;0</w:t>
            </w:r>
          </w:p>
        </w:tc>
      </w:tr>
      <w:tr w:rsidR="00ED30E8" w14:paraId="6320C69B" w14:textId="77777777" w:rsidTr="00FB51E4">
        <w:tc>
          <w:tcPr>
            <w:tcW w:w="4813" w:type="dxa"/>
          </w:tcPr>
          <w:p w14:paraId="6984D186" w14:textId="521F282B" w:rsidR="00ED30E8" w:rsidRDefault="00CB528F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(3</w:t>
            </w:r>
            <w:r w:rsidR="00ED30E8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-4,-2</w:t>
            </w:r>
            <w:r w:rsidR="00ED30E8">
              <w:rPr>
                <w:rFonts w:cs="Times New Roman"/>
                <w:szCs w:val="28"/>
              </w:rPr>
              <w:t>)</w:t>
            </w:r>
          </w:p>
          <w:p w14:paraId="2766F1ED" w14:textId="77777777" w:rsidR="00ED30E8" w:rsidRPr="005C1D81" w:rsidRDefault="00ED30E8" w:rsidP="008538A6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335BC852" w14:textId="78721780" w:rsidR="00ED30E8" w:rsidRDefault="00CB528F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(0,1</w:t>
            </w:r>
            <w:r w:rsidR="00ED30E8">
              <w:rPr>
                <w:rFonts w:cs="Times New Roman"/>
                <w:szCs w:val="28"/>
              </w:rPr>
              <w:t>)</w:t>
            </w:r>
          </w:p>
        </w:tc>
      </w:tr>
      <w:tr w:rsidR="00ED30E8" w14:paraId="69A1004F" w14:textId="77777777" w:rsidTr="00FB51E4">
        <w:tc>
          <w:tcPr>
            <w:tcW w:w="4813" w:type="dxa"/>
          </w:tcPr>
          <w:p w14:paraId="7B7019D2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69B949D" w14:textId="77777777" w:rsidR="00ED30E8" w:rsidRDefault="00ED30E8" w:rsidP="008538A6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D30E8" w14:paraId="66491106" w14:textId="77777777" w:rsidTr="00FB51E4">
        <w:tc>
          <w:tcPr>
            <w:tcW w:w="4813" w:type="dxa"/>
          </w:tcPr>
          <w:p w14:paraId="6095B628" w14:textId="77777777" w:rsidR="00ED30E8" w:rsidRDefault="00ED30E8" w:rsidP="008538A6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6A7A061A" w14:textId="14B4BD36" w:rsidR="00ED30E8" w:rsidRPr="00ED30E8" w:rsidRDefault="00ED30E8" w:rsidP="00CB528F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B528F">
              <w:rPr>
                <w:rFonts w:cs="Times New Roman"/>
                <w:szCs w:val="28"/>
              </w:rPr>
              <w:t>/3</w:t>
            </w:r>
            <w:r>
              <w:rPr>
                <w:rFonts w:cs="Times New Roman"/>
                <w:szCs w:val="28"/>
              </w:rPr>
              <w:t>,</w:t>
            </w:r>
            <w:r w:rsidR="00CB528F">
              <w:rPr>
                <w:rFonts w:cs="Times New Roman"/>
                <w:szCs w:val="28"/>
              </w:rPr>
              <w:t>7/8,1/4</w:t>
            </w:r>
            <w:r>
              <w:rPr>
                <w:rFonts w:cs="Times New Roman"/>
                <w:szCs w:val="28"/>
              </w:rPr>
              <w:t>:  1/2 j* = 3</w:t>
            </w:r>
          </w:p>
        </w:tc>
      </w:tr>
      <w:tr w:rsidR="00DB4224" w14:paraId="024A62D7" w14:textId="77777777" w:rsidTr="00DB4224">
        <w:tc>
          <w:tcPr>
            <w:tcW w:w="4813" w:type="dxa"/>
          </w:tcPr>
          <w:p w14:paraId="5296E693" w14:textId="77777777" w:rsidR="00DB4224" w:rsidRDefault="00DB4224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021888F2" w14:textId="77777777" w:rsidR="00DB4224" w:rsidRDefault="00DB4224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(7/4,5/2,0,1/4) [1,2,4]</w:t>
            </w:r>
          </w:p>
        </w:tc>
      </w:tr>
    </w:tbl>
    <w:p w14:paraId="010500FB" w14:textId="2ACDA351" w:rsidR="00FB51E4" w:rsidRDefault="00DB4224" w:rsidP="00FB51E4">
      <w:pPr>
        <w:rPr>
          <w:i/>
        </w:rPr>
      </w:pPr>
      <w:r>
        <w:rPr>
          <w:rFonts w:cs="Times New Roman"/>
          <w:szCs w:val="28"/>
          <w:lang w:val="ru-RU"/>
        </w:rPr>
        <w:t xml:space="preserve">Поскольку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</w:t>
      </w:r>
      <w:r>
        <w:rPr>
          <w:i/>
        </w:rPr>
        <w:sym w:font="Symbol" w:char="00CE"/>
      </w:r>
      <w:r w:rsidRPr="00C402B4">
        <w:rPr>
          <w:i/>
        </w:rPr>
        <w:t xml:space="preserve"> </w:t>
      </w:r>
      <w:r>
        <w:rPr>
          <w:i/>
        </w:rPr>
        <w:t>J</w:t>
      </w:r>
      <w:r w:rsidRPr="00C402B4">
        <w:rPr>
          <w:i/>
          <w:vertAlign w:val="subscript"/>
        </w:rPr>
        <w:t>*</w:t>
      </w:r>
      <w:r w:rsidRPr="00C402B4">
        <w:rPr>
          <w:i/>
        </w:rPr>
        <w:t xml:space="preserve"> \ </w:t>
      </w:r>
      <w:r>
        <w:rPr>
          <w:i/>
        </w:rPr>
        <w:t>J</w:t>
      </w:r>
      <w:r>
        <w:rPr>
          <w:i/>
          <w:vertAlign w:val="subscript"/>
        </w:rPr>
        <w:t>оп</w:t>
      </w:r>
      <w:r>
        <w:rPr>
          <w:i/>
        </w:rPr>
        <w:t>;</w:t>
      </w:r>
    </w:p>
    <w:p w14:paraId="2DFF1432" w14:textId="30590FDC" w:rsidR="00DB4224" w:rsidRPr="00DB4224" w:rsidRDefault="00507875" w:rsidP="00FB51E4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j0</m:t>
              </m:r>
            </m:sub>
          </m:sSub>
          <m:r>
            <w:rPr>
              <w:rFonts w:ascii="Cambria Math" w:hAnsi="Cambria Math" w:cs="Times New Roman"/>
              <w:szCs w:val="28"/>
            </w:rPr>
            <m:t>+2*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C3C431C" w14:textId="45DB2A8E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Переходим к шагу 4</w:t>
      </w:r>
    </w:p>
    <w:p w14:paraId="03FC5412" w14:textId="5950F9A4" w:rsidR="00DB4224" w:rsidRDefault="00DB4224" w:rsidP="00FB51E4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Очередное решение сформированной системы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36213" w14:paraId="571E46F1" w14:textId="77777777" w:rsidTr="00650997">
        <w:tc>
          <w:tcPr>
            <w:tcW w:w="4813" w:type="dxa"/>
          </w:tcPr>
          <w:p w14:paraId="643D4839" w14:textId="77777777" w:rsidR="00A36213" w:rsidRDefault="00507875" w:rsidP="00650997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1E089D08" w14:textId="5E6D565B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2 1 </w:t>
            </w:r>
          </w:p>
          <w:p w14:paraId="174542BF" w14:textId="089F2489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1 1 </w:t>
            </w:r>
          </w:p>
        </w:tc>
      </w:tr>
      <w:tr w:rsidR="00A36213" w14:paraId="277B83FA" w14:textId="77777777" w:rsidTr="00650997">
        <w:tc>
          <w:tcPr>
            <w:tcW w:w="4813" w:type="dxa"/>
          </w:tcPr>
          <w:p w14:paraId="3F94762D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D866208" w14:textId="03E210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1 0 </w:t>
            </w:r>
          </w:p>
          <w:p w14:paraId="676BA3E5" w14:textId="2F1237BD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0 1</w:t>
            </w:r>
          </w:p>
        </w:tc>
      </w:tr>
      <w:tr w:rsidR="00A36213" w14:paraId="02CE519D" w14:textId="77777777" w:rsidTr="00650997">
        <w:tc>
          <w:tcPr>
            <w:tcW w:w="4813" w:type="dxa"/>
          </w:tcPr>
          <w:p w14:paraId="4882C3FE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BA5CDA0" w14:textId="777777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1;2</w:t>
            </w:r>
          </w:p>
        </w:tc>
      </w:tr>
      <w:tr w:rsidR="00A36213" w14:paraId="606637FF" w14:textId="77777777" w:rsidTr="00650997">
        <w:tc>
          <w:tcPr>
            <w:tcW w:w="4813" w:type="dxa"/>
          </w:tcPr>
          <w:p w14:paraId="401DA962" w14:textId="77777777" w:rsidR="00A36213" w:rsidRPr="005C1D81" w:rsidRDefault="00507875" w:rsidP="00650997">
            <w:pPr>
              <w:rPr>
                <w:rFonts w:eastAsia="Calibri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4CF7FB08" w14:textId="68F12985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0;0;</w:t>
            </w:r>
          </w:p>
        </w:tc>
      </w:tr>
      <w:tr w:rsidR="00A36213" w14:paraId="69CADE2E" w14:textId="77777777" w:rsidTr="00650997">
        <w:tc>
          <w:tcPr>
            <w:tcW w:w="4813" w:type="dxa"/>
          </w:tcPr>
          <w:p w14:paraId="4C7F2686" w14:textId="3710C529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l* = (-1,-2)</w:t>
            </w:r>
          </w:p>
          <w:p w14:paraId="44F5CA4E" w14:textId="77777777" w:rsidR="00A36213" w:rsidRPr="005C1D81" w:rsidRDefault="00A36213" w:rsidP="00650997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4814" w:type="dxa"/>
          </w:tcPr>
          <w:p w14:paraId="245EF432" w14:textId="3454D877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 = (4,3)</w:t>
            </w:r>
          </w:p>
        </w:tc>
      </w:tr>
      <w:tr w:rsidR="00A36213" w14:paraId="1C333EEC" w14:textId="77777777" w:rsidTr="00650997">
        <w:tc>
          <w:tcPr>
            <w:tcW w:w="4813" w:type="dxa"/>
          </w:tcPr>
          <w:p w14:paraId="26BA7782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*j0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*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j0j0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5A87862C" w14:textId="66756180" w:rsidR="00A36213" w:rsidRDefault="00A36213" w:rsidP="00650997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36213" w:rsidRPr="00ED30E8" w14:paraId="4BA8B6DE" w14:textId="77777777" w:rsidTr="00650997">
        <w:tc>
          <w:tcPr>
            <w:tcW w:w="4813" w:type="dxa"/>
          </w:tcPr>
          <w:p w14:paraId="75019DA7" w14:textId="77777777" w:rsidR="00A36213" w:rsidRDefault="00A36213" w:rsidP="00650997">
            <w:pPr>
              <w:tabs>
                <w:tab w:val="left" w:pos="3560"/>
              </w:tabs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θ</m:t>
              </m:r>
            </m:oMath>
            <w:r>
              <w:rPr>
                <w:rFonts w:eastAsia="Calibri" w:cs="Times New Roman"/>
                <w:szCs w:val="28"/>
              </w:rPr>
              <w:t>..,</w:t>
            </w:r>
            <m:oMath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4814" w:type="dxa"/>
          </w:tcPr>
          <w:p w14:paraId="5A09F92A" w14:textId="70443974" w:rsidR="00A36213" w:rsidRPr="00ED30E8" w:rsidRDefault="00A36213" w:rsidP="00A36213">
            <w:pPr>
              <w:pStyle w:val="BodyTextIndent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7/4,5/4:  1/20 j* = 4</w:t>
            </w:r>
          </w:p>
        </w:tc>
      </w:tr>
      <w:tr w:rsidR="00A36213" w14:paraId="29EF13F4" w14:textId="77777777" w:rsidTr="00650997">
        <w:tc>
          <w:tcPr>
            <w:tcW w:w="4813" w:type="dxa"/>
          </w:tcPr>
          <w:p w14:paraId="227C5118" w14:textId="77777777" w:rsidR="00A36213" w:rsidRDefault="00A36213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163FD585" w14:textId="503E1C1B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  <w:tr w:rsidR="00A36213" w14:paraId="5DAED67B" w14:textId="77777777" w:rsidTr="00A36213">
        <w:tc>
          <w:tcPr>
            <w:tcW w:w="4813" w:type="dxa"/>
          </w:tcPr>
          <w:p w14:paraId="16A807C7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=c+Dx</m:t>
                </m:r>
              </m:oMath>
            </m:oMathPara>
          </w:p>
        </w:tc>
        <w:tc>
          <w:tcPr>
            <w:tcW w:w="4814" w:type="dxa"/>
          </w:tcPr>
          <w:p w14:paraId="473F2D04" w14:textId="6F707A4C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(-2.2 -1.9 -2.3 -6)</w:t>
            </w:r>
          </w:p>
        </w:tc>
      </w:tr>
      <w:tr w:rsidR="00A36213" w14:paraId="608D6CA4" w14:textId="77777777" w:rsidTr="00A36213">
        <w:trPr>
          <w:trHeight w:val="390"/>
        </w:trPr>
        <w:tc>
          <w:tcPr>
            <w:tcW w:w="4813" w:type="dxa"/>
          </w:tcPr>
          <w:p w14:paraId="17671955" w14:textId="77777777" w:rsidR="00A36213" w:rsidRPr="0096544E" w:rsidRDefault="00507875" w:rsidP="00650997">
            <w:pPr>
              <w:rPr>
                <w:rFonts w:cs="Times New Roman"/>
                <w:i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оп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14" w:type="dxa"/>
          </w:tcPr>
          <w:p w14:paraId="694393E3" w14:textId="7B6148AE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(2.2,1.9)</w:t>
            </w:r>
          </w:p>
        </w:tc>
      </w:tr>
      <w:tr w:rsidR="00A36213" w14:paraId="21DF0094" w14:textId="77777777" w:rsidTr="00A36213">
        <w:trPr>
          <w:trHeight w:val="345"/>
        </w:trPr>
        <w:tc>
          <w:tcPr>
            <w:tcW w:w="4813" w:type="dxa"/>
          </w:tcPr>
          <w:p w14:paraId="2C8DAF1D" w14:textId="77777777" w:rsidR="00A36213" w:rsidRDefault="00A36213" w:rsidP="00650997">
            <w:pPr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+c(x)</m:t>
                </m:r>
              </m:oMath>
            </m:oMathPara>
          </w:p>
        </w:tc>
        <w:tc>
          <w:tcPr>
            <w:tcW w:w="4814" w:type="dxa"/>
          </w:tcPr>
          <w:p w14:paraId="5283B5B7" w14:textId="01573212" w:rsidR="00A36213" w:rsidRDefault="00A36213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(0,0,0.2,0)</w:t>
            </w:r>
          </w:p>
        </w:tc>
      </w:tr>
    </w:tbl>
    <w:p w14:paraId="38035049" w14:textId="02742117" w:rsidR="00FB51E4" w:rsidRPr="00ED7C6C" w:rsidRDefault="00ED7C6C" w:rsidP="00FB51E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 как все компоненты вектора неотрицательны то текущий план является оптимальным, задача решена.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D7C6C" w14:paraId="6F9C49C9" w14:textId="77777777" w:rsidTr="00650997">
        <w:tc>
          <w:tcPr>
            <w:tcW w:w="4813" w:type="dxa"/>
          </w:tcPr>
          <w:p w14:paraId="031C2192" w14:textId="77777777" w:rsidR="00ED7C6C" w:rsidRDefault="00ED7C6C" w:rsidP="00650997">
            <w:pPr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X,J</w:t>
            </w:r>
          </w:p>
        </w:tc>
        <w:tc>
          <w:tcPr>
            <w:tcW w:w="4814" w:type="dxa"/>
          </w:tcPr>
          <w:p w14:paraId="6940A239" w14:textId="77777777" w:rsidR="00ED7C6C" w:rsidRDefault="00ED7C6C" w:rsidP="0065099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(17/10,12/5,0,3/10) [1,2,4]</w:t>
            </w:r>
          </w:p>
        </w:tc>
      </w:tr>
    </w:tbl>
    <w:p w14:paraId="32BF5314" w14:textId="77777777" w:rsidR="00A36213" w:rsidRDefault="00A36213" w:rsidP="00FB51E4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50997" w14:paraId="3DB13A24" w14:textId="77777777" w:rsidTr="00650997">
        <w:tc>
          <w:tcPr>
            <w:tcW w:w="9627" w:type="dxa"/>
          </w:tcPr>
          <w:p w14:paraId="3F19038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3DA9D89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quadSM</w:t>
            </w:r>
          </w:p>
          <w:p w14:paraId="37E704AE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 = [17/10,12/5,0,1/4]</w:t>
            </w:r>
          </w:p>
          <w:p w14:paraId="34AB494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Jb = [1,2,3]</w:t>
            </w:r>
          </w:p>
          <w:p w14:paraId="2A27CA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Jop = [1,2]</w:t>
            </w:r>
          </w:p>
          <w:p w14:paraId="538C39B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 = [-8,-6,-4,-6]</w:t>
            </w:r>
          </w:p>
          <w:p w14:paraId="458FF8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 = [1,0,2,1;0,1,-1,2]</w:t>
            </w:r>
          </w:p>
          <w:p w14:paraId="3F40155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Ax = A(:,Jb)</w:t>
            </w:r>
          </w:p>
          <w:p w14:paraId="187F80B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E79218D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[2,1,1,0;1,1,0,0;1,0,1,0;0,0,0,0]</w:t>
            </w:r>
          </w:p>
          <w:p w14:paraId="380905D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4D3237C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cx = c'+D*x'</w:t>
            </w:r>
          </w:p>
          <w:p w14:paraId="1A921D3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cxt = cx'</w:t>
            </w:r>
          </w:p>
          <w:p w14:paraId="7276A31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cop = cxt(:,Jop)</w:t>
            </w:r>
          </w:p>
          <w:p w14:paraId="4C5C5FD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Aop = A(:,Jop)</w:t>
            </w:r>
          </w:p>
          <w:p w14:paraId="0ED649F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Bop = Aop^-1</w:t>
            </w:r>
          </w:p>
          <w:p w14:paraId="4DE0A12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D9280B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ux = -cop * Bop</w:t>
            </w:r>
          </w:p>
          <w:p w14:paraId="38611E36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 = A'*ux' + cx</w:t>
            </w:r>
          </w:p>
          <w:p w14:paraId="00D0D1C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[dj0,j0] = min(d)</w:t>
            </w:r>
          </w:p>
          <w:p w14:paraId="660BFF0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j0 = 4</w:t>
            </w:r>
          </w:p>
          <w:p w14:paraId="7542A90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95C14F1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DS = D(Jb,Jb)</w:t>
            </w:r>
          </w:p>
          <w:p w14:paraId="7C9C2475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AS = A(Jop,Jb)</w:t>
            </w:r>
          </w:p>
          <w:p w14:paraId="0D2FA49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Aj0 = A(:,j0)</w:t>
            </w:r>
          </w:p>
          <w:p w14:paraId="77C96FD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Dj0 = D(Jb,j0)</w:t>
            </w:r>
          </w:p>
          <w:p w14:paraId="05D4A68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system 3.8</w:t>
            </w:r>
          </w:p>
          <w:p w14:paraId="4A04989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BS = AS^-1;</w:t>
            </w:r>
          </w:p>
          <w:p w14:paraId="2D5E26F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l = -Aj0'*BS</w:t>
            </w:r>
          </w:p>
          <w:p w14:paraId="10093988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y = -(Dj0+DS*l')'*BS' </w:t>
            </w:r>
          </w:p>
          <w:p w14:paraId="4CF0D68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l = [3,-4,-2]</w:t>
            </w:r>
          </w:p>
          <w:p w14:paraId="4E637EE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y = [0,1]</w:t>
            </w:r>
          </w:p>
          <w:p w14:paraId="5A08D0D7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F40AF49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dg = Dj0' * l' + Aj0' * y' + D(j0,j0)</w:t>
            </w:r>
          </w:p>
          <w:p w14:paraId="0F913B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t1 = -x(Jb(1))/l(1)</w:t>
            </w:r>
          </w:p>
          <w:p w14:paraId="51A6FE6B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t2 = -x(Jb(2))/l(2)</w:t>
            </w:r>
          </w:p>
          <w:p w14:paraId="0E7B396C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    t3 = -x(Jb(3))/l(3)</w:t>
            </w:r>
          </w:p>
          <w:p w14:paraId="2856A2F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tj0 = abs(d(j0)/dg)</w:t>
            </w:r>
          </w:p>
          <w:p w14:paraId="1EB61F64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t0 = min(abs([t1,t2,tj0]))</w:t>
            </w:r>
          </w:p>
          <w:p w14:paraId="4BDF145F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nx = x(Jb) + t0*l</w:t>
            </w:r>
          </w:p>
          <w:p w14:paraId="481D6092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A0E95A3" w14:textId="77777777" w:rsidR="00650997" w:rsidRDefault="00650997" w:rsidP="0065099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602D1CA8" w14:textId="77777777" w:rsidR="00650997" w:rsidRDefault="00650997" w:rsidP="00FB51E4">
            <w:pPr>
              <w:rPr>
                <w:rFonts w:cs="Times New Roman"/>
                <w:szCs w:val="28"/>
              </w:rPr>
            </w:pPr>
          </w:p>
        </w:tc>
      </w:tr>
    </w:tbl>
    <w:p w14:paraId="798DA4FC" w14:textId="77777777" w:rsidR="00650997" w:rsidRDefault="00650997" w:rsidP="00FB51E4">
      <w:pPr>
        <w:rPr>
          <w:rFonts w:cs="Times New Roman"/>
          <w:szCs w:val="28"/>
        </w:rPr>
      </w:pPr>
    </w:p>
    <w:p w14:paraId="296C018F" w14:textId="015DC3D4" w:rsidR="00502B23" w:rsidRPr="0047320D" w:rsidRDefault="00650997" w:rsidP="0082567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61EBD0" w14:textId="77777777" w:rsidR="00DF7922" w:rsidRPr="001B7CE4" w:rsidRDefault="00DF7922" w:rsidP="00DF7922">
      <w:pPr>
        <w:rPr>
          <w:rFonts w:cs="Times New Roman"/>
          <w:szCs w:val="28"/>
        </w:rPr>
      </w:pPr>
      <w:r w:rsidRPr="0047320D">
        <w:rPr>
          <w:rFonts w:cs="Times New Roman"/>
          <w:szCs w:val="28"/>
        </w:rPr>
        <w:lastRenderedPageBreak/>
        <w:t>Часть 2.2 Задание</w:t>
      </w:r>
    </w:p>
    <w:p w14:paraId="30EF6D07" w14:textId="77777777" w:rsidR="00DF7922" w:rsidRPr="0047320D" w:rsidRDefault="00DF7922" w:rsidP="00DF7922">
      <w:pPr>
        <w:shd w:val="clear" w:color="auto" w:fill="FFFFFF"/>
        <w:spacing w:before="350"/>
        <w:ind w:right="3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</w:t>
      </w:r>
    </w:p>
    <w:p w14:paraId="6C36648E" w14:textId="77777777" w:rsidR="00DF7922" w:rsidRPr="0047320D" w:rsidRDefault="00DF7922" w:rsidP="00DF7922">
      <w:pPr>
        <w:shd w:val="clear" w:color="auto" w:fill="FFFFFF"/>
        <w:spacing w:before="168"/>
        <w:ind w:left="19" w:right="264" w:firstLine="32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1. Решить по указанию препо</w:t>
      </w:r>
      <w:r w:rsidRPr="0047320D">
        <w:rPr>
          <w:rFonts w:cs="Times New Roman"/>
          <w:szCs w:val="28"/>
        </w:rPr>
        <w:softHyphen/>
        <w:t>давателя методами проекции градиента и комплексного поиска задачи нелинейного программирования, приведенные в табл. 3.23. Результаты оптимизации вывести на печатающее устройство.</w:t>
      </w:r>
    </w:p>
    <w:p w14:paraId="7DBC9292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2976"/>
        <w:gridCol w:w="709"/>
        <w:gridCol w:w="567"/>
        <w:gridCol w:w="851"/>
        <w:gridCol w:w="1100"/>
      </w:tblGrid>
      <w:tr w:rsidR="00DF7922" w:rsidRPr="0047320D" w14:paraId="1B55846E" w14:textId="77777777" w:rsidTr="00507875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14:paraId="464FD5F6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Вариант</w:t>
            </w:r>
          </w:p>
        </w:tc>
        <w:tc>
          <w:tcPr>
            <w:tcW w:w="2268" w:type="dxa"/>
            <w:vAlign w:val="center"/>
          </w:tcPr>
          <w:p w14:paraId="7FD01FFF" w14:textId="77777777" w:rsidR="00DF7922" w:rsidRPr="0047320D" w:rsidRDefault="00DF7922" w:rsidP="00507875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Целевая функция</w:t>
            </w:r>
          </w:p>
        </w:tc>
        <w:tc>
          <w:tcPr>
            <w:tcW w:w="2976" w:type="dxa"/>
            <w:vAlign w:val="center"/>
          </w:tcPr>
          <w:p w14:paraId="6E686D79" w14:textId="77777777" w:rsidR="00DF7922" w:rsidRPr="0047320D" w:rsidRDefault="00DF7922" w:rsidP="00507875">
            <w:pPr>
              <w:spacing w:before="178" w:after="106"/>
              <w:ind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Ограничения</w:t>
            </w:r>
          </w:p>
        </w:tc>
        <w:tc>
          <w:tcPr>
            <w:tcW w:w="709" w:type="dxa"/>
            <w:textDirection w:val="btLr"/>
            <w:vAlign w:val="center"/>
          </w:tcPr>
          <w:p w14:paraId="373CB444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Начальный вектор x[0]</w:t>
            </w:r>
          </w:p>
        </w:tc>
        <w:tc>
          <w:tcPr>
            <w:tcW w:w="567" w:type="dxa"/>
            <w:textDirection w:val="btLr"/>
            <w:vAlign w:val="center"/>
          </w:tcPr>
          <w:p w14:paraId="2EDC718A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Значение f (x[0])</w:t>
            </w:r>
          </w:p>
        </w:tc>
        <w:tc>
          <w:tcPr>
            <w:tcW w:w="851" w:type="dxa"/>
            <w:textDirection w:val="btLr"/>
            <w:vAlign w:val="center"/>
          </w:tcPr>
          <w:p w14:paraId="59FC96FE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Точка минимума  x*</w:t>
            </w:r>
          </w:p>
        </w:tc>
        <w:tc>
          <w:tcPr>
            <w:tcW w:w="1100" w:type="dxa"/>
            <w:textDirection w:val="btLr"/>
            <w:vAlign w:val="center"/>
          </w:tcPr>
          <w:p w14:paraId="4A3982A3" w14:textId="77777777" w:rsidR="00DF7922" w:rsidRPr="0047320D" w:rsidRDefault="00DF7922" w:rsidP="00507875">
            <w:pPr>
              <w:spacing w:before="178" w:after="106"/>
              <w:ind w:left="113" w:right="211"/>
              <w:jc w:val="center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Значение   f(x*)</w:t>
            </w:r>
          </w:p>
        </w:tc>
      </w:tr>
      <w:tr w:rsidR="00DF7922" w:rsidRPr="0047320D" w14:paraId="0A306CE5" w14:textId="77777777" w:rsidTr="00507875">
        <w:tc>
          <w:tcPr>
            <w:tcW w:w="534" w:type="dxa"/>
            <w:vAlign w:val="center"/>
          </w:tcPr>
          <w:p w14:paraId="3AC621F0" w14:textId="77777777" w:rsidR="00DF7922" w:rsidRPr="0047320D" w:rsidRDefault="00DF7922" w:rsidP="00507875">
            <w:pPr>
              <w:tabs>
                <w:tab w:val="left" w:pos="459"/>
              </w:tabs>
              <w:spacing w:before="178" w:after="106"/>
              <w:ind w:right="33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II</w:t>
            </w:r>
          </w:p>
        </w:tc>
        <w:tc>
          <w:tcPr>
            <w:tcW w:w="2268" w:type="dxa"/>
          </w:tcPr>
          <w:p w14:paraId="5E10D3F2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600" w:dyaOrig="380" w14:anchorId="668BA252">
                <v:shape id="_x0000_i1035" type="#_x0000_t75" style="width:80pt;height:19pt" o:ole="">
                  <v:imagedata r:id="rId9" o:title=""/>
                </v:shape>
                <o:OLEObject Type="Embed" ProgID="Equation.3" ShapeID="_x0000_i1035" DrawAspect="Content" ObjectID="_1526670903" r:id="rId10"/>
              </w:object>
            </w:r>
          </w:p>
        </w:tc>
        <w:tc>
          <w:tcPr>
            <w:tcW w:w="2976" w:type="dxa"/>
          </w:tcPr>
          <w:p w14:paraId="469FC9FF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12"/>
                <w:szCs w:val="28"/>
              </w:rPr>
              <w:object w:dxaOrig="1840" w:dyaOrig="360" w14:anchorId="15DF22A5">
                <v:shape id="_x0000_i1036" type="#_x0000_t75" style="width:93pt;height:18pt" o:ole="">
                  <v:imagedata r:id="rId11" o:title=""/>
                </v:shape>
                <o:OLEObject Type="Embed" ProgID="Equation.3" ShapeID="_x0000_i1036" DrawAspect="Content" ObjectID="_1526670904" r:id="rId12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2C40DB46">
                <v:shape id="_x0000_i1037" type="#_x0000_t75" style="width:112pt;height:18pt" o:ole="">
                  <v:imagedata r:id="rId13" o:title=""/>
                </v:shape>
                <o:OLEObject Type="Embed" ProgID="Equation.3" ShapeID="_x0000_i1037" DrawAspect="Content" ObjectID="_1526670905" r:id="rId14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0"/>
                <w:szCs w:val="28"/>
              </w:rPr>
              <w:object w:dxaOrig="1400" w:dyaOrig="340" w14:anchorId="4F28E345">
                <v:shape id="_x0000_i1038" type="#_x0000_t75" style="width:69pt;height:18pt" o:ole="">
                  <v:imagedata r:id="rId15" o:title=""/>
                </v:shape>
                <o:OLEObject Type="Embed" ProgID="Equation.3" ShapeID="_x0000_i1038" DrawAspect="Content" ObjectID="_1526670906" r:id="rId16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079" w:dyaOrig="360" w14:anchorId="6EA3BBE9">
                <v:shape id="_x0000_i1039" type="#_x0000_t75" style="width:105pt;height:18pt" o:ole="">
                  <v:imagedata r:id="rId17" o:title=""/>
                </v:shape>
                <o:OLEObject Type="Embed" ProgID="Equation.3" ShapeID="_x0000_i1039" DrawAspect="Content" ObjectID="_1526670907" r:id="rId18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2240" w:dyaOrig="360" w14:anchorId="1A6CBE6D">
                <v:shape id="_x0000_i1040" type="#_x0000_t75" style="width:112pt;height:18pt" o:ole="">
                  <v:imagedata r:id="rId19" o:title=""/>
                </v:shape>
                <o:OLEObject Type="Embed" ProgID="Equation.3" ShapeID="_x0000_i1040" DrawAspect="Content" ObjectID="_1526670908" r:id="rId20"/>
              </w:object>
            </w:r>
            <w:r w:rsidRPr="0047320D">
              <w:rPr>
                <w:rFonts w:cs="Times New Roman"/>
                <w:szCs w:val="28"/>
              </w:rPr>
              <w:t>;</w:t>
            </w:r>
            <w:r w:rsidRPr="0047320D">
              <w:rPr>
                <w:rFonts w:cs="Times New Roman"/>
                <w:position w:val="-12"/>
                <w:szCs w:val="28"/>
              </w:rPr>
              <w:object w:dxaOrig="1480" w:dyaOrig="360" w14:anchorId="58D21AE9">
                <v:shape id="_x0000_i1041" type="#_x0000_t75" style="width:73pt;height:18pt" o:ole="">
                  <v:imagedata r:id="rId21" o:title=""/>
                </v:shape>
                <o:OLEObject Type="Embed" ProgID="Equation.3" ShapeID="_x0000_i1041" DrawAspect="Content" ObjectID="_1526670909" r:id="rId22"/>
              </w:object>
            </w:r>
          </w:p>
        </w:tc>
        <w:tc>
          <w:tcPr>
            <w:tcW w:w="709" w:type="dxa"/>
          </w:tcPr>
          <w:p w14:paraId="7B1528BB" w14:textId="77777777" w:rsidR="00DF7922" w:rsidRPr="0047320D" w:rsidRDefault="00DF7922" w:rsidP="00507875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0,0,2</w:t>
            </w:r>
          </w:p>
        </w:tc>
        <w:tc>
          <w:tcPr>
            <w:tcW w:w="567" w:type="dxa"/>
          </w:tcPr>
          <w:p w14:paraId="75C879C1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8</w:t>
            </w:r>
          </w:p>
        </w:tc>
        <w:tc>
          <w:tcPr>
            <w:tcW w:w="851" w:type="dxa"/>
          </w:tcPr>
          <w:p w14:paraId="26F3C9A4" w14:textId="77777777" w:rsidR="00DF7922" w:rsidRPr="0047320D" w:rsidRDefault="00DF7922" w:rsidP="00507875">
            <w:pPr>
              <w:spacing w:before="178" w:after="106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1,0,1</w:t>
            </w:r>
          </w:p>
        </w:tc>
        <w:tc>
          <w:tcPr>
            <w:tcW w:w="1100" w:type="dxa"/>
          </w:tcPr>
          <w:p w14:paraId="718B5B09" w14:textId="77777777" w:rsidR="00DF7922" w:rsidRPr="0047320D" w:rsidRDefault="00DF7922" w:rsidP="00507875">
            <w:pPr>
              <w:spacing w:before="178" w:after="106"/>
              <w:ind w:right="211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3</w:t>
            </w:r>
          </w:p>
        </w:tc>
      </w:tr>
    </w:tbl>
    <w:p w14:paraId="7ECE5425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4C7F102B" w14:textId="77777777" w:rsidR="00DF7922" w:rsidRPr="0047320D" w:rsidRDefault="00DF7922" w:rsidP="00DF7922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1"/>
          <w:szCs w:val="28"/>
        </w:rPr>
      </w:pPr>
      <w:r w:rsidRPr="0047320D">
        <w:rPr>
          <w:rFonts w:cs="Times New Roman"/>
          <w:szCs w:val="28"/>
        </w:rPr>
        <w:t>По результатам оптимизации для каждого метода построить графики зависимости значений функции log(f(x[k]) — f(x*)) от ко</w:t>
      </w:r>
      <w:r w:rsidRPr="0047320D">
        <w:rPr>
          <w:rFonts w:cs="Times New Roman"/>
          <w:szCs w:val="28"/>
        </w:rPr>
        <w:softHyphen/>
        <w:t>личества вычислений N минимизируемой функции.</w:t>
      </w:r>
    </w:p>
    <w:p w14:paraId="419C1DDC" w14:textId="77777777" w:rsidR="00DF7922" w:rsidRPr="0047320D" w:rsidRDefault="00DF7922" w:rsidP="00DF7922">
      <w:pPr>
        <w:widowControl w:val="0"/>
        <w:numPr>
          <w:ilvl w:val="0"/>
          <w:numId w:val="22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ind w:left="360" w:right="163" w:hanging="360"/>
        <w:jc w:val="both"/>
        <w:rPr>
          <w:rFonts w:cs="Times New Roman"/>
          <w:spacing w:val="-15"/>
          <w:szCs w:val="28"/>
        </w:rPr>
      </w:pPr>
      <w:r w:rsidRPr="0047320D">
        <w:rPr>
          <w:rFonts w:cs="Times New Roman"/>
          <w:spacing w:val="-1"/>
          <w:szCs w:val="28"/>
        </w:rPr>
        <w:t>Вычислить точностные оценки алгоритмов по критерию опти</w:t>
      </w:r>
      <w:r w:rsidRPr="0047320D">
        <w:rPr>
          <w:rFonts w:cs="Times New Roman"/>
          <w:spacing w:val="-1"/>
          <w:szCs w:val="28"/>
        </w:rPr>
        <w:softHyphen/>
      </w:r>
      <w:r w:rsidRPr="0047320D">
        <w:rPr>
          <w:rFonts w:cs="Times New Roman"/>
          <w:szCs w:val="28"/>
        </w:rPr>
        <w:t>мальности</w:t>
      </w:r>
    </w:p>
    <w:p w14:paraId="1D324B67" w14:textId="77777777" w:rsidR="00DF7922" w:rsidRPr="0047320D" w:rsidRDefault="00DF7922" w:rsidP="00DF7922">
      <w:pPr>
        <w:shd w:val="clear" w:color="auto" w:fill="FFFFFF"/>
        <w:tabs>
          <w:tab w:val="left" w:pos="8789"/>
        </w:tabs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ξ=| f(x[k]) — f(x*)|</w:t>
      </w:r>
    </w:p>
    <w:p w14:paraId="2D837706" w14:textId="77777777" w:rsidR="00DF7922" w:rsidRPr="0047320D" w:rsidRDefault="00DF7922" w:rsidP="00DF7922">
      <w:pPr>
        <w:shd w:val="clear" w:color="auto" w:fill="FFFFFF"/>
        <w:ind w:right="2419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и по координатам</w:t>
      </w:r>
    </w:p>
    <w:p w14:paraId="2779FB65" w14:textId="77777777" w:rsidR="00DF7922" w:rsidRPr="0047320D" w:rsidRDefault="00DF7922" w:rsidP="00DF7922">
      <w:pPr>
        <w:shd w:val="clear" w:color="auto" w:fill="FFFFFF"/>
        <w:spacing w:before="24"/>
        <w:ind w:right="58"/>
        <w:jc w:val="center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δ= (x[k] – x*)</w:t>
      </w:r>
      <w:r w:rsidRPr="0047320D">
        <w:rPr>
          <w:rFonts w:cs="Times New Roman"/>
          <w:szCs w:val="28"/>
          <w:vertAlign w:val="superscript"/>
        </w:rPr>
        <w:t>T</w:t>
      </w:r>
      <w:r w:rsidRPr="0047320D">
        <w:rPr>
          <w:rFonts w:cs="Times New Roman"/>
          <w:szCs w:val="28"/>
        </w:rPr>
        <w:t>(x[k] – x*).</w:t>
      </w:r>
    </w:p>
    <w:p w14:paraId="0DAE1FD8" w14:textId="77777777" w:rsidR="00DF7922" w:rsidRPr="0047320D" w:rsidRDefault="00DF7922" w:rsidP="00DF7922">
      <w:pPr>
        <w:shd w:val="clear" w:color="auto" w:fill="FFFFFF"/>
        <w:spacing w:before="77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Здесь f(x[k]) — значение целевой функции в точке x[k] после за</w:t>
      </w:r>
      <w:r w:rsidRPr="0047320D">
        <w:rPr>
          <w:rFonts w:cs="Times New Roman"/>
          <w:szCs w:val="28"/>
        </w:rPr>
        <w:softHyphen/>
        <w:t>данного числа итераций k.</w:t>
      </w:r>
    </w:p>
    <w:p w14:paraId="6C086640" w14:textId="77777777" w:rsidR="00DF7922" w:rsidRDefault="00DF7922" w:rsidP="00DF7922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</w:rPr>
        <w:t>4.  Провести  сравнительный  анализ   алгоритмов   по   скорости сходимости, точности и времени поиска минимума.</w:t>
      </w:r>
    </w:p>
    <w:p w14:paraId="358E76D3" w14:textId="77777777" w:rsidR="00C71D10" w:rsidRDefault="00C71D10" w:rsidP="00DF7922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</w:p>
    <w:p w14:paraId="1C231D04" w14:textId="0A1CDFD3" w:rsidR="00C71D10" w:rsidRPr="00C71D10" w:rsidRDefault="00C71D10" w:rsidP="00DF7922">
      <w:pPr>
        <w:shd w:val="clear" w:color="auto" w:fill="FFFFFF"/>
        <w:ind w:right="82" w:firstLine="302"/>
        <w:jc w:val="both"/>
        <w:rPr>
          <w:rFonts w:cs="Times New Roman"/>
          <w:b/>
          <w:szCs w:val="28"/>
        </w:rPr>
      </w:pPr>
      <w:r w:rsidRPr="00C71D10">
        <w:rPr>
          <w:rFonts w:cs="Times New Roman"/>
          <w:b/>
          <w:szCs w:val="28"/>
        </w:rPr>
        <w:t>Отчет</w:t>
      </w:r>
    </w:p>
    <w:p w14:paraId="2A731616" w14:textId="77777777" w:rsidR="00C71D10" w:rsidRDefault="00C71D10" w:rsidP="00DF7922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</w:p>
    <w:p w14:paraId="6754CFB8" w14:textId="37ED5B15" w:rsidR="00C71D10" w:rsidRDefault="00C71D10" w:rsidP="00DF7922">
      <w:pPr>
        <w:shd w:val="clear" w:color="auto" w:fill="FFFFFF"/>
        <w:ind w:right="82" w:firstLine="30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приведена область допустимых значений из 200 точек</w:t>
      </w:r>
    </w:p>
    <w:p w14:paraId="10C34C11" w14:textId="77777777" w:rsidR="00C71D10" w:rsidRPr="00C71D10" w:rsidRDefault="00C71D10" w:rsidP="00DF7922">
      <w:pPr>
        <w:shd w:val="clear" w:color="auto" w:fill="FFFFFF"/>
        <w:ind w:right="82" w:firstLine="302"/>
        <w:jc w:val="both"/>
        <w:rPr>
          <w:rFonts w:cs="Times New Roman"/>
          <w:szCs w:val="28"/>
          <w:lang w:val="ru-RU"/>
        </w:rPr>
      </w:pPr>
    </w:p>
    <w:p w14:paraId="19479BB7" w14:textId="6EAB2BFF" w:rsidR="00DF7922" w:rsidRDefault="002F6C81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BC67721" wp14:editId="1CB5347C">
            <wp:extent cx="6121400" cy="4584700"/>
            <wp:effectExtent l="0" t="0" r="0" b="12700"/>
            <wp:docPr id="69" name="Picture 69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rap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28D" w14:textId="5C178242" w:rsidR="00C73641" w:rsidRDefault="00795F1B" w:rsidP="00DF7922">
      <w:pPr>
        <w:pStyle w:val="BodyTextIndent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проекции градиента</w:t>
      </w:r>
    </w:p>
    <w:p w14:paraId="631FEEFD" w14:textId="77777777" w:rsidR="00AE1E17" w:rsidRPr="00B95496" w:rsidRDefault="00C71D10" w:rsidP="00AE1E17">
      <w:pPr>
        <w:pStyle w:val="NormalWeb"/>
        <w:shd w:val="clear" w:color="auto" w:fill="FFFFFF"/>
        <w:rPr>
          <w:color w:val="000000"/>
          <w:szCs w:val="28"/>
        </w:rPr>
      </w:pPr>
      <w:r w:rsidRPr="00B95496">
        <w:rPr>
          <w:szCs w:val="28"/>
        </w:rPr>
        <w:tab/>
      </w:r>
      <w:r w:rsidR="00AE1E17" w:rsidRPr="00B95496">
        <w:rPr>
          <w:color w:val="000000"/>
          <w:szCs w:val="28"/>
        </w:rPr>
        <w:t>алгоритм метода проекции градиента состоит из следующих операций.</w:t>
      </w:r>
    </w:p>
    <w:p w14:paraId="5B205805" w14:textId="77777777" w:rsidR="00AE1E17" w:rsidRPr="00AE1E17" w:rsidRDefault="00AE1E17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</w:rPr>
      </w:pPr>
      <w:r w:rsidRPr="00AE1E17">
        <w:rPr>
          <w:rFonts w:cs="Times New Roman"/>
          <w:color w:val="000000"/>
          <w:szCs w:val="28"/>
        </w:rPr>
        <w:t>1. В точке</w:t>
      </w:r>
      <w:r w:rsidRPr="00B95496">
        <w:rPr>
          <w:rFonts w:cs="Times New Roman"/>
          <w:color w:val="000000"/>
          <w:szCs w:val="28"/>
        </w:rPr>
        <w:t> </w:t>
      </w:r>
      <w:r w:rsidRPr="00AE1E17">
        <w:rPr>
          <w:rFonts w:cs="Times New Roman"/>
          <w:color w:val="000000"/>
          <w:szCs w:val="28"/>
        </w:rPr>
        <w:t>х[k] определяется направление спуска</w:t>
      </w:r>
      <w:r w:rsidRPr="00B95496">
        <w:rPr>
          <w:rFonts w:cs="Times New Roman"/>
          <w:color w:val="000000"/>
          <w:szCs w:val="28"/>
        </w:rPr>
        <w:t> </w:t>
      </w:r>
      <w:r w:rsidRPr="00AE1E17">
        <w:rPr>
          <w:rFonts w:cs="Times New Roman"/>
          <w:color w:val="000000"/>
          <w:szCs w:val="28"/>
        </w:rPr>
        <w:t>р[k].</w:t>
      </w:r>
    </w:p>
    <w:p w14:paraId="02DD982E" w14:textId="77777777" w:rsidR="00AE1E17" w:rsidRPr="00AE1E17" w:rsidRDefault="00AE1E17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</w:rPr>
      </w:pPr>
      <w:r w:rsidRPr="00AE1E17">
        <w:rPr>
          <w:rFonts w:cs="Times New Roman"/>
          <w:color w:val="000000"/>
          <w:szCs w:val="28"/>
        </w:rPr>
        <w:t>2.</w:t>
      </w:r>
      <w:r w:rsidRPr="00B95496">
        <w:rPr>
          <w:rFonts w:cs="Times New Roman"/>
          <w:color w:val="000000"/>
          <w:szCs w:val="28"/>
        </w:rPr>
        <w:t> </w:t>
      </w:r>
      <w:r w:rsidRPr="00AE1E17">
        <w:rPr>
          <w:rFonts w:cs="Times New Roman"/>
          <w:color w:val="000000"/>
          <w:szCs w:val="28"/>
        </w:rPr>
        <w:t>Находится величина шага</w:t>
      </w:r>
      <w:r w:rsidRPr="00B95496">
        <w:rPr>
          <w:rFonts w:cs="Times New Roman"/>
          <w:color w:val="000000"/>
          <w:szCs w:val="28"/>
        </w:rPr>
        <w:t> </w:t>
      </w:r>
      <w:r w:rsidRPr="00AE1E17">
        <w:rPr>
          <w:rFonts w:cs="Times New Roman"/>
          <w:color w:val="000000"/>
          <w:szCs w:val="28"/>
        </w:rPr>
        <w:t>а</w:t>
      </w:r>
      <w:r w:rsidRPr="00AE1E17">
        <w:rPr>
          <w:rFonts w:cs="Times New Roman"/>
          <w:color w:val="000000"/>
          <w:szCs w:val="28"/>
          <w:vertAlign w:val="subscript"/>
        </w:rPr>
        <w:t>k</w:t>
      </w:r>
      <w:r w:rsidRPr="00AE1E17">
        <w:rPr>
          <w:rFonts w:cs="Times New Roman"/>
          <w:color w:val="000000"/>
          <w:szCs w:val="28"/>
        </w:rPr>
        <w:t>.</w:t>
      </w:r>
    </w:p>
    <w:p w14:paraId="0A23C075" w14:textId="77777777" w:rsidR="00AE1E17" w:rsidRDefault="00AE1E17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</w:rPr>
      </w:pPr>
      <w:r w:rsidRPr="00AE1E17">
        <w:rPr>
          <w:rFonts w:cs="Times New Roman"/>
          <w:color w:val="000000"/>
          <w:szCs w:val="28"/>
        </w:rPr>
        <w:t>3. Определяется новое приближение</w:t>
      </w:r>
      <w:r w:rsidRPr="00B95496">
        <w:rPr>
          <w:rFonts w:cs="Times New Roman"/>
          <w:color w:val="000000"/>
          <w:szCs w:val="28"/>
        </w:rPr>
        <w:t> </w:t>
      </w:r>
      <w:r w:rsidRPr="00AE1E17">
        <w:rPr>
          <w:rFonts w:cs="Times New Roman"/>
          <w:color w:val="000000"/>
          <w:szCs w:val="28"/>
        </w:rPr>
        <w:t>х[k+1].</w:t>
      </w:r>
    </w:p>
    <w:p w14:paraId="51186768" w14:textId="14162A2F" w:rsidR="00F11F93" w:rsidRDefault="008B4F12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Сходимость алгоритма выше чем метод Бокса, так</w:t>
      </w:r>
      <w:r w:rsidR="002E0BD7">
        <w:rPr>
          <w:rFonts w:cs="Times New Roman"/>
          <w:color w:val="000000"/>
          <w:szCs w:val="28"/>
        </w:rPr>
        <w:t xml:space="preserve"> для вычисления с точностью до 0.001 </w:t>
      </w:r>
      <w:r w:rsidR="002E0BD7">
        <w:rPr>
          <w:rFonts w:cs="Times New Roman"/>
          <w:color w:val="000000"/>
          <w:szCs w:val="28"/>
          <w:lang w:val="ru-RU"/>
        </w:rPr>
        <w:t xml:space="preserve">потребовалось  </w:t>
      </w:r>
      <w:r w:rsidR="00F11F93">
        <w:rPr>
          <w:rFonts w:cs="Times New Roman"/>
          <w:color w:val="000000"/>
          <w:szCs w:val="28"/>
          <w:lang w:val="ru-RU"/>
        </w:rPr>
        <w:t>9</w:t>
      </w:r>
      <w:r w:rsidR="002E0BD7">
        <w:rPr>
          <w:rFonts w:cs="Times New Roman"/>
          <w:color w:val="000000"/>
          <w:szCs w:val="28"/>
          <w:lang w:val="ru-RU"/>
        </w:rPr>
        <w:t xml:space="preserve"> итераций</w:t>
      </w:r>
    </w:p>
    <w:p w14:paraId="315D098B" w14:textId="12F89477" w:rsidR="00F11F93" w:rsidRDefault="00F11F93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1C76B777" wp14:editId="2192ACB6">
            <wp:extent cx="6121400" cy="4584700"/>
            <wp:effectExtent l="0" t="0" r="0" b="12700"/>
            <wp:docPr id="70" name="Picture 70" descr="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ra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37E1" w14:textId="77777777" w:rsidR="00F11F93" w:rsidRPr="00F11F93" w:rsidRDefault="00F11F93" w:rsidP="00AE1E17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11F93" w14:paraId="45D4A796" w14:textId="77777777" w:rsidTr="00F11F93">
        <w:tc>
          <w:tcPr>
            <w:tcW w:w="9627" w:type="dxa"/>
          </w:tcPr>
          <w:p w14:paraId="18DFB059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587D0366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gradProjMethod(f,x,xk,a,b,eps)</w:t>
            </w:r>
          </w:p>
          <w:p w14:paraId="4EF83B51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mag = eps*2;</w:t>
            </w:r>
          </w:p>
          <w:p w14:paraId="24087568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t0</w:t>
            </w:r>
          </w:p>
          <w:p w14:paraId="738CEE98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resxk = [xk']</w:t>
            </w:r>
          </w:p>
          <w:p w14:paraId="00AA38EE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iter = 0;</w:t>
            </w:r>
          </w:p>
          <w:p w14:paraId="1D56B1BE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21ED911B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(mag &gt; eps)</w:t>
            </w:r>
          </w:p>
          <w:p w14:paraId="31E477F0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iter = iter + 1;</w:t>
            </w:r>
          </w:p>
          <w:p w14:paraId="24D9FA15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 = GradInPoint(f,x,xk);</w:t>
            </w:r>
          </w:p>
          <w:p w14:paraId="595BC930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%%searching for active limitations%%</w:t>
            </w:r>
          </w:p>
          <w:p w14:paraId="3142188F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act = a*xk'-b</w:t>
            </w:r>
          </w:p>
          <w:p w14:paraId="4FB4E723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acti = [];</w:t>
            </w:r>
          </w:p>
          <w:p w14:paraId="6A14049A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i = 0;</w:t>
            </w:r>
          </w:p>
          <w:p w14:paraId="1D016E73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i&lt;length(act)</w:t>
            </w:r>
          </w:p>
          <w:p w14:paraId="5AF6F7D5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i = i + 1;</w:t>
            </w:r>
          </w:p>
          <w:p w14:paraId="4F8EA036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(act(i)==0)</w:t>
            </w:r>
          </w:p>
          <w:p w14:paraId="2DA51ECB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acti = [acti,i];</w:t>
            </w:r>
          </w:p>
          <w:p w14:paraId="329B3028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6934347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A88BEFA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</w:p>
          <w:p w14:paraId="4B1361E6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 = a(acti,[1,2,3])</w:t>
            </w:r>
          </w:p>
          <w:p w14:paraId="419F8FAB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(rank(A)==0)</w:t>
            </w:r>
          </w:p>
          <w:p w14:paraId="2157682B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P = 1</w:t>
            </w:r>
          </w:p>
          <w:p w14:paraId="3143F351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16DA3F06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P = eye(3)-A'*((A*A')^-1)*A;</w:t>
            </w:r>
          </w:p>
          <w:p w14:paraId="4DB07F6D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71565EC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5AF3C2BC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(norm(P)&lt;eps)</w:t>
            </w:r>
          </w:p>
          <w:p w14:paraId="54828262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H = ((A*A')^-1)*A*g' ;</w:t>
            </w:r>
          </w:p>
          <w:p w14:paraId="2DD0CC82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[maxh,imaxh]=max(H)</w:t>
            </w:r>
          </w:p>
          <w:p w14:paraId="3E426813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acti(imaxh)=[];</w:t>
            </w:r>
          </w:p>
          <w:p w14:paraId="149F7A5F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A = a(acti,[1,2,3]);</w:t>
            </w:r>
          </w:p>
          <w:p w14:paraId="45263D58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P = eye(3)-A'*((A*A')^-1)*A;</w:t>
            </w:r>
          </w:p>
          <w:p w14:paraId="670C2099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74B804C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   %%</w:t>
            </w:r>
          </w:p>
          <w:p w14:paraId="0685C0F9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S = P*g';</w:t>
            </w:r>
          </w:p>
          <w:p w14:paraId="5448D05F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af = subs(f,x,(xk - t0*S'));</w:t>
            </w:r>
          </w:p>
          <w:p w14:paraId="086EA408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 = eps;</w:t>
            </w:r>
          </w:p>
          <w:p w14:paraId="17978061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tval = double(subs(af,t0,eps));</w:t>
            </w:r>
          </w:p>
          <w:p w14:paraId="2A24C8EE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 = eps:eps:1)</w:t>
            </w:r>
          </w:p>
          <w:p w14:paraId="603D1512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ntval = double(subs(af,t0,nt));</w:t>
            </w:r>
          </w:p>
          <w:p w14:paraId="225E3FBD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(ntval&lt;tval)</w:t>
            </w:r>
          </w:p>
          <w:p w14:paraId="14BFF43A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 = nt;</w:t>
            </w:r>
          </w:p>
          <w:p w14:paraId="23092240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tval = ntval;</w:t>
            </w:r>
          </w:p>
          <w:p w14:paraId="3073A82C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0077F4B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AAB3BE3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prevxk = xk;</w:t>
            </w:r>
          </w:p>
          <w:p w14:paraId="36252C90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xk = xk - t*S';</w:t>
            </w:r>
          </w:p>
          <w:p w14:paraId="4B2B5386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resxk = [resxk,xk']</w:t>
            </w:r>
          </w:p>
          <w:p w14:paraId="583012E5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mag = abs(norm(xk-prevxk));</w:t>
            </w:r>
          </w:p>
          <w:p w14:paraId="4751C584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7132921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struct(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,resxk,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,iter)</w:t>
            </w:r>
          </w:p>
          <w:p w14:paraId="251D981A" w14:textId="77777777" w:rsidR="00F11F93" w:rsidRDefault="00F11F93" w:rsidP="00F11F9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4679BE5" w14:textId="77777777" w:rsidR="00F11F93" w:rsidRDefault="00F11F93" w:rsidP="00AE1E17">
            <w:pPr>
              <w:spacing w:before="100" w:beforeAutospacing="1" w:after="100" w:afterAutospacing="1"/>
              <w:rPr>
                <w:rFonts w:cs="Times New Roman"/>
                <w:color w:val="000000"/>
                <w:szCs w:val="28"/>
                <w:lang w:val="ru-RU"/>
              </w:rPr>
            </w:pPr>
          </w:p>
        </w:tc>
      </w:tr>
    </w:tbl>
    <w:p w14:paraId="0BD4F18E" w14:textId="77777777" w:rsidR="00D76FAD" w:rsidRDefault="00D76FAD" w:rsidP="00DF7922">
      <w:pPr>
        <w:rPr>
          <w:rFonts w:cs="Times New Roman"/>
          <w:szCs w:val="28"/>
          <w:lang w:val="ru-RU"/>
        </w:rPr>
      </w:pPr>
    </w:p>
    <w:p w14:paraId="6B2D75B3" w14:textId="261D1DA2" w:rsidR="00DF7922" w:rsidRDefault="00795F1B" w:rsidP="00DF7922">
      <w:pPr>
        <w:rPr>
          <w:rFonts w:cs="Times New Roman"/>
          <w:szCs w:val="28"/>
          <w:lang w:val="ru-RU"/>
        </w:rPr>
      </w:pPr>
      <w:bookmarkStart w:id="0" w:name="_GoBack"/>
      <w:bookmarkEnd w:id="0"/>
      <w:r>
        <w:rPr>
          <w:rFonts w:cs="Times New Roman"/>
          <w:szCs w:val="28"/>
          <w:lang w:val="ru-RU"/>
        </w:rPr>
        <w:t>Сжатие комплекса методом Б</w:t>
      </w:r>
      <w:r w:rsidR="008B301C">
        <w:rPr>
          <w:rFonts w:cs="Times New Roman"/>
          <w:szCs w:val="28"/>
          <w:lang w:val="ru-RU"/>
        </w:rPr>
        <w:t>окс</w:t>
      </w:r>
      <w:r>
        <w:rPr>
          <w:rFonts w:cs="Times New Roman"/>
          <w:szCs w:val="28"/>
          <w:lang w:val="ru-RU"/>
        </w:rPr>
        <w:t>а</w:t>
      </w:r>
      <w:r w:rsidR="008B301C">
        <w:rPr>
          <w:rFonts w:cs="Times New Roman"/>
          <w:szCs w:val="28"/>
          <w:lang w:val="ru-RU"/>
        </w:rPr>
        <w:t xml:space="preserve"> к точке</w:t>
      </w:r>
      <w:r w:rsidR="008B301C">
        <w:rPr>
          <w:rFonts w:cs="Times New Roman"/>
          <w:szCs w:val="28"/>
          <w:lang w:val="ru-RU"/>
        </w:rPr>
        <w:br/>
      </w:r>
      <w:r>
        <w:rPr>
          <w:rFonts w:cs="Times New Roman"/>
          <w:noProof/>
          <w:szCs w:val="28"/>
        </w:rPr>
        <w:drawing>
          <wp:inline distT="0" distB="0" distL="0" distR="0" wp14:anchorId="47E521C9" wp14:editId="4F7A273F">
            <wp:extent cx="5090427" cy="3812540"/>
            <wp:effectExtent l="0" t="0" r="0" b="0"/>
            <wp:docPr id="68" name="Picture 68" descr="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o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41" cy="38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1D0F" w14:textId="77777777" w:rsidR="00795F1B" w:rsidRDefault="00795F1B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</w:p>
    <w:p w14:paraId="6E0AA8E0" w14:textId="7ECBED99" w:rsidR="00795F1B" w:rsidRDefault="00795F1B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Код метода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95F1B" w14:paraId="4B125738" w14:textId="77777777" w:rsidTr="00795F1B">
        <w:tc>
          <w:tcPr>
            <w:tcW w:w="9627" w:type="dxa"/>
          </w:tcPr>
          <w:p w14:paraId="2FFF502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complexBoxMethod(f,x,x0,a,b,l,u,eps)</w:t>
            </w:r>
          </w:p>
          <w:p w14:paraId="70B3C58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n = length(x)*2;</w:t>
            </w:r>
          </w:p>
          <w:p w14:paraId="3BAED86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poly = [x0'];</w:t>
            </w:r>
          </w:p>
          <w:p w14:paraId="3DB12FD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creating random poly%</w:t>
            </w:r>
          </w:p>
          <w:p w14:paraId="518593C3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k = 1;</w:t>
            </w:r>
          </w:p>
          <w:p w14:paraId="0C828A5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(k&lt;n) </w:t>
            </w:r>
          </w:p>
          <w:p w14:paraId="0700FD2D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p = l+rand(3,1).*(u-l);</w:t>
            </w:r>
          </w:p>
          <w:p w14:paraId="4BFD603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(PointMeetsReq(a,b,p'))</w:t>
            </w:r>
          </w:p>
          <w:p w14:paraId="52611903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poly = [poly,p];</w:t>
            </w:r>
          </w:p>
          <w:p w14:paraId="72096BA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k = k + 1;</w:t>
            </w:r>
          </w:p>
          <w:p w14:paraId="6E74685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02D2EC8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finding xc %</w:t>
            </w:r>
          </w:p>
          <w:p w14:paraId="70C8CFA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xp = sum(poly,2);</w:t>
            </w:r>
          </w:p>
          <w:p w14:paraId="62D441D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xc = xp/k;</w:t>
            </w:r>
          </w:p>
          <w:p w14:paraId="03EEE12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</w:t>
            </w:r>
          </w:p>
          <w:p w14:paraId="7E4034EF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attempt = 0;</w:t>
            </w:r>
          </w:p>
          <w:p w14:paraId="003BB5A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(~PointMeetsReq(a,b,p') &amp;&amp; attempt &lt; 100)</w:t>
            </w:r>
          </w:p>
          <w:p w14:paraId="0DB39E42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p = (p+xc)/2;</w:t>
            </w:r>
          </w:p>
          <w:p w14:paraId="3ECB095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attempt = attempt + 1;</w:t>
            </w:r>
          </w:p>
          <w:p w14:paraId="0E33369F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DC324C9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(PointMeetsReq(a,b,p'))</w:t>
            </w:r>
          </w:p>
          <w:p w14:paraId="2267279C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poly = [poly,p];</w:t>
            </w:r>
          </w:p>
          <w:p w14:paraId="6A67576C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k = k + 1;</w:t>
            </w:r>
          </w:p>
          <w:p w14:paraId="1991BC94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6FC344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46EA90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457BA4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scatter3(poly(1,:),poly(2,:),poly(3,:))</w:t>
            </w:r>
          </w:p>
          <w:p w14:paraId="649200DF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iter = 0</w:t>
            </w:r>
          </w:p>
          <w:p w14:paraId="5038452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true</w:t>
            </w:r>
          </w:p>
          <w:p w14:paraId="19C1B05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iter = iter + 1</w:t>
            </w:r>
          </w:p>
          <w:p w14:paraId="3697359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finding xh %</w:t>
            </w:r>
          </w:p>
          <w:p w14:paraId="61F024A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ih = 0;</w:t>
            </w:r>
          </w:p>
          <w:p w14:paraId="54BB982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maxf = 0;</w:t>
            </w:r>
          </w:p>
          <w:p w14:paraId="3BC8D674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i=1:1:k</w:t>
            </w:r>
          </w:p>
          <w:p w14:paraId="22D7E22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fxp = double(subs(f,x,poly(:,i)'));</w:t>
            </w:r>
          </w:p>
          <w:p w14:paraId="4F0BCCF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(fxp&gt;maxf)</w:t>
            </w:r>
          </w:p>
          <w:p w14:paraId="12C398B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maxf = fxp;</w:t>
            </w:r>
          </w:p>
          <w:p w14:paraId="74C69505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ih = i;</w:t>
            </w:r>
          </w:p>
          <w:p w14:paraId="014FDA4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F759A33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DA99084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xh = poly(:,ih);</w:t>
            </w:r>
          </w:p>
          <w:p w14:paraId="3D19CBE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</w:t>
            </w:r>
          </w:p>
          <w:p w14:paraId="21AF4BDC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5CFDF795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finding xc %</w:t>
            </w:r>
          </w:p>
          <w:p w14:paraId="161005F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xc = (sum(poly,2)-xh) / (k-1);</w:t>
            </w:r>
          </w:p>
          <w:p w14:paraId="7FC1B1B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</w:t>
            </w:r>
          </w:p>
          <w:p w14:paraId="44CBA34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alpha = 1.3;</w:t>
            </w:r>
          </w:p>
          <w:p w14:paraId="5343C6EA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xr = xc-alpha*(xc-xh);</w:t>
            </w:r>
          </w:p>
          <w:p w14:paraId="6A32DCF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C53E764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true</w:t>
            </w:r>
          </w:p>
          <w:p w14:paraId="79E0C43C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(~PointMeetsReq(a,b,xr'))</w:t>
            </w:r>
          </w:p>
          <w:p w14:paraId="3ED53AF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(i = 1:1:length(xr))</w:t>
            </w:r>
          </w:p>
          <w:p w14:paraId="1544EC3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(xr(i)&lt;l)</w:t>
            </w:r>
          </w:p>
          <w:p w14:paraId="102751A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 xr(i)=l+eps;</w:t>
            </w:r>
          </w:p>
          <w:p w14:paraId="4F7337D2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231652F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(xr(i)&gt;u)</w:t>
            </w:r>
          </w:p>
          <w:p w14:paraId="0C03732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 xr(i)=u-eps;</w:t>
            </w:r>
          </w:p>
          <w:p w14:paraId="7B653FAF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6491654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CEA9B29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</w:p>
          <w:p w14:paraId="7F4F5D7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(~PointMeetsReq(a,b,xr'))</w:t>
            </w:r>
          </w:p>
          <w:p w14:paraId="22C19BE3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              xr = (xr + xc).*0.5; </w:t>
            </w:r>
          </w:p>
          <w:p w14:paraId="78861E7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4C4BB49D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0F5CCEC5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(subs(f,x,xr')&lt;subs(f,x,xh'))</w:t>
            </w:r>
          </w:p>
          <w:p w14:paraId="767505F9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poly(:,ih) = xr;</w:t>
            </w:r>
          </w:p>
          <w:p w14:paraId="02731A52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scatter3(poly(1,:),poly(2,:),poly(3,:))</w:t>
            </w:r>
          </w:p>
          <w:p w14:paraId="14C56ED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fs = 0;</w:t>
            </w:r>
          </w:p>
          <w:p w14:paraId="7539162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A13B8ED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i=1:1:length(poly)</w:t>
            </w:r>
          </w:p>
          <w:p w14:paraId="51AA1F2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fs = fs + double(subs(f,x,poly(:,i)'));</w:t>
            </w:r>
          </w:p>
          <w:p w14:paraId="067A312E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fs = fs - double(subs(f,x,xc'));</w:t>
            </w:r>
          </w:p>
          <w:p w14:paraId="18BD578D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32D48BA6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EFE277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sig = (fs*fs / (k-1))^ (1/2);</w:t>
            </w:r>
          </w:p>
          <w:p w14:paraId="173CB0A3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(sig &lt; eps)</w:t>
            </w:r>
          </w:p>
          <w:p w14:paraId="0E511DBB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 res = poly;</w:t>
            </w:r>
          </w:p>
          <w:p w14:paraId="58EE517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49B84DD2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3E8E5A5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break</w:t>
            </w:r>
          </w:p>
          <w:p w14:paraId="762C886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579DE97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4F5D1468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 xr = (xr + xc).*0.5;  </w:t>
            </w:r>
          </w:p>
          <w:p w14:paraId="40E4B38C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0C8CC9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25C8DD2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3B9A581" w14:textId="77777777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B8A7E0C" w14:textId="5C0010AF" w:rsidR="00795F1B" w:rsidRDefault="00795F1B" w:rsidP="00795F1B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29FD8B0B" w14:textId="3E62B404" w:rsidR="00795F1B" w:rsidRPr="00795F1B" w:rsidRDefault="00C71D10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Стоит отме</w:t>
      </w:r>
      <w:r w:rsidR="00795F1B">
        <w:rPr>
          <w:rFonts w:cs="Times New Roman"/>
          <w:szCs w:val="28"/>
          <w:lang w:val="ru-RU"/>
        </w:rPr>
        <w:t xml:space="preserve">тить что метод является затратным в плане вычисления значений функции в точке, который необходимо делать для каждой точки комплекса, на каждой итерации метода. Так для точности </w:t>
      </w:r>
      <w:r w:rsidR="00795F1B">
        <w:rPr>
          <w:rFonts w:cs="Times New Roman"/>
          <w:szCs w:val="28"/>
        </w:rPr>
        <w:t xml:space="preserve">0.01 </w:t>
      </w:r>
      <w:r w:rsidR="00795F1B">
        <w:rPr>
          <w:rFonts w:cs="Times New Roman"/>
          <w:szCs w:val="28"/>
          <w:lang w:val="ru-RU"/>
        </w:rPr>
        <w:t>пришлось выполнить 130 итераций. Также стоит отметить, что в случае наличия точек в какой-то сильно малой допустимой области может привести к ошибкам вычислений.</w:t>
      </w:r>
    </w:p>
    <w:p w14:paraId="6E55D649" w14:textId="104FF6C1" w:rsidR="00795F1B" w:rsidRDefault="00795F1B" w:rsidP="00DF7922">
      <w:pPr>
        <w:pStyle w:val="BodyTextIndent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</w:p>
    <w:p w14:paraId="4A093309" w14:textId="77777777" w:rsidR="00DF7922" w:rsidRPr="0047320D" w:rsidRDefault="00DF7922" w:rsidP="00DF7922">
      <w:pPr>
        <w:pStyle w:val="BodyTextIndent"/>
        <w:ind w:left="0"/>
        <w:jc w:val="both"/>
        <w:rPr>
          <w:rFonts w:cs="Times New Roman"/>
          <w:szCs w:val="28"/>
        </w:rPr>
      </w:pPr>
      <w:r w:rsidRPr="0047320D">
        <w:rPr>
          <w:rFonts w:cs="Times New Roman"/>
          <w:szCs w:val="28"/>
          <w:lang w:val="ru-RU"/>
        </w:rPr>
        <w:t>Часть 2</w:t>
      </w:r>
      <w:r w:rsidRPr="0047320D">
        <w:rPr>
          <w:rFonts w:cs="Times New Roman"/>
          <w:szCs w:val="28"/>
        </w:rPr>
        <w:t>.3</w:t>
      </w:r>
    </w:p>
    <w:p w14:paraId="21BBDD18" w14:textId="77777777" w:rsidR="00DF7922" w:rsidRPr="0047320D" w:rsidRDefault="00DF7922" w:rsidP="00DF7922">
      <w:pPr>
        <w:pStyle w:val="Heading5"/>
        <w:jc w:val="both"/>
        <w:rPr>
          <w:rFonts w:ascii="Times New Roman" w:hAnsi="Times New Roman" w:cs="Times New Roman"/>
          <w:szCs w:val="28"/>
        </w:rPr>
      </w:pPr>
      <w:r w:rsidRPr="0047320D">
        <w:rPr>
          <w:rFonts w:ascii="Times New Roman" w:hAnsi="Times New Roman" w:cs="Times New Roman"/>
          <w:szCs w:val="28"/>
        </w:rPr>
        <w:t>Задание.</w:t>
      </w:r>
    </w:p>
    <w:p w14:paraId="3F1DA6E1" w14:textId="77777777" w:rsidR="00DF7922" w:rsidRPr="0047320D" w:rsidRDefault="00DF7922" w:rsidP="00DF7922">
      <w:pPr>
        <w:ind w:left="-720" w:firstLine="540"/>
        <w:jc w:val="both"/>
        <w:rPr>
          <w:rFonts w:cs="Times New Roman"/>
          <w:szCs w:val="28"/>
        </w:rPr>
      </w:pPr>
    </w:p>
    <w:p w14:paraId="6F97D250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2"/>
          <w:szCs w:val="28"/>
        </w:rPr>
        <w:t>Построить линии уровня функций, приведенных в табл.</w:t>
      </w:r>
    </w:p>
    <w:p w14:paraId="2E6C3954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3"/>
          <w:szCs w:val="28"/>
        </w:rPr>
        <w:t xml:space="preserve">Минимизировать методами </w:t>
      </w:r>
      <w:r w:rsidRPr="0047320D">
        <w:rPr>
          <w:rFonts w:cs="Times New Roman"/>
          <w:color w:val="000000"/>
          <w:spacing w:val="5"/>
          <w:szCs w:val="28"/>
        </w:rPr>
        <w:t xml:space="preserve">наискорейшего спуска и Флетчера </w:t>
      </w:r>
      <w:r w:rsidRPr="0047320D">
        <w:rPr>
          <w:rFonts w:cs="Times New Roman"/>
          <w:szCs w:val="28"/>
        </w:rPr>
        <w:t>–</w:t>
      </w:r>
      <w:r w:rsidRPr="0047320D">
        <w:rPr>
          <w:rFonts w:cs="Times New Roman"/>
          <w:color w:val="000000"/>
          <w:spacing w:val="-1"/>
          <w:szCs w:val="28"/>
        </w:rPr>
        <w:t xml:space="preserve"> </w:t>
      </w:r>
      <w:r w:rsidRPr="0047320D">
        <w:rPr>
          <w:rFonts w:cs="Times New Roman"/>
          <w:color w:val="000000"/>
          <w:spacing w:val="5"/>
          <w:szCs w:val="28"/>
        </w:rPr>
        <w:t xml:space="preserve">Ривса функции, приведенные </w:t>
      </w:r>
      <w:r w:rsidRPr="0047320D">
        <w:rPr>
          <w:rFonts w:cs="Times New Roman"/>
          <w:color w:val="000000"/>
          <w:spacing w:val="4"/>
          <w:szCs w:val="28"/>
        </w:rPr>
        <w:t>в табл.</w:t>
      </w:r>
    </w:p>
    <w:p w14:paraId="08E02582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4"/>
          <w:szCs w:val="28"/>
        </w:rPr>
        <w:t xml:space="preserve"> Результаты минимизации вывести в отчет</w:t>
      </w:r>
      <w:r w:rsidRPr="0047320D">
        <w:rPr>
          <w:rFonts w:cs="Times New Roman"/>
          <w:color w:val="000000"/>
          <w:spacing w:val="-1"/>
          <w:szCs w:val="28"/>
        </w:rPr>
        <w:t>.</w:t>
      </w:r>
    </w:p>
    <w:tbl>
      <w:tblPr>
        <w:tblW w:w="1047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220"/>
        <w:gridCol w:w="2160"/>
        <w:gridCol w:w="1260"/>
        <w:gridCol w:w="932"/>
      </w:tblGrid>
      <w:tr w:rsidR="00DF7922" w:rsidRPr="0047320D" w14:paraId="0A811E72" w14:textId="77777777" w:rsidTr="00507875">
        <w:trPr>
          <w:trHeight w:val="747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A0BA579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Вари-ант</w:t>
            </w:r>
          </w:p>
        </w:tc>
        <w:tc>
          <w:tcPr>
            <w:tcW w:w="52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D7E41B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Функция f(x)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56AEC9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Начальный вектор x[0]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7C19BA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 xml:space="preserve">Точка мини-мума </w:t>
            </w:r>
            <w:r w:rsidRPr="0047320D">
              <w:rPr>
                <w:rFonts w:cs="Times New Roman"/>
                <w:position w:val="-6"/>
                <w:szCs w:val="28"/>
              </w:rPr>
              <w:object w:dxaOrig="260" w:dyaOrig="300" w14:anchorId="0F5F4925">
                <v:shape id="_x0000_i1027" type="#_x0000_t75" style="width:13pt;height:15pt" o:ole="">
                  <v:imagedata r:id="rId26" o:title=""/>
                </v:shape>
                <o:OLEObject Type="Embed" ProgID="Equation.3" ShapeID="_x0000_i1027" DrawAspect="Content" ObjectID="_1526670910" r:id="rId27"/>
              </w:objec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F3E410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 xml:space="preserve">Зна-чение </w:t>
            </w:r>
            <w:r w:rsidRPr="0047320D">
              <w:rPr>
                <w:rFonts w:cs="Times New Roman"/>
                <w:position w:val="-10"/>
                <w:szCs w:val="28"/>
              </w:rPr>
              <w:object w:dxaOrig="620" w:dyaOrig="340" w14:anchorId="5585C484">
                <v:shape id="_x0000_i1028" type="#_x0000_t75" style="width:31pt;height:18pt" o:ole="">
                  <v:imagedata r:id="rId28" o:title=""/>
                </v:shape>
                <o:OLEObject Type="Embed" ProgID="Equation.3" ShapeID="_x0000_i1028" DrawAspect="Content" ObjectID="_1526670911" r:id="rId29"/>
              </w:object>
            </w:r>
          </w:p>
        </w:tc>
      </w:tr>
      <w:tr w:rsidR="00DF7922" w:rsidRPr="0047320D" w14:paraId="17D4B9CC" w14:textId="77777777" w:rsidTr="00507875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ACB8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szCs w:val="28"/>
              </w:rPr>
              <w:t>VI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3D640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28"/>
                <w:szCs w:val="28"/>
              </w:rPr>
              <w:object w:dxaOrig="2640" w:dyaOrig="740" w14:anchorId="07D0DF03">
                <v:shape id="_x0000_i1029" type="#_x0000_t75" style="width:132pt;height:36pt" o:ole="">
                  <v:imagedata r:id="rId30" o:title=""/>
                </v:shape>
                <o:OLEObject Type="Embed" ProgID="Equation.3" ShapeID="_x0000_i1029" DrawAspect="Content" ObjectID="_1526670912" r:id="rId31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F330F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73082E82">
                <v:shape id="_x0000_i1030" type="#_x0000_t75" style="width:11pt;height:15pt" o:ole="">
                  <v:imagedata r:id="rId32" o:title=""/>
                </v:shape>
                <o:OLEObject Type="Embed" ProgID="Equation.3" ShapeID="_x0000_i1030" DrawAspect="Content" ObjectID="_1526670913" r:id="rId33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4"/>
                <w:szCs w:val="28"/>
              </w:rPr>
              <w:object w:dxaOrig="139" w:dyaOrig="260" w14:anchorId="1BED28D1">
                <v:shape id="_x0000_i1031" type="#_x0000_t75" style="width:6pt;height:13pt" o:ole="">
                  <v:imagedata r:id="rId34" o:title=""/>
                </v:shape>
                <o:OLEObject Type="Embed" ProgID="Equation.3" ShapeID="_x0000_i1031" DrawAspect="Content" ObjectID="_1526670914" r:id="rId35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B02C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74438981">
                <v:shape id="_x0000_i1032" type="#_x0000_t75" style="width:9pt;height:15pt" o:ole="">
                  <v:imagedata r:id="rId36" o:title=""/>
                </v:shape>
                <o:OLEObject Type="Embed" ProgID="Equation.3" ShapeID="_x0000_i1032" DrawAspect="Content" ObjectID="_1526670915" r:id="rId37"/>
              </w:object>
            </w:r>
            <w:r w:rsidRPr="0047320D">
              <w:rPr>
                <w:rFonts w:cs="Times New Roman"/>
                <w:szCs w:val="28"/>
              </w:rPr>
              <w:t xml:space="preserve">, </w:t>
            </w:r>
            <w:r w:rsidRPr="0047320D">
              <w:rPr>
                <w:rFonts w:cs="Times New Roman"/>
                <w:position w:val="-6"/>
                <w:szCs w:val="28"/>
              </w:rPr>
              <w:object w:dxaOrig="180" w:dyaOrig="279" w14:anchorId="5DFF00D0">
                <v:shape id="_x0000_i1033" type="#_x0000_t75" style="width:9pt;height:15pt" o:ole="">
                  <v:imagedata r:id="rId36" o:title=""/>
                </v:shape>
                <o:OLEObject Type="Embed" ProgID="Equation.3" ShapeID="_x0000_i1033" DrawAspect="Content" ObjectID="_1526670916" r:id="rId38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6D23" w14:textId="77777777" w:rsidR="00DF7922" w:rsidRPr="0047320D" w:rsidRDefault="00DF7922" w:rsidP="00507875">
            <w:pPr>
              <w:jc w:val="both"/>
              <w:rPr>
                <w:rFonts w:cs="Times New Roman"/>
                <w:szCs w:val="28"/>
              </w:rPr>
            </w:pPr>
            <w:r w:rsidRPr="0047320D">
              <w:rPr>
                <w:rFonts w:cs="Times New Roman"/>
                <w:position w:val="-6"/>
                <w:szCs w:val="28"/>
              </w:rPr>
              <w:object w:dxaOrig="200" w:dyaOrig="279" w14:anchorId="1ACF1B95">
                <v:shape id="_x0000_i1034" type="#_x0000_t75" style="width:11pt;height:15pt" o:ole="">
                  <v:imagedata r:id="rId32" o:title=""/>
                </v:shape>
                <o:OLEObject Type="Embed" ProgID="Equation.3" ShapeID="_x0000_i1034" DrawAspect="Content" ObjectID="_1526670917" r:id="rId39"/>
              </w:object>
            </w:r>
          </w:p>
        </w:tc>
      </w:tr>
    </w:tbl>
    <w:p w14:paraId="56E89808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7"/>
          <w:szCs w:val="28"/>
        </w:rPr>
        <w:t>Построить траектории спуска по данным, полученным в ре</w:t>
      </w:r>
      <w:r w:rsidRPr="0047320D">
        <w:rPr>
          <w:rFonts w:cs="Times New Roman"/>
          <w:color w:val="000000"/>
          <w:spacing w:val="-1"/>
          <w:szCs w:val="28"/>
        </w:rPr>
        <w:t>зультате выполнения п. 2.</w:t>
      </w:r>
    </w:p>
    <w:p w14:paraId="341D4B57" w14:textId="77777777" w:rsidR="00DF7922" w:rsidRPr="0047320D" w:rsidRDefault="00DF7922" w:rsidP="00DF7922">
      <w:pPr>
        <w:numPr>
          <w:ilvl w:val="0"/>
          <w:numId w:val="25"/>
        </w:numPr>
        <w:tabs>
          <w:tab w:val="clear" w:pos="540"/>
          <w:tab w:val="num" w:pos="180"/>
        </w:tabs>
        <w:ind w:left="-720" w:firstLine="540"/>
        <w:jc w:val="both"/>
        <w:rPr>
          <w:rFonts w:cs="Times New Roman"/>
          <w:szCs w:val="28"/>
        </w:rPr>
      </w:pPr>
      <w:r w:rsidRPr="0047320D">
        <w:rPr>
          <w:rFonts w:cs="Times New Roman"/>
          <w:color w:val="000000"/>
          <w:spacing w:val="2"/>
          <w:szCs w:val="28"/>
        </w:rPr>
        <w:t>Провести сравнительный анализ методов.</w:t>
      </w:r>
    </w:p>
    <w:p w14:paraId="54787B9C" w14:textId="77777777" w:rsidR="00057D4A" w:rsidRDefault="00057D4A" w:rsidP="00755FC3">
      <w:pPr>
        <w:pStyle w:val="BodyTextIndent"/>
        <w:tabs>
          <w:tab w:val="left" w:pos="5220"/>
        </w:tabs>
        <w:ind w:left="0"/>
        <w:rPr>
          <w:rFonts w:cs="Times New Roman"/>
          <w:szCs w:val="28"/>
        </w:rPr>
      </w:pPr>
    </w:p>
    <w:p w14:paraId="3C5125BB" w14:textId="10215379" w:rsidR="00755FC3" w:rsidRPr="00755FC3" w:rsidRDefault="00755FC3" w:rsidP="00755FC3">
      <w:pPr>
        <w:pStyle w:val="BodyTextIndent"/>
        <w:tabs>
          <w:tab w:val="left" w:pos="5220"/>
        </w:tabs>
        <w:ind w:left="0"/>
        <w:rPr>
          <w:rFonts w:cs="Times New Roman"/>
          <w:b/>
          <w:szCs w:val="28"/>
        </w:rPr>
      </w:pPr>
      <w:r w:rsidRPr="00755FC3">
        <w:rPr>
          <w:rFonts w:cs="Times New Roman"/>
          <w:b/>
          <w:szCs w:val="28"/>
        </w:rPr>
        <w:t>Отчет</w:t>
      </w:r>
    </w:p>
    <w:p w14:paraId="2D2AFDAB" w14:textId="0B8E7EB1" w:rsidR="00057D4A" w:rsidRDefault="00312932" w:rsidP="00755FC3">
      <w:pPr>
        <w:ind w:left="-720" w:firstLine="540"/>
        <w:rPr>
          <w:szCs w:val="28"/>
        </w:rPr>
      </w:pPr>
      <w:r>
        <w:rPr>
          <w:szCs w:val="28"/>
        </w:rPr>
        <w:lastRenderedPageBreak/>
        <w:t xml:space="preserve">Ниже приведен результат </w:t>
      </w:r>
      <w:r w:rsidR="00755FC3">
        <w:rPr>
          <w:szCs w:val="28"/>
        </w:rPr>
        <w:t>оптимизации с использованием метода наискорейшего спуска, и метода сопряженных градиентов Флетчера – Ривса:</w:t>
      </w:r>
    </w:p>
    <w:p w14:paraId="0373154E" w14:textId="77777777" w:rsidR="00755FC3" w:rsidRDefault="00755FC3" w:rsidP="00755FC3">
      <w:pPr>
        <w:ind w:left="-720" w:firstLine="540"/>
        <w:rPr>
          <w:szCs w:val="28"/>
        </w:rPr>
      </w:pPr>
    </w:p>
    <w:p w14:paraId="35DB2BE4" w14:textId="2CAC53EA" w:rsidR="00755FC3" w:rsidRPr="00755FC3" w:rsidRDefault="00755FC3" w:rsidP="00755FC3">
      <w:pPr>
        <w:ind w:left="-720" w:firstLine="540"/>
        <w:rPr>
          <w:szCs w:val="28"/>
          <w:lang w:val="ru-RU"/>
        </w:rPr>
      </w:pPr>
      <w:r>
        <w:rPr>
          <w:szCs w:val="28"/>
        </w:rPr>
        <w:t xml:space="preserve">Красный график – спуск по методу Ривса, (6 </w:t>
      </w:r>
      <w:r>
        <w:rPr>
          <w:szCs w:val="28"/>
          <w:lang w:val="ru-RU"/>
        </w:rPr>
        <w:t>итераций</w:t>
      </w:r>
      <w:r w:rsidR="008477CA">
        <w:rPr>
          <w:szCs w:val="28"/>
        </w:rPr>
        <w:t xml:space="preserve"> e = 0.1, 11, e = 0.001</w:t>
      </w:r>
      <w:r>
        <w:rPr>
          <w:szCs w:val="28"/>
          <w:lang w:val="ru-RU"/>
        </w:rPr>
        <w:t>)</w:t>
      </w:r>
    </w:p>
    <w:p w14:paraId="40244A0C" w14:textId="5CEFC3C2" w:rsidR="008477CA" w:rsidRDefault="00755FC3" w:rsidP="007511BD">
      <w:pPr>
        <w:ind w:left="-180"/>
        <w:rPr>
          <w:szCs w:val="28"/>
        </w:rPr>
      </w:pPr>
      <w:r>
        <w:rPr>
          <w:szCs w:val="28"/>
          <w:lang w:val="ru-RU"/>
        </w:rPr>
        <w:t>Синий – метод наискорейшего спуска. (15 итераций</w:t>
      </w:r>
      <w:r w:rsidR="008477CA">
        <w:rPr>
          <w:szCs w:val="28"/>
          <w:lang w:val="ru-RU"/>
        </w:rPr>
        <w:t xml:space="preserve"> e = 0.1, 39, e = 0.001</w:t>
      </w:r>
      <w:r>
        <w:rPr>
          <w:szCs w:val="28"/>
          <w:lang w:val="ru-RU"/>
        </w:rPr>
        <w:t>)</w:t>
      </w:r>
      <w:r>
        <w:rPr>
          <w:szCs w:val="28"/>
          <w:lang w:val="ru-RU"/>
        </w:rPr>
        <w:br/>
      </w:r>
      <w:r>
        <w:rPr>
          <w:szCs w:val="28"/>
        </w:rPr>
        <w:t>Как видно из графика</w:t>
      </w:r>
      <w:r w:rsidR="008477CA">
        <w:rPr>
          <w:szCs w:val="28"/>
        </w:rPr>
        <w:t xml:space="preserve"> </w:t>
      </w:r>
      <w:r w:rsidR="008477CA">
        <w:rPr>
          <w:szCs w:val="28"/>
          <w:lang w:val="ru-RU"/>
        </w:rPr>
        <w:t>и результатов</w:t>
      </w:r>
      <w:r>
        <w:rPr>
          <w:szCs w:val="28"/>
        </w:rPr>
        <w:t xml:space="preserve"> – метод Флетчера – Ривса сходится быстрее.</w:t>
      </w:r>
      <w:r w:rsidR="008477CA">
        <w:rPr>
          <w:szCs w:val="28"/>
        </w:rPr>
        <w:t xml:space="preserve"> </w:t>
      </w:r>
    </w:p>
    <w:p w14:paraId="36C3C5F0" w14:textId="4B398FB1" w:rsidR="00057D4A" w:rsidRDefault="00755FC3" w:rsidP="007511BD">
      <w:pPr>
        <w:ind w:left="-180"/>
        <w:rPr>
          <w:b/>
          <w:sz w:val="24"/>
          <w:lang w:val="ru-RU"/>
        </w:rPr>
      </w:pPr>
      <w:r>
        <w:rPr>
          <w:szCs w:val="28"/>
        </w:rPr>
        <w:lastRenderedPageBreak/>
        <w:br/>
      </w:r>
      <w:r>
        <w:rPr>
          <w:b/>
          <w:noProof/>
          <w:sz w:val="24"/>
        </w:rPr>
        <w:drawing>
          <wp:inline distT="0" distB="0" distL="0" distR="0" wp14:anchorId="20462AF9" wp14:editId="23AD7211">
            <wp:extent cx="5548259" cy="4155440"/>
            <wp:effectExtent l="0" t="0" r="0" b="10160"/>
            <wp:docPr id="2" name="Picture 2" descr="fletcher%20vs%20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etcher%20vs%20gra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729" cy="41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3C400A66" wp14:editId="5FA4F495">
            <wp:extent cx="5633045" cy="4218940"/>
            <wp:effectExtent l="0" t="0" r="6350" b="0"/>
            <wp:docPr id="1" name="Picture 1" descr="fletcher%20vs%20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etcher%20vs%20gra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55" cy="42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EEBD" w14:textId="77777777" w:rsidR="008477CA" w:rsidRDefault="008477CA" w:rsidP="007511BD">
      <w:pPr>
        <w:ind w:left="-180"/>
        <w:rPr>
          <w:b/>
          <w:sz w:val="24"/>
          <w:lang w:val="ru-RU"/>
        </w:rPr>
      </w:pPr>
    </w:p>
    <w:p w14:paraId="209EB71B" w14:textId="77777777" w:rsidR="008477CA" w:rsidRDefault="008477CA" w:rsidP="007511BD">
      <w:pPr>
        <w:ind w:left="-180"/>
        <w:rPr>
          <w:b/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860A1" w14:paraId="58EC2F57" w14:textId="77777777" w:rsidTr="005860A1">
        <w:tc>
          <w:tcPr>
            <w:tcW w:w="9627" w:type="dxa"/>
          </w:tcPr>
          <w:p w14:paraId="32ED028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  <w:p w14:paraId="4986CD8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lab23</w:t>
            </w:r>
          </w:p>
          <w:p w14:paraId="5387C81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x2</w:t>
            </w:r>
          </w:p>
          <w:p w14:paraId="1B14644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[x1,x2]</w:t>
            </w:r>
          </w:p>
          <w:p w14:paraId="7858325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 = (x1-x2)^2+((x1+x2-10)/3)^2</w:t>
            </w:r>
          </w:p>
          <w:p w14:paraId="6A90FE9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x0 = [0,1]</w:t>
            </w:r>
          </w:p>
          <w:p w14:paraId="5782BFF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eps = 0.001</w:t>
            </w:r>
          </w:p>
          <w:p w14:paraId="4E0C396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%%Drawing levels of function</w:t>
            </w:r>
          </w:p>
          <w:p w14:paraId="4603253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sx1 = -0.02:eps:5.02;</w:t>
            </w:r>
          </w:p>
          <w:p w14:paraId="01B7B86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sx2 = -0.02:eps:5.02;</w:t>
            </w:r>
          </w:p>
          <w:p w14:paraId="0029FFD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[X1,X2] = meshgrid(sx1,sx2);</w:t>
            </w:r>
          </w:p>
          <w:p w14:paraId="6648AC5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Z = (X1-X2).^2+1/9*(X1+X2-10).^2;</w:t>
            </w:r>
          </w:p>
          <w:p w14:paraId="0D07FF7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contour(X1,X2,Z,50)</w:t>
            </w:r>
          </w:p>
          <w:p w14:paraId="06DFF92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96547B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</w:p>
          <w:p w14:paraId="1D7D4AC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res1 = fastestSlope(f,x,x0,eps)</w:t>
            </w:r>
          </w:p>
          <w:p w14:paraId="6AAB054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plot(res1.p(1,:),res1.p(2,:))</w:t>
            </w:r>
          </w:p>
          <w:p w14:paraId="3DF5F26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F60EDB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res2 = fletcherReaves(f,x,x0,eps)</w:t>
            </w:r>
          </w:p>
          <w:p w14:paraId="648CB4A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plot(res2.p(1,:),res2.p(2,:))</w:t>
            </w:r>
          </w:p>
          <w:p w14:paraId="04FBAB2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off</w:t>
            </w:r>
          </w:p>
          <w:p w14:paraId="45E20FB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disp(res1.i)</w:t>
            </w:r>
          </w:p>
          <w:p w14:paraId="0C81FF2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disp(res2.i)</w:t>
            </w:r>
          </w:p>
          <w:p w14:paraId="722657E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4081A5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05E7E74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2C9F8C6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grd = GradInPoint(f,x,x0)</w:t>
            </w:r>
          </w:p>
          <w:p w14:paraId="7FDABC9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grd = [];</w:t>
            </w:r>
          </w:p>
          <w:p w14:paraId="0582A16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xn = x</w:t>
            </w:r>
          </w:p>
          <w:p w14:paraId="7F7712F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dfxn = diff(f,xn);</w:t>
            </w:r>
          </w:p>
          <w:p w14:paraId="16201F3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grd = [grd,double(subs(dfxn,x,x0))]</w:t>
            </w:r>
          </w:p>
          <w:p w14:paraId="695A80E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00F3A4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733B063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A6A38B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180E519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785D05E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fastestSlope(f,x,xk,eps)</w:t>
            </w:r>
          </w:p>
          <w:p w14:paraId="23B7D53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mag = eps*2;</w:t>
            </w:r>
          </w:p>
          <w:p w14:paraId="5E7B93A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t0</w:t>
            </w:r>
          </w:p>
          <w:p w14:paraId="45DBF3A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resxk = [xk']</w:t>
            </w:r>
          </w:p>
          <w:p w14:paraId="221F889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iter = 0</w:t>
            </w:r>
          </w:p>
          <w:p w14:paraId="2EC8D04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(mag &gt; eps)</w:t>
            </w:r>
          </w:p>
          <w:p w14:paraId="68EB9E3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 = GradInPoint(f,x,xk)</w:t>
            </w:r>
          </w:p>
          <w:p w14:paraId="322297E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af = subs(f,x,(xk - t0*g));</w:t>
            </w:r>
          </w:p>
          <w:p w14:paraId="742B2C0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 = eps;</w:t>
            </w:r>
          </w:p>
          <w:p w14:paraId="3745B71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tval = double(subs(af,t0,eps));</w:t>
            </w:r>
          </w:p>
          <w:p w14:paraId="088E4C4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 = eps:eps:1)</w:t>
            </w:r>
          </w:p>
          <w:p w14:paraId="5610B52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ntval = double(subs(af,t0,nt));</w:t>
            </w:r>
          </w:p>
          <w:p w14:paraId="5A027AF3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(ntval&lt;tval)</w:t>
            </w:r>
          </w:p>
          <w:p w14:paraId="2C3397B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 = nt;</w:t>
            </w:r>
          </w:p>
          <w:p w14:paraId="524F2BD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tval = ntval;</w:t>
            </w:r>
          </w:p>
          <w:p w14:paraId="4252402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8732E7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5C999F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disp(t)</w:t>
            </w:r>
          </w:p>
          <w:p w14:paraId="422373D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xk = xk - t*g</w:t>
            </w:r>
          </w:p>
          <w:p w14:paraId="651ED46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resxk = [resxk,xk']</w:t>
            </w:r>
          </w:p>
          <w:p w14:paraId="6AC7EF4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mag = norm(g);</w:t>
            </w:r>
          </w:p>
          <w:p w14:paraId="1332570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iter = iter + 1;</w:t>
            </w:r>
          </w:p>
          <w:p w14:paraId="0D423750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050A44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struct(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,resxk,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,iter)</w:t>
            </w:r>
          </w:p>
          <w:p w14:paraId="70BACB5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917FED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389801A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lastRenderedPageBreak/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fletcherReaves(f,x,xk,eps)</w:t>
            </w:r>
          </w:p>
          <w:p w14:paraId="3A83459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mag = eps*2;</w:t>
            </w:r>
          </w:p>
          <w:p w14:paraId="5910C1D6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syms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t0</w:t>
            </w:r>
          </w:p>
          <w:p w14:paraId="72E919B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resxk = [xk']    </w:t>
            </w:r>
          </w:p>
          <w:p w14:paraId="738D502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gn = GradInPoint(f,x,xk)</w:t>
            </w:r>
          </w:p>
          <w:p w14:paraId="0F4A03E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iter = 0</w:t>
            </w:r>
          </w:p>
          <w:p w14:paraId="25846CE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(mag &gt; eps)</w:t>
            </w:r>
          </w:p>
          <w:p w14:paraId="6452349A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 = gn;</w:t>
            </w:r>
          </w:p>
          <w:p w14:paraId="40B8E69D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af = subs(f,x,(xk - t0*g));</w:t>
            </w:r>
          </w:p>
          <w:p w14:paraId="1073F9BE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 = eps;</w:t>
            </w:r>
          </w:p>
          <w:p w14:paraId="4C40A64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tval = double(subs(af,t0,eps));</w:t>
            </w:r>
          </w:p>
          <w:p w14:paraId="673874E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 = eps:eps:1)</w:t>
            </w:r>
          </w:p>
          <w:p w14:paraId="7BE9535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ntval = double(subs(af,t0,nt));</w:t>
            </w:r>
          </w:p>
          <w:p w14:paraId="4130701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(ntval&lt;tval)</w:t>
            </w:r>
          </w:p>
          <w:p w14:paraId="7A487FC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 = nt;</w:t>
            </w:r>
          </w:p>
          <w:p w14:paraId="4A5C3284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   tval = ntval;</w:t>
            </w:r>
          </w:p>
          <w:p w14:paraId="4E0AD7C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104E7BB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43A9CC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xk = xk - t*g</w:t>
            </w:r>
          </w:p>
          <w:p w14:paraId="579CEF02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gn = GradInPoint(f,x,xk)</w:t>
            </w:r>
          </w:p>
          <w:p w14:paraId="3A89F77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w = norm(gn)^2/norm(g)^2</w:t>
            </w:r>
          </w:p>
          <w:p w14:paraId="59E784F8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gn = gn + w * g </w:t>
            </w:r>
          </w:p>
          <w:p w14:paraId="21E4F7C9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resxk = [resxk,xk']</w:t>
            </w:r>
          </w:p>
          <w:p w14:paraId="68029DC1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mag = norm(gn);</w:t>
            </w:r>
          </w:p>
          <w:p w14:paraId="476AD6BF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iter = iter + 1;</w:t>
            </w:r>
          </w:p>
          <w:p w14:paraId="68BD2ADC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C22331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070E7B75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struct(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,resxk,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,iter)</w:t>
            </w:r>
          </w:p>
          <w:p w14:paraId="51A2EE47" w14:textId="77777777" w:rsidR="005860A1" w:rsidRDefault="005860A1" w:rsidP="005860A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173F78B" w14:textId="77777777" w:rsidR="005860A1" w:rsidRDefault="005860A1" w:rsidP="002D4FB7">
            <w:pPr>
              <w:pStyle w:val="BodyTextIndent"/>
              <w:ind w:left="0"/>
              <w:jc w:val="both"/>
              <w:rPr>
                <w:b/>
                <w:sz w:val="24"/>
                <w:lang w:val="ru-RU"/>
              </w:rPr>
            </w:pPr>
          </w:p>
        </w:tc>
      </w:tr>
    </w:tbl>
    <w:p w14:paraId="5E5601EE" w14:textId="77777777" w:rsidR="005860A1" w:rsidRPr="000A1C4C" w:rsidRDefault="005860A1" w:rsidP="002D4FB7">
      <w:pPr>
        <w:pStyle w:val="BodyTextIndent"/>
        <w:ind w:left="0"/>
        <w:jc w:val="both"/>
        <w:rPr>
          <w:b/>
          <w:sz w:val="24"/>
          <w:lang w:val="ru-RU"/>
        </w:rPr>
      </w:pPr>
    </w:p>
    <w:sectPr w:rsidR="005860A1" w:rsidRPr="000A1C4C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583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F04"/>
    <w:multiLevelType w:val="hybridMultilevel"/>
    <w:tmpl w:val="C88296DE"/>
    <w:lvl w:ilvl="0" w:tplc="7D5CC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6454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3DBB"/>
    <w:multiLevelType w:val="hybridMultilevel"/>
    <w:tmpl w:val="39F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F54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362F3"/>
    <w:multiLevelType w:val="hybridMultilevel"/>
    <w:tmpl w:val="A078C82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13A2466"/>
    <w:multiLevelType w:val="hybridMultilevel"/>
    <w:tmpl w:val="7A78BE64"/>
    <w:lvl w:ilvl="0" w:tplc="089A3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DD7B2E"/>
    <w:multiLevelType w:val="hybridMultilevel"/>
    <w:tmpl w:val="BD06383E"/>
    <w:lvl w:ilvl="0" w:tplc="A02E7B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81"/>
    <w:multiLevelType w:val="hybridMultilevel"/>
    <w:tmpl w:val="4F7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97547D"/>
    <w:multiLevelType w:val="hybridMultilevel"/>
    <w:tmpl w:val="21A89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D90EE9"/>
    <w:multiLevelType w:val="hybridMultilevel"/>
    <w:tmpl w:val="38521AB2"/>
    <w:lvl w:ilvl="0" w:tplc="0CCC4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A125E"/>
    <w:multiLevelType w:val="hybridMultilevel"/>
    <w:tmpl w:val="4E6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62716F"/>
    <w:multiLevelType w:val="hybridMultilevel"/>
    <w:tmpl w:val="D912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160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B170B"/>
    <w:multiLevelType w:val="hybridMultilevel"/>
    <w:tmpl w:val="691E2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CCB0844"/>
    <w:multiLevelType w:val="hybridMultilevel"/>
    <w:tmpl w:val="42C265C2"/>
    <w:lvl w:ilvl="0" w:tplc="82743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6">
    <w:nsid w:val="7553395A"/>
    <w:multiLevelType w:val="singleLevel"/>
    <w:tmpl w:val="04A0DFA4"/>
    <w:lvl w:ilvl="0">
      <w:start w:val="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7A031481"/>
    <w:multiLevelType w:val="hybridMultilevel"/>
    <w:tmpl w:val="828A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1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8"/>
  </w:num>
  <w:num w:numId="20">
    <w:abstractNumId w:val="16"/>
  </w:num>
  <w:num w:numId="21">
    <w:abstractNumId w:val="15"/>
  </w:num>
  <w:num w:numId="22">
    <w:abstractNumId w:val="36"/>
  </w:num>
  <w:num w:numId="23">
    <w:abstractNumId w:val="14"/>
  </w:num>
  <w:num w:numId="24">
    <w:abstractNumId w:val="30"/>
  </w:num>
  <w:num w:numId="25">
    <w:abstractNumId w:val="5"/>
  </w:num>
  <w:num w:numId="26">
    <w:abstractNumId w:val="4"/>
  </w:num>
  <w:num w:numId="27">
    <w:abstractNumId w:val="32"/>
  </w:num>
  <w:num w:numId="28">
    <w:abstractNumId w:val="6"/>
  </w:num>
  <w:num w:numId="29">
    <w:abstractNumId w:val="19"/>
  </w:num>
  <w:num w:numId="30">
    <w:abstractNumId w:val="1"/>
  </w:num>
  <w:num w:numId="31">
    <w:abstractNumId w:val="37"/>
  </w:num>
  <w:num w:numId="32">
    <w:abstractNumId w:val="27"/>
  </w:num>
  <w:num w:numId="33">
    <w:abstractNumId w:val="0"/>
  </w:num>
  <w:num w:numId="34">
    <w:abstractNumId w:val="24"/>
  </w:num>
  <w:num w:numId="35">
    <w:abstractNumId w:val="2"/>
  </w:num>
  <w:num w:numId="36">
    <w:abstractNumId w:val="10"/>
  </w:num>
  <w:num w:numId="37">
    <w:abstractNumId w:val="3"/>
  </w:num>
  <w:num w:numId="38">
    <w:abstractNumId w:val="1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FB"/>
    <w:rsid w:val="00020B5B"/>
    <w:rsid w:val="00023DA8"/>
    <w:rsid w:val="000322D4"/>
    <w:rsid w:val="0005754A"/>
    <w:rsid w:val="00057D4A"/>
    <w:rsid w:val="00067A48"/>
    <w:rsid w:val="00090508"/>
    <w:rsid w:val="000A1C4C"/>
    <w:rsid w:val="000A5E35"/>
    <w:rsid w:val="000D4FBE"/>
    <w:rsid w:val="000D5A53"/>
    <w:rsid w:val="00100321"/>
    <w:rsid w:val="00106414"/>
    <w:rsid w:val="0011225E"/>
    <w:rsid w:val="00117618"/>
    <w:rsid w:val="00120673"/>
    <w:rsid w:val="00121097"/>
    <w:rsid w:val="001308A6"/>
    <w:rsid w:val="00134222"/>
    <w:rsid w:val="0014124C"/>
    <w:rsid w:val="001570A8"/>
    <w:rsid w:val="001774D3"/>
    <w:rsid w:val="001A6804"/>
    <w:rsid w:val="001B7CE4"/>
    <w:rsid w:val="001D5DF1"/>
    <w:rsid w:val="001E148D"/>
    <w:rsid w:val="002044D0"/>
    <w:rsid w:val="0021259C"/>
    <w:rsid w:val="00221139"/>
    <w:rsid w:val="0022592C"/>
    <w:rsid w:val="00234D86"/>
    <w:rsid w:val="002434F3"/>
    <w:rsid w:val="00245FFD"/>
    <w:rsid w:val="00246A20"/>
    <w:rsid w:val="002470C2"/>
    <w:rsid w:val="002829B1"/>
    <w:rsid w:val="002957C6"/>
    <w:rsid w:val="00295A21"/>
    <w:rsid w:val="002D0A76"/>
    <w:rsid w:val="002D4FB7"/>
    <w:rsid w:val="002D522E"/>
    <w:rsid w:val="002D6C41"/>
    <w:rsid w:val="002E00AC"/>
    <w:rsid w:val="002E0BD7"/>
    <w:rsid w:val="002F14B4"/>
    <w:rsid w:val="002F6C81"/>
    <w:rsid w:val="00312932"/>
    <w:rsid w:val="00336F36"/>
    <w:rsid w:val="003450B8"/>
    <w:rsid w:val="00350650"/>
    <w:rsid w:val="00362309"/>
    <w:rsid w:val="00370A5B"/>
    <w:rsid w:val="003A2CCA"/>
    <w:rsid w:val="003B131F"/>
    <w:rsid w:val="003C1E81"/>
    <w:rsid w:val="003D0EA1"/>
    <w:rsid w:val="0040121B"/>
    <w:rsid w:val="004035F5"/>
    <w:rsid w:val="004333E7"/>
    <w:rsid w:val="00437991"/>
    <w:rsid w:val="0047320D"/>
    <w:rsid w:val="0047478D"/>
    <w:rsid w:val="004B2D4B"/>
    <w:rsid w:val="004D5027"/>
    <w:rsid w:val="004D6669"/>
    <w:rsid w:val="004E1AFD"/>
    <w:rsid w:val="00502B23"/>
    <w:rsid w:val="00507875"/>
    <w:rsid w:val="005132E3"/>
    <w:rsid w:val="00551EDB"/>
    <w:rsid w:val="00556AE4"/>
    <w:rsid w:val="00577CE8"/>
    <w:rsid w:val="005860A1"/>
    <w:rsid w:val="005C0FCF"/>
    <w:rsid w:val="005C3680"/>
    <w:rsid w:val="005D458B"/>
    <w:rsid w:val="005E09A6"/>
    <w:rsid w:val="005E09F6"/>
    <w:rsid w:val="005E1A86"/>
    <w:rsid w:val="00603765"/>
    <w:rsid w:val="00614988"/>
    <w:rsid w:val="00624B9A"/>
    <w:rsid w:val="00626BD5"/>
    <w:rsid w:val="00640324"/>
    <w:rsid w:val="0065057F"/>
    <w:rsid w:val="00650997"/>
    <w:rsid w:val="006549C6"/>
    <w:rsid w:val="0066106F"/>
    <w:rsid w:val="006670FB"/>
    <w:rsid w:val="00670367"/>
    <w:rsid w:val="006907A3"/>
    <w:rsid w:val="0069602E"/>
    <w:rsid w:val="006A480B"/>
    <w:rsid w:val="006B3BF1"/>
    <w:rsid w:val="006C1717"/>
    <w:rsid w:val="006E6C31"/>
    <w:rsid w:val="00707E6F"/>
    <w:rsid w:val="00721A0C"/>
    <w:rsid w:val="00724D0E"/>
    <w:rsid w:val="00730571"/>
    <w:rsid w:val="00744C27"/>
    <w:rsid w:val="007477B7"/>
    <w:rsid w:val="007511BD"/>
    <w:rsid w:val="00755FC3"/>
    <w:rsid w:val="00763B6D"/>
    <w:rsid w:val="00782641"/>
    <w:rsid w:val="00786AC7"/>
    <w:rsid w:val="00795F1B"/>
    <w:rsid w:val="007B0AD0"/>
    <w:rsid w:val="007C4E12"/>
    <w:rsid w:val="00801DAA"/>
    <w:rsid w:val="00802344"/>
    <w:rsid w:val="00811A42"/>
    <w:rsid w:val="0082567F"/>
    <w:rsid w:val="00826A04"/>
    <w:rsid w:val="008374F1"/>
    <w:rsid w:val="008477CA"/>
    <w:rsid w:val="008538A6"/>
    <w:rsid w:val="0086203C"/>
    <w:rsid w:val="0087471F"/>
    <w:rsid w:val="008B301C"/>
    <w:rsid w:val="008B4E39"/>
    <w:rsid w:val="008B4F12"/>
    <w:rsid w:val="008C0A16"/>
    <w:rsid w:val="008E1ED8"/>
    <w:rsid w:val="008E71A0"/>
    <w:rsid w:val="009127FA"/>
    <w:rsid w:val="00913B9D"/>
    <w:rsid w:val="009258FA"/>
    <w:rsid w:val="00933EAF"/>
    <w:rsid w:val="0096544E"/>
    <w:rsid w:val="00966D9E"/>
    <w:rsid w:val="009800F5"/>
    <w:rsid w:val="00985F7D"/>
    <w:rsid w:val="00994DF3"/>
    <w:rsid w:val="00995056"/>
    <w:rsid w:val="009B2C10"/>
    <w:rsid w:val="009C278E"/>
    <w:rsid w:val="009C3995"/>
    <w:rsid w:val="009C3FAA"/>
    <w:rsid w:val="009D1252"/>
    <w:rsid w:val="009D582F"/>
    <w:rsid w:val="009E7037"/>
    <w:rsid w:val="009F0A01"/>
    <w:rsid w:val="009F707B"/>
    <w:rsid w:val="00A25E7B"/>
    <w:rsid w:val="00A32991"/>
    <w:rsid w:val="00A36213"/>
    <w:rsid w:val="00A651E4"/>
    <w:rsid w:val="00A83F7E"/>
    <w:rsid w:val="00AA2B10"/>
    <w:rsid w:val="00AB168D"/>
    <w:rsid w:val="00AB4A2C"/>
    <w:rsid w:val="00AC4508"/>
    <w:rsid w:val="00AE1E17"/>
    <w:rsid w:val="00AE3F43"/>
    <w:rsid w:val="00AE44AA"/>
    <w:rsid w:val="00AF4DC4"/>
    <w:rsid w:val="00AF6200"/>
    <w:rsid w:val="00B012D1"/>
    <w:rsid w:val="00B17E75"/>
    <w:rsid w:val="00B23702"/>
    <w:rsid w:val="00B34A18"/>
    <w:rsid w:val="00B4411A"/>
    <w:rsid w:val="00B50F9B"/>
    <w:rsid w:val="00B5585F"/>
    <w:rsid w:val="00B73163"/>
    <w:rsid w:val="00B95496"/>
    <w:rsid w:val="00BA2A3A"/>
    <w:rsid w:val="00BC3DA9"/>
    <w:rsid w:val="00BD3259"/>
    <w:rsid w:val="00BD4CF7"/>
    <w:rsid w:val="00BF0B80"/>
    <w:rsid w:val="00C066A8"/>
    <w:rsid w:val="00C10344"/>
    <w:rsid w:val="00C34D35"/>
    <w:rsid w:val="00C37859"/>
    <w:rsid w:val="00C37D3F"/>
    <w:rsid w:val="00C42B88"/>
    <w:rsid w:val="00C45AC8"/>
    <w:rsid w:val="00C46C6C"/>
    <w:rsid w:val="00C63855"/>
    <w:rsid w:val="00C71D10"/>
    <w:rsid w:val="00C73641"/>
    <w:rsid w:val="00C87D84"/>
    <w:rsid w:val="00CB528F"/>
    <w:rsid w:val="00CF5039"/>
    <w:rsid w:val="00D11189"/>
    <w:rsid w:val="00D16392"/>
    <w:rsid w:val="00D17433"/>
    <w:rsid w:val="00D214AB"/>
    <w:rsid w:val="00D259CF"/>
    <w:rsid w:val="00D36FDD"/>
    <w:rsid w:val="00D3750D"/>
    <w:rsid w:val="00D41913"/>
    <w:rsid w:val="00D551F8"/>
    <w:rsid w:val="00D76FAD"/>
    <w:rsid w:val="00D949A0"/>
    <w:rsid w:val="00DB22C7"/>
    <w:rsid w:val="00DB4224"/>
    <w:rsid w:val="00DC0635"/>
    <w:rsid w:val="00DC0FC2"/>
    <w:rsid w:val="00DC72C7"/>
    <w:rsid w:val="00DD6E2A"/>
    <w:rsid w:val="00DE0114"/>
    <w:rsid w:val="00DF7922"/>
    <w:rsid w:val="00E030FC"/>
    <w:rsid w:val="00E15F0A"/>
    <w:rsid w:val="00E334AD"/>
    <w:rsid w:val="00E34DFC"/>
    <w:rsid w:val="00E35636"/>
    <w:rsid w:val="00E51B40"/>
    <w:rsid w:val="00E61203"/>
    <w:rsid w:val="00E61F05"/>
    <w:rsid w:val="00E730CF"/>
    <w:rsid w:val="00E750F7"/>
    <w:rsid w:val="00E841FE"/>
    <w:rsid w:val="00EB6E68"/>
    <w:rsid w:val="00EC74D8"/>
    <w:rsid w:val="00ED0330"/>
    <w:rsid w:val="00ED2CBE"/>
    <w:rsid w:val="00ED30E8"/>
    <w:rsid w:val="00ED7C6C"/>
    <w:rsid w:val="00EE10F0"/>
    <w:rsid w:val="00EE499A"/>
    <w:rsid w:val="00EE510B"/>
    <w:rsid w:val="00F071FA"/>
    <w:rsid w:val="00F11F93"/>
    <w:rsid w:val="00F236E7"/>
    <w:rsid w:val="00F35BE2"/>
    <w:rsid w:val="00F40239"/>
    <w:rsid w:val="00F43A54"/>
    <w:rsid w:val="00F45594"/>
    <w:rsid w:val="00F47D07"/>
    <w:rsid w:val="00F5066F"/>
    <w:rsid w:val="00F6440A"/>
    <w:rsid w:val="00F73D99"/>
    <w:rsid w:val="00F7761C"/>
    <w:rsid w:val="00F95507"/>
    <w:rsid w:val="00F95873"/>
    <w:rsid w:val="00FB51E4"/>
    <w:rsid w:val="00FC2C30"/>
    <w:rsid w:val="00FD4F9A"/>
    <w:rsid w:val="00FE4E4C"/>
    <w:rsid w:val="00FF1D0D"/>
    <w:rsid w:val="00FF25F3"/>
    <w:rsid w:val="00FF4D32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3D0E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3D0E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4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4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4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PlaceholderText">
    <w:name w:val="Placeholder Text"/>
    <w:basedOn w:val="DefaultParagraphFont"/>
    <w:uiPriority w:val="99"/>
    <w:semiHidden/>
    <w:rsid w:val="008374F1"/>
    <w:rPr>
      <w:color w:val="808080"/>
    </w:rPr>
  </w:style>
  <w:style w:type="character" w:customStyle="1" w:styleId="apple-converted-space">
    <w:name w:val="apple-converted-space"/>
    <w:basedOn w:val="DefaultParagraphFont"/>
    <w:rsid w:val="00AE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5.wmf"/><Relationship Id="rId9" Type="http://schemas.openxmlformats.org/officeDocument/2006/relationships/image" Target="media/image2.wmf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1" Type="http://schemas.openxmlformats.org/officeDocument/2006/relationships/image" Target="media/image3.wmf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oleObject" Target="embeddings/oleObject15.bin"/><Relationship Id="rId38" Type="http://schemas.openxmlformats.org/officeDocument/2006/relationships/oleObject" Target="embeddings/oleObject16.bin"/><Relationship Id="rId39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1" Type="http://schemas.openxmlformats.org/officeDocument/2006/relationships/image" Target="media/image19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8B29F-1BF9-5740-95F3-019FEAF0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749</TotalTime>
  <Pages>21</Pages>
  <Words>2598</Words>
  <Characters>14814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43</cp:revision>
  <dcterms:created xsi:type="dcterms:W3CDTF">2016-05-22T20:45:00Z</dcterms:created>
  <dcterms:modified xsi:type="dcterms:W3CDTF">2016-06-05T19:10:00Z</dcterms:modified>
</cp:coreProperties>
</file>