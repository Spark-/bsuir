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0DA8F" w14:textId="77777777" w:rsidR="00E51B40" w:rsidRPr="0084666D" w:rsidRDefault="00E51B40" w:rsidP="00E51B40">
      <w:pPr>
        <w:ind w:right="-187" w:firstLine="720"/>
        <w:jc w:val="center"/>
        <w:rPr>
          <w:lang w:val="ru-RU"/>
        </w:rPr>
      </w:pPr>
      <w:r w:rsidRPr="0084666D">
        <w:rPr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8FD72E5" w14:textId="77777777" w:rsidR="00E51B40" w:rsidRPr="0084666D" w:rsidRDefault="00E51B40" w:rsidP="00E51B40">
      <w:pPr>
        <w:ind w:right="-187" w:firstLine="720"/>
        <w:jc w:val="center"/>
        <w:rPr>
          <w:lang w:val="ru-RU"/>
        </w:rPr>
      </w:pPr>
      <w:r w:rsidRPr="0084666D">
        <w:rPr>
          <w:color w:val="000000"/>
          <w:szCs w:val="28"/>
          <w:lang w:val="ru-RU"/>
        </w:rPr>
        <w:t>ИНФОРМАТИКИ И РАДИОЭЛЕКТРОНИКИ</w:t>
      </w:r>
    </w:p>
    <w:p w14:paraId="6E2D97F3" w14:textId="77777777" w:rsidR="00E51B40" w:rsidRPr="00434D53" w:rsidRDefault="00E51B40" w:rsidP="00E51B40">
      <w:pPr>
        <w:ind w:right="-187" w:firstLine="720"/>
        <w:jc w:val="center"/>
        <w:rPr>
          <w:lang w:val="ru-RU"/>
        </w:rPr>
      </w:pPr>
      <w:r w:rsidRPr="00434D53">
        <w:rPr>
          <w:color w:val="000000"/>
          <w:szCs w:val="28"/>
          <w:lang w:val="ru-RU"/>
        </w:rPr>
        <w:t xml:space="preserve">Кафедра </w:t>
      </w:r>
      <w:r w:rsidR="00D949A0" w:rsidRPr="00434D53">
        <w:rPr>
          <w:color w:val="000000"/>
          <w:szCs w:val="28"/>
          <w:lang w:val="ru-RU"/>
        </w:rPr>
        <w:t>информатики</w:t>
      </w:r>
    </w:p>
    <w:p w14:paraId="662B4088" w14:textId="77777777" w:rsidR="00E51B40" w:rsidRPr="00434D53" w:rsidRDefault="00E51B40" w:rsidP="00E51B40">
      <w:pPr>
        <w:ind w:right="-187" w:firstLine="720"/>
        <w:jc w:val="center"/>
        <w:rPr>
          <w:lang w:val="ru-RU"/>
        </w:rPr>
      </w:pPr>
    </w:p>
    <w:p w14:paraId="245799F8" w14:textId="77777777" w:rsidR="00E51B40" w:rsidRPr="00434D53" w:rsidRDefault="0084666D" w:rsidP="00E51B40">
      <w:pPr>
        <w:ind w:right="-187" w:firstLine="720"/>
        <w:rPr>
          <w:lang w:val="ru-RU"/>
        </w:rPr>
      </w:pPr>
      <w:r w:rsidRPr="00434D53">
        <w:rPr>
          <w:color w:val="000000"/>
          <w:szCs w:val="28"/>
          <w:lang w:val="ru-RU"/>
        </w:rPr>
        <w:t>Факультет ИН</w:t>
      </w:r>
      <w:r w:rsidR="00E51B40" w:rsidRPr="00434D53">
        <w:rPr>
          <w:color w:val="000000"/>
          <w:szCs w:val="28"/>
          <w:lang w:val="ru-RU"/>
        </w:rPr>
        <w:t>О</w:t>
      </w:r>
    </w:p>
    <w:p w14:paraId="4FBA7C89" w14:textId="77777777" w:rsidR="00E51B40" w:rsidRPr="0084666D" w:rsidRDefault="00E51B40" w:rsidP="00E51B40">
      <w:pPr>
        <w:ind w:right="-187" w:firstLine="720"/>
        <w:rPr>
          <w:lang w:val="ru-RU"/>
        </w:rPr>
      </w:pPr>
      <w:r w:rsidRPr="0084666D">
        <w:rPr>
          <w:color w:val="000000"/>
          <w:szCs w:val="28"/>
          <w:lang w:val="ru-RU"/>
        </w:rPr>
        <w:t xml:space="preserve">Специальность </w:t>
      </w:r>
      <w:proofErr w:type="spellStart"/>
      <w:r w:rsidRPr="0084666D">
        <w:rPr>
          <w:color w:val="000000"/>
          <w:szCs w:val="28"/>
          <w:lang w:val="ru-RU"/>
        </w:rPr>
        <w:t>ИиТП</w:t>
      </w:r>
      <w:proofErr w:type="spellEnd"/>
    </w:p>
    <w:p w14:paraId="40486B83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  <w:r w:rsidRPr="0084666D">
        <w:rPr>
          <w:rFonts w:eastAsia="Times New Roman"/>
          <w:lang w:val="ru-RU"/>
        </w:rPr>
        <w:br/>
      </w:r>
    </w:p>
    <w:p w14:paraId="35514EF7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0B4F336C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787479F7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277800BA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41C0AD1F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17BE5807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7C43CF3E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50728166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53DAF3E8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11CBDA8F" w14:textId="73B74AD0" w:rsidR="00E51B40" w:rsidRPr="0084666D" w:rsidRDefault="00246A20" w:rsidP="00E51B40">
      <w:pPr>
        <w:ind w:right="-185" w:firstLine="720"/>
        <w:jc w:val="center"/>
        <w:rPr>
          <w:lang w:val="ru-RU"/>
        </w:rPr>
      </w:pPr>
      <w:r>
        <w:rPr>
          <w:lang w:val="ru-RU"/>
        </w:rPr>
        <w:t>Контрольная</w:t>
      </w:r>
      <w:r w:rsidR="0005754A" w:rsidRPr="0084666D">
        <w:rPr>
          <w:lang w:val="ru-RU"/>
        </w:rPr>
        <w:t xml:space="preserve"> работа </w:t>
      </w:r>
      <w:r w:rsidR="005132E3" w:rsidRPr="0084666D">
        <w:rPr>
          <w:color w:val="000000"/>
          <w:szCs w:val="28"/>
          <w:lang w:val="ru-RU"/>
        </w:rPr>
        <w:t xml:space="preserve">№ </w:t>
      </w:r>
      <w:r w:rsidR="00432F87">
        <w:rPr>
          <w:color w:val="000000"/>
          <w:szCs w:val="28"/>
          <w:lang w:val="ru-RU"/>
        </w:rPr>
        <w:t>2</w:t>
      </w:r>
    </w:p>
    <w:p w14:paraId="548C5A2B" w14:textId="77777777" w:rsidR="00E51B40" w:rsidRPr="0084666D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84666D">
        <w:rPr>
          <w:color w:val="000000"/>
          <w:szCs w:val="28"/>
          <w:lang w:val="ru-RU"/>
        </w:rPr>
        <w:t>по дисциплине «</w:t>
      </w:r>
      <w:r w:rsidR="00434D53">
        <w:rPr>
          <w:color w:val="000000"/>
          <w:szCs w:val="28"/>
          <w:lang w:val="ru-RU"/>
        </w:rPr>
        <w:t>Основы бизнеса и права в информационных технологиях</w:t>
      </w:r>
      <w:r w:rsidRPr="0084666D">
        <w:rPr>
          <w:color w:val="000000"/>
          <w:szCs w:val="28"/>
          <w:lang w:val="ru-RU"/>
        </w:rPr>
        <w:t>»</w:t>
      </w:r>
    </w:p>
    <w:p w14:paraId="276C02A2" w14:textId="77777777" w:rsidR="00E51B40" w:rsidRPr="00467A14" w:rsidRDefault="00E51B40" w:rsidP="00E51B40">
      <w:pPr>
        <w:spacing w:after="240"/>
        <w:rPr>
          <w:rFonts w:eastAsia="Times New Roman"/>
          <w:lang w:val="ru-RU"/>
        </w:rPr>
      </w:pPr>
    </w:p>
    <w:p w14:paraId="75ADC09D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25C336FB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4D20FD0C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0598823D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46C91F93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2CCD13D5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527EAC84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60AD317F" w14:textId="77777777" w:rsidR="00E51B40" w:rsidRPr="0084666D" w:rsidRDefault="00E51B40" w:rsidP="00E51B40">
      <w:pPr>
        <w:ind w:right="-185" w:firstLine="720"/>
        <w:jc w:val="both"/>
        <w:rPr>
          <w:lang w:val="ru-RU"/>
        </w:rPr>
      </w:pPr>
      <w:r w:rsidRPr="0084666D">
        <w:rPr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color w:val="000000"/>
          <w:szCs w:val="28"/>
        </w:rPr>
        <w:t> </w:t>
      </w:r>
    </w:p>
    <w:p w14:paraId="6F50C467" w14:textId="77777777" w:rsidR="00E51B40" w:rsidRPr="00325D3A" w:rsidRDefault="00E51B40" w:rsidP="00E51B40">
      <w:pPr>
        <w:ind w:right="-185" w:firstLine="720"/>
        <w:jc w:val="both"/>
        <w:rPr>
          <w:lang w:val="ru-RU"/>
        </w:rPr>
      </w:pPr>
      <w:r w:rsidRPr="00325D3A">
        <w:rPr>
          <w:color w:val="000000"/>
          <w:szCs w:val="28"/>
          <w:lang w:val="ru-RU"/>
        </w:rPr>
        <w:t xml:space="preserve">группа </w:t>
      </w:r>
      <w:r w:rsidR="00801DAA" w:rsidRPr="00325D3A">
        <w:rPr>
          <w:color w:val="000000"/>
          <w:szCs w:val="28"/>
          <w:lang w:val="ru-RU"/>
        </w:rPr>
        <w:t>393</w:t>
      </w:r>
      <w:r w:rsidR="0005754A" w:rsidRPr="00325D3A">
        <w:rPr>
          <w:color w:val="000000"/>
          <w:szCs w:val="28"/>
          <w:lang w:val="ru-RU"/>
        </w:rPr>
        <w:t>5</w:t>
      </w:r>
      <w:r w:rsidRPr="00325D3A">
        <w:rPr>
          <w:color w:val="000000"/>
          <w:szCs w:val="28"/>
          <w:lang w:val="ru-RU"/>
        </w:rPr>
        <w:t>5</w:t>
      </w:r>
      <w:r w:rsidR="0005754A" w:rsidRPr="00325D3A">
        <w:rPr>
          <w:color w:val="000000"/>
          <w:szCs w:val="28"/>
          <w:lang w:val="ru-RU"/>
        </w:rPr>
        <w:t>1</w:t>
      </w:r>
    </w:p>
    <w:p w14:paraId="088B9982" w14:textId="77777777" w:rsidR="00E51B40" w:rsidRPr="00325D3A" w:rsidRDefault="00E51B40" w:rsidP="00E51B40">
      <w:pPr>
        <w:ind w:right="-185" w:firstLine="720"/>
        <w:jc w:val="both"/>
        <w:rPr>
          <w:lang w:val="ru-RU"/>
        </w:rPr>
      </w:pPr>
      <w:r w:rsidRPr="00325D3A">
        <w:rPr>
          <w:color w:val="000000"/>
          <w:szCs w:val="28"/>
          <w:lang w:val="ru-RU"/>
        </w:rPr>
        <w:t xml:space="preserve">Зачетная книжка № </w:t>
      </w:r>
      <w:r w:rsidR="006C1717" w:rsidRPr="00325D3A">
        <w:rPr>
          <w:color w:val="000000"/>
          <w:szCs w:val="28"/>
          <w:lang w:val="ru-RU"/>
        </w:rPr>
        <w:t>902021</w:t>
      </w:r>
      <w:r w:rsidRPr="00325D3A">
        <w:rPr>
          <w:color w:val="000000"/>
          <w:szCs w:val="28"/>
          <w:lang w:val="ru-RU"/>
        </w:rPr>
        <w:t>-</w:t>
      </w:r>
      <w:r w:rsidR="006C1717" w:rsidRPr="00325D3A">
        <w:rPr>
          <w:color w:val="000000"/>
          <w:szCs w:val="28"/>
          <w:lang w:val="ru-RU"/>
        </w:rPr>
        <w:t>26</w:t>
      </w:r>
    </w:p>
    <w:p w14:paraId="6E8CCDE4" w14:textId="77777777" w:rsidR="00E51B40" w:rsidRPr="00325D3A" w:rsidRDefault="00E51B40" w:rsidP="00E51B40">
      <w:pPr>
        <w:spacing w:after="240"/>
        <w:rPr>
          <w:rFonts w:eastAsia="Times New Roman"/>
          <w:lang w:val="ru-RU"/>
        </w:rPr>
      </w:pPr>
      <w:r w:rsidRPr="00325D3A">
        <w:rPr>
          <w:rFonts w:eastAsia="Times New Roman"/>
          <w:lang w:val="ru-RU"/>
        </w:rPr>
        <w:br/>
      </w:r>
      <w:r w:rsidRPr="00325D3A">
        <w:rPr>
          <w:rFonts w:eastAsia="Times New Roman"/>
          <w:lang w:val="ru-RU"/>
        </w:rPr>
        <w:br/>
      </w:r>
      <w:r w:rsidRPr="00325D3A">
        <w:rPr>
          <w:rFonts w:eastAsia="Times New Roman"/>
          <w:lang w:val="ru-RU"/>
        </w:rPr>
        <w:br/>
      </w:r>
    </w:p>
    <w:p w14:paraId="2AC3907A" w14:textId="2B8A0B15" w:rsidR="009243A1" w:rsidRPr="00325D3A" w:rsidRDefault="00E51B40" w:rsidP="009800F5">
      <w:pPr>
        <w:ind w:right="-185" w:firstLine="720"/>
        <w:jc w:val="center"/>
        <w:rPr>
          <w:color w:val="000000"/>
          <w:szCs w:val="28"/>
          <w:lang w:val="ru-RU"/>
        </w:rPr>
      </w:pPr>
      <w:r w:rsidRPr="00325D3A">
        <w:rPr>
          <w:color w:val="000000"/>
          <w:szCs w:val="28"/>
          <w:lang w:val="ru-RU"/>
        </w:rPr>
        <w:t>Минск 201</w:t>
      </w:r>
      <w:r w:rsidR="0084666D" w:rsidRPr="00325D3A">
        <w:rPr>
          <w:color w:val="000000"/>
          <w:szCs w:val="28"/>
          <w:lang w:val="ru-RU"/>
        </w:rPr>
        <w:t>7</w:t>
      </w:r>
    </w:p>
    <w:p w14:paraId="69D7E9B6" w14:textId="77777777" w:rsidR="009243A1" w:rsidRPr="00325D3A" w:rsidRDefault="009243A1">
      <w:pPr>
        <w:rPr>
          <w:color w:val="000000"/>
          <w:szCs w:val="28"/>
          <w:lang w:val="ru-RU"/>
        </w:rPr>
      </w:pPr>
      <w:r w:rsidRPr="00325D3A">
        <w:rPr>
          <w:color w:val="000000"/>
          <w:szCs w:val="28"/>
          <w:lang w:val="ru-RU"/>
        </w:rPr>
        <w:br w:type="page"/>
      </w:r>
    </w:p>
    <w:p w14:paraId="294A8982" w14:textId="61B55D9E" w:rsidR="009243A1" w:rsidRPr="00CB05D5" w:rsidRDefault="00325D3A">
      <w:pPr>
        <w:rPr>
          <w:color w:val="000000"/>
          <w:szCs w:val="28"/>
          <w:lang w:val="ru-RU"/>
        </w:rPr>
      </w:pPr>
      <w:r w:rsidRPr="00325D3A">
        <w:rPr>
          <w:color w:val="000000"/>
          <w:sz w:val="28"/>
          <w:szCs w:val="28"/>
          <w:lang w:val="ru-RU"/>
        </w:rPr>
        <w:lastRenderedPageBreak/>
        <w:t>Задание по контрольной работе № 2 – открываем раздел «Контроль знаний» в ЭРУД. В нем выбирается Раздел 4. «Менеджмент и управление персоналом» и решаются тесты №№ 1-50.</w:t>
      </w:r>
      <w:bookmarkStart w:id="0" w:name="_GoBack"/>
      <w:bookmarkEnd w:id="0"/>
    </w:p>
    <w:p w14:paraId="32B2AEAA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/>
          <w:szCs w:val="28"/>
          <w:lang w:val="ru-RU"/>
        </w:rPr>
        <w:br/>
      </w:r>
      <w:r w:rsidRPr="009243A1">
        <w:rPr>
          <w:color w:val="000000" w:themeColor="text1"/>
          <w:sz w:val="28"/>
          <w:szCs w:val="28"/>
          <w:lang w:val="ru-RU"/>
        </w:rPr>
        <w:t>1. Какие наиболее часто используются подходы к определению менеджмента?</w:t>
      </w:r>
    </w:p>
    <w:p w14:paraId="0BE379F1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а) как вид деятельности;</w:t>
      </w:r>
    </w:p>
    <w:p w14:paraId="30C9BF49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как процесс;</w:t>
      </w:r>
    </w:p>
    <w:p w14:paraId="46BC17DB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как наука и искусство;</w:t>
      </w:r>
    </w:p>
    <w:p w14:paraId="38EBF936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как интеграционный процесс, с помощью которого профессионально подготовленные специалисты формируют организации и управляют ими.</w:t>
      </w:r>
    </w:p>
    <w:p w14:paraId="4FC45F7D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3B901434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2. </w:t>
      </w:r>
      <w:bookmarkStart w:id="1" w:name="OLE_LINK1"/>
      <w:r w:rsidRPr="009243A1">
        <w:rPr>
          <w:color w:val="000000" w:themeColor="text1"/>
          <w:sz w:val="28"/>
          <w:szCs w:val="28"/>
          <w:lang w:val="ru-RU"/>
        </w:rPr>
        <w:t>Установите в порядке очередности последовательность периодизации развития менеджмента (1 – период систематизации; 2 – период древний; 3 – период информационный; 4 – период индустриальный):</w:t>
      </w:r>
    </w:p>
    <w:bookmarkEnd w:id="1"/>
    <w:p w14:paraId="2163E7E8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2, 3, 4, 1;</w:t>
      </w:r>
    </w:p>
    <w:p w14:paraId="10C48108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1, 2, 4, 3;</w:t>
      </w:r>
    </w:p>
    <w:p w14:paraId="5D96C9E6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2, 1, 4, 3;</w:t>
      </w:r>
    </w:p>
    <w:p w14:paraId="7CCC6D05" w14:textId="77777777" w:rsidR="009243A1" w:rsidRPr="009C6B4F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2, 3, 4, 1.</w:t>
      </w:r>
    </w:p>
    <w:p w14:paraId="79DD1639" w14:textId="77777777" w:rsidR="00757F59" w:rsidRPr="009C6B4F" w:rsidRDefault="00757F59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</w:p>
    <w:p w14:paraId="31AA90EE" w14:textId="35A8A549" w:rsidR="00757F59" w:rsidRPr="009243A1" w:rsidRDefault="001B78B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highlight w:val="lightGray"/>
          <w:lang w:val="ru-RU"/>
        </w:rPr>
        <w:t xml:space="preserve">Возможно в задании опечатка, но правильно: </w:t>
      </w:r>
      <w:r w:rsidR="00757F59" w:rsidRPr="009C6B4F">
        <w:rPr>
          <w:color w:val="000000" w:themeColor="text1"/>
          <w:sz w:val="28"/>
          <w:szCs w:val="28"/>
          <w:highlight w:val="lightGray"/>
          <w:lang w:val="ru-RU"/>
        </w:rPr>
        <w:t>2-4-</w:t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t>1-3</w:t>
      </w:r>
    </w:p>
    <w:p w14:paraId="497F4B4E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3378DE28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3. Считаете ли Вы, что систему контроля целесообразно осуществлять в соответствии со следующими принципами?</w:t>
      </w:r>
    </w:p>
    <w:p w14:paraId="3EEF70C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контроль должен быть централизованным;</w:t>
      </w:r>
    </w:p>
    <w:p w14:paraId="02C78B98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система контроля должна иметь четкую стратегическую направленность;</w:t>
      </w:r>
    </w:p>
    <w:p w14:paraId="3C430A41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контроль должен быть своевременным;</w:t>
      </w:r>
    </w:p>
    <w:p w14:paraId="11617446" w14:textId="5176FC70" w:rsidR="005F40E9" w:rsidRPr="009C6B4F" w:rsidRDefault="009243A1" w:rsidP="005F40E9">
      <w:pPr>
        <w:ind w:left="720" w:firstLine="288"/>
        <w:jc w:val="both"/>
        <w:rPr>
          <w:color w:val="000000" w:themeColor="text1"/>
          <w:sz w:val="28"/>
          <w:szCs w:val="28"/>
          <w:highlight w:val="lightGray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контроль должен проводится открыто и гласно.</w:t>
      </w:r>
      <w:r w:rsidR="0058647D" w:rsidRPr="009C6B4F">
        <w:rPr>
          <w:color w:val="000000" w:themeColor="text1"/>
          <w:sz w:val="28"/>
          <w:szCs w:val="28"/>
          <w:lang w:val="ru-RU"/>
        </w:rPr>
        <w:br/>
      </w:r>
      <w:r w:rsidR="0058647D" w:rsidRPr="009C6B4F">
        <w:rPr>
          <w:color w:val="000000" w:themeColor="text1"/>
          <w:sz w:val="28"/>
          <w:szCs w:val="28"/>
          <w:lang w:val="ru-RU"/>
        </w:rPr>
        <w:br/>
      </w:r>
      <w:r w:rsidR="0058647D" w:rsidRPr="009C6B4F">
        <w:rPr>
          <w:color w:val="000000" w:themeColor="text1"/>
          <w:sz w:val="28"/>
          <w:szCs w:val="28"/>
          <w:highlight w:val="lightGray"/>
          <w:lang w:val="ru-RU"/>
        </w:rPr>
        <w:t>а) Необязательно централизованным</w:t>
      </w:r>
      <w:r w:rsidR="005F40E9" w:rsidRPr="009C6B4F">
        <w:rPr>
          <w:color w:val="000000" w:themeColor="text1"/>
          <w:sz w:val="28"/>
          <w:szCs w:val="28"/>
          <w:highlight w:val="lightGray"/>
          <w:lang w:val="ru-RU"/>
        </w:rPr>
        <w:t xml:space="preserve">; </w:t>
      </w:r>
    </w:p>
    <w:p w14:paraId="7193E2F6" w14:textId="79137262" w:rsidR="005F40E9" w:rsidRPr="009243A1" w:rsidRDefault="005F40E9" w:rsidP="005F40E9">
      <w:pPr>
        <w:jc w:val="both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highlight w:val="lightGray"/>
          <w:lang w:val="ru-RU"/>
        </w:rPr>
        <w:tab/>
        <w:t>С остальными пунктами соглашусь</w:t>
      </w:r>
    </w:p>
    <w:p w14:paraId="115A8479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5898E142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4. Сводится ли осуществление этапов процесса управления к следующим типам?</w:t>
      </w:r>
    </w:p>
    <w:p w14:paraId="7C068FDE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линейному типу;</w:t>
      </w:r>
    </w:p>
    <w:p w14:paraId="22CA3142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корректирующему типу;</w:t>
      </w:r>
    </w:p>
    <w:p w14:paraId="41D08353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целевому типу;</w:t>
      </w:r>
    </w:p>
    <w:p w14:paraId="774AD287" w14:textId="77777777" w:rsidR="009243A1" w:rsidRPr="009C6B4F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централизованному типу.</w:t>
      </w:r>
    </w:p>
    <w:p w14:paraId="00B0C6BC" w14:textId="77777777" w:rsidR="009C6B4F" w:rsidRPr="009C6B4F" w:rsidRDefault="009C6B4F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</w:p>
    <w:p w14:paraId="16C334B3" w14:textId="5358D4FF" w:rsidR="009C6B4F" w:rsidRPr="009C6B4F" w:rsidRDefault="009C6B4F" w:rsidP="009C6B4F">
      <w:pPr>
        <w:spacing w:after="100" w:afterAutospacing="1" w:line="252" w:lineRule="atLeast"/>
        <w:rPr>
          <w:color w:val="000000" w:themeColor="text1"/>
          <w:sz w:val="28"/>
          <w:szCs w:val="28"/>
          <w:lang w:val="ru-RU"/>
        </w:rPr>
      </w:pPr>
      <w:r w:rsidRPr="009C6B4F">
        <w:rPr>
          <w:b/>
          <w:bCs/>
          <w:color w:val="000000" w:themeColor="text1"/>
          <w:sz w:val="28"/>
          <w:szCs w:val="28"/>
          <w:highlight w:val="lightGray"/>
          <w:lang w:val="ru-RU"/>
        </w:rPr>
        <w:t>Этапы процесса управления:</w:t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br/>
        <w:t>- постановка целей (Ц),</w:t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br/>
        <w:t>- оценка ситуации (С),</w:t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br/>
        <w:t>- определение проблемы (П),</w:t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br/>
        <w:t>- принятие решения (Р).</w:t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br/>
      </w:r>
      <w:r w:rsidRPr="009C6B4F">
        <w:rPr>
          <w:b/>
          <w:bCs/>
          <w:color w:val="000000" w:themeColor="text1"/>
          <w:sz w:val="28"/>
          <w:szCs w:val="28"/>
          <w:highlight w:val="lightGray"/>
          <w:lang w:val="ru-RU"/>
        </w:rPr>
        <w:t>Типы процессов управления:</w:t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br/>
        <w:t>1. Линейный (Ц – С – П – Р): данный процесс реализуется в отношении несложных целей и ситуаций, которые легко разрешимы.</w:t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br/>
        <w:t>2. Корректируемый: когда возникает необходимость, производят корректировку пройденного этапа.</w:t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br/>
        <w:t>3. Целевой: реализуется в ситуации, когда цель ясна и понятна, и не возникает противоречий при разработке управленческого решения, способствующего ее достижению.</w:t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br/>
        <w:t>4. Ситуационный: реализуется в условиях, когда можно однозначно оценить ситуацию, но возникают сложности при постановке целей. Тогда сначала ставится предварительная цель, которая потом корректируется.</w:t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br/>
        <w:t>5. Разветвленный.</w:t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br/>
        <w:t>6. Программный: на этапе выяснения ситуации и выявлении проблемы разрабатывается программа.</w:t>
      </w:r>
    </w:p>
    <w:p w14:paraId="18C4BBCB" w14:textId="77777777" w:rsidR="009C6B4F" w:rsidRPr="009C6B4F" w:rsidRDefault="009C6B4F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</w:p>
    <w:p w14:paraId="0C7B7AE9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</w:rPr>
        <w:t> </w:t>
      </w:r>
    </w:p>
    <w:p w14:paraId="7826E57A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5. К какому подходу в менеджменте относится следующее выражение: «Развитие системного подхода применительно к процессу управления организации»?</w:t>
      </w:r>
    </w:p>
    <w:p w14:paraId="073E794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системному подходу в управлении;</w:t>
      </w:r>
    </w:p>
    <w:p w14:paraId="02C03BBE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ситуационному подходу в управлении;</w:t>
      </w:r>
    </w:p>
    <w:p w14:paraId="23C0A76A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процессному подходу в управлении;</w:t>
      </w:r>
    </w:p>
    <w:p w14:paraId="30E35A9D" w14:textId="77777777" w:rsidR="009243A1" w:rsidRPr="009C6B4F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количественному подходу в управлении.</w:t>
      </w:r>
    </w:p>
    <w:p w14:paraId="6CBBDA13" w14:textId="77777777" w:rsidR="00E50FE5" w:rsidRPr="009C6B4F" w:rsidRDefault="00E50FE5" w:rsidP="009243A1">
      <w:pPr>
        <w:ind w:left="720" w:firstLine="288"/>
        <w:jc w:val="both"/>
        <w:rPr>
          <w:color w:val="000000" w:themeColor="text1"/>
          <w:sz w:val="28"/>
          <w:szCs w:val="28"/>
        </w:rPr>
      </w:pPr>
    </w:p>
    <w:p w14:paraId="7DAA015C" w14:textId="7E032D5D" w:rsidR="00E50FE5" w:rsidRPr="009243A1" w:rsidRDefault="00E50FE5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highlight w:val="lightGray"/>
          <w:lang w:val="ru-RU"/>
        </w:rPr>
        <w:t>Непонятная формулировка вопроса</w:t>
      </w:r>
    </w:p>
    <w:p w14:paraId="1D17FFFF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3CC48DA3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6. Миссия – это:</w:t>
      </w:r>
    </w:p>
    <w:p w14:paraId="5B7A824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) философия и смысл существования организации;</w:t>
      </w:r>
    </w:p>
    <w:p w14:paraId="05E5A6E2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декларирование принципов работы предприятия;</w:t>
      </w:r>
    </w:p>
    <w:p w14:paraId="563FD696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намерение руководства;</w:t>
      </w:r>
    </w:p>
    <w:p w14:paraId="6A1811F4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формы и методы работы предприятия.</w:t>
      </w:r>
    </w:p>
    <w:p w14:paraId="3875B933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174EA129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 xml:space="preserve">7. Расположите в логической последовательности этапы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целепостановки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 xml:space="preserve"> как базового элемента управления:</w:t>
      </w:r>
    </w:p>
    <w:p w14:paraId="3E896E3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выявление подцелей;</w:t>
      </w:r>
    </w:p>
    <w:p w14:paraId="39574440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выбор одной цели;</w:t>
      </w:r>
    </w:p>
    <w:p w14:paraId="63E20B29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определение перечня принципиально возможных целей;</w:t>
      </w:r>
    </w:p>
    <w:p w14:paraId="71D321C5" w14:textId="77777777" w:rsidR="009243A1" w:rsidRPr="009C6B4F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сужение перечня до более конкретного списка реальных целей.</w:t>
      </w:r>
    </w:p>
    <w:p w14:paraId="62D65DFE" w14:textId="77777777" w:rsidR="00566A85" w:rsidRPr="009C6B4F" w:rsidRDefault="00566A85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</w:p>
    <w:p w14:paraId="54E0C52B" w14:textId="4DF8F20A" w:rsidR="00566A85" w:rsidRPr="009243A1" w:rsidRDefault="00566A85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highlight w:val="lightGray"/>
          <w:lang w:val="ru-RU"/>
        </w:rPr>
        <w:t>В Г Б А</w:t>
      </w:r>
    </w:p>
    <w:p w14:paraId="4BC388C3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276286F8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8. Расположите с точки зрения приоритетности следующие цели:</w:t>
      </w:r>
    </w:p>
    <w:p w14:paraId="09E0A1A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необходимые цели;</w:t>
      </w:r>
    </w:p>
    <w:p w14:paraId="09A72B90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административные цели;</w:t>
      </w:r>
    </w:p>
    <w:p w14:paraId="6D3EF240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возможные цели;</w:t>
      </w:r>
    </w:p>
    <w:p w14:paraId="22E07145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желательные цели.</w:t>
      </w:r>
    </w:p>
    <w:p w14:paraId="3CD2A803" w14:textId="77777777" w:rsidR="00566A85" w:rsidRPr="009C6B4F" w:rsidRDefault="00566A85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14:paraId="78846124" w14:textId="098F8B0E" w:rsidR="00566A85" w:rsidRPr="009C6B4F" w:rsidRDefault="00566A85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highlight w:val="lightGray"/>
          <w:lang w:val="ru-RU"/>
        </w:rPr>
        <w:t>А Г В Б</w:t>
      </w:r>
    </w:p>
    <w:p w14:paraId="17662CD3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45D25C70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9. Назовите наиболее важное требование, предъявляемое к целям и почему?</w:t>
      </w:r>
    </w:p>
    <w:p w14:paraId="323120F6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цели должны быть проверяемыми;</w:t>
      </w:r>
    </w:p>
    <w:p w14:paraId="21CA42E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б) цели должны быть конкретными;</w:t>
      </w:r>
    </w:p>
    <w:p w14:paraId="677560F9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цели должны быть гибкими;</w:t>
      </w:r>
    </w:p>
    <w:p w14:paraId="1D160E1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цели должны быть совместимыми во времени и пространстве.</w:t>
      </w:r>
    </w:p>
    <w:p w14:paraId="722870AF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1477D6F9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10. Первым, самым существенным решением при планировании будет:</w:t>
      </w:r>
    </w:p>
    <w:p w14:paraId="547EC96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адаптация к факторам внешней и внутренней среды организации;</w:t>
      </w:r>
    </w:p>
    <w:p w14:paraId="1F023291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распределение ресурсов;</w:t>
      </w:r>
    </w:p>
    <w:p w14:paraId="325AA198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определение целей и стратегии организации;</w:t>
      </w:r>
    </w:p>
    <w:p w14:paraId="59F6118B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г) определение миссии организации.</w:t>
      </w:r>
    </w:p>
    <w:p w14:paraId="500BECB8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748525E8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11. Назовите наиболее важные факторы, влияющие на выбор стратегии организации:</w:t>
      </w:r>
    </w:p>
    <w:p w14:paraId="330C3808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вид бизнеса и особенности отрасли, в которой работает организация;</w:t>
      </w:r>
    </w:p>
    <w:p w14:paraId="76CE6365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опыт реализации прошлых стратегий;</w:t>
      </w:r>
    </w:p>
    <w:p w14:paraId="66C80762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фактор времени;</w:t>
      </w:r>
    </w:p>
    <w:p w14:paraId="22D037C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уровень риска;</w:t>
      </w:r>
    </w:p>
    <w:p w14:paraId="28F9C7A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д) характер целей.</w:t>
      </w:r>
    </w:p>
    <w:p w14:paraId="116E42FE" w14:textId="77777777" w:rsidR="009243A1" w:rsidRPr="009C6B4F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5828D50C" w14:textId="31822578" w:rsidR="00640C3D" w:rsidRPr="009243A1" w:rsidRDefault="00640C3D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highlight w:val="lightGray"/>
          <w:lang w:val="ru-RU"/>
        </w:rPr>
        <w:t>А Д Г В Б</w:t>
      </w:r>
    </w:p>
    <w:p w14:paraId="4E0CC983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12. Расположите в логической последовательности ряд принципов, которыми целесообразно руководствоваться в процессе выполнения функции организации:</w:t>
      </w:r>
    </w:p>
    <w:p w14:paraId="5B9B8C1E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регламентация функций, подфункций, работ, операций;</w:t>
      </w:r>
    </w:p>
    <w:p w14:paraId="795B3974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установление прав и обязанностей аппарата управления;</w:t>
      </w:r>
    </w:p>
    <w:p w14:paraId="3BB8202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разработка структуры органов управления;</w:t>
      </w:r>
    </w:p>
    <w:p w14:paraId="21B78D75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группировка видов деятельности и человеческих ресурсов в организационные структуры;</w:t>
      </w:r>
    </w:p>
    <w:p w14:paraId="19BA87F0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д) определение рациональных форм разделения труда;</w:t>
      </w:r>
    </w:p>
    <w:p w14:paraId="23FDD223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е) определение видов деятельности по достижению поставленных целей;</w:t>
      </w:r>
    </w:p>
    <w:p w14:paraId="5B735B49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ж) определение миссии, целей и задач организации.</w:t>
      </w:r>
    </w:p>
    <w:p w14:paraId="4B897127" w14:textId="77777777" w:rsidR="00640C3D" w:rsidRPr="009C6B4F" w:rsidRDefault="00640C3D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14:paraId="7381DFCD" w14:textId="701B08AD" w:rsidR="009243A1" w:rsidRPr="009C6B4F" w:rsidRDefault="00640C3D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highlight w:val="lightGray"/>
          <w:lang w:val="ru-RU"/>
        </w:rPr>
        <w:t xml:space="preserve">Ж Е </w:t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t>Д</w:t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t xml:space="preserve"> В Г А Б</w:t>
      </w:r>
      <w:r w:rsidR="009243A1" w:rsidRPr="009243A1">
        <w:rPr>
          <w:color w:val="000000" w:themeColor="text1"/>
          <w:sz w:val="28"/>
          <w:szCs w:val="28"/>
          <w:lang w:val="ru-RU"/>
        </w:rPr>
        <w:t> </w:t>
      </w:r>
    </w:p>
    <w:p w14:paraId="454036F7" w14:textId="77777777" w:rsidR="00640C3D" w:rsidRPr="009243A1" w:rsidRDefault="00640C3D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14:paraId="5873A4F8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13. Расположите в логической последовательности функции менеджмента так, чтобы образовалось понятие «процесс управления»:</w:t>
      </w:r>
    </w:p>
    <w:p w14:paraId="678CB4B4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контроль;</w:t>
      </w:r>
    </w:p>
    <w:p w14:paraId="1BFD4BD6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организация;</w:t>
      </w:r>
    </w:p>
    <w:p w14:paraId="5F53208A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планирование;</w:t>
      </w:r>
    </w:p>
    <w:p w14:paraId="13143922" w14:textId="77777777" w:rsidR="009243A1" w:rsidRPr="009C6B4F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мотивация.</w:t>
      </w:r>
    </w:p>
    <w:p w14:paraId="53D7C8CE" w14:textId="77777777" w:rsidR="00640C3D" w:rsidRPr="009C6B4F" w:rsidRDefault="00640C3D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</w:p>
    <w:p w14:paraId="183F7043" w14:textId="626A474B" w:rsidR="00640C3D" w:rsidRPr="009243A1" w:rsidRDefault="00640C3D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highlight w:val="lightGray"/>
          <w:lang w:val="ru-RU"/>
        </w:rPr>
        <w:t xml:space="preserve">В Б </w:t>
      </w:r>
      <w:r w:rsidR="00566A85" w:rsidRPr="009C6B4F">
        <w:rPr>
          <w:color w:val="000000" w:themeColor="text1"/>
          <w:sz w:val="28"/>
          <w:szCs w:val="28"/>
          <w:highlight w:val="lightGray"/>
          <w:lang w:val="ru-RU"/>
        </w:rPr>
        <w:t xml:space="preserve">(координация) </w:t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t>Г А</w:t>
      </w:r>
    </w:p>
    <w:p w14:paraId="09E08F84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06EE7D58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14. Перечислите элементы, которые включает технология контроля:</w:t>
      </w:r>
    </w:p>
    <w:p w14:paraId="064B49E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концепция контроля;</w:t>
      </w:r>
    </w:p>
    <w:p w14:paraId="115EC77C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нормы контроля;</w:t>
      </w:r>
    </w:p>
    <w:p w14:paraId="7C17AC19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распределение ресурсов;</w:t>
      </w:r>
    </w:p>
    <w:p w14:paraId="333222E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объем и область контроля:</w:t>
      </w:r>
    </w:p>
    <w:p w14:paraId="2572FB60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д) определение рациональных форм разделения труда;</w:t>
      </w:r>
    </w:p>
    <w:p w14:paraId="47224F7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е) цели контроля;</w:t>
      </w:r>
    </w:p>
    <w:p w14:paraId="0A4F6DE9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ж) методы контроля.</w:t>
      </w:r>
    </w:p>
    <w:p w14:paraId="5A6A902E" w14:textId="77777777" w:rsidR="002176AF" w:rsidRPr="009C6B4F" w:rsidRDefault="002176AF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14:paraId="7D5FD738" w14:textId="0B1B3156" w:rsidR="002176AF" w:rsidRPr="009C6B4F" w:rsidRDefault="002176AF" w:rsidP="009243A1">
      <w:pPr>
        <w:ind w:firstLine="720"/>
        <w:jc w:val="both"/>
        <w:rPr>
          <w:color w:val="000000" w:themeColor="text1"/>
          <w:sz w:val="28"/>
          <w:szCs w:val="28"/>
          <w:highlight w:val="lightGray"/>
          <w:lang w:val="ru-RU"/>
        </w:rPr>
      </w:pPr>
      <w:proofErr w:type="gramStart"/>
      <w:r w:rsidRPr="009C6B4F">
        <w:rPr>
          <w:color w:val="000000" w:themeColor="text1"/>
          <w:sz w:val="28"/>
          <w:szCs w:val="28"/>
          <w:highlight w:val="lightGray"/>
          <w:lang w:val="ru-RU"/>
        </w:rPr>
        <w:t>Стандарты(</w:t>
      </w:r>
      <w:proofErr w:type="gramEnd"/>
      <w:r w:rsidRPr="009C6B4F">
        <w:rPr>
          <w:color w:val="000000" w:themeColor="text1"/>
          <w:sz w:val="28"/>
          <w:szCs w:val="28"/>
          <w:highlight w:val="lightGray"/>
          <w:lang w:val="ru-RU"/>
        </w:rPr>
        <w:t>оценочные нормативы)</w:t>
      </w:r>
    </w:p>
    <w:p w14:paraId="7DBB077D" w14:textId="1B694E11" w:rsidR="002176AF" w:rsidRPr="009C6B4F" w:rsidRDefault="002176AF" w:rsidP="009243A1">
      <w:pPr>
        <w:ind w:firstLine="720"/>
        <w:jc w:val="both"/>
        <w:rPr>
          <w:color w:val="000000" w:themeColor="text1"/>
          <w:sz w:val="28"/>
          <w:szCs w:val="28"/>
          <w:highlight w:val="lightGray"/>
          <w:lang w:val="ru-RU"/>
        </w:rPr>
      </w:pPr>
      <w:r w:rsidRPr="009C6B4F">
        <w:rPr>
          <w:color w:val="000000" w:themeColor="text1"/>
          <w:sz w:val="28"/>
          <w:szCs w:val="28"/>
          <w:highlight w:val="lightGray"/>
          <w:lang w:val="ru-RU"/>
        </w:rPr>
        <w:t>Сопоставление результатов со стандартами</w:t>
      </w:r>
    </w:p>
    <w:p w14:paraId="2D406B83" w14:textId="73CE949E" w:rsidR="002176AF" w:rsidRPr="009C6B4F" w:rsidRDefault="002176AF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highlight w:val="lightGray"/>
          <w:lang w:val="ru-RU"/>
        </w:rPr>
        <w:t>Решение, какие действия стоит принимать</w:t>
      </w:r>
    </w:p>
    <w:p w14:paraId="243849C8" w14:textId="77777777" w:rsidR="009243A1" w:rsidRPr="009C6B4F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26CE7BA7" w14:textId="77777777" w:rsidR="002176AF" w:rsidRPr="009243A1" w:rsidRDefault="002176AF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14:paraId="1E7331BC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 xml:space="preserve">15. Выделите общие принципы управления и принципы управления по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А.Файолю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>:</w:t>
      </w:r>
    </w:p>
    <w:p w14:paraId="4447B5F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целесообразность управления;</w:t>
      </w:r>
    </w:p>
    <w:p w14:paraId="0E1D89B3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демократизация управления;</w:t>
      </w:r>
    </w:p>
    <w:p w14:paraId="1E3842E4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принцип сочетания централизации и децентрализации в управлении</w:t>
      </w:r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6F6AD468" w14:textId="59DC1FC6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г) принцип целесообразности;</w:t>
      </w:r>
      <w:r w:rsidR="00E50FE5" w:rsidRPr="009C6B4F">
        <w:rPr>
          <w:color w:val="000000" w:themeColor="text1"/>
          <w:sz w:val="28"/>
          <w:szCs w:val="28"/>
          <w:highlight w:val="lightGray"/>
          <w:lang w:val="ru-RU"/>
        </w:rPr>
        <w:t xml:space="preserve"> (целевой направленности)</w:t>
      </w:r>
    </w:p>
    <w:p w14:paraId="706380BB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д)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принцип оптимальности</w:t>
      </w:r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344E75F4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е) внешнего дополнения;</w:t>
      </w:r>
    </w:p>
    <w:p w14:paraId="410FDA65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ж) обратной связи;</w:t>
      </w:r>
    </w:p>
    <w:p w14:paraId="183A3CD8" w14:textId="4B3D8788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з)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скалярная цель</w:t>
      </w:r>
      <w:r w:rsidRPr="009243A1">
        <w:rPr>
          <w:color w:val="000000" w:themeColor="text1"/>
          <w:sz w:val="28"/>
          <w:szCs w:val="28"/>
          <w:lang w:val="ru-RU"/>
        </w:rPr>
        <w:t>;</w:t>
      </w:r>
      <w:r w:rsidR="0067261E" w:rsidRPr="009C6B4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7261E" w:rsidRPr="009C6B4F">
        <w:rPr>
          <w:color w:val="000000" w:themeColor="text1"/>
          <w:sz w:val="28"/>
          <w:szCs w:val="28"/>
          <w:lang w:val="ru-RU"/>
        </w:rPr>
        <w:t>Файоль</w:t>
      </w:r>
      <w:proofErr w:type="spellEnd"/>
    </w:p>
    <w:p w14:paraId="0D3CF061" w14:textId="1F715EB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и)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единоначалие</w:t>
      </w:r>
      <w:r w:rsidRPr="009243A1">
        <w:rPr>
          <w:color w:val="000000" w:themeColor="text1"/>
          <w:sz w:val="28"/>
          <w:szCs w:val="28"/>
          <w:lang w:val="ru-RU"/>
        </w:rPr>
        <w:t>;</w:t>
      </w:r>
      <w:r w:rsidR="0067261E" w:rsidRPr="009C6B4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7261E" w:rsidRPr="009C6B4F">
        <w:rPr>
          <w:color w:val="000000" w:themeColor="text1"/>
          <w:sz w:val="28"/>
          <w:szCs w:val="28"/>
          <w:lang w:val="ru-RU"/>
        </w:rPr>
        <w:t>Файоль</w:t>
      </w:r>
      <w:proofErr w:type="spellEnd"/>
    </w:p>
    <w:p w14:paraId="75DE7EC5" w14:textId="42F82446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к)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дисциплина</w:t>
      </w:r>
      <w:r w:rsidRPr="009243A1">
        <w:rPr>
          <w:color w:val="000000" w:themeColor="text1"/>
          <w:sz w:val="28"/>
          <w:szCs w:val="28"/>
          <w:lang w:val="ru-RU"/>
        </w:rPr>
        <w:t>;</w:t>
      </w:r>
      <w:r w:rsidR="0067261E" w:rsidRPr="009C6B4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7261E" w:rsidRPr="009C6B4F">
        <w:rPr>
          <w:color w:val="000000" w:themeColor="text1"/>
          <w:sz w:val="28"/>
          <w:szCs w:val="28"/>
          <w:lang w:val="ru-RU"/>
        </w:rPr>
        <w:t>Файоль</w:t>
      </w:r>
      <w:proofErr w:type="spellEnd"/>
    </w:p>
    <w:p w14:paraId="73B23AFB" w14:textId="786427A6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л)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подчиненность личных интересов общим;</w:t>
      </w:r>
      <w:r w:rsidR="0067261E" w:rsidRPr="009C6B4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7261E" w:rsidRPr="009C6B4F">
        <w:rPr>
          <w:color w:val="000000" w:themeColor="text1"/>
          <w:sz w:val="28"/>
          <w:szCs w:val="28"/>
          <w:lang w:val="ru-RU"/>
        </w:rPr>
        <w:t>Файоль</w:t>
      </w:r>
      <w:proofErr w:type="spellEnd"/>
    </w:p>
    <w:p w14:paraId="178DB349" w14:textId="244EB445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м)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порядок</w:t>
      </w:r>
      <w:r w:rsidRPr="009243A1">
        <w:rPr>
          <w:color w:val="000000" w:themeColor="text1"/>
          <w:sz w:val="28"/>
          <w:szCs w:val="28"/>
          <w:lang w:val="ru-RU"/>
        </w:rPr>
        <w:t>;</w:t>
      </w:r>
      <w:r w:rsidR="0067261E" w:rsidRPr="009C6B4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7261E" w:rsidRPr="009C6B4F">
        <w:rPr>
          <w:color w:val="000000" w:themeColor="text1"/>
          <w:sz w:val="28"/>
          <w:szCs w:val="28"/>
          <w:lang w:val="ru-RU"/>
        </w:rPr>
        <w:t>Файоль</w:t>
      </w:r>
      <w:proofErr w:type="spellEnd"/>
    </w:p>
    <w:p w14:paraId="3223B3FD" w14:textId="7AC15BD4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н)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справедливость</w:t>
      </w:r>
      <w:r w:rsidRPr="009243A1">
        <w:rPr>
          <w:color w:val="000000" w:themeColor="text1"/>
          <w:sz w:val="28"/>
          <w:szCs w:val="28"/>
          <w:lang w:val="ru-RU"/>
        </w:rPr>
        <w:t>;</w:t>
      </w:r>
      <w:r w:rsidR="0067261E" w:rsidRPr="009C6B4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7261E" w:rsidRPr="009C6B4F">
        <w:rPr>
          <w:color w:val="000000" w:themeColor="text1"/>
          <w:sz w:val="28"/>
          <w:szCs w:val="28"/>
          <w:lang w:val="ru-RU"/>
        </w:rPr>
        <w:t>Файоль</w:t>
      </w:r>
      <w:proofErr w:type="spellEnd"/>
    </w:p>
    <w:p w14:paraId="1EBCBACB" w14:textId="27EF27A2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о)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корпоративный дух</w:t>
      </w:r>
      <w:r w:rsidRPr="009243A1">
        <w:rPr>
          <w:color w:val="000000" w:themeColor="text1"/>
          <w:sz w:val="28"/>
          <w:szCs w:val="28"/>
          <w:lang w:val="ru-RU"/>
        </w:rPr>
        <w:t>.</w:t>
      </w:r>
      <w:r w:rsidR="0067261E" w:rsidRPr="009C6B4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7261E" w:rsidRPr="009C6B4F">
        <w:rPr>
          <w:color w:val="000000" w:themeColor="text1"/>
          <w:sz w:val="28"/>
          <w:szCs w:val="28"/>
          <w:lang w:val="ru-RU"/>
        </w:rPr>
        <w:t>Файоль</w:t>
      </w:r>
      <w:proofErr w:type="spellEnd"/>
    </w:p>
    <w:p w14:paraId="4956B4F8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1E6962EA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16. Выделите, какой из экономических рычагов экономических методов менеджмента является наиболее важным в условиях рыночной экономики:</w:t>
      </w:r>
    </w:p>
    <w:p w14:paraId="4C047629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планирование;</w:t>
      </w:r>
    </w:p>
    <w:p w14:paraId="6235E3DA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финансирование;</w:t>
      </w:r>
    </w:p>
    <w:p w14:paraId="4872FDA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кредитование;</w:t>
      </w:r>
    </w:p>
    <w:p w14:paraId="7E7AF418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ценообразование;</w:t>
      </w:r>
    </w:p>
    <w:p w14:paraId="4DF32E89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д) экономическое стимулирование;</w:t>
      </w:r>
    </w:p>
    <w:p w14:paraId="054D1451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е)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хозяйственный расчет.</w:t>
      </w:r>
    </w:p>
    <w:p w14:paraId="79111308" w14:textId="73817D27" w:rsidR="009243A1" w:rsidRPr="009243A1" w:rsidRDefault="0067261E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lang w:val="ru-RU"/>
        </w:rPr>
        <w:t xml:space="preserve">Хозрасчет – группа инструментов и рычагов соотнесения результатов и затрат </w:t>
      </w:r>
      <w:r w:rsidR="009243A1" w:rsidRPr="009243A1">
        <w:rPr>
          <w:color w:val="000000" w:themeColor="text1"/>
          <w:sz w:val="28"/>
          <w:szCs w:val="28"/>
          <w:lang w:val="ru-RU"/>
        </w:rPr>
        <w:t> </w:t>
      </w:r>
    </w:p>
    <w:p w14:paraId="1F140F2C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17. В каких формах можно наиболее эффективно реализовать организационно-распорядительные методы в условиях рыночных отношений?</w:t>
      </w:r>
    </w:p>
    <w:p w14:paraId="5F96C8CC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в методах организационного воздействия</w:t>
      </w:r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36A234B1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в методах распорядительного воздействия;</w:t>
      </w:r>
    </w:p>
    <w:p w14:paraId="07CC4A70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в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 xml:space="preserve"> методах дисциплинарного воздействия.</w:t>
      </w:r>
    </w:p>
    <w:p w14:paraId="43505FE3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7D7B5FF4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18. Какие из нижеприведенных социальных методов играют определяющую роль в процессе управления?</w:t>
      </w:r>
    </w:p>
    <w:p w14:paraId="011D0157" w14:textId="7F38787D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методы социального нормирования;</w:t>
      </w:r>
      <w:r w:rsidR="00F6746A" w:rsidRPr="009C6B4F">
        <w:rPr>
          <w:color w:val="000000" w:themeColor="text1"/>
          <w:sz w:val="28"/>
          <w:szCs w:val="28"/>
          <w:lang w:val="ru-RU"/>
        </w:rPr>
        <w:t xml:space="preserve"> (введение норм)</w:t>
      </w:r>
    </w:p>
    <w:p w14:paraId="50C91715" w14:textId="69B81B51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методы социального регулирования;</w:t>
      </w:r>
      <w:r w:rsidR="00F6746A" w:rsidRPr="009C6B4F">
        <w:rPr>
          <w:color w:val="000000" w:themeColor="text1"/>
          <w:sz w:val="28"/>
          <w:szCs w:val="28"/>
          <w:highlight w:val="lightGray"/>
          <w:lang w:val="ru-RU"/>
        </w:rPr>
        <w:t xml:space="preserve"> (выявление интересов групп)</w:t>
      </w:r>
    </w:p>
    <w:p w14:paraId="4D876E79" w14:textId="1835F9AD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методы морального стимулирования;</w:t>
      </w:r>
      <w:r w:rsidR="00F6746A" w:rsidRPr="009C6B4F">
        <w:rPr>
          <w:color w:val="000000" w:themeColor="text1"/>
          <w:sz w:val="28"/>
          <w:szCs w:val="28"/>
          <w:highlight w:val="lightGray"/>
          <w:lang w:val="ru-RU"/>
        </w:rPr>
        <w:t xml:space="preserve"> (поощрение)</w:t>
      </w:r>
    </w:p>
    <w:p w14:paraId="5FA60833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воспитательные методы.</w:t>
      </w:r>
    </w:p>
    <w:p w14:paraId="7F956A1C" w14:textId="15303DD9" w:rsidR="009243A1" w:rsidRPr="009243A1" w:rsidRDefault="009243A1" w:rsidP="00F6746A">
      <w:pPr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  <w:r w:rsidR="00F6746A" w:rsidRPr="009C6B4F">
        <w:rPr>
          <w:color w:val="000000" w:themeColor="text1"/>
          <w:sz w:val="28"/>
          <w:szCs w:val="28"/>
          <w:lang w:val="ru-RU"/>
        </w:rPr>
        <w:br/>
      </w:r>
    </w:p>
    <w:p w14:paraId="2214AF5B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19. Какие из нижеприведенных психологических методов играют более важную роль в регулировании взаимоотношений между людьми путем создания оптимального психологического климата в коллективе?</w:t>
      </w:r>
    </w:p>
    <w:p w14:paraId="0E98013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методы профессионального отбора и обучения;</w:t>
      </w:r>
    </w:p>
    <w:p w14:paraId="78735592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) методы комплектования малых групп и коллективов</w:t>
      </w:r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7BA6C3E3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 xml:space="preserve">в) методы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гуманизации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 xml:space="preserve"> труда;</w:t>
      </w:r>
    </w:p>
    <w:p w14:paraId="47B5D36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методы психологического побуждения.</w:t>
      </w:r>
    </w:p>
    <w:p w14:paraId="257CCF18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4021A509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20. Какие из принципов являются основными в действенной интеграционной системе менеджмента?</w:t>
      </w:r>
    </w:p>
    <w:p w14:paraId="65C51186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единство методов;</w:t>
      </w:r>
    </w:p>
    <w:p w14:paraId="543E37EA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комплексность</w:t>
      </w:r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71F3FDF9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паритетность;</w:t>
      </w:r>
    </w:p>
    <w:p w14:paraId="38631DD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многоаспектность</w:t>
      </w:r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4D7D6A0C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д) принцип автоматизации;</w:t>
      </w:r>
    </w:p>
    <w:p w14:paraId="5F5A2221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е) принцип интеграционного целого.</w:t>
      </w:r>
    </w:p>
    <w:p w14:paraId="1FDC28AD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5C1142C6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21. Какие организационные структуры относятся к бюрократическому типу?</w:t>
      </w:r>
    </w:p>
    <w:p w14:paraId="1D3B7C2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а) линейная;</w:t>
      </w:r>
    </w:p>
    <w:p w14:paraId="0E178073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б) линейно-штабная;</w:t>
      </w:r>
    </w:p>
    <w:p w14:paraId="36A774CC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проектная;</w:t>
      </w:r>
    </w:p>
    <w:p w14:paraId="513898B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матричная;</w:t>
      </w:r>
    </w:p>
    <w:p w14:paraId="03477FD2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д) линейно-функциональная;</w:t>
      </w:r>
    </w:p>
    <w:p w14:paraId="68FF5ED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е) дивизионная;</w:t>
      </w:r>
    </w:p>
    <w:p w14:paraId="27E78B13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ж) программно-целевая;</w:t>
      </w:r>
    </w:p>
    <w:p w14:paraId="78CF1E42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з) инновационная.</w:t>
      </w:r>
    </w:p>
    <w:p w14:paraId="3CC8B952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7B7A55A1" w14:textId="2D4DACCF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 xml:space="preserve">22. Какие из нижеперечисленных тенденций развития организационных структур являются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основными</w:t>
      </w:r>
      <w:r w:rsidR="00577B2D" w:rsidRPr="009C6B4F">
        <w:rPr>
          <w:color w:val="000000" w:themeColor="text1"/>
          <w:sz w:val="28"/>
          <w:szCs w:val="28"/>
          <w:lang w:val="ru-RU"/>
        </w:rPr>
        <w:t>ц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>?</w:t>
      </w:r>
    </w:p>
    <w:p w14:paraId="1F33EF56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совершенствование структур за счет их упрощения;</w:t>
      </w:r>
    </w:p>
    <w:p w14:paraId="267174C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замена структур бюрократического типа адаптивными</w:t>
      </w:r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699AF660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интегрирование (создание) различных форм организационных структур;</w:t>
      </w:r>
    </w:p>
    <w:p w14:paraId="78EA9E28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 xml:space="preserve">г) создание </w:t>
      </w:r>
      <w:proofErr w:type="spellStart"/>
      <w:r w:rsidRPr="009243A1">
        <w:rPr>
          <w:color w:val="000000" w:themeColor="text1"/>
          <w:sz w:val="28"/>
          <w:szCs w:val="28"/>
          <w:highlight w:val="lightGray"/>
          <w:lang w:val="ru-RU"/>
        </w:rPr>
        <w:t>конгламерантной</w:t>
      </w:r>
      <w:proofErr w:type="spellEnd"/>
      <w:r w:rsidRPr="009243A1">
        <w:rPr>
          <w:color w:val="000000" w:themeColor="text1"/>
          <w:sz w:val="28"/>
          <w:szCs w:val="28"/>
          <w:highlight w:val="lightGray"/>
          <w:lang w:val="ru-RU"/>
        </w:rPr>
        <w:t xml:space="preserve"> структуры.</w:t>
      </w:r>
    </w:p>
    <w:p w14:paraId="5BC26A34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4C712887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23. Какие из нижеперечисленных организационных структур могут лучше адаптироваться к изменениям факторов внешней среды?</w:t>
      </w:r>
    </w:p>
    <w:p w14:paraId="2C2CA281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линейно-штабная;</w:t>
      </w:r>
    </w:p>
    <w:p w14:paraId="4762F213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матричная;</w:t>
      </w:r>
    </w:p>
    <w:p w14:paraId="39ED9A1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) программно-целевая</w:t>
      </w:r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6B3E5B38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инновационная</w:t>
      </w:r>
      <w:r w:rsidRPr="009243A1">
        <w:rPr>
          <w:color w:val="000000" w:themeColor="text1"/>
          <w:sz w:val="28"/>
          <w:szCs w:val="28"/>
          <w:lang w:val="ru-RU"/>
        </w:rPr>
        <w:t>.</w:t>
      </w:r>
    </w:p>
    <w:p w14:paraId="523E69E1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3F70C45D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24. Кто разработал концепцию бюрократической структуры управления?</w:t>
      </w:r>
    </w:p>
    <w:p w14:paraId="642A05A4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 xml:space="preserve">а) Ричард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Аркрайт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3B2746F6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Фредерик Тейлор;</w:t>
      </w:r>
    </w:p>
    <w:p w14:paraId="6CDA11CC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в) Макс Вебер;</w:t>
      </w:r>
    </w:p>
    <w:p w14:paraId="04E9B56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Френк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Гилбрет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>.</w:t>
      </w:r>
    </w:p>
    <w:p w14:paraId="14E1C2E2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33FE18FE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25. Выделите из нижеприведенных структуры органического типа:</w:t>
      </w:r>
    </w:p>
    <w:p w14:paraId="3611874A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линейная;</w:t>
      </w:r>
    </w:p>
    <w:p w14:paraId="597FF281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линейно-штабная;</w:t>
      </w:r>
    </w:p>
    <w:p w14:paraId="1C8729CA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проектная</w:t>
      </w:r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085AE594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матричная</w:t>
      </w:r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22262546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д) линейно-функциональная;</w:t>
      </w:r>
    </w:p>
    <w:p w14:paraId="2C70C559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е) дивизионная;</w:t>
      </w:r>
    </w:p>
    <w:p w14:paraId="7D4FB5C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ж)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программно-целевая</w:t>
      </w:r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75FD9A50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з)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инновационная</w:t>
      </w:r>
      <w:r w:rsidRPr="009243A1">
        <w:rPr>
          <w:color w:val="000000" w:themeColor="text1"/>
          <w:sz w:val="28"/>
          <w:szCs w:val="28"/>
          <w:lang w:val="ru-RU"/>
        </w:rPr>
        <w:t>.</w:t>
      </w:r>
    </w:p>
    <w:p w14:paraId="1D15D531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69A08274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26. Выделите параметры, характерные органическому типу структур:</w:t>
      </w:r>
    </w:p>
    <w:p w14:paraId="4DB98B2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четко определенная иерархия;</w:t>
      </w:r>
    </w:p>
    <w:p w14:paraId="621D6B41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четко определенные права и обязанности;</w:t>
      </w:r>
    </w:p>
    <w:p w14:paraId="1DA88D02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в) изменяющаяся система норм и ценностей;</w:t>
      </w:r>
    </w:p>
    <w:p w14:paraId="66364AE2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г) временное закрепление функций за группами;</w:t>
      </w:r>
    </w:p>
    <w:p w14:paraId="4BE3B30B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д) жесткое разделение функций;</w:t>
      </w:r>
    </w:p>
    <w:p w14:paraId="795878E5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е) моноцентрический тип руководства;</w:t>
      </w:r>
    </w:p>
    <w:p w14:paraId="5222E978" w14:textId="297BD136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ж) полицентрический тип руководства;</w:t>
      </w:r>
      <w:r w:rsidR="00923E45" w:rsidRPr="009C6B4F">
        <w:rPr>
          <w:color w:val="000000" w:themeColor="text1"/>
          <w:sz w:val="28"/>
          <w:szCs w:val="28"/>
          <w:highlight w:val="lightGray"/>
          <w:lang w:val="ru-RU"/>
        </w:rPr>
        <w:t xml:space="preserve"> (матричные)</w:t>
      </w:r>
    </w:p>
    <w:p w14:paraId="2063793C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з) </w:t>
      </w:r>
      <w:proofErr w:type="spellStart"/>
      <w:r w:rsidRPr="009243A1">
        <w:rPr>
          <w:color w:val="000000" w:themeColor="text1"/>
          <w:sz w:val="28"/>
          <w:szCs w:val="28"/>
          <w:highlight w:val="lightGray"/>
          <w:lang w:val="ru-RU"/>
        </w:rPr>
        <w:t>гетерархия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>.</w:t>
      </w:r>
    </w:p>
    <w:p w14:paraId="232EC811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54BE02C6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27. Выделите параметры, характерные бюрократическому типу структур:</w:t>
      </w:r>
    </w:p>
    <w:p w14:paraId="187D548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а) четко определенная иерархия;</w:t>
      </w:r>
    </w:p>
    <w:p w14:paraId="1B20766B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б) четко определенные права и обязанности;</w:t>
      </w:r>
    </w:p>
    <w:p w14:paraId="476BA343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изменяющаяся система норм и ценностей;</w:t>
      </w:r>
    </w:p>
    <w:p w14:paraId="07632A9E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временное закрепление функций за группами;</w:t>
      </w:r>
    </w:p>
    <w:p w14:paraId="0266AAB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д) жесткое разделение функций;</w:t>
      </w:r>
    </w:p>
    <w:p w14:paraId="37B10F78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е) моноцентрический тип руководства;</w:t>
      </w:r>
    </w:p>
    <w:p w14:paraId="1EAB3D46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ж) полицентрический тип руководства;</w:t>
      </w:r>
    </w:p>
    <w:p w14:paraId="2A5A6645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з) 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гетерархия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>.</w:t>
      </w:r>
    </w:p>
    <w:p w14:paraId="6912359D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7A9FABFC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28. К какой главной цели сводится система управления персоналом?</w:t>
      </w:r>
    </w:p>
    <w:p w14:paraId="5A95EE96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к обеспечению организации кадрами;</w:t>
      </w:r>
    </w:p>
    <w:p w14:paraId="44EEDD10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к эффективному их использованию;</w:t>
      </w:r>
    </w:p>
    <w:p w14:paraId="1AA39039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к профессиональному развитию;</w:t>
      </w:r>
    </w:p>
    <w:p w14:paraId="0FE09348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к социальному развитию.</w:t>
      </w:r>
    </w:p>
    <w:p w14:paraId="693CCD14" w14:textId="77777777" w:rsidR="00647BEC" w:rsidRPr="009C6B4F" w:rsidRDefault="00647BEC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</w:p>
    <w:p w14:paraId="5C94795E" w14:textId="53854DD1" w:rsidR="00647BEC" w:rsidRPr="009C6B4F" w:rsidRDefault="00647BEC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highlight w:val="lightGray"/>
          <w:lang w:val="ru-RU"/>
        </w:rPr>
        <w:t>Ко всем вышеперечисленным, на самом деле</w:t>
      </w:r>
    </w:p>
    <w:p w14:paraId="357EE9F4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60E20357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29. Планирование потребностей в кадрах является начальной ступенью процесса кадрового планирования и основывается на анализе каких планов?</w:t>
      </w:r>
    </w:p>
    <w:p w14:paraId="59A7084E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материально-технического обеспечения и сбыта;</w:t>
      </w:r>
    </w:p>
    <w:p w14:paraId="77F68128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финансовом, организационном, инвестиционном плане;</w:t>
      </w:r>
    </w:p>
    <w:p w14:paraId="46C5E02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в) на исследуемой информации об имеющихся и запланированных рабочих местах;</w:t>
      </w:r>
    </w:p>
    <w:p w14:paraId="3035257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штатном расписании и плане замещения должностей.</w:t>
      </w:r>
    </w:p>
    <w:p w14:paraId="01EC06C7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56CCB604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30. Что характеризует следующее выражение: «Если работа в организации делится на составляющие части между её членами. То кто-то должен координировать работу группы для того, чтобы она была успешной»?</w:t>
      </w:r>
    </w:p>
    <w:p w14:paraId="066F9A5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функциональное разделение труда</w:t>
      </w:r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0281A34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вертикальное разделение труда;</w:t>
      </w:r>
    </w:p>
    <w:p w14:paraId="426184D4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горизонтальное разделение труда;</w:t>
      </w:r>
    </w:p>
    <w:p w14:paraId="32318F09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необходимость управления.</w:t>
      </w:r>
    </w:p>
    <w:p w14:paraId="32492AD5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3BFCE9B2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31. Какие из нижеприведенных являются основными принципами организации управленческого труда?</w:t>
      </w:r>
    </w:p>
    <w:p w14:paraId="709E33F8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highlight w:val="lightGray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а) комплексность;</w:t>
      </w:r>
    </w:p>
    <w:p w14:paraId="003C96E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highlight w:val="lightGray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б) системность;</w:t>
      </w:r>
    </w:p>
    <w:p w14:paraId="2F76AFE1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highlight w:val="lightGray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в) регламентация;</w:t>
      </w:r>
    </w:p>
    <w:p w14:paraId="774623E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г) специализация;</w:t>
      </w:r>
    </w:p>
    <w:p w14:paraId="58DC42F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д) преемственность;</w:t>
      </w:r>
    </w:p>
    <w:p w14:paraId="1502B74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е) научность;</w:t>
      </w:r>
    </w:p>
    <w:p w14:paraId="243F0B8C" w14:textId="77777777" w:rsidR="009243A1" w:rsidRPr="009C6B4F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ж) ритмичность.</w:t>
      </w:r>
    </w:p>
    <w:p w14:paraId="42A053EA" w14:textId="77777777" w:rsidR="00194E6F" w:rsidRPr="009C6B4F" w:rsidRDefault="00194E6F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</w:p>
    <w:p w14:paraId="1BC00869" w14:textId="4BC72F5D" w:rsidR="00194E6F" w:rsidRPr="009243A1" w:rsidRDefault="00194E6F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highlight w:val="lightGray"/>
          <w:lang w:val="ru-RU"/>
        </w:rPr>
        <w:t>Стабильности, и целенаправленности</w:t>
      </w:r>
    </w:p>
    <w:p w14:paraId="21AAB607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2D15FEEA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32. Расположите этапы общения в логической последовательности, чтобы образовался технологический процесс общения:</w:t>
      </w:r>
    </w:p>
    <w:p w14:paraId="3FE11EB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подготовка к общению;</w:t>
      </w:r>
    </w:p>
    <w:p w14:paraId="3A6425C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определение цели предстоящей деловой беседы и желаемых результатов;</w:t>
      </w:r>
    </w:p>
    <w:p w14:paraId="2F0B02B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процесс непосредственного общения;</w:t>
      </w:r>
    </w:p>
    <w:p w14:paraId="5473E6C5" w14:textId="77777777" w:rsidR="009243A1" w:rsidRPr="009C6B4F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решение.</w:t>
      </w:r>
    </w:p>
    <w:p w14:paraId="7F82649C" w14:textId="77777777" w:rsidR="00A23525" w:rsidRPr="009C6B4F" w:rsidRDefault="00A23525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</w:p>
    <w:p w14:paraId="485AA3F1" w14:textId="58502459" w:rsidR="00A23525" w:rsidRPr="009243A1" w:rsidRDefault="00A23525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highlight w:val="lightGray"/>
          <w:lang w:val="ru-RU"/>
        </w:rPr>
        <w:t>Б А В Г</w:t>
      </w:r>
    </w:p>
    <w:p w14:paraId="7D68E78F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3C884A8B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33. В общем принято, что любая проблема в ходе телефонного разговора должна быть изложена в течение 3-х минут. Считаете ли Вы, что время в структуре телефонного разговора является оптимальным?</w:t>
      </w:r>
    </w:p>
    <w:p w14:paraId="53A0780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взаимное представление – 40 ± 5 с.;</w:t>
      </w:r>
    </w:p>
    <w:p w14:paraId="4E2AAED1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введение собеседника в курс дела – 20 ± 5 с.;</w:t>
      </w:r>
    </w:p>
    <w:p w14:paraId="568159D2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обсуждение ситуации – 70 ± 5 с.;</w:t>
      </w:r>
    </w:p>
    <w:p w14:paraId="3B5FBB96" w14:textId="77777777" w:rsidR="009243A1" w:rsidRPr="009C6B4F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заключительное слово – 50 ± 5 с.</w:t>
      </w:r>
    </w:p>
    <w:p w14:paraId="5092944E" w14:textId="77777777" w:rsidR="00211474" w:rsidRPr="009C6B4F" w:rsidRDefault="00211474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</w:p>
    <w:p w14:paraId="22505452" w14:textId="2E821782" w:rsidR="00211474" w:rsidRPr="009243A1" w:rsidRDefault="00211474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highlight w:val="lightGray"/>
          <w:lang w:val="ru-RU"/>
        </w:rPr>
        <w:t>Да, вполне, возможно, времени на введение в курс дела нужно больше.</w:t>
      </w:r>
    </w:p>
    <w:p w14:paraId="62AC2B5A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02080EF0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34. Расположите в логической последовательности качества современного руководителя:</w:t>
      </w:r>
    </w:p>
    <w:p w14:paraId="0A31CE9A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руководитель должен быть сильным администратором;</w:t>
      </w:r>
    </w:p>
    <w:p w14:paraId="33CFB361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принимать стратегические решения коллективно;</w:t>
      </w:r>
    </w:p>
    <w:p w14:paraId="42215B02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руководитель должен быть лидером и носителем нового типа хозяйственного мышления;</w:t>
      </w:r>
    </w:p>
    <w:p w14:paraId="14AD30F6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он должен быть руководителем-предпринимателем.</w:t>
      </w:r>
    </w:p>
    <w:p w14:paraId="533C0543" w14:textId="5A4F7905" w:rsidR="009243A1" w:rsidRPr="009243A1" w:rsidRDefault="00211474" w:rsidP="00211474">
      <w:pPr>
        <w:ind w:firstLine="720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lang w:val="ru-RU"/>
        </w:rPr>
        <w:br/>
      </w:r>
      <w:r w:rsidRPr="009C6B4F">
        <w:rPr>
          <w:color w:val="000000" w:themeColor="text1"/>
          <w:sz w:val="28"/>
          <w:szCs w:val="28"/>
          <w:lang w:val="ru-RU"/>
        </w:rPr>
        <w:tab/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t>А В Г Б</w:t>
      </w:r>
      <w:r w:rsidRPr="009C6B4F">
        <w:rPr>
          <w:color w:val="000000" w:themeColor="text1"/>
          <w:sz w:val="28"/>
          <w:szCs w:val="28"/>
          <w:lang w:val="ru-RU"/>
        </w:rPr>
        <w:br/>
      </w:r>
      <w:r w:rsidR="009243A1" w:rsidRPr="009243A1">
        <w:rPr>
          <w:color w:val="000000" w:themeColor="text1"/>
          <w:sz w:val="28"/>
          <w:szCs w:val="28"/>
          <w:lang w:val="ru-RU"/>
        </w:rPr>
        <w:t> </w:t>
      </w:r>
    </w:p>
    <w:p w14:paraId="40A2C883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35. Выделите, какой из приведенных типов менеджеров будет работать наиболее эффективно на предприятии:</w:t>
      </w:r>
    </w:p>
    <w:p w14:paraId="3FF31604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первый тип – менеджер, сочетает заботу о производстве с безразличием к людям;</w:t>
      </w:r>
    </w:p>
    <w:p w14:paraId="6BA07BC8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второй тип – менеджер максимально заботиться о людях и минимально о производстве;</w:t>
      </w:r>
    </w:p>
    <w:p w14:paraId="06B989D1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третий тип – менеджер не ориентируется ни на производственную деятельность, ни на потребность работников;</w:t>
      </w:r>
    </w:p>
    <w:p w14:paraId="16E8C89B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четвертый тип – менеджер проявляет промежуточную заботу о производстве и сочетает с умеренной заботой о людях;</w:t>
      </w:r>
    </w:p>
    <w:p w14:paraId="7B64A631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д) пятый тип – менеджер характеризуется состоянием высокой заботы о производстве и высокой заботы о людях.</w:t>
      </w:r>
    </w:p>
    <w:p w14:paraId="5F48955E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7E9722D1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36. Расположите в порядке предпочтения требования, предъявляемые к современному руководителю:</w:t>
      </w:r>
    </w:p>
    <w:p w14:paraId="071FACCE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иметь хорошее здоровье и физическую выносливость;</w:t>
      </w:r>
    </w:p>
    <w:p w14:paraId="65351E7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способность сплачивать коллектив и снимать стрессовые ситуации;</w:t>
      </w:r>
    </w:p>
    <w:p w14:paraId="41DFC8C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умение делегировать не только власть и ответственность, но и свой авторитет;</w:t>
      </w:r>
    </w:p>
    <w:p w14:paraId="41273212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соблюдать культуру управления;</w:t>
      </w:r>
    </w:p>
    <w:p w14:paraId="17B8AEF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д) обладать деловыми качествами;</w:t>
      </w:r>
    </w:p>
    <w:p w14:paraId="231CE5B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е) обладать результаты личными качествами;</w:t>
      </w:r>
    </w:p>
    <w:p w14:paraId="26A568DC" w14:textId="77777777" w:rsidR="009243A1" w:rsidRPr="009C6B4F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ж) обладать профессиональными качествами.</w:t>
      </w:r>
    </w:p>
    <w:p w14:paraId="4EEAD874" w14:textId="77777777" w:rsidR="00211474" w:rsidRPr="009C6B4F" w:rsidRDefault="00211474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</w:p>
    <w:p w14:paraId="66145B0E" w14:textId="518FA2B2" w:rsidR="007A0862" w:rsidRPr="009C6B4F" w:rsidRDefault="00211474" w:rsidP="00211474">
      <w:pPr>
        <w:ind w:left="720" w:firstLine="288"/>
        <w:rPr>
          <w:color w:val="000000" w:themeColor="text1"/>
          <w:sz w:val="28"/>
          <w:szCs w:val="28"/>
          <w:lang w:val="ru-RU"/>
        </w:rPr>
      </w:pPr>
      <w:proofErr w:type="gramStart"/>
      <w:r w:rsidRPr="009C6B4F">
        <w:rPr>
          <w:color w:val="000000" w:themeColor="text1"/>
          <w:sz w:val="28"/>
          <w:szCs w:val="28"/>
          <w:highlight w:val="lightGray"/>
          <w:lang w:val="ru-RU"/>
        </w:rPr>
        <w:t>В Ж</w:t>
      </w:r>
      <w:proofErr w:type="gramEnd"/>
      <w:r w:rsidRPr="009C6B4F">
        <w:rPr>
          <w:color w:val="000000" w:themeColor="text1"/>
          <w:sz w:val="28"/>
          <w:szCs w:val="28"/>
          <w:highlight w:val="lightGray"/>
          <w:lang w:val="ru-RU"/>
        </w:rPr>
        <w:t xml:space="preserve"> Д Б Г Е А</w:t>
      </w:r>
      <w:r w:rsidR="001B0FD1" w:rsidRPr="009C6B4F">
        <w:rPr>
          <w:color w:val="000000" w:themeColor="text1"/>
          <w:sz w:val="28"/>
          <w:szCs w:val="28"/>
          <w:lang w:val="ru-RU"/>
        </w:rPr>
        <w:br/>
      </w:r>
    </w:p>
    <w:p w14:paraId="35F610FD" w14:textId="77777777" w:rsidR="007A0862" w:rsidRPr="009243A1" w:rsidRDefault="007A0862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</w:p>
    <w:p w14:paraId="32B48F6C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53EEF15C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37. Если представить, что стиль руководства есть совокупность конкретных приемов, методов и действий руководства по отношению к подчиненным, то какой из нижеперечисленных стилей наиболее эффективен в наукоемких организациях:</w:t>
      </w:r>
    </w:p>
    <w:p w14:paraId="10AE2912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авторитарный стиль;</w:t>
      </w:r>
    </w:p>
    <w:p w14:paraId="046A586E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демократический стиль;</w:t>
      </w:r>
    </w:p>
    <w:p w14:paraId="7ECF32F9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в) либеральный стиль.</w:t>
      </w:r>
    </w:p>
    <w:p w14:paraId="6DE37171" w14:textId="28CAA9A9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4983E6F9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38. Укажите формы власти (записывая цифры</w:t>
      </w:r>
      <w:proofErr w:type="gramStart"/>
      <w:r w:rsidRPr="009243A1">
        <w:rPr>
          <w:color w:val="000000" w:themeColor="text1"/>
          <w:sz w:val="28"/>
          <w:szCs w:val="28"/>
          <w:lang w:val="ru-RU"/>
        </w:rPr>
        <w:t>) :</w:t>
      </w:r>
      <w:proofErr w:type="gramEnd"/>
    </w:p>
    <w:p w14:paraId="6440C016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основанная на традициях;</w:t>
      </w:r>
    </w:p>
    <w:p w14:paraId="2315FFD5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б) эталонная власть;</w:t>
      </w:r>
    </w:p>
    <w:p w14:paraId="1E04612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психологическая власть;</w:t>
      </w:r>
    </w:p>
    <w:p w14:paraId="2910CA2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основанная на характере человека;</w:t>
      </w:r>
    </w:p>
    <w:p w14:paraId="0428D720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д) экспертная власть;</w:t>
      </w:r>
    </w:p>
    <w:p w14:paraId="2DD191A3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е) основанная на агрессии;</w:t>
      </w:r>
    </w:p>
    <w:p w14:paraId="5BCCD7BB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ж) основанная на вознаграждении;</w:t>
      </w:r>
    </w:p>
    <w:p w14:paraId="5C7CFFA4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з) основанная на связях;</w:t>
      </w:r>
    </w:p>
    <w:p w14:paraId="42682732" w14:textId="77777777" w:rsidR="009243A1" w:rsidRPr="009C6B4F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и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) основанная на принуждении</w:t>
      </w:r>
      <w:r w:rsidRPr="009243A1">
        <w:rPr>
          <w:color w:val="000000" w:themeColor="text1"/>
          <w:sz w:val="28"/>
          <w:szCs w:val="28"/>
          <w:lang w:val="ru-RU"/>
        </w:rPr>
        <w:t>.</w:t>
      </w:r>
    </w:p>
    <w:p w14:paraId="0C35438F" w14:textId="120F847D" w:rsidR="00EA4C05" w:rsidRPr="009C6B4F" w:rsidRDefault="00EA4C05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lang w:val="ru-RU"/>
        </w:rPr>
        <w:br/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t xml:space="preserve">не хватает в списке законной власти – построенной на вере исполнителя </w:t>
      </w:r>
      <w:proofErr w:type="gramStart"/>
      <w:r w:rsidRPr="009C6B4F">
        <w:rPr>
          <w:color w:val="000000" w:themeColor="text1"/>
          <w:sz w:val="28"/>
          <w:szCs w:val="28"/>
          <w:highlight w:val="lightGray"/>
          <w:lang w:val="ru-RU"/>
        </w:rPr>
        <w:t>в  то</w:t>
      </w:r>
      <w:proofErr w:type="gramEnd"/>
      <w:r w:rsidRPr="009C6B4F">
        <w:rPr>
          <w:color w:val="000000" w:themeColor="text1"/>
          <w:sz w:val="28"/>
          <w:szCs w:val="28"/>
          <w:highlight w:val="lightGray"/>
          <w:lang w:val="ru-RU"/>
        </w:rPr>
        <w:t>, что влияющий имеет право отдавать приказания, а долг исполнителя - подчиняться</w:t>
      </w:r>
    </w:p>
    <w:p w14:paraId="30B4833B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181B2EA6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39. Какой перечень задач точнее характеризует содержание управления персоналом. Выбрать и указать только одну группу задач управления персоналом:</w:t>
      </w:r>
    </w:p>
    <w:p w14:paraId="65D96354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использование собственных человеческих ресурсов, разделение труда, укрепление дисциплины труда;</w:t>
      </w:r>
    </w:p>
    <w:p w14:paraId="5FC4833A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контроль за соблюдением трудового законодательства администрацией предприятия;</w:t>
      </w:r>
    </w:p>
    <w:p w14:paraId="10EB2FA0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планирование и развитие профессиональной карьеры, стимулирование труда, профессиональное обучение;</w:t>
      </w:r>
    </w:p>
    <w:p w14:paraId="298EC1A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г) </w:t>
      </w:r>
      <w:proofErr w:type="spellStart"/>
      <w:r w:rsidRPr="009243A1">
        <w:rPr>
          <w:color w:val="000000" w:themeColor="text1"/>
          <w:sz w:val="28"/>
          <w:szCs w:val="28"/>
          <w:highlight w:val="lightGray"/>
          <w:lang w:val="ru-RU"/>
        </w:rPr>
        <w:t>найм</w:t>
      </w:r>
      <w:proofErr w:type="spellEnd"/>
      <w:r w:rsidRPr="009243A1">
        <w:rPr>
          <w:color w:val="000000" w:themeColor="text1"/>
          <w:sz w:val="28"/>
          <w:szCs w:val="28"/>
          <w:highlight w:val="lightGray"/>
          <w:lang w:val="ru-RU"/>
        </w:rPr>
        <w:t xml:space="preserve"> персонала, организация исполнения работы, оценка, вознаграждение и развитие персонала.</w:t>
      </w:r>
    </w:p>
    <w:p w14:paraId="64A7E3CE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17DB4243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40. Планы по человеческим ресурсам определяют:</w:t>
      </w:r>
    </w:p>
    <w:p w14:paraId="5189B172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политику по набору женщин и национальных меньшинств;</w:t>
      </w:r>
    </w:p>
    <w:p w14:paraId="2A694998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политику по отношению к временным работающим;</w:t>
      </w:r>
    </w:p>
    <w:p w14:paraId="24390444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уровень оплаты;</w:t>
      </w:r>
    </w:p>
    <w:p w14:paraId="3A657973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г) оценку будущих потребностей в кадрах.</w:t>
      </w:r>
    </w:p>
    <w:p w14:paraId="61F0F4F6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73F26671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41. К каким методам управления персоналом Вы отнесете разработку положений, должностных инструкций:</w:t>
      </w:r>
    </w:p>
    <w:p w14:paraId="3550FE8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а) административные;</w:t>
      </w:r>
    </w:p>
    <w:p w14:paraId="7F415615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экономические;</w:t>
      </w:r>
    </w:p>
    <w:p w14:paraId="08906A0E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социально-психологические.</w:t>
      </w:r>
    </w:p>
    <w:p w14:paraId="27414978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0EAC44C8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42. Должностная инструкция на предприятии разрабатывается с целью:</w:t>
      </w:r>
    </w:p>
    <w:p w14:paraId="01D76B60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а) определение определенных квалификационных требований, обязанностей, прав и ответственности персонала предприятия;</w:t>
      </w:r>
    </w:p>
    <w:p w14:paraId="403EF6A0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найма рабочих на предприятие;</w:t>
      </w:r>
    </w:p>
    <w:p w14:paraId="4A882D2C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отбора персонала для занимания определенной должности;</w:t>
      </w:r>
    </w:p>
    <w:p w14:paraId="6539C1AE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согласно действующему законодательству;</w:t>
      </w:r>
    </w:p>
    <w:p w14:paraId="73C82219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д) достижения стратегических целей предприятия.</w:t>
      </w:r>
    </w:p>
    <w:p w14:paraId="5FD11CE1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744DD10E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43. 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Профессиограмма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 xml:space="preserve"> – это:</w:t>
      </w:r>
    </w:p>
    <w:p w14:paraId="685A06D0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перечень прав и обязанностей работников;</w:t>
      </w:r>
    </w:p>
    <w:p w14:paraId="60C435CC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 xml:space="preserve">б) описание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общетрудовых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 xml:space="preserve"> и специальных умений каждого работника на предприятии;</w:t>
      </w:r>
    </w:p>
    <w:p w14:paraId="6250C3F3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 xml:space="preserve">в) это описание особенностей определенной </w:t>
      </w:r>
      <w:proofErr w:type="spellStart"/>
      <w:r w:rsidRPr="009243A1">
        <w:rPr>
          <w:color w:val="000000" w:themeColor="text1"/>
          <w:sz w:val="28"/>
          <w:szCs w:val="28"/>
          <w:highlight w:val="lightGray"/>
          <w:lang w:val="ru-RU"/>
        </w:rPr>
        <w:t>профес¬сии</w:t>
      </w:r>
      <w:proofErr w:type="spellEnd"/>
      <w:r w:rsidRPr="009243A1">
        <w:rPr>
          <w:color w:val="000000" w:themeColor="text1"/>
          <w:sz w:val="28"/>
          <w:szCs w:val="28"/>
          <w:highlight w:val="lightGray"/>
          <w:lang w:val="ru-RU"/>
        </w:rPr>
        <w:t>, раскрывающее содержание профессионального труда, а также требования, предъявляемые к человеку.</w:t>
      </w:r>
    </w:p>
    <w:p w14:paraId="4F7A303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перечень профессий, которыми может овладеть работник в пределах его компетенции;</w:t>
      </w:r>
    </w:p>
    <w:p w14:paraId="1D99BB1A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д) перечень всех профессий.</w:t>
      </w:r>
    </w:p>
    <w:p w14:paraId="2DABA299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2C898C5E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44. Конфликтная ситуация – это:</w:t>
      </w:r>
    </w:p>
    <w:p w14:paraId="33DAC23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а) столкновенье интересов разных людей с агрессивными действиями</w:t>
      </w:r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6A5ACB64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предметы, люди, явления, события, отношения, которые необходимо привести к определенному равновесию для обеспечения комфортного состояния индивидов, которые находятся в поле этой ситуации;</w:t>
      </w:r>
    </w:p>
    <w:p w14:paraId="3839B9BC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состояние переговоров в ходе конфликта;</w:t>
      </w:r>
    </w:p>
    <w:p w14:paraId="1997252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определение стадий конфликта;</w:t>
      </w:r>
    </w:p>
    <w:p w14:paraId="567A454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д) противоречивые позиции сторон по поводу решения каких-либо вопросов.</w:t>
      </w:r>
    </w:p>
    <w:p w14:paraId="3E6FFD57" w14:textId="77777777" w:rsidR="001F25B6" w:rsidRPr="009C6B4F" w:rsidRDefault="001F25B6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lang w:val="ru-RU"/>
        </w:rPr>
        <w:tab/>
      </w:r>
    </w:p>
    <w:p w14:paraId="2BC0A064" w14:textId="44C5BB7A" w:rsidR="009243A1" w:rsidRPr="009243A1" w:rsidRDefault="001F25B6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C6B4F">
        <w:rPr>
          <w:color w:val="000000" w:themeColor="text1"/>
          <w:sz w:val="28"/>
          <w:szCs w:val="28"/>
          <w:lang w:val="ru-RU"/>
        </w:rPr>
        <w:tab/>
      </w:r>
      <w:r w:rsidRPr="009C6B4F">
        <w:rPr>
          <w:color w:val="000000" w:themeColor="text1"/>
          <w:sz w:val="28"/>
          <w:szCs w:val="28"/>
          <w:highlight w:val="lightGray"/>
          <w:lang w:val="ru-RU"/>
        </w:rPr>
        <w:t>В методичке указано, что это – развитие конфликта в конкретный временный период</w:t>
      </w:r>
      <w:r w:rsidR="009243A1" w:rsidRPr="009243A1">
        <w:rPr>
          <w:color w:val="000000" w:themeColor="text1"/>
          <w:sz w:val="28"/>
          <w:szCs w:val="28"/>
          <w:lang w:val="ru-RU"/>
        </w:rPr>
        <w:t> </w:t>
      </w:r>
      <w:r w:rsidRPr="009C6B4F">
        <w:rPr>
          <w:color w:val="000000" w:themeColor="text1"/>
          <w:sz w:val="28"/>
          <w:szCs w:val="28"/>
          <w:lang w:val="ru-RU"/>
        </w:rPr>
        <w:tab/>
      </w:r>
      <w:r w:rsidRPr="009C6B4F">
        <w:rPr>
          <w:color w:val="000000" w:themeColor="text1"/>
          <w:sz w:val="28"/>
          <w:szCs w:val="28"/>
          <w:lang w:val="ru-RU"/>
        </w:rPr>
        <w:br/>
      </w:r>
    </w:p>
    <w:p w14:paraId="17D5EFE0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45. Какая теория мотивации относится к процессуальным теориям?</w:t>
      </w:r>
    </w:p>
    <w:p w14:paraId="05602C29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 xml:space="preserve">а) теория нужд А.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Маслоу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558AD4D2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 xml:space="preserve">б) теория ожидания В. </w:t>
      </w:r>
      <w:proofErr w:type="spellStart"/>
      <w:r w:rsidRPr="009243A1">
        <w:rPr>
          <w:color w:val="000000" w:themeColor="text1"/>
          <w:sz w:val="28"/>
          <w:szCs w:val="28"/>
          <w:highlight w:val="lightGray"/>
          <w:lang w:val="ru-RU"/>
        </w:rPr>
        <w:t>Врума</w:t>
      </w:r>
      <w:proofErr w:type="spellEnd"/>
      <w:r w:rsidRPr="009243A1">
        <w:rPr>
          <w:color w:val="000000" w:themeColor="text1"/>
          <w:sz w:val="28"/>
          <w:szCs w:val="28"/>
          <w:highlight w:val="lightGray"/>
          <w:lang w:val="ru-RU"/>
        </w:rPr>
        <w:t>;</w:t>
      </w:r>
    </w:p>
    <w:p w14:paraId="4A135168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 xml:space="preserve">в) теория приобретенных потребностей Д.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МакКлеланда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6226E9CE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 xml:space="preserve">г) теория существования, связи и роста К.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Альдерфера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09E47AA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 xml:space="preserve">д) теория двух факторов Ф.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Гецберга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>.</w:t>
      </w:r>
    </w:p>
    <w:p w14:paraId="1D42F579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2CCFE665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46. Основным положением какой теории является то, что люди субъективно определяют отношение полученного вознаграждения к затраченным усилиям и соотносят с вознаграждением других людей?</w:t>
      </w:r>
    </w:p>
    <w:p w14:paraId="3EC67673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 xml:space="preserve">а) теории нужд А.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Маслоу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5EBAF7BC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 xml:space="preserve">б) теории ожидания В.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Врума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45BEDEF5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 xml:space="preserve">в) расширенной модели ожидания Портера –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Лоулера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467C39EA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теории приобретенных потребностей Д. Мак-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Кллеланда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26C6A8D7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д) теории равенства С. Адамса.</w:t>
      </w:r>
    </w:p>
    <w:p w14:paraId="2E4809FC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1CB3E623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47. Какое положение относится к теории мотивации Портера-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Лоулера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>:</w:t>
      </w:r>
    </w:p>
    <w:p w14:paraId="3C907B2C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>а) результативный труд ведет к удовлетворению работников;</w:t>
      </w:r>
    </w:p>
    <w:p w14:paraId="0DD21224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человек ответственный;</w:t>
      </w:r>
    </w:p>
    <w:p w14:paraId="4F0EA9AC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поведение людей обусловлено последствиями их деятельности в подобной ситуации в прошлом;</w:t>
      </w:r>
    </w:p>
    <w:p w14:paraId="009006FA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человек стремится делегировать полномочия;</w:t>
      </w:r>
    </w:p>
    <w:p w14:paraId="30684FFB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д) человек удовлетворен лишь экономическим стимулированием.</w:t>
      </w:r>
    </w:p>
    <w:p w14:paraId="2CD11BA4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6D1E1E2E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 xml:space="preserve">48. Какие потребности в теории А.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Маслоу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 xml:space="preserve"> являются </w:t>
      </w:r>
      <w:proofErr w:type="gramStart"/>
      <w:r w:rsidRPr="009243A1">
        <w:rPr>
          <w:color w:val="000000" w:themeColor="text1"/>
          <w:sz w:val="28"/>
          <w:szCs w:val="28"/>
          <w:lang w:val="ru-RU"/>
        </w:rPr>
        <w:t>базовыми(</w:t>
      </w:r>
      <w:proofErr w:type="gramEnd"/>
      <w:r w:rsidRPr="009243A1">
        <w:rPr>
          <w:color w:val="000000" w:themeColor="text1"/>
          <w:sz w:val="28"/>
          <w:szCs w:val="28"/>
          <w:lang w:val="ru-RU"/>
        </w:rPr>
        <w:t>находящиеся на нижнем уровне иерархии потребностей)?</w:t>
      </w:r>
    </w:p>
    <w:p w14:paraId="3778CABA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физиологические</w:t>
      </w:r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3006151E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защищенности и безопасности;</w:t>
      </w:r>
    </w:p>
    <w:p w14:paraId="7464E7A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принадлежности и причастности;</w:t>
      </w:r>
    </w:p>
    <w:p w14:paraId="5E18D87F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г) признание и уважение;</w:t>
      </w:r>
    </w:p>
    <w:p w14:paraId="7A367BB1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д) самовыражение.</w:t>
      </w:r>
    </w:p>
    <w:p w14:paraId="1734234C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463AE6F6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 xml:space="preserve">49. Какое положение не относится к теории мотивации Ф.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Герцберга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>:</w:t>
      </w:r>
    </w:p>
    <w:p w14:paraId="5CBB48BA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отсутствие гигиенических факторов ведет к неудовлетворенности трудом;</w:t>
      </w:r>
    </w:p>
    <w:p w14:paraId="17E1EDDA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 xml:space="preserve">б) наличие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мотиваторов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 xml:space="preserve"> может лишь частично и неполно компенсировать отсутствие факторов гигиены;</w:t>
      </w:r>
    </w:p>
    <w:p w14:paraId="516E7559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в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 xml:space="preserve"> обычных условиях наличие гигиенических факторов воспринимается как естественное и не оказывает мотивационного воздействия;</w:t>
      </w:r>
    </w:p>
    <w:p w14:paraId="1598B72B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 xml:space="preserve">г) максимальное позитивное мотивационное воздействие достигается с помощью </w:t>
      </w:r>
      <w:proofErr w:type="spellStart"/>
      <w:r w:rsidRPr="009243A1">
        <w:rPr>
          <w:color w:val="000000" w:themeColor="text1"/>
          <w:sz w:val="28"/>
          <w:szCs w:val="28"/>
          <w:lang w:val="ru-RU"/>
        </w:rPr>
        <w:t>мотиваторов</w:t>
      </w:r>
      <w:proofErr w:type="spellEnd"/>
      <w:r w:rsidRPr="009243A1">
        <w:rPr>
          <w:color w:val="000000" w:themeColor="text1"/>
          <w:sz w:val="28"/>
          <w:szCs w:val="28"/>
          <w:lang w:val="ru-RU"/>
        </w:rPr>
        <w:t xml:space="preserve"> при наличии факторов гигиены;</w:t>
      </w:r>
    </w:p>
    <w:p w14:paraId="1EB7AC50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highlight w:val="lightGray"/>
          <w:lang w:val="ru-RU"/>
        </w:rPr>
        <w:t xml:space="preserve">д) максимальное позитивное мотивационное воздействие достигается с помощью </w:t>
      </w:r>
      <w:proofErr w:type="spellStart"/>
      <w:r w:rsidRPr="009243A1">
        <w:rPr>
          <w:color w:val="000000" w:themeColor="text1"/>
          <w:sz w:val="28"/>
          <w:szCs w:val="28"/>
          <w:highlight w:val="lightGray"/>
          <w:lang w:val="ru-RU"/>
        </w:rPr>
        <w:t>мотиваторов</w:t>
      </w:r>
      <w:proofErr w:type="spellEnd"/>
      <w:r w:rsidRPr="009243A1">
        <w:rPr>
          <w:color w:val="000000" w:themeColor="text1"/>
          <w:sz w:val="28"/>
          <w:szCs w:val="28"/>
          <w:highlight w:val="lightGray"/>
          <w:lang w:val="ru-RU"/>
        </w:rPr>
        <w:t xml:space="preserve"> при отсутствии факторов гигиены;</w:t>
      </w:r>
    </w:p>
    <w:p w14:paraId="075A3BAD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 </w:t>
      </w:r>
    </w:p>
    <w:p w14:paraId="2BB021AF" w14:textId="77777777" w:rsidR="009243A1" w:rsidRPr="009243A1" w:rsidRDefault="009243A1" w:rsidP="009243A1"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50. Осознанное побуждение личности к определенному действию – это:</w:t>
      </w:r>
    </w:p>
    <w:p w14:paraId="1F08F524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а) </w:t>
      </w:r>
      <w:r w:rsidRPr="009243A1">
        <w:rPr>
          <w:color w:val="000000" w:themeColor="text1"/>
          <w:sz w:val="28"/>
          <w:szCs w:val="28"/>
          <w:highlight w:val="lightGray"/>
          <w:lang w:val="ru-RU"/>
        </w:rPr>
        <w:t>мотив</w:t>
      </w:r>
      <w:r w:rsidRPr="009243A1">
        <w:rPr>
          <w:color w:val="000000" w:themeColor="text1"/>
          <w:sz w:val="28"/>
          <w:szCs w:val="28"/>
          <w:lang w:val="ru-RU"/>
        </w:rPr>
        <w:t>;</w:t>
      </w:r>
    </w:p>
    <w:p w14:paraId="35B13341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б) потребности;</w:t>
      </w:r>
    </w:p>
    <w:p w14:paraId="6A0821E6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  <w:lang w:val="ru-RU"/>
        </w:rPr>
      </w:pPr>
      <w:r w:rsidRPr="009243A1">
        <w:rPr>
          <w:color w:val="000000" w:themeColor="text1"/>
          <w:sz w:val="28"/>
          <w:szCs w:val="28"/>
          <w:lang w:val="ru-RU"/>
        </w:rPr>
        <w:t>в) притязания;</w:t>
      </w:r>
    </w:p>
    <w:p w14:paraId="550953DD" w14:textId="77777777" w:rsidR="009243A1" w:rsidRPr="009243A1" w:rsidRDefault="009243A1" w:rsidP="009243A1">
      <w:pPr>
        <w:ind w:left="720" w:firstLine="288"/>
        <w:jc w:val="both"/>
        <w:rPr>
          <w:color w:val="000000" w:themeColor="text1"/>
          <w:sz w:val="28"/>
          <w:szCs w:val="28"/>
        </w:rPr>
      </w:pPr>
      <w:r w:rsidRPr="009243A1">
        <w:rPr>
          <w:color w:val="000000" w:themeColor="text1"/>
          <w:sz w:val="28"/>
          <w:szCs w:val="28"/>
          <w:lang w:val="ru-RU"/>
        </w:rPr>
        <w:t>г) ожидания;</w:t>
      </w:r>
    </w:p>
    <w:p w14:paraId="48A15D61" w14:textId="37A1EDD8" w:rsidR="00246A20" w:rsidRPr="009C6B4F" w:rsidRDefault="009243A1" w:rsidP="008173C6">
      <w:pPr>
        <w:ind w:left="720" w:firstLine="288"/>
        <w:jc w:val="both"/>
        <w:rPr>
          <w:color w:val="000000" w:themeColor="text1"/>
          <w:sz w:val="28"/>
          <w:szCs w:val="28"/>
        </w:rPr>
      </w:pPr>
      <w:r w:rsidRPr="009243A1">
        <w:rPr>
          <w:color w:val="000000" w:themeColor="text1"/>
          <w:sz w:val="28"/>
          <w:szCs w:val="28"/>
          <w:lang w:val="ru-RU"/>
        </w:rPr>
        <w:t>д) стимулы.</w:t>
      </w:r>
    </w:p>
    <w:sectPr w:rsidR="00246A20" w:rsidRPr="009C6B4F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7E2A31"/>
    <w:multiLevelType w:val="multilevel"/>
    <w:tmpl w:val="921C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1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7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1"/>
  </w:num>
  <w:num w:numId="20">
    <w:abstractNumId w:val="7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53"/>
    <w:rsid w:val="00023DA8"/>
    <w:rsid w:val="0005754A"/>
    <w:rsid w:val="00090508"/>
    <w:rsid w:val="000D4FBE"/>
    <w:rsid w:val="000E3727"/>
    <w:rsid w:val="00106414"/>
    <w:rsid w:val="0011225E"/>
    <w:rsid w:val="001308A6"/>
    <w:rsid w:val="00134222"/>
    <w:rsid w:val="001570A8"/>
    <w:rsid w:val="00194E6F"/>
    <w:rsid w:val="001B0FD1"/>
    <w:rsid w:val="001B78B1"/>
    <w:rsid w:val="001D5DF1"/>
    <w:rsid w:val="001E148D"/>
    <w:rsid w:val="001F25B6"/>
    <w:rsid w:val="00211474"/>
    <w:rsid w:val="0021259C"/>
    <w:rsid w:val="002176AF"/>
    <w:rsid w:val="00221139"/>
    <w:rsid w:val="002434F3"/>
    <w:rsid w:val="00246A20"/>
    <w:rsid w:val="002E00AC"/>
    <w:rsid w:val="00325568"/>
    <w:rsid w:val="00325D3A"/>
    <w:rsid w:val="00362309"/>
    <w:rsid w:val="003A2CCA"/>
    <w:rsid w:val="003C1E81"/>
    <w:rsid w:val="0040121B"/>
    <w:rsid w:val="004035F5"/>
    <w:rsid w:val="00432F87"/>
    <w:rsid w:val="00434D53"/>
    <w:rsid w:val="00467A14"/>
    <w:rsid w:val="004D5027"/>
    <w:rsid w:val="004D6669"/>
    <w:rsid w:val="004E3F3E"/>
    <w:rsid w:val="00502AFE"/>
    <w:rsid w:val="005132E3"/>
    <w:rsid w:val="00551DCF"/>
    <w:rsid w:val="00551EDB"/>
    <w:rsid w:val="00556AE4"/>
    <w:rsid w:val="00566A85"/>
    <w:rsid w:val="00577B2D"/>
    <w:rsid w:val="0058647D"/>
    <w:rsid w:val="005C476F"/>
    <w:rsid w:val="005D458B"/>
    <w:rsid w:val="005F40E9"/>
    <w:rsid w:val="006167BD"/>
    <w:rsid w:val="00640324"/>
    <w:rsid w:val="00640C3D"/>
    <w:rsid w:val="00647BEC"/>
    <w:rsid w:val="0067261E"/>
    <w:rsid w:val="006907A3"/>
    <w:rsid w:val="006C1717"/>
    <w:rsid w:val="006E6C31"/>
    <w:rsid w:val="00707E6F"/>
    <w:rsid w:val="00721A0C"/>
    <w:rsid w:val="00744C27"/>
    <w:rsid w:val="007477B7"/>
    <w:rsid w:val="00757F59"/>
    <w:rsid w:val="00786AC7"/>
    <w:rsid w:val="007A0862"/>
    <w:rsid w:val="007F2DC3"/>
    <w:rsid w:val="00801DAA"/>
    <w:rsid w:val="008173C6"/>
    <w:rsid w:val="00826A04"/>
    <w:rsid w:val="0084666D"/>
    <w:rsid w:val="008637CA"/>
    <w:rsid w:val="008B4E39"/>
    <w:rsid w:val="009127FA"/>
    <w:rsid w:val="00923E45"/>
    <w:rsid w:val="009243A1"/>
    <w:rsid w:val="00953188"/>
    <w:rsid w:val="009800F5"/>
    <w:rsid w:val="009804FD"/>
    <w:rsid w:val="00985F7D"/>
    <w:rsid w:val="00995056"/>
    <w:rsid w:val="009C6B4F"/>
    <w:rsid w:val="009E7037"/>
    <w:rsid w:val="009F0A01"/>
    <w:rsid w:val="00A23525"/>
    <w:rsid w:val="00A31E75"/>
    <w:rsid w:val="00A4154B"/>
    <w:rsid w:val="00A449F8"/>
    <w:rsid w:val="00AA44D3"/>
    <w:rsid w:val="00AE3F43"/>
    <w:rsid w:val="00AE44AA"/>
    <w:rsid w:val="00AF4DC4"/>
    <w:rsid w:val="00B34A18"/>
    <w:rsid w:val="00B55A48"/>
    <w:rsid w:val="00BC3DA9"/>
    <w:rsid w:val="00C05DF8"/>
    <w:rsid w:val="00C066A8"/>
    <w:rsid w:val="00C36381"/>
    <w:rsid w:val="00C37D3F"/>
    <w:rsid w:val="00C42B88"/>
    <w:rsid w:val="00C45AC8"/>
    <w:rsid w:val="00CB05D5"/>
    <w:rsid w:val="00CD1A15"/>
    <w:rsid w:val="00D11189"/>
    <w:rsid w:val="00D15C31"/>
    <w:rsid w:val="00D17433"/>
    <w:rsid w:val="00D214AB"/>
    <w:rsid w:val="00D551F8"/>
    <w:rsid w:val="00D61AC5"/>
    <w:rsid w:val="00D949A0"/>
    <w:rsid w:val="00DB22C7"/>
    <w:rsid w:val="00DC0635"/>
    <w:rsid w:val="00DD6E2A"/>
    <w:rsid w:val="00DE0114"/>
    <w:rsid w:val="00E34DFC"/>
    <w:rsid w:val="00E35636"/>
    <w:rsid w:val="00E50FE5"/>
    <w:rsid w:val="00E51B40"/>
    <w:rsid w:val="00E730CF"/>
    <w:rsid w:val="00E750F7"/>
    <w:rsid w:val="00E84672"/>
    <w:rsid w:val="00EA4C05"/>
    <w:rsid w:val="00ED0330"/>
    <w:rsid w:val="00EE499A"/>
    <w:rsid w:val="00F071FA"/>
    <w:rsid w:val="00F6746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BE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6B4F"/>
    <w:rPr>
      <w:rFonts w:ascii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sz w:val="28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/>
      <w:bCs/>
      <w:sz w:val="28"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  <w:rPr>
      <w:rFonts w:cstheme="minorBidi"/>
      <w:sz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  <w:rPr>
      <w:rFonts w:cstheme="minorBidi"/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styleId="Strong">
    <w:name w:val="Strong"/>
    <w:basedOn w:val="DefaultParagraphFont"/>
    <w:uiPriority w:val="22"/>
    <w:qFormat/>
    <w:rsid w:val="009C6B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6B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5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5/1/Template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7FD975-4B49-EE43-810D-B09FA8643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Template2017.dotx</Template>
  <TotalTime>71</TotalTime>
  <Pages>13</Pages>
  <Words>2585</Words>
  <Characters>14736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Degtyarev Alexander</dc:creator>
  <cp:keywords/>
  <dc:description/>
  <cp:lastModifiedBy>Degtyarev Alexander</cp:lastModifiedBy>
  <cp:revision>12</cp:revision>
  <dcterms:created xsi:type="dcterms:W3CDTF">2017-12-26T17:49:00Z</dcterms:created>
  <dcterms:modified xsi:type="dcterms:W3CDTF">2017-12-29T16:12:00Z</dcterms:modified>
</cp:coreProperties>
</file>