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0DA8F" w14:textId="77777777" w:rsidR="00E51B40" w:rsidRPr="0084666D" w:rsidRDefault="00E51B40" w:rsidP="00E51B40">
      <w:pPr>
        <w:ind w:right="-187" w:firstLine="720"/>
        <w:jc w:val="center"/>
        <w:rPr>
          <w:lang w:val="ru-RU"/>
        </w:rPr>
      </w:pPr>
      <w:r w:rsidRPr="0084666D">
        <w:rPr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38FD72E5" w14:textId="77777777" w:rsidR="00E51B40" w:rsidRPr="0084666D" w:rsidRDefault="00E51B40" w:rsidP="00E51B40">
      <w:pPr>
        <w:ind w:right="-187" w:firstLine="720"/>
        <w:jc w:val="center"/>
        <w:rPr>
          <w:lang w:val="ru-RU"/>
        </w:rPr>
      </w:pPr>
      <w:r w:rsidRPr="0084666D">
        <w:rPr>
          <w:color w:val="000000"/>
          <w:szCs w:val="28"/>
          <w:lang w:val="ru-RU"/>
        </w:rPr>
        <w:t>ИНФОРМАТИКИ И РАДИОЭЛЕКТРОНИКИ</w:t>
      </w:r>
    </w:p>
    <w:p w14:paraId="6E2D97F3" w14:textId="77777777" w:rsidR="00E51B40" w:rsidRPr="00434D53" w:rsidRDefault="00E51B40" w:rsidP="00E51B40">
      <w:pPr>
        <w:ind w:right="-187" w:firstLine="720"/>
        <w:jc w:val="center"/>
        <w:rPr>
          <w:lang w:val="ru-RU"/>
        </w:rPr>
      </w:pPr>
      <w:r w:rsidRPr="00434D53">
        <w:rPr>
          <w:color w:val="000000"/>
          <w:szCs w:val="28"/>
          <w:lang w:val="ru-RU"/>
        </w:rPr>
        <w:t xml:space="preserve">Кафедра </w:t>
      </w:r>
      <w:r w:rsidR="00D949A0" w:rsidRPr="00434D53">
        <w:rPr>
          <w:color w:val="000000"/>
          <w:szCs w:val="28"/>
          <w:lang w:val="ru-RU"/>
        </w:rPr>
        <w:t>информатики</w:t>
      </w:r>
    </w:p>
    <w:p w14:paraId="662B4088" w14:textId="77777777" w:rsidR="00E51B40" w:rsidRPr="00434D53" w:rsidRDefault="00E51B40" w:rsidP="00E51B40">
      <w:pPr>
        <w:ind w:right="-187" w:firstLine="720"/>
        <w:jc w:val="center"/>
        <w:rPr>
          <w:lang w:val="ru-RU"/>
        </w:rPr>
      </w:pPr>
    </w:p>
    <w:p w14:paraId="245799F8" w14:textId="77777777" w:rsidR="00E51B40" w:rsidRPr="00434D53" w:rsidRDefault="0084666D" w:rsidP="00E51B40">
      <w:pPr>
        <w:ind w:right="-187" w:firstLine="720"/>
        <w:rPr>
          <w:lang w:val="ru-RU"/>
        </w:rPr>
      </w:pPr>
      <w:r w:rsidRPr="00434D53">
        <w:rPr>
          <w:color w:val="000000"/>
          <w:szCs w:val="28"/>
          <w:lang w:val="ru-RU"/>
        </w:rPr>
        <w:t>Факультет ИН</w:t>
      </w:r>
      <w:r w:rsidR="00E51B40" w:rsidRPr="00434D53">
        <w:rPr>
          <w:color w:val="000000"/>
          <w:szCs w:val="28"/>
          <w:lang w:val="ru-RU"/>
        </w:rPr>
        <w:t>О</w:t>
      </w:r>
    </w:p>
    <w:p w14:paraId="4FBA7C89" w14:textId="77777777" w:rsidR="00E51B40" w:rsidRPr="0084666D" w:rsidRDefault="00E51B40" w:rsidP="00E51B40">
      <w:pPr>
        <w:ind w:right="-187" w:firstLine="720"/>
        <w:rPr>
          <w:lang w:val="ru-RU"/>
        </w:rPr>
      </w:pPr>
      <w:r w:rsidRPr="0084666D">
        <w:rPr>
          <w:color w:val="000000"/>
          <w:szCs w:val="28"/>
          <w:lang w:val="ru-RU"/>
        </w:rPr>
        <w:t>Специальность ИиТП</w:t>
      </w:r>
    </w:p>
    <w:p w14:paraId="40486B83" w14:textId="77777777" w:rsidR="00E51B40" w:rsidRPr="0084666D" w:rsidRDefault="00E51B40" w:rsidP="00E51B40">
      <w:pPr>
        <w:spacing w:after="240"/>
        <w:rPr>
          <w:rFonts w:eastAsia="Times New Roman"/>
          <w:lang w:val="ru-RU"/>
        </w:rPr>
      </w:pPr>
      <w:r w:rsidRPr="0084666D">
        <w:rPr>
          <w:rFonts w:eastAsia="Times New Roman"/>
          <w:lang w:val="ru-RU"/>
        </w:rPr>
        <w:br/>
      </w:r>
    </w:p>
    <w:p w14:paraId="35514EF7" w14:textId="77777777" w:rsidR="00E51B40" w:rsidRPr="0084666D" w:rsidRDefault="00E51B40" w:rsidP="00E51B40">
      <w:pPr>
        <w:ind w:right="-185" w:firstLine="720"/>
        <w:jc w:val="center"/>
        <w:rPr>
          <w:color w:val="000000"/>
          <w:szCs w:val="28"/>
          <w:lang w:val="ru-RU"/>
        </w:rPr>
      </w:pPr>
    </w:p>
    <w:p w14:paraId="0B4F336C" w14:textId="77777777" w:rsidR="00E51B40" w:rsidRPr="0084666D" w:rsidRDefault="00E51B40" w:rsidP="00E51B40">
      <w:pPr>
        <w:ind w:right="-185" w:firstLine="720"/>
        <w:jc w:val="center"/>
        <w:rPr>
          <w:color w:val="000000"/>
          <w:szCs w:val="28"/>
          <w:lang w:val="ru-RU"/>
        </w:rPr>
      </w:pPr>
    </w:p>
    <w:p w14:paraId="787479F7" w14:textId="77777777" w:rsidR="00E51B40" w:rsidRPr="0084666D" w:rsidRDefault="00E51B40" w:rsidP="00E51B40">
      <w:pPr>
        <w:ind w:right="-185" w:firstLine="720"/>
        <w:jc w:val="center"/>
        <w:rPr>
          <w:color w:val="000000"/>
          <w:szCs w:val="28"/>
          <w:lang w:val="ru-RU"/>
        </w:rPr>
      </w:pPr>
    </w:p>
    <w:p w14:paraId="277800BA" w14:textId="77777777" w:rsidR="00E51B40" w:rsidRPr="0084666D" w:rsidRDefault="00E51B40" w:rsidP="00E51B40">
      <w:pPr>
        <w:ind w:right="-185" w:firstLine="720"/>
        <w:jc w:val="center"/>
        <w:rPr>
          <w:color w:val="000000"/>
          <w:szCs w:val="28"/>
          <w:lang w:val="ru-RU"/>
        </w:rPr>
      </w:pPr>
    </w:p>
    <w:p w14:paraId="41C0AD1F" w14:textId="77777777" w:rsidR="00E51B40" w:rsidRPr="0084666D" w:rsidRDefault="00E51B40" w:rsidP="00E51B40">
      <w:pPr>
        <w:ind w:right="-185" w:firstLine="720"/>
        <w:jc w:val="center"/>
        <w:rPr>
          <w:color w:val="000000"/>
          <w:szCs w:val="28"/>
          <w:lang w:val="ru-RU"/>
        </w:rPr>
      </w:pPr>
    </w:p>
    <w:p w14:paraId="17BE5807" w14:textId="77777777" w:rsidR="00E51B40" w:rsidRPr="0084666D" w:rsidRDefault="00E51B40" w:rsidP="00E51B40">
      <w:pPr>
        <w:ind w:right="-185" w:firstLine="720"/>
        <w:jc w:val="center"/>
        <w:rPr>
          <w:color w:val="000000"/>
          <w:szCs w:val="28"/>
          <w:lang w:val="ru-RU"/>
        </w:rPr>
      </w:pPr>
    </w:p>
    <w:p w14:paraId="7C43CF3E" w14:textId="77777777" w:rsidR="00E51B40" w:rsidRPr="0084666D" w:rsidRDefault="00E51B40" w:rsidP="00E51B40">
      <w:pPr>
        <w:ind w:right="-185" w:firstLine="720"/>
        <w:jc w:val="center"/>
        <w:rPr>
          <w:color w:val="000000"/>
          <w:szCs w:val="28"/>
          <w:lang w:val="ru-RU"/>
        </w:rPr>
      </w:pPr>
    </w:p>
    <w:p w14:paraId="50728166" w14:textId="77777777" w:rsidR="00E51B40" w:rsidRPr="0084666D" w:rsidRDefault="00E51B40" w:rsidP="00E51B40">
      <w:pPr>
        <w:ind w:right="-185" w:firstLine="720"/>
        <w:jc w:val="center"/>
        <w:rPr>
          <w:color w:val="000000"/>
          <w:szCs w:val="28"/>
          <w:lang w:val="ru-RU"/>
        </w:rPr>
      </w:pPr>
    </w:p>
    <w:p w14:paraId="53DAF3E8" w14:textId="77777777" w:rsidR="00E51B40" w:rsidRPr="0084666D" w:rsidRDefault="00E51B40" w:rsidP="00E51B40">
      <w:pPr>
        <w:ind w:right="-185" w:firstLine="720"/>
        <w:jc w:val="center"/>
        <w:rPr>
          <w:color w:val="000000"/>
          <w:szCs w:val="28"/>
          <w:lang w:val="ru-RU"/>
        </w:rPr>
      </w:pPr>
    </w:p>
    <w:p w14:paraId="11CBDA8F" w14:textId="6DBA83B0" w:rsidR="00E51B40" w:rsidRPr="00120A49" w:rsidRDefault="00F12EF5" w:rsidP="00E51B40">
      <w:pPr>
        <w:ind w:right="-185" w:firstLine="720"/>
        <w:jc w:val="center"/>
        <w:rPr>
          <w:lang w:val="ru-RU"/>
        </w:rPr>
      </w:pPr>
      <w:r>
        <w:rPr>
          <w:lang w:val="ru-RU"/>
        </w:rPr>
        <w:t xml:space="preserve">Практическая </w:t>
      </w:r>
      <w:r w:rsidR="0005754A" w:rsidRPr="0084666D">
        <w:rPr>
          <w:lang w:val="ru-RU"/>
        </w:rPr>
        <w:t xml:space="preserve">работа </w:t>
      </w:r>
      <w:r w:rsidR="005132E3" w:rsidRPr="0084666D">
        <w:rPr>
          <w:color w:val="000000"/>
          <w:szCs w:val="28"/>
          <w:lang w:val="ru-RU"/>
        </w:rPr>
        <w:t xml:space="preserve">№ </w:t>
      </w:r>
      <w:r w:rsidR="00120A49">
        <w:rPr>
          <w:color w:val="000000"/>
          <w:szCs w:val="28"/>
          <w:lang w:val="ru-RU"/>
        </w:rPr>
        <w:t>2</w:t>
      </w:r>
    </w:p>
    <w:p w14:paraId="548C5A2B" w14:textId="77777777" w:rsidR="00E51B40" w:rsidRPr="0084666D" w:rsidRDefault="00E51B40" w:rsidP="00551EDB">
      <w:pPr>
        <w:jc w:val="center"/>
        <w:rPr>
          <w:b/>
          <w:bCs/>
          <w:szCs w:val="28"/>
          <w:vertAlign w:val="superscript"/>
          <w:lang w:val="ru-RU"/>
        </w:rPr>
      </w:pPr>
      <w:r w:rsidRPr="0084666D">
        <w:rPr>
          <w:color w:val="000000"/>
          <w:szCs w:val="28"/>
          <w:lang w:val="ru-RU"/>
        </w:rPr>
        <w:t>по дисциплине «</w:t>
      </w:r>
      <w:r w:rsidR="00434D53">
        <w:rPr>
          <w:color w:val="000000"/>
          <w:szCs w:val="28"/>
          <w:lang w:val="ru-RU"/>
        </w:rPr>
        <w:t>Основы бизнеса и права в информационных технологиях</w:t>
      </w:r>
      <w:r w:rsidRPr="0084666D">
        <w:rPr>
          <w:color w:val="000000"/>
          <w:szCs w:val="28"/>
          <w:lang w:val="ru-RU"/>
        </w:rPr>
        <w:t>»</w:t>
      </w:r>
    </w:p>
    <w:p w14:paraId="276C02A2" w14:textId="77777777" w:rsidR="00E51B40" w:rsidRPr="00467A14" w:rsidRDefault="00E51B40" w:rsidP="00E51B40">
      <w:pPr>
        <w:spacing w:after="240"/>
        <w:rPr>
          <w:rFonts w:eastAsia="Times New Roman"/>
          <w:lang w:val="ru-RU"/>
        </w:rPr>
      </w:pPr>
    </w:p>
    <w:p w14:paraId="75ADC09D" w14:textId="77777777" w:rsidR="00E51B40" w:rsidRPr="0084666D" w:rsidRDefault="00E51B40" w:rsidP="00E51B40">
      <w:pPr>
        <w:spacing w:after="240"/>
        <w:rPr>
          <w:rFonts w:eastAsia="Times New Roman"/>
          <w:lang w:val="ru-RU"/>
        </w:rPr>
      </w:pPr>
    </w:p>
    <w:p w14:paraId="25C336FB" w14:textId="77777777" w:rsidR="00E51B40" w:rsidRPr="0084666D" w:rsidRDefault="00E51B40" w:rsidP="00E51B40">
      <w:pPr>
        <w:spacing w:after="240"/>
        <w:rPr>
          <w:rFonts w:eastAsia="Times New Roman"/>
          <w:lang w:val="ru-RU"/>
        </w:rPr>
      </w:pPr>
    </w:p>
    <w:p w14:paraId="4D20FD0C" w14:textId="77777777" w:rsidR="00E51B40" w:rsidRPr="0084666D" w:rsidRDefault="00E51B40" w:rsidP="00E51B40">
      <w:pPr>
        <w:spacing w:after="240"/>
        <w:rPr>
          <w:rFonts w:eastAsia="Times New Roman"/>
          <w:lang w:val="ru-RU"/>
        </w:rPr>
      </w:pPr>
    </w:p>
    <w:p w14:paraId="0598823D" w14:textId="77777777" w:rsidR="00E51B40" w:rsidRPr="0084666D" w:rsidRDefault="00E51B40" w:rsidP="00E51B40">
      <w:pPr>
        <w:spacing w:after="240"/>
        <w:rPr>
          <w:rFonts w:eastAsia="Times New Roman"/>
          <w:lang w:val="ru-RU"/>
        </w:rPr>
      </w:pPr>
    </w:p>
    <w:p w14:paraId="46C91F93" w14:textId="77777777" w:rsidR="00E51B40" w:rsidRPr="0084666D" w:rsidRDefault="00E51B40" w:rsidP="00E51B40">
      <w:pPr>
        <w:spacing w:after="240"/>
        <w:rPr>
          <w:rFonts w:eastAsia="Times New Roman"/>
          <w:lang w:val="ru-RU"/>
        </w:rPr>
      </w:pPr>
    </w:p>
    <w:p w14:paraId="2CCD13D5" w14:textId="77777777" w:rsidR="00E51B40" w:rsidRPr="0084666D" w:rsidRDefault="00E51B40" w:rsidP="00E51B40">
      <w:pPr>
        <w:spacing w:after="240"/>
        <w:rPr>
          <w:rFonts w:eastAsia="Times New Roman"/>
          <w:lang w:val="ru-RU"/>
        </w:rPr>
      </w:pPr>
    </w:p>
    <w:p w14:paraId="527EAC84" w14:textId="77777777" w:rsidR="00E51B40" w:rsidRPr="0084666D" w:rsidRDefault="00E51B40" w:rsidP="00E51B40">
      <w:pPr>
        <w:spacing w:after="240"/>
        <w:rPr>
          <w:rFonts w:eastAsia="Times New Roman"/>
          <w:lang w:val="ru-RU"/>
        </w:rPr>
      </w:pPr>
    </w:p>
    <w:p w14:paraId="60AD317F" w14:textId="77777777" w:rsidR="00E51B40" w:rsidRPr="0084666D" w:rsidRDefault="00E51B40" w:rsidP="00E51B40">
      <w:pPr>
        <w:ind w:right="-185" w:firstLine="720"/>
        <w:jc w:val="both"/>
        <w:rPr>
          <w:lang w:val="ru-RU"/>
        </w:rPr>
      </w:pPr>
      <w:r w:rsidRPr="0084666D">
        <w:rPr>
          <w:color w:val="000000"/>
          <w:szCs w:val="28"/>
          <w:lang w:val="ru-RU"/>
        </w:rPr>
        <w:t xml:space="preserve">Выполнил студент: Дегтярев А.А. </w:t>
      </w:r>
      <w:r w:rsidRPr="00E51B40">
        <w:rPr>
          <w:color w:val="000000"/>
          <w:szCs w:val="28"/>
        </w:rPr>
        <w:t> </w:t>
      </w:r>
    </w:p>
    <w:p w14:paraId="6F50C467" w14:textId="77777777" w:rsidR="00E51B40" w:rsidRPr="0078533F" w:rsidRDefault="00E51B40" w:rsidP="00E51B40">
      <w:pPr>
        <w:ind w:right="-185" w:firstLine="720"/>
        <w:jc w:val="both"/>
        <w:rPr>
          <w:lang w:val="ru-RU"/>
        </w:rPr>
      </w:pPr>
      <w:r w:rsidRPr="0078533F">
        <w:rPr>
          <w:color w:val="000000"/>
          <w:szCs w:val="28"/>
          <w:lang w:val="ru-RU"/>
        </w:rPr>
        <w:t xml:space="preserve">группа </w:t>
      </w:r>
      <w:r w:rsidR="00801DAA" w:rsidRPr="0078533F">
        <w:rPr>
          <w:color w:val="000000"/>
          <w:szCs w:val="28"/>
          <w:lang w:val="ru-RU"/>
        </w:rPr>
        <w:t>393</w:t>
      </w:r>
      <w:r w:rsidR="0005754A" w:rsidRPr="0078533F">
        <w:rPr>
          <w:color w:val="000000"/>
          <w:szCs w:val="28"/>
          <w:lang w:val="ru-RU"/>
        </w:rPr>
        <w:t>5</w:t>
      </w:r>
      <w:r w:rsidRPr="0078533F">
        <w:rPr>
          <w:color w:val="000000"/>
          <w:szCs w:val="28"/>
          <w:lang w:val="ru-RU"/>
        </w:rPr>
        <w:t>5</w:t>
      </w:r>
      <w:r w:rsidR="0005754A" w:rsidRPr="0078533F">
        <w:rPr>
          <w:color w:val="000000"/>
          <w:szCs w:val="28"/>
          <w:lang w:val="ru-RU"/>
        </w:rPr>
        <w:t>1</w:t>
      </w:r>
    </w:p>
    <w:p w14:paraId="088B9982" w14:textId="77777777" w:rsidR="00E51B40" w:rsidRPr="0078533F" w:rsidRDefault="00E51B40" w:rsidP="00E51B40">
      <w:pPr>
        <w:ind w:right="-185" w:firstLine="720"/>
        <w:jc w:val="both"/>
        <w:rPr>
          <w:lang w:val="ru-RU"/>
        </w:rPr>
      </w:pPr>
      <w:r w:rsidRPr="0078533F">
        <w:rPr>
          <w:color w:val="000000"/>
          <w:szCs w:val="28"/>
          <w:lang w:val="ru-RU"/>
        </w:rPr>
        <w:t xml:space="preserve">Зачетная книжка № </w:t>
      </w:r>
      <w:r w:rsidR="006C1717" w:rsidRPr="0078533F">
        <w:rPr>
          <w:color w:val="000000"/>
          <w:szCs w:val="28"/>
          <w:lang w:val="ru-RU"/>
        </w:rPr>
        <w:t>902021</w:t>
      </w:r>
      <w:r w:rsidRPr="0078533F">
        <w:rPr>
          <w:color w:val="000000"/>
          <w:szCs w:val="28"/>
          <w:lang w:val="ru-RU"/>
        </w:rPr>
        <w:t>-</w:t>
      </w:r>
      <w:r w:rsidR="006C1717" w:rsidRPr="0078533F">
        <w:rPr>
          <w:color w:val="000000"/>
          <w:szCs w:val="28"/>
          <w:lang w:val="ru-RU"/>
        </w:rPr>
        <w:t>26</w:t>
      </w:r>
    </w:p>
    <w:p w14:paraId="6E8CCDE4" w14:textId="77777777" w:rsidR="00E51B40" w:rsidRPr="0078533F" w:rsidRDefault="00E51B40" w:rsidP="00E51B40">
      <w:pPr>
        <w:spacing w:after="240"/>
        <w:rPr>
          <w:rFonts w:eastAsia="Times New Roman"/>
          <w:lang w:val="ru-RU"/>
        </w:rPr>
      </w:pPr>
      <w:r w:rsidRPr="0078533F">
        <w:rPr>
          <w:rFonts w:eastAsia="Times New Roman"/>
          <w:lang w:val="ru-RU"/>
        </w:rPr>
        <w:br/>
      </w:r>
      <w:r w:rsidRPr="0078533F">
        <w:rPr>
          <w:rFonts w:eastAsia="Times New Roman"/>
          <w:lang w:val="ru-RU"/>
        </w:rPr>
        <w:br/>
      </w:r>
      <w:r w:rsidRPr="0078533F">
        <w:rPr>
          <w:rFonts w:eastAsia="Times New Roman"/>
          <w:lang w:val="ru-RU"/>
        </w:rPr>
        <w:br/>
      </w:r>
    </w:p>
    <w:p w14:paraId="2AC3907A" w14:textId="0EE1658B" w:rsidR="0078533F" w:rsidRPr="0078533F" w:rsidRDefault="00E51B40" w:rsidP="009800F5">
      <w:pPr>
        <w:ind w:right="-185" w:firstLine="720"/>
        <w:jc w:val="center"/>
        <w:rPr>
          <w:color w:val="000000"/>
          <w:szCs w:val="28"/>
          <w:lang w:val="ru-RU"/>
        </w:rPr>
      </w:pPr>
      <w:r w:rsidRPr="0078533F">
        <w:rPr>
          <w:color w:val="000000"/>
          <w:szCs w:val="28"/>
          <w:lang w:val="ru-RU"/>
        </w:rPr>
        <w:t>Минск 201</w:t>
      </w:r>
      <w:r w:rsidR="0084666D" w:rsidRPr="0078533F">
        <w:rPr>
          <w:color w:val="000000"/>
          <w:szCs w:val="28"/>
          <w:lang w:val="ru-RU"/>
        </w:rPr>
        <w:t>7</w:t>
      </w:r>
    </w:p>
    <w:p w14:paraId="780140C3" w14:textId="77777777" w:rsidR="0078533F" w:rsidRPr="0078533F" w:rsidRDefault="0078533F">
      <w:pPr>
        <w:rPr>
          <w:color w:val="000000"/>
          <w:szCs w:val="28"/>
          <w:lang w:val="ru-RU"/>
        </w:rPr>
      </w:pPr>
      <w:r w:rsidRPr="0078533F">
        <w:rPr>
          <w:color w:val="000000"/>
          <w:szCs w:val="28"/>
          <w:lang w:val="ru-RU"/>
        </w:rPr>
        <w:br w:type="page"/>
      </w:r>
    </w:p>
    <w:p w14:paraId="250EA695" w14:textId="77777777" w:rsidR="0078533F" w:rsidRPr="005535F9" w:rsidRDefault="0078533F" w:rsidP="0078533F">
      <w:pPr>
        <w:ind w:right="-185"/>
        <w:rPr>
          <w:color w:val="000000"/>
          <w:sz w:val="28"/>
          <w:szCs w:val="28"/>
          <w:lang w:val="ru-RU"/>
        </w:rPr>
      </w:pPr>
      <w:r w:rsidRPr="005535F9">
        <w:rPr>
          <w:color w:val="000000"/>
          <w:sz w:val="28"/>
          <w:szCs w:val="28"/>
          <w:lang w:val="ru-RU"/>
        </w:rPr>
        <w:lastRenderedPageBreak/>
        <w:t>З</w:t>
      </w:r>
      <w:r w:rsidRPr="005535F9">
        <w:rPr>
          <w:color w:val="000000"/>
          <w:sz w:val="28"/>
          <w:szCs w:val="28"/>
          <w:lang w:val="ru-RU"/>
        </w:rPr>
        <w:t>адание по индивидуал</w:t>
      </w:r>
      <w:r w:rsidRPr="005535F9">
        <w:rPr>
          <w:color w:val="000000"/>
          <w:sz w:val="28"/>
          <w:szCs w:val="28"/>
          <w:lang w:val="ru-RU"/>
        </w:rPr>
        <w:t>ьной практической работе № 2</w:t>
      </w:r>
    </w:p>
    <w:p w14:paraId="727F0D38" w14:textId="77777777" w:rsidR="0078533F" w:rsidRPr="005535F9" w:rsidRDefault="0078533F" w:rsidP="0078533F">
      <w:pPr>
        <w:ind w:right="-185"/>
        <w:rPr>
          <w:color w:val="000000"/>
          <w:sz w:val="28"/>
          <w:szCs w:val="28"/>
          <w:lang w:val="ru-RU"/>
        </w:rPr>
      </w:pPr>
    </w:p>
    <w:p w14:paraId="3EB65E33" w14:textId="0F2B1EAC" w:rsidR="0078533F" w:rsidRPr="005535F9" w:rsidRDefault="0078533F" w:rsidP="0078533F">
      <w:pPr>
        <w:ind w:right="-185"/>
        <w:rPr>
          <w:color w:val="000000"/>
          <w:sz w:val="28"/>
          <w:szCs w:val="28"/>
          <w:lang w:val="ru-RU"/>
        </w:rPr>
      </w:pPr>
      <w:r w:rsidRPr="005535F9">
        <w:rPr>
          <w:color w:val="000000"/>
          <w:sz w:val="28"/>
          <w:szCs w:val="28"/>
          <w:lang w:val="ru-RU"/>
        </w:rPr>
        <w:t>О</w:t>
      </w:r>
      <w:r w:rsidRPr="005535F9">
        <w:rPr>
          <w:color w:val="000000"/>
          <w:sz w:val="28"/>
          <w:szCs w:val="28"/>
          <w:lang w:val="ru-RU"/>
        </w:rPr>
        <w:t>ткрываем раздел «Практика» в ЭРУД, смотрим задания для студентов дневной формы обучения.</w:t>
      </w:r>
    </w:p>
    <w:p w14:paraId="7E60B9F2" w14:textId="77777777" w:rsidR="0078533F" w:rsidRPr="005535F9" w:rsidRDefault="0078533F" w:rsidP="0078533F">
      <w:pPr>
        <w:ind w:right="-185"/>
        <w:rPr>
          <w:color w:val="000000"/>
          <w:sz w:val="28"/>
          <w:szCs w:val="28"/>
          <w:lang w:val="ru-RU"/>
        </w:rPr>
      </w:pPr>
    </w:p>
    <w:p w14:paraId="7548A75C" w14:textId="74AC7031" w:rsidR="0078533F" w:rsidRPr="005535F9" w:rsidRDefault="0078533F" w:rsidP="0078533F">
      <w:pPr>
        <w:ind w:right="-185"/>
        <w:rPr>
          <w:color w:val="000000"/>
          <w:sz w:val="28"/>
          <w:szCs w:val="28"/>
          <w:lang w:val="ru-RU"/>
        </w:rPr>
      </w:pPr>
      <w:r w:rsidRPr="005535F9">
        <w:rPr>
          <w:color w:val="000000"/>
          <w:sz w:val="28"/>
          <w:szCs w:val="28"/>
          <w:lang w:val="ru-RU"/>
        </w:rPr>
        <w:t>В</w:t>
      </w:r>
      <w:r w:rsidRPr="005535F9">
        <w:rPr>
          <w:color w:val="000000"/>
          <w:sz w:val="28"/>
          <w:szCs w:val="28"/>
          <w:lang w:val="ru-RU"/>
        </w:rPr>
        <w:t xml:space="preserve"> нем выбирается Раздел 3. «Финансы организации» и решаются задачи</w:t>
      </w:r>
      <w:r w:rsidRPr="005535F9">
        <w:rPr>
          <w:color w:val="000000"/>
          <w:sz w:val="28"/>
          <w:szCs w:val="28"/>
          <w:lang w:val="ru-RU"/>
        </w:rPr>
        <w:t>:</w:t>
      </w:r>
    </w:p>
    <w:p w14:paraId="5FCA730C" w14:textId="77777777" w:rsidR="0078533F" w:rsidRPr="005535F9" w:rsidRDefault="0078533F" w:rsidP="0078533F">
      <w:pPr>
        <w:ind w:right="-185"/>
        <w:rPr>
          <w:color w:val="000000"/>
          <w:sz w:val="28"/>
          <w:szCs w:val="28"/>
          <w:lang w:val="ru-RU"/>
        </w:rPr>
      </w:pPr>
    </w:p>
    <w:p w14:paraId="753D116A" w14:textId="6873E8D3" w:rsidR="0078533F" w:rsidRPr="005535F9" w:rsidRDefault="0078533F" w:rsidP="0078533F">
      <w:pPr>
        <w:ind w:right="-185"/>
        <w:rPr>
          <w:color w:val="000000"/>
          <w:sz w:val="28"/>
          <w:szCs w:val="28"/>
          <w:lang w:val="ru-RU"/>
        </w:rPr>
      </w:pPr>
      <w:r w:rsidRPr="005535F9">
        <w:rPr>
          <w:color w:val="000000"/>
          <w:sz w:val="28"/>
          <w:szCs w:val="28"/>
          <w:lang w:val="ru-RU"/>
        </w:rPr>
        <w:t># 1,7 (Тема 3.1 Финансовые ресурсы и кап</w:t>
      </w:r>
      <w:r w:rsidRPr="005535F9">
        <w:rPr>
          <w:color w:val="000000"/>
          <w:sz w:val="28"/>
          <w:szCs w:val="28"/>
          <w:lang w:val="ru-RU"/>
        </w:rPr>
        <w:t>итал коммерческих организаций)</w:t>
      </w:r>
    </w:p>
    <w:p w14:paraId="40598C75" w14:textId="70E27CB1" w:rsidR="0078533F" w:rsidRPr="005535F9" w:rsidRDefault="0078533F" w:rsidP="0078533F">
      <w:pPr>
        <w:ind w:right="-185"/>
        <w:rPr>
          <w:color w:val="000000"/>
          <w:sz w:val="28"/>
          <w:szCs w:val="28"/>
          <w:lang w:val="ru-RU"/>
        </w:rPr>
      </w:pPr>
      <w:r w:rsidRPr="005535F9">
        <w:rPr>
          <w:color w:val="000000"/>
          <w:sz w:val="28"/>
          <w:szCs w:val="28"/>
          <w:lang w:val="ru-RU"/>
        </w:rPr>
        <w:t># 4,8 (Тема 3.2 Денежные расходы организации их финансирование).</w:t>
      </w:r>
    </w:p>
    <w:p w14:paraId="475E10A5" w14:textId="77777777" w:rsidR="005535F9" w:rsidRPr="005535F9" w:rsidRDefault="005535F9" w:rsidP="0078533F">
      <w:pPr>
        <w:ind w:right="-185"/>
        <w:rPr>
          <w:color w:val="000000"/>
          <w:sz w:val="28"/>
          <w:szCs w:val="28"/>
          <w:lang w:val="ru-RU"/>
        </w:rPr>
      </w:pPr>
    </w:p>
    <w:p w14:paraId="76F199F4" w14:textId="77777777" w:rsidR="005535F9" w:rsidRPr="005535F9" w:rsidRDefault="005535F9" w:rsidP="005535F9">
      <w:pPr>
        <w:ind w:right="-185"/>
        <w:rPr>
          <w:b/>
          <w:color w:val="000000"/>
          <w:sz w:val="28"/>
          <w:szCs w:val="28"/>
          <w:lang w:val="ru-RU"/>
        </w:rPr>
      </w:pPr>
      <w:r w:rsidRPr="005535F9">
        <w:rPr>
          <w:b/>
          <w:color w:val="000000"/>
          <w:sz w:val="28"/>
          <w:szCs w:val="28"/>
          <w:lang w:val="ru-RU"/>
        </w:rPr>
        <w:t># 1,7 (Тема 3.1 Финансовые ресурсы и капитал коммерческих организаций)</w:t>
      </w:r>
    </w:p>
    <w:p w14:paraId="7EB1680C" w14:textId="77777777" w:rsidR="005535F9" w:rsidRPr="005535F9" w:rsidRDefault="005535F9" w:rsidP="0078533F">
      <w:pPr>
        <w:ind w:right="-185"/>
        <w:rPr>
          <w:color w:val="000000"/>
          <w:sz w:val="28"/>
          <w:szCs w:val="28"/>
          <w:lang w:val="ru-RU"/>
        </w:rPr>
      </w:pPr>
    </w:p>
    <w:p w14:paraId="105B2B2F" w14:textId="77777777" w:rsidR="005535F9" w:rsidRPr="005535F9" w:rsidRDefault="005535F9" w:rsidP="005535F9">
      <w:pPr>
        <w:shd w:val="clear" w:color="auto" w:fill="FFFFFF"/>
        <w:ind w:firstLine="720"/>
        <w:jc w:val="both"/>
        <w:rPr>
          <w:color w:val="000000"/>
          <w:sz w:val="28"/>
          <w:szCs w:val="28"/>
          <w:lang w:val="ru-RU"/>
        </w:rPr>
      </w:pPr>
      <w:r w:rsidRPr="005535F9">
        <w:rPr>
          <w:b/>
          <w:bCs/>
          <w:color w:val="000000"/>
          <w:sz w:val="28"/>
          <w:szCs w:val="28"/>
          <w:lang w:val="ru-RU"/>
        </w:rPr>
        <w:t>Задача 1</w:t>
      </w:r>
    </w:p>
    <w:p w14:paraId="1494516A" w14:textId="77777777" w:rsidR="005535F9" w:rsidRPr="005535F9" w:rsidRDefault="005535F9" w:rsidP="005535F9">
      <w:pPr>
        <w:shd w:val="clear" w:color="auto" w:fill="FFFFFF"/>
        <w:ind w:firstLine="720"/>
        <w:jc w:val="both"/>
        <w:rPr>
          <w:color w:val="000000"/>
          <w:sz w:val="28"/>
          <w:szCs w:val="28"/>
          <w:lang w:val="ru-RU"/>
        </w:rPr>
      </w:pPr>
      <w:r w:rsidRPr="005535F9">
        <w:rPr>
          <w:color w:val="000000"/>
          <w:sz w:val="28"/>
          <w:szCs w:val="28"/>
          <w:lang w:val="ru-RU"/>
        </w:rPr>
        <w:t> </w:t>
      </w:r>
    </w:p>
    <w:p w14:paraId="190410D9" w14:textId="77777777" w:rsidR="005535F9" w:rsidRPr="005535F9" w:rsidRDefault="005535F9" w:rsidP="005535F9">
      <w:pPr>
        <w:shd w:val="clear" w:color="auto" w:fill="FFFFFF"/>
        <w:ind w:firstLine="720"/>
        <w:jc w:val="both"/>
        <w:rPr>
          <w:color w:val="000000"/>
          <w:sz w:val="28"/>
          <w:szCs w:val="28"/>
          <w:lang w:val="ru-RU"/>
        </w:rPr>
      </w:pPr>
      <w:r w:rsidRPr="005535F9">
        <w:rPr>
          <w:color w:val="000000"/>
          <w:sz w:val="28"/>
          <w:szCs w:val="28"/>
          <w:lang w:val="ru-RU"/>
        </w:rPr>
        <w:t>По годовому плану предприятия объем реализации составляет 80 млн р., а оборотных средств – 4 млн р. Разработанные в течение года мероприятия обеспечили сокращение длительности одного оборота оборотных средств по сравнению с планом на 3 дня. </w:t>
      </w:r>
      <w:r w:rsidRPr="005535F9">
        <w:rPr>
          <w:i/>
          <w:iCs/>
          <w:color w:val="000000"/>
          <w:sz w:val="28"/>
          <w:szCs w:val="28"/>
          <w:lang w:val="ru-RU"/>
        </w:rPr>
        <w:t>Рассчитайте</w:t>
      </w:r>
      <w:r w:rsidRPr="005535F9">
        <w:rPr>
          <w:color w:val="000000"/>
          <w:sz w:val="28"/>
          <w:szCs w:val="28"/>
          <w:lang w:val="ru-RU"/>
        </w:rPr>
        <w:t> продолжительность одного оборота, число оборотов и сумму высвобожденных оборотных средств, полученную при осуществлении разработанных предприятием мероприятий.</w:t>
      </w:r>
    </w:p>
    <w:p w14:paraId="2DAC20C0" w14:textId="77777777" w:rsidR="005535F9" w:rsidRDefault="005535F9" w:rsidP="0078533F">
      <w:pPr>
        <w:ind w:right="-185"/>
        <w:rPr>
          <w:color w:val="000000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3"/>
        <w:gridCol w:w="6214"/>
      </w:tblGrid>
      <w:tr w:rsidR="0036198D" w:rsidRPr="002F1C90" w14:paraId="78F28C49" w14:textId="77777777" w:rsidTr="0036198D">
        <w:trPr>
          <w:trHeight w:val="2334"/>
        </w:trPr>
        <w:tc>
          <w:tcPr>
            <w:tcW w:w="3413" w:type="dxa"/>
          </w:tcPr>
          <w:p w14:paraId="3881A948" w14:textId="1D5FD7C5" w:rsidR="00330E4E" w:rsidRDefault="00001F86" w:rsidP="00330E4E">
            <w:pPr>
              <w:ind w:right="-185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</w:rPr>
              <w:t>V</w:t>
            </w:r>
            <w:r w:rsidRPr="00001F86">
              <w:rPr>
                <w:color w:val="000000"/>
                <w:sz w:val="28"/>
                <w:szCs w:val="28"/>
                <w:lang w:val="ru-RU"/>
              </w:rPr>
              <w:t xml:space="preserve"> = 80 млн </w:t>
            </w:r>
            <w:r w:rsidR="00330E4E">
              <w:rPr>
                <w:color w:val="000000"/>
                <w:sz w:val="28"/>
                <w:szCs w:val="28"/>
                <w:lang w:val="ru-RU"/>
              </w:rPr>
              <w:t>р</w:t>
            </w:r>
            <w:r>
              <w:rPr>
                <w:color w:val="000000"/>
                <w:sz w:val="28"/>
                <w:szCs w:val="28"/>
                <w:lang w:val="ru-RU"/>
              </w:rPr>
              <w:t xml:space="preserve"> / год</w:t>
            </w:r>
          </w:p>
          <w:p w14:paraId="6147FA02" w14:textId="00E5722B" w:rsidR="00330E4E" w:rsidRDefault="00330E4E" w:rsidP="00330E4E">
            <w:pPr>
              <w:ind w:right="-185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</w:rPr>
              <w:t>O</w:t>
            </w:r>
            <w:r w:rsidR="00001F86">
              <w:rPr>
                <w:color w:val="000000"/>
                <w:sz w:val="28"/>
                <w:szCs w:val="28"/>
                <w:lang w:val="ru-RU"/>
              </w:rPr>
              <w:t xml:space="preserve"> = 4 млн </w:t>
            </w:r>
            <w:r>
              <w:rPr>
                <w:color w:val="000000"/>
                <w:sz w:val="28"/>
                <w:szCs w:val="28"/>
                <w:lang w:val="ru-RU"/>
              </w:rPr>
              <w:t>р</w:t>
            </w:r>
            <w:r w:rsidR="00001F86">
              <w:rPr>
                <w:color w:val="000000"/>
                <w:sz w:val="28"/>
                <w:szCs w:val="28"/>
                <w:lang w:val="ru-RU"/>
              </w:rPr>
              <w:t xml:space="preserve"> / оборотных</w:t>
            </w:r>
          </w:p>
          <w:p w14:paraId="214F0A2D" w14:textId="77777777" w:rsidR="00330E4E" w:rsidRDefault="00330E4E" w:rsidP="00330E4E">
            <w:pPr>
              <w:ind w:right="-185"/>
              <w:rPr>
                <w:color w:val="000000"/>
                <w:sz w:val="28"/>
                <w:szCs w:val="28"/>
                <w:lang w:val="ru-RU"/>
              </w:rPr>
            </w:pPr>
          </w:p>
          <w:p w14:paraId="704625F4" w14:textId="75F35717" w:rsidR="00330E4E" w:rsidRDefault="0036198D" w:rsidP="00330E4E">
            <w:pPr>
              <w:ind w:right="-185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cT = 360</w:t>
            </w:r>
            <w:r w:rsidR="00330E4E">
              <w:rPr>
                <w:color w:val="000000"/>
                <w:sz w:val="28"/>
                <w:szCs w:val="28"/>
                <w:lang w:val="ru-RU"/>
              </w:rPr>
              <w:t xml:space="preserve"> - год</w:t>
            </w:r>
          </w:p>
          <w:p w14:paraId="11D90483" w14:textId="4E2AF807" w:rsidR="00330E4E" w:rsidRDefault="00330E4E" w:rsidP="00330E4E">
            <w:pPr>
              <w:ind w:right="-185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</w:rPr>
              <w:t>dT</w:t>
            </w:r>
            <w:r w:rsidRPr="00330E4E">
              <w:rPr>
                <w:color w:val="000000"/>
                <w:sz w:val="28"/>
                <w:szCs w:val="28"/>
                <w:lang w:val="ru-RU"/>
              </w:rPr>
              <w:t xml:space="preserve"> = 3 – сокращение длительности одного оборота</w:t>
            </w:r>
          </w:p>
        </w:tc>
        <w:tc>
          <w:tcPr>
            <w:tcW w:w="6214" w:type="dxa"/>
          </w:tcPr>
          <w:p w14:paraId="73A7A415" w14:textId="77777777" w:rsidR="0036198D" w:rsidRDefault="0036198D" w:rsidP="0078533F">
            <w:pPr>
              <w:ind w:right="-185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K = 80/4 = 20 – коэффициент оборачиваемости</w:t>
            </w:r>
            <w:r>
              <w:rPr>
                <w:color w:val="000000"/>
                <w:sz w:val="28"/>
                <w:szCs w:val="28"/>
                <w:lang w:val="ru-RU"/>
              </w:rPr>
              <w:br/>
            </w:r>
            <w:r>
              <w:rPr>
                <w:color w:val="000000"/>
                <w:sz w:val="28"/>
                <w:szCs w:val="28"/>
              </w:rPr>
              <w:t>T</w:t>
            </w:r>
            <w:r w:rsidRPr="0036198D">
              <w:rPr>
                <w:color w:val="000000"/>
                <w:sz w:val="28"/>
                <w:szCs w:val="28"/>
                <w:lang w:val="ru-RU"/>
              </w:rPr>
              <w:t xml:space="preserve"> = 360/20 = 18 – </w:t>
            </w:r>
            <w:r>
              <w:rPr>
                <w:color w:val="000000"/>
                <w:sz w:val="28"/>
                <w:szCs w:val="28"/>
                <w:lang w:val="ru-RU"/>
              </w:rPr>
              <w:t>дней продолжительность оборота</w:t>
            </w:r>
            <w:r>
              <w:rPr>
                <w:color w:val="000000"/>
                <w:sz w:val="28"/>
                <w:szCs w:val="28"/>
                <w:lang w:val="ru-RU"/>
              </w:rPr>
              <w:br/>
            </w:r>
            <w:r>
              <w:rPr>
                <w:color w:val="000000"/>
                <w:sz w:val="28"/>
                <w:szCs w:val="28"/>
              </w:rPr>
              <w:t>nT</w:t>
            </w:r>
            <w:r w:rsidRPr="0036198D">
              <w:rPr>
                <w:color w:val="000000"/>
                <w:sz w:val="28"/>
                <w:szCs w:val="28"/>
                <w:lang w:val="ru-RU"/>
              </w:rPr>
              <w:t xml:space="preserve"> = 15 </w:t>
            </w:r>
            <w:r>
              <w:rPr>
                <w:color w:val="000000"/>
                <w:sz w:val="28"/>
                <w:szCs w:val="28"/>
                <w:lang w:val="ru-RU"/>
              </w:rPr>
              <w:t>дней продолжительность оборота после оптимизации</w:t>
            </w:r>
          </w:p>
          <w:p w14:paraId="227D9353" w14:textId="77777777" w:rsidR="00330E4E" w:rsidRDefault="0036198D" w:rsidP="0078533F">
            <w:pPr>
              <w:ind w:right="-185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</w:rPr>
              <w:t>nK</w:t>
            </w:r>
            <w:r w:rsidRPr="0036198D">
              <w:rPr>
                <w:color w:val="000000"/>
                <w:sz w:val="28"/>
                <w:szCs w:val="28"/>
                <w:lang w:val="ru-RU"/>
              </w:rPr>
              <w:t xml:space="preserve"> = 24 – </w:t>
            </w:r>
            <w:r>
              <w:rPr>
                <w:color w:val="000000"/>
                <w:sz w:val="28"/>
                <w:szCs w:val="28"/>
                <w:lang w:val="ru-RU"/>
              </w:rPr>
              <w:t>число оборотов после мероприятий</w:t>
            </w:r>
          </w:p>
          <w:p w14:paraId="2797BD24" w14:textId="412BBEE4" w:rsidR="0036198D" w:rsidRPr="002F1C90" w:rsidRDefault="0036198D" w:rsidP="0078533F">
            <w:pPr>
              <w:ind w:right="-185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</w:rPr>
              <w:t>nO</w:t>
            </w:r>
            <w:r w:rsidRPr="002F1C90">
              <w:rPr>
                <w:color w:val="000000"/>
                <w:sz w:val="28"/>
                <w:szCs w:val="28"/>
                <w:lang w:val="ru-RU"/>
              </w:rPr>
              <w:t xml:space="preserve"> = </w:t>
            </w:r>
            <w:r>
              <w:rPr>
                <w:color w:val="000000"/>
                <w:sz w:val="28"/>
                <w:szCs w:val="28"/>
              </w:rPr>
              <w:t>V</w:t>
            </w:r>
            <w:r w:rsidRPr="002F1C90">
              <w:rPr>
                <w:color w:val="000000"/>
                <w:sz w:val="28"/>
                <w:szCs w:val="28"/>
                <w:lang w:val="ru-RU"/>
              </w:rPr>
              <w:t>/</w:t>
            </w:r>
            <w:r>
              <w:rPr>
                <w:color w:val="000000"/>
                <w:sz w:val="28"/>
                <w:szCs w:val="28"/>
              </w:rPr>
              <w:t>nK</w:t>
            </w:r>
            <w:r w:rsidRPr="002F1C90">
              <w:rPr>
                <w:color w:val="000000"/>
                <w:sz w:val="28"/>
                <w:szCs w:val="28"/>
                <w:lang w:val="ru-RU"/>
              </w:rPr>
              <w:t xml:space="preserve"> = 80/24 = 3.33 млн. </w:t>
            </w:r>
            <w:r w:rsidR="002F1C90" w:rsidRPr="002F1C90">
              <w:rPr>
                <w:color w:val="000000"/>
                <w:sz w:val="28"/>
                <w:szCs w:val="28"/>
                <w:lang w:val="ru-RU"/>
              </w:rPr>
              <w:t>Р оборотные сред</w:t>
            </w:r>
          </w:p>
          <w:p w14:paraId="4D8EC398" w14:textId="2E1DB78B" w:rsidR="0036198D" w:rsidRPr="0036198D" w:rsidRDefault="0036198D" w:rsidP="0078533F">
            <w:pPr>
              <w:ind w:right="-185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</w:rPr>
              <w:t>dO</w:t>
            </w:r>
            <w:r w:rsidRPr="002F1C90">
              <w:rPr>
                <w:color w:val="000000"/>
                <w:sz w:val="28"/>
                <w:szCs w:val="28"/>
                <w:lang w:val="ru-RU"/>
              </w:rPr>
              <w:t xml:space="preserve"> = </w:t>
            </w:r>
            <w:r>
              <w:rPr>
                <w:color w:val="000000"/>
                <w:sz w:val="28"/>
                <w:szCs w:val="28"/>
              </w:rPr>
              <w:t>O</w:t>
            </w:r>
            <w:r w:rsidRPr="002F1C90">
              <w:rPr>
                <w:color w:val="000000"/>
                <w:sz w:val="28"/>
                <w:szCs w:val="28"/>
                <w:lang w:val="ru-RU"/>
              </w:rPr>
              <w:t xml:space="preserve"> – </w:t>
            </w:r>
            <w:r>
              <w:rPr>
                <w:color w:val="000000"/>
                <w:sz w:val="28"/>
                <w:szCs w:val="28"/>
              </w:rPr>
              <w:t>nO</w:t>
            </w:r>
            <w:r w:rsidRPr="002F1C90">
              <w:rPr>
                <w:color w:val="000000"/>
                <w:sz w:val="28"/>
                <w:szCs w:val="28"/>
                <w:lang w:val="ru-RU"/>
              </w:rPr>
              <w:t xml:space="preserve"> = 0.67 </w:t>
            </w:r>
            <w:r>
              <w:rPr>
                <w:color w:val="000000"/>
                <w:sz w:val="28"/>
                <w:szCs w:val="28"/>
                <w:lang w:val="ru-RU"/>
              </w:rPr>
              <w:t>млн р</w:t>
            </w:r>
            <w:r w:rsidR="002F1C90">
              <w:rPr>
                <w:color w:val="000000"/>
                <w:sz w:val="28"/>
                <w:szCs w:val="28"/>
                <w:lang w:val="ru-RU"/>
              </w:rPr>
              <w:t xml:space="preserve"> высвобожденных</w:t>
            </w:r>
          </w:p>
        </w:tc>
      </w:tr>
      <w:tr w:rsidR="0036198D" w:rsidRPr="0036198D" w14:paraId="5D030D3A" w14:textId="77777777" w:rsidTr="0036198D">
        <w:trPr>
          <w:trHeight w:val="282"/>
        </w:trPr>
        <w:tc>
          <w:tcPr>
            <w:tcW w:w="3413" w:type="dxa"/>
          </w:tcPr>
          <w:p w14:paraId="32571FC4" w14:textId="5AD5E4C9" w:rsidR="00330E4E" w:rsidRDefault="0036198D" w:rsidP="00330E4E">
            <w:pPr>
              <w:ind w:right="-185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</w:rPr>
              <w:t>T</w:t>
            </w:r>
            <w:r w:rsidRPr="0036198D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color w:val="000000"/>
                <w:sz w:val="28"/>
                <w:szCs w:val="28"/>
                <w:lang w:val="ru-RU"/>
              </w:rPr>
              <w:t>- продолжительность оборота</w:t>
            </w:r>
          </w:p>
          <w:p w14:paraId="061E51B3" w14:textId="5AB6E0DD" w:rsidR="0036198D" w:rsidRPr="0036198D" w:rsidRDefault="0036198D" w:rsidP="00330E4E">
            <w:pPr>
              <w:ind w:right="-185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</w:rPr>
              <w:t>K</w:t>
            </w:r>
            <w:r>
              <w:rPr>
                <w:color w:val="000000"/>
                <w:sz w:val="28"/>
                <w:szCs w:val="28"/>
                <w:lang w:val="ru-RU"/>
              </w:rPr>
              <w:t xml:space="preserve"> - число оборотов</w:t>
            </w:r>
          </w:p>
          <w:p w14:paraId="71F81031" w14:textId="3338F4B3" w:rsidR="0036198D" w:rsidRDefault="0036198D" w:rsidP="00330E4E">
            <w:pPr>
              <w:ind w:right="-185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</w:rPr>
              <w:t>nK</w:t>
            </w:r>
            <w:r w:rsidRPr="0036198D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color w:val="000000"/>
                <w:sz w:val="28"/>
                <w:szCs w:val="28"/>
                <w:lang w:val="ru-RU"/>
              </w:rPr>
              <w:t>-</w:t>
            </w:r>
            <w:r w:rsidRPr="0036198D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color w:val="000000"/>
                <w:sz w:val="28"/>
                <w:szCs w:val="28"/>
                <w:lang w:val="ru-RU"/>
              </w:rPr>
              <w:t>число оборотов после оптимизации</w:t>
            </w:r>
          </w:p>
          <w:p w14:paraId="6B6FFA41" w14:textId="548D9E13" w:rsidR="0036198D" w:rsidRPr="0036198D" w:rsidRDefault="0036198D" w:rsidP="0036198D">
            <w:pPr>
              <w:ind w:right="-18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dO</w:t>
            </w:r>
            <w:r w:rsidRPr="0036198D">
              <w:rPr>
                <w:color w:val="000000"/>
                <w:sz w:val="28"/>
                <w:szCs w:val="28"/>
              </w:rPr>
              <w:t xml:space="preserve"> –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ru-RU"/>
              </w:rPr>
              <w:t>высвобождение оборотных средства</w:t>
            </w:r>
            <w:r w:rsidRPr="0036198D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214" w:type="dxa"/>
          </w:tcPr>
          <w:p w14:paraId="41E082B4" w14:textId="1EEB3E78" w:rsidR="002F1C90" w:rsidRPr="0036198D" w:rsidRDefault="002F1C90" w:rsidP="002F1C90">
            <w:pPr>
              <w:ind w:right="-18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</w:t>
            </w:r>
          </w:p>
        </w:tc>
      </w:tr>
    </w:tbl>
    <w:p w14:paraId="4342477C" w14:textId="109AD508" w:rsidR="00330E4E" w:rsidRPr="0036198D" w:rsidRDefault="00330E4E" w:rsidP="0078533F">
      <w:pPr>
        <w:ind w:right="-185"/>
        <w:rPr>
          <w:color w:val="000000"/>
          <w:sz w:val="28"/>
          <w:szCs w:val="28"/>
        </w:rPr>
      </w:pPr>
    </w:p>
    <w:p w14:paraId="09D757B5" w14:textId="7D476F31" w:rsidR="00330E4E" w:rsidRPr="0036198D" w:rsidRDefault="00330E4E" w:rsidP="0078533F">
      <w:pPr>
        <w:ind w:right="-185"/>
        <w:rPr>
          <w:color w:val="000000"/>
          <w:sz w:val="28"/>
          <w:szCs w:val="28"/>
        </w:rPr>
      </w:pPr>
    </w:p>
    <w:p w14:paraId="2DD07DE1" w14:textId="77777777" w:rsidR="005535F9" w:rsidRPr="005535F9" w:rsidRDefault="005535F9" w:rsidP="005535F9">
      <w:pPr>
        <w:shd w:val="clear" w:color="auto" w:fill="FFFFFF"/>
        <w:ind w:firstLine="720"/>
        <w:jc w:val="both"/>
        <w:rPr>
          <w:color w:val="000000"/>
          <w:sz w:val="28"/>
          <w:szCs w:val="28"/>
          <w:lang w:val="ru-RU"/>
        </w:rPr>
      </w:pPr>
      <w:r w:rsidRPr="005535F9">
        <w:rPr>
          <w:b/>
          <w:bCs/>
          <w:color w:val="000000"/>
          <w:sz w:val="28"/>
          <w:szCs w:val="28"/>
          <w:lang w:val="ru-RU"/>
        </w:rPr>
        <w:t>Задача 7</w:t>
      </w:r>
    </w:p>
    <w:p w14:paraId="3279E1B4" w14:textId="77777777" w:rsidR="005535F9" w:rsidRPr="005535F9" w:rsidRDefault="005535F9" w:rsidP="005535F9">
      <w:pPr>
        <w:shd w:val="clear" w:color="auto" w:fill="FFFFFF"/>
        <w:ind w:firstLine="720"/>
        <w:jc w:val="both"/>
        <w:rPr>
          <w:color w:val="000000"/>
          <w:sz w:val="28"/>
          <w:szCs w:val="28"/>
          <w:lang w:val="ru-RU"/>
        </w:rPr>
      </w:pPr>
      <w:r w:rsidRPr="005535F9">
        <w:rPr>
          <w:color w:val="000000"/>
          <w:sz w:val="28"/>
          <w:szCs w:val="28"/>
          <w:lang w:val="ru-RU"/>
        </w:rPr>
        <w:t> </w:t>
      </w:r>
    </w:p>
    <w:p w14:paraId="08D47C61" w14:textId="77777777" w:rsidR="005535F9" w:rsidRDefault="005535F9" w:rsidP="005535F9">
      <w:pPr>
        <w:shd w:val="clear" w:color="auto" w:fill="FFFFFF"/>
        <w:ind w:firstLine="720"/>
        <w:jc w:val="both"/>
        <w:rPr>
          <w:color w:val="000000"/>
          <w:sz w:val="28"/>
          <w:szCs w:val="28"/>
          <w:lang w:val="ru-RU"/>
        </w:rPr>
      </w:pPr>
      <w:r w:rsidRPr="005535F9">
        <w:rPr>
          <w:i/>
          <w:iCs/>
          <w:color w:val="000000"/>
          <w:sz w:val="28"/>
          <w:szCs w:val="28"/>
          <w:lang w:val="ru-RU"/>
        </w:rPr>
        <w:t>Определить</w:t>
      </w:r>
      <w:r w:rsidRPr="005535F9">
        <w:rPr>
          <w:color w:val="000000"/>
          <w:sz w:val="28"/>
          <w:szCs w:val="28"/>
          <w:lang w:val="ru-RU"/>
        </w:rPr>
        <w:t> фактическую потребность в оборотных средствах, если сумма реализованной продукции увеличилась на 4%, а оборачиваемость ускорилась на 2%. Объем реализации продукции предусмотренный планом составляет 26 млрд р. при сумме оборотных средств 800 млн р.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36198D" w:rsidRPr="00F4777A" w14:paraId="6B78B2DD" w14:textId="77777777" w:rsidTr="0036198D">
        <w:tc>
          <w:tcPr>
            <w:tcW w:w="4813" w:type="dxa"/>
          </w:tcPr>
          <w:p w14:paraId="1DA92510" w14:textId="475A835C" w:rsidR="0036198D" w:rsidRDefault="0036198D" w:rsidP="00F4777A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</w:rPr>
              <w:t>dV</w:t>
            </w:r>
            <w:r w:rsidRPr="0036198D">
              <w:rPr>
                <w:color w:val="000000"/>
                <w:sz w:val="28"/>
                <w:szCs w:val="28"/>
                <w:lang w:val="ru-RU"/>
              </w:rPr>
              <w:t xml:space="preserve"> = 1.04 – </w:t>
            </w:r>
            <w:r>
              <w:rPr>
                <w:color w:val="000000"/>
                <w:sz w:val="28"/>
                <w:szCs w:val="28"/>
                <w:lang w:val="ru-RU"/>
              </w:rPr>
              <w:t>увеличение на 4% суммы реализованной продукции</w:t>
            </w:r>
          </w:p>
          <w:p w14:paraId="766E4592" w14:textId="6FB6E565" w:rsidR="0036198D" w:rsidRDefault="00F4777A" w:rsidP="00F4777A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</w:rPr>
              <w:t>dK</w:t>
            </w:r>
            <w:r>
              <w:rPr>
                <w:color w:val="000000"/>
                <w:sz w:val="28"/>
                <w:szCs w:val="28"/>
                <w:lang w:val="ru-RU"/>
              </w:rPr>
              <w:t>=1.02</w:t>
            </w:r>
            <w:r w:rsidR="0036198D" w:rsidRPr="0036198D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 w:rsidR="0036198D">
              <w:rPr>
                <w:color w:val="000000"/>
                <w:sz w:val="28"/>
                <w:szCs w:val="28"/>
                <w:lang w:val="ru-RU"/>
              </w:rPr>
              <w:t>– увеличение оборачиваемости на 2%</w:t>
            </w:r>
          </w:p>
          <w:p w14:paraId="32CB26E1" w14:textId="7E287073" w:rsidR="0036198D" w:rsidRDefault="0036198D" w:rsidP="00F4777A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</w:rPr>
              <w:t>V</w:t>
            </w:r>
            <w:r w:rsidRPr="00F4777A">
              <w:rPr>
                <w:color w:val="000000"/>
                <w:sz w:val="28"/>
                <w:szCs w:val="28"/>
                <w:lang w:val="ru-RU"/>
              </w:rPr>
              <w:t xml:space="preserve"> = 26 </w:t>
            </w:r>
            <w:r>
              <w:rPr>
                <w:color w:val="000000"/>
                <w:sz w:val="28"/>
                <w:szCs w:val="28"/>
                <w:lang w:val="ru-RU"/>
              </w:rPr>
              <w:t>млрд</w:t>
            </w:r>
            <w:r w:rsidR="00167F72">
              <w:rPr>
                <w:color w:val="000000"/>
                <w:sz w:val="28"/>
                <w:szCs w:val="28"/>
                <w:lang w:val="ru-RU"/>
              </w:rPr>
              <w:t xml:space="preserve"> р</w:t>
            </w:r>
          </w:p>
          <w:p w14:paraId="0CD9A2C7" w14:textId="1F9A512A" w:rsidR="0036198D" w:rsidRPr="00167F72" w:rsidRDefault="0036198D" w:rsidP="00F4777A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</w:rPr>
              <w:t xml:space="preserve">O = </w:t>
            </w:r>
            <w:r w:rsidR="00167F72">
              <w:rPr>
                <w:color w:val="000000"/>
                <w:sz w:val="28"/>
                <w:szCs w:val="28"/>
              </w:rPr>
              <w:t xml:space="preserve">0.8 </w:t>
            </w:r>
            <w:r w:rsidR="00167F72">
              <w:rPr>
                <w:color w:val="000000"/>
                <w:sz w:val="28"/>
                <w:szCs w:val="28"/>
                <w:lang w:val="ru-RU"/>
              </w:rPr>
              <w:t>млрд р</w:t>
            </w:r>
          </w:p>
        </w:tc>
        <w:tc>
          <w:tcPr>
            <w:tcW w:w="4814" w:type="dxa"/>
          </w:tcPr>
          <w:p w14:paraId="61B18D5A" w14:textId="37137B9C" w:rsidR="0036198D" w:rsidRDefault="00167F72" w:rsidP="0036198D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 = V/O = 26 / 0.8 = 32.5</w:t>
            </w:r>
          </w:p>
          <w:p w14:paraId="4E9F0E07" w14:textId="30B4C05F" w:rsidR="00167F72" w:rsidRDefault="00F4777A" w:rsidP="0036198D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nV</w:t>
            </w:r>
            <w:r w:rsidR="00167F72">
              <w:rPr>
                <w:color w:val="000000"/>
                <w:sz w:val="28"/>
                <w:szCs w:val="28"/>
              </w:rPr>
              <w:t xml:space="preserve"> = V * dv = </w:t>
            </w:r>
            <w:r>
              <w:rPr>
                <w:color w:val="000000"/>
                <w:sz w:val="28"/>
                <w:szCs w:val="28"/>
              </w:rPr>
              <w:t xml:space="preserve">26*1.04 = </w:t>
            </w:r>
            <w:r w:rsidR="00167F72">
              <w:rPr>
                <w:color w:val="000000"/>
                <w:sz w:val="28"/>
                <w:szCs w:val="28"/>
              </w:rPr>
              <w:t xml:space="preserve">27.04 </w:t>
            </w:r>
          </w:p>
          <w:p w14:paraId="2B010C51" w14:textId="5D977E4B" w:rsidR="00F4777A" w:rsidRDefault="00F4777A" w:rsidP="00F4777A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nK = K * dk = 32.5 * 1.02 = 33.15</w:t>
            </w:r>
          </w:p>
          <w:p w14:paraId="1E8A1E62" w14:textId="69224476" w:rsidR="00F4777A" w:rsidRPr="00F4777A" w:rsidRDefault="00F4777A" w:rsidP="00F4777A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nO = nV/nK = 27.04/33.15 = 0.815 </w:t>
            </w:r>
          </w:p>
          <w:p w14:paraId="1446640B" w14:textId="25FFDC08" w:rsidR="00F4777A" w:rsidRPr="00F4777A" w:rsidRDefault="00F4777A" w:rsidP="00F4777A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36198D" w14:paraId="4B46754E" w14:textId="77777777" w:rsidTr="0036198D">
        <w:tc>
          <w:tcPr>
            <w:tcW w:w="4813" w:type="dxa"/>
          </w:tcPr>
          <w:p w14:paraId="71AF0075" w14:textId="2060A7D6" w:rsidR="00167F72" w:rsidRPr="0036198D" w:rsidRDefault="00167F72" w:rsidP="00F4777A">
            <w:pPr>
              <w:ind w:right="-185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</w:rPr>
              <w:t>n</w:t>
            </w:r>
            <w:r w:rsidR="00F4777A">
              <w:rPr>
                <w:color w:val="000000"/>
                <w:sz w:val="28"/>
                <w:szCs w:val="28"/>
              </w:rPr>
              <w:t>O</w:t>
            </w:r>
            <w:r>
              <w:rPr>
                <w:color w:val="000000"/>
                <w:sz w:val="28"/>
                <w:szCs w:val="28"/>
                <w:lang w:val="ru-RU"/>
              </w:rPr>
              <w:t xml:space="preserve"> - </w:t>
            </w:r>
            <w:r w:rsidR="00F4777A">
              <w:rPr>
                <w:color w:val="000000"/>
                <w:sz w:val="28"/>
                <w:szCs w:val="28"/>
                <w:lang w:val="ru-RU"/>
              </w:rPr>
              <w:t>?</w:t>
            </w:r>
          </w:p>
          <w:p w14:paraId="1072C352" w14:textId="77777777" w:rsidR="0036198D" w:rsidRDefault="0036198D" w:rsidP="00F4777A">
            <w:pPr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814" w:type="dxa"/>
          </w:tcPr>
          <w:p w14:paraId="1DBBDE28" w14:textId="62A95FB2" w:rsidR="0036198D" w:rsidRDefault="00F4777A" w:rsidP="0036198D">
            <w:pPr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Фактическая потребность в об средствах 0.815 млрд р</w:t>
            </w:r>
          </w:p>
        </w:tc>
      </w:tr>
    </w:tbl>
    <w:p w14:paraId="4E1DC6E8" w14:textId="77777777" w:rsidR="0036198D" w:rsidRPr="005535F9" w:rsidRDefault="0036198D" w:rsidP="0036198D">
      <w:pPr>
        <w:shd w:val="clear" w:color="auto" w:fill="FFFFFF"/>
        <w:jc w:val="both"/>
        <w:rPr>
          <w:color w:val="000000"/>
          <w:sz w:val="28"/>
          <w:szCs w:val="28"/>
          <w:lang w:val="ru-RU"/>
        </w:rPr>
      </w:pPr>
    </w:p>
    <w:p w14:paraId="4C07174B" w14:textId="77777777" w:rsidR="005535F9" w:rsidRPr="005535F9" w:rsidRDefault="005535F9" w:rsidP="0078533F">
      <w:pPr>
        <w:ind w:right="-185"/>
        <w:rPr>
          <w:color w:val="000000"/>
          <w:sz w:val="28"/>
          <w:szCs w:val="28"/>
          <w:lang w:val="ru-RU"/>
        </w:rPr>
      </w:pPr>
    </w:p>
    <w:p w14:paraId="5AB43B60" w14:textId="77777777" w:rsidR="005535F9" w:rsidRPr="005535F9" w:rsidRDefault="005535F9" w:rsidP="0078533F">
      <w:pPr>
        <w:ind w:right="-185"/>
        <w:rPr>
          <w:color w:val="000000"/>
          <w:sz w:val="28"/>
          <w:szCs w:val="28"/>
          <w:lang w:val="ru-RU"/>
        </w:rPr>
      </w:pPr>
    </w:p>
    <w:p w14:paraId="4DA41F05" w14:textId="2C46DB15" w:rsidR="005535F9" w:rsidRPr="005535F9" w:rsidRDefault="005535F9" w:rsidP="0078533F">
      <w:pPr>
        <w:ind w:right="-185"/>
        <w:rPr>
          <w:b/>
          <w:color w:val="000000"/>
          <w:sz w:val="28"/>
          <w:szCs w:val="28"/>
          <w:lang w:val="ru-RU"/>
        </w:rPr>
      </w:pPr>
      <w:r w:rsidRPr="005535F9">
        <w:rPr>
          <w:b/>
          <w:color w:val="000000"/>
          <w:sz w:val="28"/>
          <w:szCs w:val="28"/>
          <w:lang w:val="ru-RU"/>
        </w:rPr>
        <w:t># 4,8 (Тема 3.2 Денежные расходы организации их финансирование).</w:t>
      </w:r>
    </w:p>
    <w:p w14:paraId="1BFA4061" w14:textId="77777777" w:rsidR="005535F9" w:rsidRPr="005535F9" w:rsidRDefault="005535F9" w:rsidP="005535F9">
      <w:pPr>
        <w:shd w:val="clear" w:color="auto" w:fill="FFFFFF"/>
        <w:ind w:firstLine="720"/>
        <w:jc w:val="both"/>
        <w:rPr>
          <w:color w:val="000000"/>
          <w:sz w:val="28"/>
          <w:szCs w:val="28"/>
          <w:lang w:val="ru-RU"/>
        </w:rPr>
      </w:pPr>
      <w:r w:rsidRPr="005535F9">
        <w:rPr>
          <w:b/>
          <w:bCs/>
          <w:color w:val="000000"/>
          <w:sz w:val="28"/>
          <w:szCs w:val="28"/>
          <w:lang w:val="ru-RU"/>
        </w:rPr>
        <w:t>Задача 4</w:t>
      </w:r>
    </w:p>
    <w:p w14:paraId="6A847E0F" w14:textId="77777777" w:rsidR="005535F9" w:rsidRPr="005535F9" w:rsidRDefault="005535F9" w:rsidP="005535F9">
      <w:pPr>
        <w:shd w:val="clear" w:color="auto" w:fill="FFFFFF"/>
        <w:ind w:firstLine="720"/>
        <w:jc w:val="both"/>
        <w:rPr>
          <w:color w:val="000000"/>
          <w:sz w:val="28"/>
          <w:szCs w:val="28"/>
          <w:lang w:val="ru-RU"/>
        </w:rPr>
      </w:pPr>
      <w:r w:rsidRPr="005535F9">
        <w:rPr>
          <w:color w:val="000000"/>
          <w:sz w:val="28"/>
          <w:szCs w:val="28"/>
          <w:lang w:val="ru-RU"/>
        </w:rPr>
        <w:t> </w:t>
      </w:r>
    </w:p>
    <w:p w14:paraId="77E507D2" w14:textId="77777777" w:rsidR="005535F9" w:rsidRDefault="005535F9" w:rsidP="005535F9">
      <w:pPr>
        <w:shd w:val="clear" w:color="auto" w:fill="FFFFFF"/>
        <w:ind w:firstLine="720"/>
        <w:jc w:val="both"/>
        <w:rPr>
          <w:color w:val="000000"/>
          <w:sz w:val="28"/>
          <w:szCs w:val="28"/>
          <w:lang w:val="ru-RU"/>
        </w:rPr>
      </w:pPr>
      <w:r w:rsidRPr="005535F9">
        <w:rPr>
          <w:i/>
          <w:iCs/>
          <w:color w:val="000000"/>
          <w:sz w:val="28"/>
          <w:szCs w:val="28"/>
          <w:lang w:val="ru-RU"/>
        </w:rPr>
        <w:t>Определить </w:t>
      </w:r>
      <w:r w:rsidRPr="005535F9">
        <w:rPr>
          <w:color w:val="000000"/>
          <w:sz w:val="28"/>
          <w:szCs w:val="28"/>
          <w:lang w:val="ru-RU"/>
        </w:rPr>
        <w:t>цену реализации единицы продукции для предприятия-изготовителя, а также общую сумму НДС для уплаты в бюджет на основе следующих данных: объем реализации составляет 75 тыс. шт.; материальные затраты в себестоимости продукции – 10 млн р.,; заработная плата – 9 млн р.; социальные отчисления в бюджет – 3 млн р; амортизация – 2 млн р.; прочие расходы – 4 млн р.; рентабельность продукции – 25%; акциз – 1%; ставка НДС – 20%.</w:t>
      </w:r>
    </w:p>
    <w:p w14:paraId="139DFD1E" w14:textId="77777777" w:rsidR="002F1C90" w:rsidRPr="005535F9" w:rsidRDefault="002F1C90" w:rsidP="005535F9">
      <w:pPr>
        <w:shd w:val="clear" w:color="auto" w:fill="FFFFFF"/>
        <w:ind w:firstLine="720"/>
        <w:jc w:val="both"/>
        <w:rPr>
          <w:color w:val="000000"/>
          <w:sz w:val="28"/>
          <w:szCs w:val="28"/>
          <w:lang w:val="ru-RU"/>
        </w:rPr>
      </w:pPr>
    </w:p>
    <w:p w14:paraId="52114E6F" w14:textId="77777777" w:rsidR="00D6409D" w:rsidRPr="005535F9" w:rsidRDefault="005535F9" w:rsidP="005535F9">
      <w:pPr>
        <w:ind w:firstLine="720"/>
        <w:jc w:val="both"/>
        <w:rPr>
          <w:color w:val="000000"/>
          <w:sz w:val="28"/>
          <w:szCs w:val="28"/>
          <w:lang w:val="ru-RU"/>
        </w:rPr>
      </w:pPr>
      <w:r w:rsidRPr="005535F9">
        <w:rPr>
          <w:color w:val="000000"/>
          <w:sz w:val="28"/>
          <w:szCs w:val="28"/>
          <w:lang w:val="ru-RU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D6409D" w14:paraId="3C77BDC3" w14:textId="77777777" w:rsidTr="00D6409D">
        <w:tc>
          <w:tcPr>
            <w:tcW w:w="4813" w:type="dxa"/>
          </w:tcPr>
          <w:p w14:paraId="7785D8CA" w14:textId="3D8F1603" w:rsidR="00D6409D" w:rsidRDefault="00D6409D" w:rsidP="005535F9">
            <w:pPr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</w:rPr>
              <w:t>V</w:t>
            </w:r>
            <w:r w:rsidRPr="00D6409D">
              <w:rPr>
                <w:color w:val="000000"/>
                <w:sz w:val="28"/>
                <w:szCs w:val="28"/>
                <w:lang w:val="ru-RU"/>
              </w:rPr>
              <w:t xml:space="preserve"> = </w:t>
            </w:r>
            <w:r>
              <w:rPr>
                <w:color w:val="000000"/>
                <w:sz w:val="28"/>
                <w:szCs w:val="28"/>
                <w:lang w:val="ru-RU"/>
              </w:rPr>
              <w:t>75000 штук – объем реализаци</w:t>
            </w:r>
          </w:p>
          <w:p w14:paraId="31E9F607" w14:textId="4FF0C3C5" w:rsidR="00D6409D" w:rsidRDefault="00C66290" w:rsidP="005535F9">
            <w:pPr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</w:rPr>
              <w:t>МЗ</w:t>
            </w:r>
            <w:r w:rsidR="00D6409D" w:rsidRPr="00D6409D">
              <w:rPr>
                <w:color w:val="000000"/>
                <w:sz w:val="28"/>
                <w:szCs w:val="28"/>
                <w:lang w:val="ru-RU"/>
              </w:rPr>
              <w:t xml:space="preserve"> = 10</w:t>
            </w:r>
            <w:r w:rsidR="00D6409D">
              <w:rPr>
                <w:color w:val="000000"/>
                <w:sz w:val="28"/>
                <w:szCs w:val="28"/>
                <w:lang w:val="ru-RU"/>
              </w:rPr>
              <w:t xml:space="preserve">млн.р </w:t>
            </w:r>
            <w:r>
              <w:rPr>
                <w:color w:val="000000"/>
                <w:sz w:val="28"/>
                <w:szCs w:val="28"/>
                <w:lang w:val="ru-RU"/>
              </w:rPr>
              <w:t>–</w:t>
            </w:r>
            <w:r w:rsidR="00D6409D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color w:val="000000"/>
                <w:sz w:val="28"/>
                <w:szCs w:val="28"/>
                <w:lang w:val="ru-RU"/>
              </w:rPr>
              <w:t>мат затраты</w:t>
            </w:r>
          </w:p>
          <w:p w14:paraId="2E390094" w14:textId="597D486F" w:rsidR="00D6409D" w:rsidRDefault="00D6409D" w:rsidP="005535F9">
            <w:pPr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ЗП – 9млн.р – зарплата</w:t>
            </w:r>
          </w:p>
          <w:p w14:paraId="2EB48BE6" w14:textId="7194202E" w:rsidR="00D6409D" w:rsidRDefault="00C66290" w:rsidP="005535F9">
            <w:pPr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СОЦ</w:t>
            </w:r>
            <w:r w:rsidR="00D6409D">
              <w:rPr>
                <w:color w:val="000000"/>
                <w:sz w:val="28"/>
                <w:szCs w:val="28"/>
                <w:lang w:val="ru-RU"/>
              </w:rPr>
              <w:t xml:space="preserve"> – 3 млн. р</w:t>
            </w:r>
          </w:p>
          <w:p w14:paraId="2E52F3EF" w14:textId="5F2F2303" w:rsidR="00D6409D" w:rsidRDefault="00D6409D" w:rsidP="005535F9">
            <w:pPr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Ам – 2 млн. р</w:t>
            </w:r>
          </w:p>
          <w:p w14:paraId="0ECA6BC4" w14:textId="77777777" w:rsidR="00D6409D" w:rsidRDefault="00D6409D" w:rsidP="005535F9">
            <w:pPr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Проч – 4 млн. р</w:t>
            </w:r>
          </w:p>
          <w:p w14:paraId="4ABE4602" w14:textId="77777777" w:rsidR="00D6409D" w:rsidRDefault="00D6409D" w:rsidP="005535F9">
            <w:pPr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Рентабельность – 25%</w:t>
            </w:r>
          </w:p>
          <w:p w14:paraId="4C6E4663" w14:textId="77777777" w:rsidR="00D6409D" w:rsidRDefault="00D6409D" w:rsidP="005535F9">
            <w:pPr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Акциз – 1%</w:t>
            </w:r>
          </w:p>
          <w:p w14:paraId="3AEC52F4" w14:textId="3B0B2B89" w:rsidR="00D6409D" w:rsidRPr="00D6409D" w:rsidRDefault="00D6409D" w:rsidP="005535F9">
            <w:pPr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НДС – 20%</w:t>
            </w:r>
          </w:p>
        </w:tc>
        <w:tc>
          <w:tcPr>
            <w:tcW w:w="4814" w:type="dxa"/>
          </w:tcPr>
          <w:p w14:paraId="1E97A6DA" w14:textId="4CD02688" w:rsidR="00D6409D" w:rsidRDefault="00D6409D" w:rsidP="005535F9">
            <w:pPr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C = </w:t>
            </w:r>
            <w:r w:rsidR="00C66290">
              <w:rPr>
                <w:color w:val="000000"/>
                <w:sz w:val="28"/>
                <w:szCs w:val="28"/>
                <w:lang w:val="ru-RU"/>
              </w:rPr>
              <w:t>МЗ + ЗП + СОЦ</w:t>
            </w:r>
            <w:r>
              <w:rPr>
                <w:color w:val="000000"/>
                <w:sz w:val="28"/>
                <w:szCs w:val="28"/>
                <w:lang w:val="ru-RU"/>
              </w:rPr>
              <w:t xml:space="preserve"> + АМ + Проч =</w:t>
            </w:r>
          </w:p>
          <w:p w14:paraId="5DEA456A" w14:textId="77777777" w:rsidR="00D6409D" w:rsidRDefault="00D6409D" w:rsidP="005535F9">
            <w:pPr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= 28млн</w:t>
            </w:r>
            <w:r w:rsidRPr="00A10018">
              <w:rPr>
                <w:color w:val="000000"/>
                <w:sz w:val="28"/>
                <w:szCs w:val="28"/>
                <w:lang w:val="ru-RU"/>
              </w:rPr>
              <w:t>.</w:t>
            </w:r>
            <w:r>
              <w:rPr>
                <w:color w:val="000000"/>
                <w:sz w:val="28"/>
                <w:szCs w:val="28"/>
                <w:lang w:val="ru-RU"/>
              </w:rPr>
              <w:t>р</w:t>
            </w:r>
          </w:p>
          <w:p w14:paraId="225567BF" w14:textId="57CDD654" w:rsidR="00D6409D" w:rsidRPr="00851AE8" w:rsidRDefault="00060E1E" w:rsidP="005535F9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 = С</w:t>
            </w:r>
            <w:r w:rsidRPr="00A10018">
              <w:rPr>
                <w:color w:val="000000"/>
                <w:sz w:val="28"/>
                <w:szCs w:val="28"/>
                <w:lang w:val="ru-RU"/>
              </w:rPr>
              <w:t>*</w:t>
            </w:r>
            <w:r>
              <w:rPr>
                <w:color w:val="000000"/>
                <w:sz w:val="28"/>
                <w:szCs w:val="28"/>
                <w:lang w:val="ru-RU"/>
              </w:rPr>
              <w:t xml:space="preserve">РЕН = </w:t>
            </w:r>
            <w:r w:rsidR="00A10018">
              <w:rPr>
                <w:color w:val="000000"/>
                <w:sz w:val="28"/>
                <w:szCs w:val="28"/>
                <w:lang w:val="ru-RU"/>
              </w:rPr>
              <w:t>1.25С</w:t>
            </w:r>
            <w:r w:rsidR="00851AE8">
              <w:rPr>
                <w:color w:val="000000"/>
                <w:sz w:val="28"/>
                <w:szCs w:val="28"/>
                <w:lang w:val="ru-RU"/>
              </w:rPr>
              <w:t xml:space="preserve"> = 35млн.р</w:t>
            </w:r>
          </w:p>
          <w:p w14:paraId="5B7D58B6" w14:textId="77777777" w:rsidR="00A10018" w:rsidRDefault="00A10018" w:rsidP="005535F9">
            <w:pPr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О-НДС = В</w:t>
            </w:r>
            <w:r w:rsidRPr="00A10018">
              <w:rPr>
                <w:color w:val="000000"/>
                <w:sz w:val="28"/>
                <w:szCs w:val="28"/>
                <w:lang w:val="ru-RU"/>
              </w:rPr>
              <w:t>*</w:t>
            </w:r>
            <w:r>
              <w:rPr>
                <w:color w:val="000000"/>
                <w:sz w:val="28"/>
                <w:szCs w:val="28"/>
                <w:lang w:val="ru-RU"/>
              </w:rPr>
              <w:t>НДС</w:t>
            </w:r>
          </w:p>
          <w:p w14:paraId="7A562C2E" w14:textId="56E9D0A7" w:rsidR="00472DCD" w:rsidRDefault="00472DCD" w:rsidP="005535F9">
            <w:pPr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Вф = </w:t>
            </w:r>
          </w:p>
          <w:p w14:paraId="0CABFDAE" w14:textId="3B2B8D9F" w:rsidR="00F9212A" w:rsidRPr="002F1944" w:rsidRDefault="00472DCD" w:rsidP="005535F9">
            <w:pPr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 = В – В</w:t>
            </w:r>
            <w:r w:rsidRPr="002F1944">
              <w:rPr>
                <w:color w:val="000000"/>
                <w:sz w:val="28"/>
                <w:szCs w:val="28"/>
                <w:lang w:val="ru-RU"/>
              </w:rPr>
              <w:t xml:space="preserve">*0.2 – </w:t>
            </w:r>
            <w:r w:rsidR="002F1944">
              <w:rPr>
                <w:color w:val="000000"/>
                <w:sz w:val="28"/>
                <w:szCs w:val="28"/>
                <w:lang w:val="ru-RU"/>
              </w:rPr>
              <w:t>В</w:t>
            </w:r>
            <w:r w:rsidR="002F1944" w:rsidRPr="002F1944">
              <w:rPr>
                <w:color w:val="000000"/>
                <w:sz w:val="28"/>
                <w:szCs w:val="28"/>
                <w:lang w:val="ru-RU"/>
              </w:rPr>
              <w:t xml:space="preserve">*0.01 – </w:t>
            </w:r>
            <w:r w:rsidR="002F1944">
              <w:rPr>
                <w:color w:val="000000"/>
                <w:sz w:val="28"/>
                <w:szCs w:val="28"/>
              </w:rPr>
              <w:t>C</w:t>
            </w:r>
          </w:p>
          <w:p w14:paraId="612FCF6E" w14:textId="0AF2C07C" w:rsidR="002F1944" w:rsidRPr="002F1944" w:rsidRDefault="002F1944" w:rsidP="005535F9">
            <w:pPr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2F1944">
              <w:rPr>
                <w:color w:val="000000"/>
                <w:sz w:val="28"/>
                <w:szCs w:val="28"/>
                <w:lang w:val="ru-RU"/>
              </w:rPr>
              <w:t>2.25</w:t>
            </w:r>
            <w:r>
              <w:rPr>
                <w:color w:val="000000"/>
                <w:sz w:val="28"/>
                <w:szCs w:val="28"/>
              </w:rPr>
              <w:t>C</w:t>
            </w:r>
            <w:r w:rsidRPr="002F1944">
              <w:rPr>
                <w:color w:val="000000"/>
                <w:sz w:val="28"/>
                <w:szCs w:val="28"/>
                <w:lang w:val="ru-RU"/>
              </w:rPr>
              <w:t xml:space="preserve"> = </w:t>
            </w:r>
            <w:r>
              <w:rPr>
                <w:color w:val="000000"/>
                <w:sz w:val="28"/>
                <w:szCs w:val="28"/>
                <w:lang w:val="ru-RU"/>
              </w:rPr>
              <w:t>0.79В</w:t>
            </w:r>
          </w:p>
          <w:p w14:paraId="3D2FC365" w14:textId="6D620AF9" w:rsidR="002F1944" w:rsidRDefault="002F1944" w:rsidP="005535F9">
            <w:pPr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В = 2</w:t>
            </w:r>
            <w:r w:rsidRPr="002F1944">
              <w:rPr>
                <w:color w:val="000000"/>
                <w:sz w:val="28"/>
                <w:szCs w:val="28"/>
                <w:lang w:val="ru-RU"/>
              </w:rPr>
              <w:t>.25</w:t>
            </w:r>
            <w:r>
              <w:rPr>
                <w:color w:val="000000"/>
                <w:sz w:val="28"/>
                <w:szCs w:val="28"/>
              </w:rPr>
              <w:t>C</w:t>
            </w:r>
            <w:r w:rsidRPr="002F1944">
              <w:rPr>
                <w:color w:val="000000"/>
                <w:sz w:val="28"/>
                <w:szCs w:val="28"/>
                <w:lang w:val="ru-RU"/>
              </w:rPr>
              <w:t>/0.79</w:t>
            </w:r>
            <w:r>
              <w:rPr>
                <w:color w:val="000000"/>
                <w:sz w:val="28"/>
                <w:szCs w:val="28"/>
                <w:lang w:val="ru-RU"/>
              </w:rPr>
              <w:t xml:space="preserve"> = 79.746 млн.руб</w:t>
            </w:r>
          </w:p>
          <w:p w14:paraId="700FD0F6" w14:textId="05997C6A" w:rsidR="002F1944" w:rsidRPr="002F1944" w:rsidRDefault="002F1944" w:rsidP="005535F9">
            <w:pPr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ОНДС = 15.94 млн.р</w:t>
            </w:r>
          </w:p>
          <w:p w14:paraId="37166434" w14:textId="44A1037E" w:rsidR="002F1944" w:rsidRPr="002F1944" w:rsidRDefault="002F1944" w:rsidP="005535F9">
            <w:pPr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Вшт = 1063.3 рубля</w:t>
            </w:r>
          </w:p>
          <w:p w14:paraId="28702668" w14:textId="77777777" w:rsidR="002F1944" w:rsidRPr="002F1944" w:rsidRDefault="002F1944" w:rsidP="005535F9">
            <w:pPr>
              <w:jc w:val="both"/>
              <w:rPr>
                <w:color w:val="000000"/>
                <w:sz w:val="28"/>
                <w:szCs w:val="28"/>
                <w:lang w:val="ru-RU"/>
              </w:rPr>
            </w:pPr>
          </w:p>
          <w:p w14:paraId="1737384E" w14:textId="0EE82167" w:rsidR="002F1944" w:rsidRPr="00472DCD" w:rsidRDefault="002F1944" w:rsidP="005535F9">
            <w:pPr>
              <w:jc w:val="both"/>
              <w:rPr>
                <w:color w:val="000000"/>
                <w:sz w:val="28"/>
                <w:szCs w:val="28"/>
                <w:lang w:val="ru-RU"/>
              </w:rPr>
            </w:pPr>
          </w:p>
        </w:tc>
      </w:tr>
      <w:tr w:rsidR="00D6409D" w14:paraId="716E8BEF" w14:textId="77777777" w:rsidTr="00D6409D">
        <w:tc>
          <w:tcPr>
            <w:tcW w:w="4813" w:type="dxa"/>
          </w:tcPr>
          <w:p w14:paraId="5CE63254" w14:textId="29D0658E" w:rsidR="00D6409D" w:rsidRDefault="00A10018" w:rsidP="005535F9">
            <w:pPr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В?</w:t>
            </w:r>
            <w:r w:rsidR="00D6409D">
              <w:rPr>
                <w:color w:val="000000"/>
                <w:sz w:val="28"/>
                <w:szCs w:val="28"/>
                <w:lang w:val="ru-RU"/>
              </w:rPr>
              <w:t xml:space="preserve"> – цена реализации</w:t>
            </w:r>
          </w:p>
          <w:p w14:paraId="6B1F653B" w14:textId="63AAC5FD" w:rsidR="00A10018" w:rsidRDefault="00A10018" w:rsidP="005535F9">
            <w:pPr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Вшт – цена реалищации штуки</w:t>
            </w:r>
          </w:p>
          <w:p w14:paraId="58B7A8DF" w14:textId="3634F9C6" w:rsidR="00D6409D" w:rsidRPr="00D6409D" w:rsidRDefault="00D6409D" w:rsidP="005535F9">
            <w:pPr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НДС-О – общая сумма ндс</w:t>
            </w:r>
          </w:p>
        </w:tc>
        <w:tc>
          <w:tcPr>
            <w:tcW w:w="4814" w:type="dxa"/>
          </w:tcPr>
          <w:p w14:paraId="06A14BCE" w14:textId="77777777" w:rsidR="00D6409D" w:rsidRDefault="002F1944" w:rsidP="002F1944">
            <w:pPr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Вшт = 1063.3 р – ценареализации одной штуки товара</w:t>
            </w:r>
          </w:p>
          <w:p w14:paraId="18D65459" w14:textId="30EBDD8E" w:rsidR="002F1944" w:rsidRPr="00B31B74" w:rsidRDefault="002F1944" w:rsidP="002F1944">
            <w:pPr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ОНДС = 15.94 млн.р – общая сумма НДС для уплаты в бюджет</w:t>
            </w:r>
          </w:p>
        </w:tc>
      </w:tr>
    </w:tbl>
    <w:p w14:paraId="286A0597" w14:textId="04ABE8DE" w:rsidR="005535F9" w:rsidRDefault="005535F9" w:rsidP="005535F9">
      <w:pPr>
        <w:ind w:firstLine="720"/>
        <w:jc w:val="both"/>
        <w:rPr>
          <w:color w:val="000000"/>
          <w:sz w:val="28"/>
          <w:szCs w:val="28"/>
          <w:lang w:val="ru-RU"/>
        </w:rPr>
      </w:pPr>
    </w:p>
    <w:p w14:paraId="639F69F9" w14:textId="77777777" w:rsidR="002F1944" w:rsidRDefault="002F1944" w:rsidP="005535F9">
      <w:pPr>
        <w:ind w:firstLine="720"/>
        <w:jc w:val="both"/>
        <w:rPr>
          <w:color w:val="000000"/>
          <w:sz w:val="28"/>
          <w:szCs w:val="28"/>
          <w:lang w:val="ru-RU"/>
        </w:rPr>
      </w:pPr>
    </w:p>
    <w:p w14:paraId="75B16A0B" w14:textId="77777777" w:rsidR="002F1944" w:rsidRDefault="002F1944" w:rsidP="005535F9">
      <w:pPr>
        <w:ind w:firstLine="720"/>
        <w:jc w:val="both"/>
        <w:rPr>
          <w:color w:val="000000"/>
          <w:sz w:val="28"/>
          <w:szCs w:val="28"/>
          <w:lang w:val="ru-RU"/>
        </w:rPr>
      </w:pPr>
    </w:p>
    <w:p w14:paraId="323E1A1D" w14:textId="77777777" w:rsidR="002F1944" w:rsidRPr="005535F9" w:rsidRDefault="002F1944" w:rsidP="005535F9">
      <w:pPr>
        <w:ind w:firstLine="720"/>
        <w:jc w:val="both"/>
        <w:rPr>
          <w:color w:val="000000"/>
          <w:sz w:val="28"/>
          <w:szCs w:val="28"/>
          <w:lang w:val="ru-RU"/>
        </w:rPr>
      </w:pPr>
      <w:bookmarkStart w:id="0" w:name="_GoBack"/>
      <w:bookmarkEnd w:id="0"/>
    </w:p>
    <w:p w14:paraId="3A1D5BA7" w14:textId="77777777" w:rsidR="005535F9" w:rsidRPr="005535F9" w:rsidRDefault="005535F9" w:rsidP="005535F9">
      <w:pPr>
        <w:shd w:val="clear" w:color="auto" w:fill="FFFFFF"/>
        <w:ind w:firstLine="720"/>
        <w:jc w:val="both"/>
        <w:rPr>
          <w:color w:val="000000"/>
          <w:sz w:val="28"/>
          <w:szCs w:val="28"/>
          <w:lang w:val="ru-RU"/>
        </w:rPr>
      </w:pPr>
      <w:r w:rsidRPr="005535F9">
        <w:rPr>
          <w:b/>
          <w:bCs/>
          <w:color w:val="000000"/>
          <w:sz w:val="28"/>
          <w:szCs w:val="28"/>
          <w:lang w:val="ru-RU"/>
        </w:rPr>
        <w:t>Задача 8</w:t>
      </w:r>
    </w:p>
    <w:p w14:paraId="1351E193" w14:textId="77777777" w:rsidR="005535F9" w:rsidRPr="005535F9" w:rsidRDefault="005535F9" w:rsidP="005535F9">
      <w:pPr>
        <w:shd w:val="clear" w:color="auto" w:fill="FFFFFF"/>
        <w:ind w:firstLine="720"/>
        <w:jc w:val="both"/>
        <w:rPr>
          <w:color w:val="000000"/>
          <w:sz w:val="28"/>
          <w:szCs w:val="28"/>
          <w:lang w:val="ru-RU"/>
        </w:rPr>
      </w:pPr>
      <w:r w:rsidRPr="005535F9">
        <w:rPr>
          <w:color w:val="000000"/>
          <w:sz w:val="28"/>
          <w:szCs w:val="28"/>
          <w:lang w:val="ru-RU"/>
        </w:rPr>
        <w:t> </w:t>
      </w:r>
    </w:p>
    <w:p w14:paraId="474777F4" w14:textId="77777777" w:rsidR="005535F9" w:rsidRPr="005535F9" w:rsidRDefault="005535F9" w:rsidP="005535F9">
      <w:pPr>
        <w:ind w:firstLine="720"/>
        <w:jc w:val="both"/>
        <w:rPr>
          <w:color w:val="000000"/>
          <w:sz w:val="28"/>
          <w:szCs w:val="28"/>
        </w:rPr>
      </w:pPr>
      <w:r w:rsidRPr="005535F9">
        <w:rPr>
          <w:color w:val="000000"/>
          <w:sz w:val="28"/>
          <w:szCs w:val="28"/>
          <w:lang w:val="ru-RU"/>
        </w:rPr>
        <w:t>Маркетинговые исследования показали, что потребители готовы приобретать определенный товар по цене 475 тыс. р. Каким должен быть максимальный размер полной себестоимости единицы продукции, чтобы предприятие могло получить рентабельность продукции 20%? Товар не является подакцизным, ставка НДС – 20%.</w:t>
      </w:r>
    </w:p>
    <w:p w14:paraId="066546E7" w14:textId="77777777" w:rsidR="005535F9" w:rsidRDefault="005535F9" w:rsidP="005535F9">
      <w:pPr>
        <w:ind w:firstLine="720"/>
        <w:jc w:val="both"/>
        <w:rPr>
          <w:color w:val="000000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A02424" w14:paraId="161FF89A" w14:textId="77777777" w:rsidTr="00A02424">
        <w:tc>
          <w:tcPr>
            <w:tcW w:w="4813" w:type="dxa"/>
          </w:tcPr>
          <w:p w14:paraId="146324F4" w14:textId="172CCBAD" w:rsidR="00A02424" w:rsidRDefault="00351B9C" w:rsidP="00351B9C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В</w:t>
            </w:r>
            <w:r w:rsidR="00A02424">
              <w:rPr>
                <w:color w:val="000000"/>
                <w:sz w:val="28"/>
                <w:szCs w:val="28"/>
                <w:lang w:val="ru-RU"/>
              </w:rPr>
              <w:t xml:space="preserve"> = 475</w:t>
            </w:r>
            <w:r w:rsidR="00A9709F">
              <w:rPr>
                <w:color w:val="000000"/>
                <w:sz w:val="28"/>
                <w:szCs w:val="28"/>
                <w:lang w:val="ru-RU"/>
              </w:rPr>
              <w:t xml:space="preserve"> тыс. р</w:t>
            </w:r>
          </w:p>
          <w:p w14:paraId="00AF533D" w14:textId="77777777" w:rsidR="00A9709F" w:rsidRDefault="00A9709F" w:rsidP="00351B9C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Рент = </w:t>
            </w:r>
            <w:r>
              <w:rPr>
                <w:color w:val="000000"/>
                <w:sz w:val="28"/>
                <w:szCs w:val="28"/>
              </w:rPr>
              <w:t>20%</w:t>
            </w:r>
          </w:p>
          <w:p w14:paraId="45A11463" w14:textId="18ADF0B7" w:rsidR="00A9709F" w:rsidRPr="00A9709F" w:rsidRDefault="00A9709F" w:rsidP="00351B9C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НДС = 20%</w:t>
            </w:r>
          </w:p>
        </w:tc>
        <w:tc>
          <w:tcPr>
            <w:tcW w:w="4814" w:type="dxa"/>
          </w:tcPr>
          <w:p w14:paraId="603515BD" w14:textId="77777777" w:rsidR="00351B9C" w:rsidRPr="00351B9C" w:rsidRDefault="00351B9C" w:rsidP="00351B9C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П=С</w:t>
            </w:r>
            <w:r w:rsidRPr="00351B9C">
              <w:rPr>
                <w:color w:val="000000"/>
                <w:sz w:val="28"/>
                <w:szCs w:val="28"/>
                <w:lang w:val="ru-RU"/>
              </w:rPr>
              <w:t>*1.2;</w:t>
            </w:r>
          </w:p>
          <w:p w14:paraId="02459F0F" w14:textId="048E96EC" w:rsidR="00351B9C" w:rsidRDefault="00351B9C" w:rsidP="00351B9C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 = В – НДС – С</w:t>
            </w:r>
          </w:p>
          <w:p w14:paraId="26AF542C" w14:textId="188B4532" w:rsidR="00351B9C" w:rsidRDefault="00351B9C" w:rsidP="00351B9C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С</w:t>
            </w:r>
            <w:r w:rsidRPr="00351B9C">
              <w:rPr>
                <w:color w:val="000000"/>
                <w:sz w:val="28"/>
                <w:szCs w:val="28"/>
                <w:lang w:val="ru-RU"/>
              </w:rPr>
              <w:t xml:space="preserve">*1.2 = </w:t>
            </w:r>
            <w:r>
              <w:rPr>
                <w:color w:val="000000"/>
                <w:sz w:val="28"/>
                <w:szCs w:val="28"/>
                <w:lang w:val="ru-RU"/>
              </w:rPr>
              <w:t>В – В*0</w:t>
            </w:r>
            <w:r w:rsidRPr="00351B9C">
              <w:rPr>
                <w:color w:val="000000"/>
                <w:sz w:val="28"/>
                <w:szCs w:val="28"/>
                <w:lang w:val="ru-RU"/>
              </w:rPr>
              <w:t xml:space="preserve">.2 - </w:t>
            </w:r>
            <w:r>
              <w:rPr>
                <w:color w:val="000000"/>
                <w:sz w:val="28"/>
                <w:szCs w:val="28"/>
              </w:rPr>
              <w:t>C</w:t>
            </w:r>
            <w:r>
              <w:rPr>
                <w:color w:val="000000"/>
                <w:sz w:val="28"/>
                <w:szCs w:val="28"/>
                <w:lang w:val="ru-RU"/>
              </w:rPr>
              <w:br/>
              <w:t xml:space="preserve">C*2.2 = 0.8 </w:t>
            </w:r>
            <w:r w:rsidRPr="00351B9C">
              <w:rPr>
                <w:color w:val="000000"/>
                <w:sz w:val="28"/>
                <w:szCs w:val="28"/>
                <w:lang w:val="ru-RU"/>
              </w:rPr>
              <w:t xml:space="preserve">* </w:t>
            </w:r>
            <w:r>
              <w:rPr>
                <w:color w:val="000000"/>
                <w:sz w:val="28"/>
                <w:szCs w:val="28"/>
                <w:lang w:val="ru-RU"/>
              </w:rPr>
              <w:t>В</w:t>
            </w:r>
          </w:p>
          <w:p w14:paraId="4F9805B6" w14:textId="11B57D96" w:rsidR="00A02424" w:rsidRPr="00351B9C" w:rsidRDefault="00351B9C" w:rsidP="00351B9C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С =  0.8 </w:t>
            </w:r>
            <w:r w:rsidRPr="00351B9C">
              <w:rPr>
                <w:color w:val="000000"/>
                <w:sz w:val="28"/>
                <w:szCs w:val="28"/>
                <w:lang w:val="ru-RU"/>
              </w:rPr>
              <w:t xml:space="preserve">* </w:t>
            </w:r>
            <w:r>
              <w:rPr>
                <w:color w:val="000000"/>
                <w:sz w:val="28"/>
                <w:szCs w:val="28"/>
                <w:lang w:val="ru-RU"/>
              </w:rPr>
              <w:t>В / 2</w:t>
            </w:r>
            <w:r>
              <w:rPr>
                <w:color w:val="000000"/>
                <w:sz w:val="28"/>
                <w:szCs w:val="28"/>
              </w:rPr>
              <w:t>.2 = 172.72</w:t>
            </w:r>
          </w:p>
        </w:tc>
      </w:tr>
      <w:tr w:rsidR="00A02424" w14:paraId="1F634D12" w14:textId="77777777" w:rsidTr="00A02424">
        <w:tc>
          <w:tcPr>
            <w:tcW w:w="4813" w:type="dxa"/>
          </w:tcPr>
          <w:p w14:paraId="6390EB7C" w14:textId="43F3A631" w:rsidR="00A02424" w:rsidRDefault="00A9709F" w:rsidP="00351B9C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С - ? полная себестоимость</w:t>
            </w:r>
          </w:p>
        </w:tc>
        <w:tc>
          <w:tcPr>
            <w:tcW w:w="4814" w:type="dxa"/>
          </w:tcPr>
          <w:p w14:paraId="49A6CF16" w14:textId="116A1808" w:rsidR="00A02424" w:rsidRDefault="00351B9C" w:rsidP="00351B9C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Предельная себестоимость единицы 172.72 т.р</w:t>
            </w:r>
          </w:p>
        </w:tc>
      </w:tr>
    </w:tbl>
    <w:p w14:paraId="44F85696" w14:textId="77777777" w:rsidR="00A02424" w:rsidRPr="005535F9" w:rsidRDefault="00A02424" w:rsidP="00351B9C">
      <w:pPr>
        <w:ind w:firstLine="720"/>
        <w:rPr>
          <w:color w:val="000000"/>
          <w:sz w:val="28"/>
          <w:szCs w:val="28"/>
          <w:lang w:val="ru-RU"/>
        </w:rPr>
      </w:pPr>
    </w:p>
    <w:p w14:paraId="0B8D4361" w14:textId="77777777" w:rsidR="005535F9" w:rsidRPr="005535F9" w:rsidRDefault="005535F9" w:rsidP="005535F9">
      <w:pPr>
        <w:ind w:right="-185" w:firstLine="720"/>
        <w:rPr>
          <w:color w:val="000000"/>
          <w:sz w:val="28"/>
          <w:szCs w:val="28"/>
          <w:lang w:val="ru-RU"/>
        </w:rPr>
      </w:pPr>
    </w:p>
    <w:p w14:paraId="455E9523" w14:textId="77777777" w:rsidR="005535F9" w:rsidRPr="0078533F" w:rsidRDefault="005535F9" w:rsidP="009800F5">
      <w:pPr>
        <w:ind w:right="-185" w:firstLine="720"/>
        <w:jc w:val="center"/>
        <w:rPr>
          <w:color w:val="000000"/>
          <w:szCs w:val="28"/>
          <w:lang w:val="ru-RU"/>
        </w:rPr>
      </w:pPr>
    </w:p>
    <w:sectPr w:rsidR="005535F9" w:rsidRPr="0078533F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0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6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20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D53"/>
    <w:rsid w:val="00001F86"/>
    <w:rsid w:val="00023DA8"/>
    <w:rsid w:val="0005754A"/>
    <w:rsid w:val="00060E1E"/>
    <w:rsid w:val="00090508"/>
    <w:rsid w:val="000D4FBE"/>
    <w:rsid w:val="00106414"/>
    <w:rsid w:val="0011225E"/>
    <w:rsid w:val="00120A49"/>
    <w:rsid w:val="001308A6"/>
    <w:rsid w:val="00134222"/>
    <w:rsid w:val="001570A8"/>
    <w:rsid w:val="00167F72"/>
    <w:rsid w:val="001D5DF1"/>
    <w:rsid w:val="001E148D"/>
    <w:rsid w:val="0021259C"/>
    <w:rsid w:val="00221139"/>
    <w:rsid w:val="002434F3"/>
    <w:rsid w:val="00246A20"/>
    <w:rsid w:val="002E00AC"/>
    <w:rsid w:val="002F1944"/>
    <w:rsid w:val="002F1C90"/>
    <w:rsid w:val="00330E4E"/>
    <w:rsid w:val="00351B9C"/>
    <w:rsid w:val="0036198D"/>
    <w:rsid w:val="00362309"/>
    <w:rsid w:val="003A2CCA"/>
    <w:rsid w:val="003C1E81"/>
    <w:rsid w:val="0040121B"/>
    <w:rsid w:val="004035F5"/>
    <w:rsid w:val="00432F87"/>
    <w:rsid w:val="00434D53"/>
    <w:rsid w:val="00467A14"/>
    <w:rsid w:val="00472DCD"/>
    <w:rsid w:val="004D5027"/>
    <w:rsid w:val="004D6669"/>
    <w:rsid w:val="004E4474"/>
    <w:rsid w:val="005132E3"/>
    <w:rsid w:val="00551EDB"/>
    <w:rsid w:val="005535F9"/>
    <w:rsid w:val="00556AE4"/>
    <w:rsid w:val="005D458B"/>
    <w:rsid w:val="00640324"/>
    <w:rsid w:val="006907A3"/>
    <w:rsid w:val="006C1717"/>
    <w:rsid w:val="006E6C31"/>
    <w:rsid w:val="00707E6F"/>
    <w:rsid w:val="00721A0C"/>
    <w:rsid w:val="00744C27"/>
    <w:rsid w:val="007477B7"/>
    <w:rsid w:val="0078533F"/>
    <w:rsid w:val="00786AC7"/>
    <w:rsid w:val="007F2DC3"/>
    <w:rsid w:val="00801DAA"/>
    <w:rsid w:val="00826A04"/>
    <w:rsid w:val="0084666D"/>
    <w:rsid w:val="00851AE8"/>
    <w:rsid w:val="008B4E39"/>
    <w:rsid w:val="008D4A83"/>
    <w:rsid w:val="009127FA"/>
    <w:rsid w:val="009800F5"/>
    <w:rsid w:val="00985F7D"/>
    <w:rsid w:val="00995056"/>
    <w:rsid w:val="009E7037"/>
    <w:rsid w:val="009F0A01"/>
    <w:rsid w:val="00A02424"/>
    <w:rsid w:val="00A10018"/>
    <w:rsid w:val="00A5201F"/>
    <w:rsid w:val="00A9709F"/>
    <w:rsid w:val="00AE3F43"/>
    <w:rsid w:val="00AE44AA"/>
    <w:rsid w:val="00AF4DC4"/>
    <w:rsid w:val="00B31B74"/>
    <w:rsid w:val="00B34A18"/>
    <w:rsid w:val="00BC3DA9"/>
    <w:rsid w:val="00C066A8"/>
    <w:rsid w:val="00C37D3F"/>
    <w:rsid w:val="00C42B88"/>
    <w:rsid w:val="00C45AC8"/>
    <w:rsid w:val="00C66290"/>
    <w:rsid w:val="00D11189"/>
    <w:rsid w:val="00D17433"/>
    <w:rsid w:val="00D214AB"/>
    <w:rsid w:val="00D551F8"/>
    <w:rsid w:val="00D6409D"/>
    <w:rsid w:val="00D949A0"/>
    <w:rsid w:val="00DB22C7"/>
    <w:rsid w:val="00DC0635"/>
    <w:rsid w:val="00DD6E2A"/>
    <w:rsid w:val="00DE0114"/>
    <w:rsid w:val="00E34DFC"/>
    <w:rsid w:val="00E35636"/>
    <w:rsid w:val="00E51B40"/>
    <w:rsid w:val="00E730CF"/>
    <w:rsid w:val="00E750F7"/>
    <w:rsid w:val="00ED0330"/>
    <w:rsid w:val="00EE499A"/>
    <w:rsid w:val="00F071FA"/>
    <w:rsid w:val="00F12EF5"/>
    <w:rsid w:val="00F4777A"/>
    <w:rsid w:val="00F73D99"/>
    <w:rsid w:val="00F9212A"/>
    <w:rsid w:val="00F95873"/>
    <w:rsid w:val="00FC2C30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CBE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535F9"/>
    <w:rPr>
      <w:rFonts w:ascii="Times New Roman" w:hAnsi="Times New Roman" w:cs="Times New Roma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/>
      <w:bCs/>
      <w:sz w:val="28"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/>
      <w:sz w:val="28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  <w:rPr>
      <w:rFonts w:cstheme="minorBidi"/>
      <w:sz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  <w:rPr>
      <w:rFonts w:cstheme="minorBidi"/>
      <w:sz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degtyarev/Development/bsuir/5/1/Template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E5602C-6BB1-FB43-8926-4DB70636C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Template2017.dotx</Template>
  <TotalTime>53</TotalTime>
  <Pages>4</Pages>
  <Words>578</Words>
  <Characters>3297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Degtyarev Alexander</dc:creator>
  <cp:keywords/>
  <dc:description/>
  <cp:lastModifiedBy>Degtyarev Alexander</cp:lastModifiedBy>
  <cp:revision>8</cp:revision>
  <dcterms:created xsi:type="dcterms:W3CDTF">2017-12-26T17:50:00Z</dcterms:created>
  <dcterms:modified xsi:type="dcterms:W3CDTF">2017-12-29T18:33:00Z</dcterms:modified>
</cp:coreProperties>
</file>