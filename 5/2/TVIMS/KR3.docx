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B40" w:rsidRPr="0084666D" w:rsidRDefault="00E51B40" w:rsidP="00E51B40">
      <w:pPr>
        <w:ind w:right="-187" w:firstLine="720"/>
        <w:jc w:val="center"/>
        <w:rPr>
          <w:lang w:val="ru-RU"/>
        </w:rPr>
      </w:pPr>
      <w:r w:rsidRPr="0084666D">
        <w:rPr>
          <w:color w:val="000000"/>
          <w:szCs w:val="28"/>
          <w:lang w:val="ru-RU"/>
        </w:rPr>
        <w:t xml:space="preserve">БЕЛОРУССКИЙ ГОСУДАРСТВЕННЫЙ УНИВЕРСИТЕТ </w:t>
      </w:r>
    </w:p>
    <w:p w:rsidR="00E51B40" w:rsidRPr="0084666D" w:rsidRDefault="00E51B40" w:rsidP="00E51B40">
      <w:pPr>
        <w:ind w:right="-187" w:firstLine="720"/>
        <w:jc w:val="center"/>
        <w:rPr>
          <w:lang w:val="ru-RU"/>
        </w:rPr>
      </w:pPr>
      <w:r w:rsidRPr="0084666D">
        <w:rPr>
          <w:color w:val="000000"/>
          <w:szCs w:val="28"/>
          <w:lang w:val="ru-RU"/>
        </w:rPr>
        <w:t>ИНФОРМАТИКИ И РАДИОЭЛЕКТРОНИКИ</w:t>
      </w:r>
    </w:p>
    <w:p w:rsidR="00E51B40" w:rsidRPr="0000586F" w:rsidRDefault="00E51B40" w:rsidP="00E51B40">
      <w:pPr>
        <w:ind w:right="-187" w:firstLine="720"/>
        <w:jc w:val="center"/>
        <w:rPr>
          <w:lang w:val="ru-RU"/>
        </w:rPr>
      </w:pPr>
      <w:r w:rsidRPr="0000586F">
        <w:rPr>
          <w:color w:val="000000"/>
          <w:szCs w:val="28"/>
          <w:lang w:val="ru-RU"/>
        </w:rPr>
        <w:t xml:space="preserve">Кафедра </w:t>
      </w:r>
      <w:r w:rsidR="00D949A0" w:rsidRPr="0000586F">
        <w:rPr>
          <w:color w:val="000000"/>
          <w:szCs w:val="28"/>
          <w:lang w:val="ru-RU"/>
        </w:rPr>
        <w:t>информатики</w:t>
      </w:r>
    </w:p>
    <w:p w:rsidR="00E51B40" w:rsidRPr="0000586F" w:rsidRDefault="00E51B40" w:rsidP="00E51B40">
      <w:pPr>
        <w:ind w:right="-187" w:firstLine="720"/>
        <w:jc w:val="center"/>
        <w:rPr>
          <w:lang w:val="ru-RU"/>
        </w:rPr>
      </w:pPr>
    </w:p>
    <w:p w:rsidR="00E51B40" w:rsidRPr="0000586F" w:rsidRDefault="0084666D" w:rsidP="00E51B40">
      <w:pPr>
        <w:ind w:right="-187" w:firstLine="720"/>
        <w:rPr>
          <w:lang w:val="ru-RU"/>
        </w:rPr>
      </w:pPr>
      <w:r w:rsidRPr="0000586F">
        <w:rPr>
          <w:color w:val="000000"/>
          <w:szCs w:val="28"/>
          <w:lang w:val="ru-RU"/>
        </w:rPr>
        <w:t>Факультет ИН</w:t>
      </w:r>
      <w:r w:rsidR="00E51B40" w:rsidRPr="0000586F">
        <w:rPr>
          <w:color w:val="000000"/>
          <w:szCs w:val="28"/>
          <w:lang w:val="ru-RU"/>
        </w:rPr>
        <w:t>О</w:t>
      </w:r>
    </w:p>
    <w:p w:rsidR="00E51B40" w:rsidRPr="0084666D" w:rsidRDefault="00E51B40" w:rsidP="00E51B40">
      <w:pPr>
        <w:ind w:right="-187" w:firstLine="720"/>
        <w:rPr>
          <w:lang w:val="ru-RU"/>
        </w:rPr>
      </w:pPr>
      <w:r w:rsidRPr="0084666D">
        <w:rPr>
          <w:color w:val="000000"/>
          <w:szCs w:val="28"/>
          <w:lang w:val="ru-RU"/>
        </w:rPr>
        <w:t xml:space="preserve">Специальность </w:t>
      </w:r>
      <w:proofErr w:type="spellStart"/>
      <w:r w:rsidRPr="0084666D">
        <w:rPr>
          <w:color w:val="000000"/>
          <w:szCs w:val="28"/>
          <w:lang w:val="ru-RU"/>
        </w:rPr>
        <w:t>ИиТП</w:t>
      </w:r>
      <w:proofErr w:type="spellEnd"/>
    </w:p>
    <w:p w:rsidR="00E51B40" w:rsidRPr="0084666D" w:rsidRDefault="00E51B40" w:rsidP="00E51B40">
      <w:pPr>
        <w:spacing w:after="240"/>
        <w:rPr>
          <w:lang w:val="ru-RU"/>
        </w:rPr>
      </w:pPr>
      <w:r w:rsidRPr="0084666D">
        <w:rPr>
          <w:lang w:val="ru-RU"/>
        </w:rPr>
        <w:br/>
      </w:r>
    </w:p>
    <w:p w:rsidR="00E51B40" w:rsidRPr="0084666D" w:rsidRDefault="00E51B40" w:rsidP="00E51B40">
      <w:pPr>
        <w:ind w:right="-185" w:firstLine="720"/>
        <w:jc w:val="center"/>
        <w:rPr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color w:val="000000"/>
          <w:szCs w:val="28"/>
          <w:lang w:val="ru-RU"/>
        </w:rPr>
      </w:pPr>
    </w:p>
    <w:p w:rsidR="00E51B40" w:rsidRPr="001A7B37" w:rsidRDefault="00246A20" w:rsidP="00E51B40">
      <w:pPr>
        <w:ind w:right="-185" w:firstLine="720"/>
        <w:jc w:val="center"/>
        <w:rPr>
          <w:lang w:val="ru-RU"/>
        </w:rPr>
      </w:pPr>
      <w:r>
        <w:rPr>
          <w:lang w:val="ru-RU"/>
        </w:rPr>
        <w:t>Контрольная</w:t>
      </w:r>
      <w:r w:rsidR="0005754A" w:rsidRPr="0084666D">
        <w:rPr>
          <w:lang w:val="ru-RU"/>
        </w:rPr>
        <w:t xml:space="preserve"> работа </w:t>
      </w:r>
      <w:r w:rsidR="005132E3" w:rsidRPr="0084666D">
        <w:rPr>
          <w:color w:val="000000"/>
          <w:szCs w:val="28"/>
          <w:lang w:val="ru-RU"/>
        </w:rPr>
        <w:t xml:space="preserve">№ </w:t>
      </w:r>
      <w:r w:rsidR="001A7B37" w:rsidRPr="001A7B37">
        <w:rPr>
          <w:color w:val="000000"/>
          <w:szCs w:val="28"/>
          <w:lang w:val="ru-RU"/>
        </w:rPr>
        <w:t>3</w:t>
      </w:r>
    </w:p>
    <w:p w:rsidR="00E51B40" w:rsidRPr="0084666D" w:rsidRDefault="00E51B40" w:rsidP="00551EDB">
      <w:pPr>
        <w:jc w:val="center"/>
        <w:rPr>
          <w:b/>
          <w:bCs/>
          <w:szCs w:val="28"/>
          <w:vertAlign w:val="superscript"/>
          <w:lang w:val="ru-RU"/>
        </w:rPr>
      </w:pPr>
      <w:r w:rsidRPr="0084666D">
        <w:rPr>
          <w:color w:val="000000"/>
          <w:szCs w:val="28"/>
          <w:lang w:val="ru-RU"/>
        </w:rPr>
        <w:t>по дисциплине «</w:t>
      </w:r>
      <w:r w:rsidR="001A7B37">
        <w:rPr>
          <w:color w:val="000000"/>
          <w:szCs w:val="28"/>
          <w:lang w:val="ru-RU"/>
        </w:rPr>
        <w:t>Теория вероятностей и математическая статистика</w:t>
      </w:r>
      <w:r w:rsidRPr="0084666D">
        <w:rPr>
          <w:color w:val="000000"/>
          <w:szCs w:val="28"/>
          <w:lang w:val="ru-RU"/>
        </w:rPr>
        <w:t>»</w:t>
      </w:r>
    </w:p>
    <w:p w:rsidR="00E51B40" w:rsidRPr="0084666D" w:rsidRDefault="00E51B40" w:rsidP="00E51B40">
      <w:pPr>
        <w:spacing w:after="240"/>
        <w:rPr>
          <w:lang w:val="ru-RU"/>
        </w:rPr>
      </w:pPr>
    </w:p>
    <w:p w:rsidR="00E51B40" w:rsidRPr="0084666D" w:rsidRDefault="00E51B40" w:rsidP="00E51B40">
      <w:pPr>
        <w:spacing w:after="240"/>
        <w:rPr>
          <w:lang w:val="ru-RU"/>
        </w:rPr>
      </w:pPr>
    </w:p>
    <w:p w:rsidR="00E51B40" w:rsidRPr="0084666D" w:rsidRDefault="00E51B40" w:rsidP="00E51B40">
      <w:pPr>
        <w:spacing w:after="240"/>
        <w:rPr>
          <w:lang w:val="ru-RU"/>
        </w:rPr>
      </w:pPr>
    </w:p>
    <w:p w:rsidR="00E51B40" w:rsidRPr="0084666D" w:rsidRDefault="00E51B40" w:rsidP="00E51B40">
      <w:pPr>
        <w:spacing w:after="240"/>
        <w:rPr>
          <w:lang w:val="ru-RU"/>
        </w:rPr>
      </w:pPr>
    </w:p>
    <w:p w:rsidR="00E51B40" w:rsidRPr="0084666D" w:rsidRDefault="00E51B40" w:rsidP="00E51B40">
      <w:pPr>
        <w:spacing w:after="240"/>
        <w:rPr>
          <w:lang w:val="ru-RU"/>
        </w:rPr>
      </w:pPr>
    </w:p>
    <w:p w:rsidR="00E51B40" w:rsidRPr="0084666D" w:rsidRDefault="00E51B40" w:rsidP="00E51B40">
      <w:pPr>
        <w:spacing w:after="240"/>
        <w:rPr>
          <w:lang w:val="ru-RU"/>
        </w:rPr>
      </w:pPr>
    </w:p>
    <w:p w:rsidR="00E51B40" w:rsidRPr="0084666D" w:rsidRDefault="00E51B40" w:rsidP="00E51B40">
      <w:pPr>
        <w:spacing w:after="240"/>
        <w:rPr>
          <w:lang w:val="ru-RU"/>
        </w:rPr>
      </w:pPr>
    </w:p>
    <w:p w:rsidR="00E51B40" w:rsidRPr="0084666D" w:rsidRDefault="00E51B40" w:rsidP="00E51B40">
      <w:pPr>
        <w:spacing w:after="240"/>
        <w:rPr>
          <w:lang w:val="ru-RU"/>
        </w:rPr>
      </w:pPr>
    </w:p>
    <w:p w:rsidR="00E51B40" w:rsidRPr="0084666D" w:rsidRDefault="00E51B40" w:rsidP="00E51B40">
      <w:pPr>
        <w:ind w:right="-185" w:firstLine="720"/>
        <w:jc w:val="both"/>
        <w:rPr>
          <w:lang w:val="ru-RU"/>
        </w:rPr>
      </w:pPr>
      <w:r w:rsidRPr="0084666D">
        <w:rPr>
          <w:color w:val="000000"/>
          <w:szCs w:val="28"/>
          <w:lang w:val="ru-RU"/>
        </w:rPr>
        <w:t xml:space="preserve">Выполнил студент: Дегтярев А.А. </w:t>
      </w:r>
      <w:r w:rsidRPr="00E51B40">
        <w:rPr>
          <w:color w:val="000000"/>
          <w:szCs w:val="28"/>
        </w:rPr>
        <w:t> </w:t>
      </w:r>
    </w:p>
    <w:p w:rsidR="00E51B40" w:rsidRPr="00E51B40" w:rsidRDefault="00E51B40" w:rsidP="00E51B40">
      <w:pPr>
        <w:ind w:right="-185" w:firstLine="720"/>
        <w:jc w:val="both"/>
      </w:pPr>
      <w:proofErr w:type="spellStart"/>
      <w:r w:rsidRPr="00E51B40">
        <w:rPr>
          <w:color w:val="000000"/>
          <w:szCs w:val="28"/>
        </w:rPr>
        <w:t>группа</w:t>
      </w:r>
      <w:proofErr w:type="spellEnd"/>
      <w:r w:rsidRPr="00E51B40">
        <w:rPr>
          <w:color w:val="000000"/>
          <w:szCs w:val="28"/>
        </w:rPr>
        <w:t xml:space="preserve"> </w:t>
      </w:r>
      <w:r w:rsidR="00801DAA">
        <w:rPr>
          <w:color w:val="000000"/>
          <w:szCs w:val="28"/>
        </w:rPr>
        <w:t>393</w:t>
      </w:r>
      <w:r w:rsidR="0005754A">
        <w:rPr>
          <w:color w:val="000000"/>
          <w:szCs w:val="28"/>
        </w:rPr>
        <w:t>5</w:t>
      </w:r>
      <w:r>
        <w:rPr>
          <w:color w:val="000000"/>
          <w:szCs w:val="28"/>
        </w:rPr>
        <w:t>5</w:t>
      </w:r>
      <w:r w:rsidR="0005754A">
        <w:rPr>
          <w:color w:val="000000"/>
          <w:szCs w:val="28"/>
        </w:rPr>
        <w:t>1</w:t>
      </w:r>
      <w:bookmarkStart w:id="0" w:name="_GoBack"/>
      <w:bookmarkEnd w:id="0"/>
    </w:p>
    <w:p w:rsidR="00E51B40" w:rsidRPr="00E51B40" w:rsidRDefault="00E51B40" w:rsidP="00E51B40">
      <w:pPr>
        <w:ind w:right="-185" w:firstLine="720"/>
        <w:jc w:val="both"/>
      </w:pPr>
      <w:proofErr w:type="spellStart"/>
      <w:r w:rsidRPr="00E51B40">
        <w:rPr>
          <w:color w:val="000000"/>
          <w:szCs w:val="28"/>
        </w:rPr>
        <w:t>Зачетная</w:t>
      </w:r>
      <w:proofErr w:type="spellEnd"/>
      <w:r w:rsidRPr="00E51B40">
        <w:rPr>
          <w:color w:val="000000"/>
          <w:szCs w:val="28"/>
        </w:rPr>
        <w:t xml:space="preserve"> </w:t>
      </w:r>
      <w:proofErr w:type="spellStart"/>
      <w:r w:rsidRPr="00E51B40">
        <w:rPr>
          <w:color w:val="000000"/>
          <w:szCs w:val="28"/>
        </w:rPr>
        <w:t>книжка</w:t>
      </w:r>
      <w:proofErr w:type="spellEnd"/>
      <w:r w:rsidRPr="00E51B40">
        <w:rPr>
          <w:color w:val="000000"/>
          <w:szCs w:val="28"/>
        </w:rPr>
        <w:t xml:space="preserve"> № </w:t>
      </w:r>
      <w:r w:rsidR="006C1717">
        <w:rPr>
          <w:color w:val="000000"/>
          <w:szCs w:val="28"/>
        </w:rPr>
        <w:t>902021</w:t>
      </w:r>
      <w:r>
        <w:rPr>
          <w:color w:val="000000"/>
          <w:szCs w:val="28"/>
        </w:rPr>
        <w:t>-</w:t>
      </w:r>
      <w:r w:rsidR="006C1717">
        <w:rPr>
          <w:color w:val="000000"/>
          <w:szCs w:val="28"/>
        </w:rPr>
        <w:t>26</w:t>
      </w:r>
    </w:p>
    <w:p w:rsidR="00E51B40" w:rsidRPr="00E51B40" w:rsidRDefault="00E51B40" w:rsidP="00E51B40">
      <w:pPr>
        <w:spacing w:after="240"/>
      </w:pPr>
      <w:r w:rsidRPr="00E51B40">
        <w:br/>
      </w:r>
      <w:r w:rsidRPr="00E51B40">
        <w:br/>
      </w:r>
      <w:r w:rsidRPr="00E51B40">
        <w:br/>
      </w:r>
    </w:p>
    <w:p w:rsidR="001A7B37" w:rsidRDefault="00E51B40" w:rsidP="009800F5">
      <w:pPr>
        <w:ind w:right="-185" w:firstLine="720"/>
        <w:jc w:val="center"/>
        <w:rPr>
          <w:color w:val="000000"/>
          <w:szCs w:val="28"/>
        </w:rPr>
      </w:pPr>
      <w:proofErr w:type="spellStart"/>
      <w:r w:rsidRPr="00E51B40">
        <w:rPr>
          <w:color w:val="000000"/>
          <w:szCs w:val="28"/>
        </w:rPr>
        <w:t>Минск</w:t>
      </w:r>
      <w:proofErr w:type="spellEnd"/>
      <w:r w:rsidRPr="00E51B40">
        <w:rPr>
          <w:color w:val="000000"/>
          <w:szCs w:val="28"/>
        </w:rPr>
        <w:t xml:space="preserve"> 201</w:t>
      </w:r>
      <w:r w:rsidR="0000586F">
        <w:rPr>
          <w:color w:val="000000"/>
          <w:szCs w:val="28"/>
        </w:rPr>
        <w:t>8</w:t>
      </w:r>
    </w:p>
    <w:p w:rsidR="001A7B37" w:rsidRDefault="001A7B37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4C74BD" w:rsidRDefault="001063C4" w:rsidP="004C74BD">
      <w:pPr>
        <w:ind w:right="-185"/>
        <w:rPr>
          <w:color w:val="000000"/>
          <w:szCs w:val="28"/>
          <w:lang w:val="ru-RU"/>
        </w:rPr>
      </w:pPr>
      <w:r>
        <w:rPr>
          <w:b/>
          <w:color w:val="000000"/>
          <w:szCs w:val="28"/>
          <w:lang w:val="ru-RU"/>
        </w:rPr>
        <w:lastRenderedPageBreak/>
        <w:t>Контрольное задание №</w:t>
      </w:r>
      <w:r w:rsidRPr="001063C4">
        <w:rPr>
          <w:b/>
          <w:color w:val="000000"/>
          <w:szCs w:val="28"/>
          <w:lang w:val="ru-RU"/>
        </w:rPr>
        <w:t>1</w:t>
      </w:r>
      <w:r>
        <w:rPr>
          <w:b/>
          <w:color w:val="000000"/>
          <w:szCs w:val="28"/>
          <w:lang w:val="ru-RU"/>
        </w:rPr>
        <w:br/>
      </w:r>
      <w:r w:rsidRPr="00334DF1">
        <w:rPr>
          <w:i/>
          <w:color w:val="000000"/>
          <w:szCs w:val="28"/>
          <w:lang w:val="ru-RU"/>
        </w:rPr>
        <w:t xml:space="preserve">Тема: </w:t>
      </w:r>
      <w:r>
        <w:rPr>
          <w:i/>
          <w:color w:val="000000"/>
          <w:szCs w:val="28"/>
          <w:lang w:val="ru-RU"/>
        </w:rPr>
        <w:t>Основные понятия математической статистики. Вариационный ряд. Эмпирическая функция распределения.</w:t>
      </w:r>
      <w:r>
        <w:rPr>
          <w:i/>
          <w:color w:val="000000"/>
          <w:szCs w:val="28"/>
          <w:lang w:val="ru-RU"/>
        </w:rPr>
        <w:br/>
      </w:r>
    </w:p>
    <w:p w:rsidR="001063C4" w:rsidRPr="004C74BD" w:rsidRDefault="001063C4" w:rsidP="004C74BD">
      <w:pPr>
        <w:pStyle w:val="ListParagraph"/>
        <w:numPr>
          <w:ilvl w:val="0"/>
          <w:numId w:val="26"/>
        </w:numPr>
        <w:ind w:right="-185"/>
        <w:rPr>
          <w:color w:val="000000"/>
          <w:szCs w:val="28"/>
          <w:lang w:val="ru-RU"/>
        </w:rPr>
      </w:pPr>
      <w:r w:rsidRPr="004C74BD">
        <w:rPr>
          <w:color w:val="000000"/>
          <w:szCs w:val="28"/>
          <w:lang w:val="ru-RU"/>
        </w:rPr>
        <w:t>По заданию 5.</w:t>
      </w:r>
      <w:r w:rsidRPr="004C74BD">
        <w:rPr>
          <w:color w:val="000000"/>
          <w:szCs w:val="28"/>
        </w:rPr>
        <w:t>k </w:t>
      </w:r>
      <w:r w:rsidRPr="004C74BD">
        <w:rPr>
          <w:color w:val="000000"/>
          <w:szCs w:val="28"/>
          <w:lang w:val="ru-RU"/>
        </w:rPr>
        <w:t>типового расчета (часть 1) сформировать выборку случайных величин</w:t>
      </w:r>
      <w:r w:rsidRPr="004C74BD">
        <w:rPr>
          <w:color w:val="000000"/>
          <w:szCs w:val="28"/>
        </w:rPr>
        <w:t> Y</w:t>
      </w:r>
      <w:r w:rsidRPr="004C74BD">
        <w:rPr>
          <w:color w:val="000000"/>
          <w:szCs w:val="28"/>
          <w:vertAlign w:val="subscript"/>
        </w:rPr>
        <w:t>i</w:t>
      </w:r>
      <w:r w:rsidRPr="004C74BD">
        <w:rPr>
          <w:color w:val="000000"/>
          <w:szCs w:val="28"/>
          <w:lang w:val="ru-RU"/>
        </w:rPr>
        <w:t>=</w:t>
      </w:r>
      <w:r w:rsidRPr="004C74BD">
        <w:rPr>
          <w:color w:val="000000"/>
          <w:szCs w:val="28"/>
        </w:rPr>
        <w:t>φ</w:t>
      </w:r>
      <w:r w:rsidRPr="004C74BD">
        <w:rPr>
          <w:color w:val="000000"/>
          <w:szCs w:val="28"/>
          <w:lang w:val="ru-RU"/>
        </w:rPr>
        <w:t>(</w:t>
      </w:r>
      <w:r w:rsidRPr="004C74BD">
        <w:rPr>
          <w:color w:val="000000"/>
          <w:szCs w:val="28"/>
        </w:rPr>
        <w:t>x</w:t>
      </w:r>
      <w:r w:rsidRPr="004C74BD">
        <w:rPr>
          <w:color w:val="000000"/>
          <w:szCs w:val="28"/>
          <w:vertAlign w:val="subscript"/>
        </w:rPr>
        <w:t>i</w:t>
      </w:r>
      <w:r w:rsidRPr="004C74BD">
        <w:rPr>
          <w:color w:val="000000"/>
          <w:szCs w:val="28"/>
          <w:lang w:val="ru-RU"/>
        </w:rPr>
        <w:t>), где</w:t>
      </w:r>
      <w:r w:rsidRPr="004C74BD">
        <w:rPr>
          <w:color w:val="000000"/>
          <w:szCs w:val="28"/>
        </w:rPr>
        <w:t> X</w:t>
      </w:r>
      <w:r w:rsidRPr="004C74BD">
        <w:rPr>
          <w:color w:val="000000"/>
          <w:szCs w:val="28"/>
          <w:vertAlign w:val="subscript"/>
        </w:rPr>
        <w:t>i</w:t>
      </w:r>
      <w:r w:rsidRPr="004C74BD">
        <w:rPr>
          <w:color w:val="000000"/>
          <w:szCs w:val="28"/>
        </w:rPr>
        <w:t> </w:t>
      </w:r>
      <w:r w:rsidRPr="004C74BD">
        <w:rPr>
          <w:color w:val="000000"/>
          <w:szCs w:val="28"/>
          <w:lang w:val="ru-RU"/>
        </w:rPr>
        <w:t>– равномерно распределенное число из интервала [</w:t>
      </w:r>
      <w:proofErr w:type="gramStart"/>
      <w:r w:rsidRPr="004C74BD">
        <w:rPr>
          <w:color w:val="000000"/>
          <w:szCs w:val="28"/>
        </w:rPr>
        <w:t>a</w:t>
      </w:r>
      <w:r w:rsidRPr="004C74BD">
        <w:rPr>
          <w:color w:val="000000"/>
          <w:szCs w:val="28"/>
          <w:lang w:val="ru-RU"/>
        </w:rPr>
        <w:t>,</w:t>
      </w:r>
      <w:r w:rsidRPr="004C74BD">
        <w:rPr>
          <w:color w:val="000000"/>
          <w:szCs w:val="28"/>
        </w:rPr>
        <w:t>b</w:t>
      </w:r>
      <w:proofErr w:type="gramEnd"/>
      <w:r w:rsidRPr="004C74BD">
        <w:rPr>
          <w:color w:val="000000"/>
          <w:szCs w:val="28"/>
          <w:lang w:val="ru-RU"/>
        </w:rPr>
        <w:t>],</w:t>
      </w:r>
      <w:r w:rsidRPr="004C74BD">
        <w:rPr>
          <w:color w:val="000000"/>
          <w:szCs w:val="28"/>
        </w:rPr>
        <w:t> I </w:t>
      </w:r>
      <w:r w:rsidRPr="004C74BD">
        <w:rPr>
          <w:color w:val="000000"/>
          <w:szCs w:val="28"/>
          <w:lang w:val="ru-RU"/>
        </w:rPr>
        <w:t>= 1, …,</w:t>
      </w:r>
      <w:r w:rsidRPr="004C74BD">
        <w:rPr>
          <w:color w:val="000000"/>
          <w:szCs w:val="28"/>
        </w:rPr>
        <w:t> n</w:t>
      </w:r>
      <w:r w:rsidRPr="004C74BD">
        <w:rPr>
          <w:color w:val="000000"/>
          <w:szCs w:val="28"/>
          <w:lang w:val="ru-RU"/>
        </w:rPr>
        <w:t>.</w:t>
      </w:r>
    </w:p>
    <w:p w:rsidR="001063C4" w:rsidRPr="001063C4" w:rsidRDefault="001063C4" w:rsidP="001063C4">
      <w:pPr>
        <w:ind w:right="-185" w:firstLine="720"/>
        <w:rPr>
          <w:color w:val="000000"/>
          <w:szCs w:val="28"/>
          <w:lang w:val="ru-RU"/>
        </w:rPr>
      </w:pPr>
      <w:r w:rsidRPr="001063C4">
        <w:rPr>
          <w:color w:val="000000"/>
          <w:szCs w:val="28"/>
          <w:lang w:val="ru-RU"/>
        </w:rPr>
        <w:t>Величина</w:t>
      </w:r>
      <w:r w:rsidRPr="001063C4">
        <w:rPr>
          <w:color w:val="000000"/>
          <w:szCs w:val="28"/>
        </w:rPr>
        <w:t> </w:t>
      </w:r>
      <w:r w:rsidRPr="001063C4">
        <w:rPr>
          <w:i/>
          <w:iCs/>
          <w:color w:val="000000"/>
          <w:szCs w:val="28"/>
        </w:rPr>
        <w:t>n</w:t>
      </w:r>
      <w:r w:rsidRPr="001063C4">
        <w:rPr>
          <w:color w:val="000000"/>
          <w:szCs w:val="28"/>
        </w:rPr>
        <w:t> </w:t>
      </w:r>
      <w:r w:rsidRPr="001063C4">
        <w:rPr>
          <w:color w:val="000000"/>
          <w:szCs w:val="28"/>
          <w:lang w:val="ru-RU"/>
        </w:rPr>
        <w:t>задается.</w:t>
      </w:r>
    </w:p>
    <w:p w:rsidR="004C74BD" w:rsidRDefault="001063C4" w:rsidP="004C74BD">
      <w:pPr>
        <w:ind w:right="-185" w:firstLine="720"/>
        <w:rPr>
          <w:color w:val="000000"/>
          <w:szCs w:val="28"/>
          <w:lang w:val="ru-RU"/>
        </w:rPr>
      </w:pPr>
      <w:r w:rsidRPr="001063C4">
        <w:rPr>
          <w:color w:val="000000"/>
          <w:szCs w:val="28"/>
          <w:lang w:val="ru-RU"/>
        </w:rPr>
        <w:t>Для этого:</w:t>
      </w:r>
    </w:p>
    <w:p w:rsidR="001063C4" w:rsidRPr="004C74BD" w:rsidRDefault="001063C4" w:rsidP="004C74BD">
      <w:pPr>
        <w:pStyle w:val="ListParagraph"/>
        <w:numPr>
          <w:ilvl w:val="0"/>
          <w:numId w:val="25"/>
        </w:numPr>
        <w:ind w:right="-185"/>
        <w:rPr>
          <w:color w:val="000000"/>
          <w:szCs w:val="28"/>
          <w:lang w:val="ru-RU"/>
        </w:rPr>
      </w:pPr>
      <w:r w:rsidRPr="004C74BD">
        <w:rPr>
          <w:color w:val="000000"/>
          <w:szCs w:val="28"/>
          <w:lang w:val="ru-RU"/>
        </w:rPr>
        <w:t>Определить параметры равномерного распределения (если они не даны в условии задачи в явном виде).</w:t>
      </w:r>
    </w:p>
    <w:p w:rsidR="001063C4" w:rsidRPr="004C74BD" w:rsidRDefault="001063C4" w:rsidP="004C74BD">
      <w:pPr>
        <w:pStyle w:val="ListParagraph"/>
        <w:numPr>
          <w:ilvl w:val="0"/>
          <w:numId w:val="25"/>
        </w:numPr>
        <w:ind w:right="-185"/>
        <w:rPr>
          <w:color w:val="000000"/>
          <w:szCs w:val="28"/>
          <w:lang w:val="ru-RU"/>
        </w:rPr>
      </w:pPr>
      <w:r w:rsidRPr="004C74BD">
        <w:rPr>
          <w:color w:val="000000"/>
          <w:szCs w:val="28"/>
          <w:lang w:val="ru-RU"/>
        </w:rPr>
        <w:t xml:space="preserve">Сформировать программными средствами равномерно распределенное число </w:t>
      </w:r>
      <w:proofErr w:type="spellStart"/>
      <w:r w:rsidRPr="004C74BD">
        <w:rPr>
          <w:color w:val="000000"/>
          <w:szCs w:val="28"/>
        </w:rPr>
        <w:t>ξ</w:t>
      </w:r>
      <w:r w:rsidRPr="004C74BD">
        <w:rPr>
          <w:color w:val="000000"/>
          <w:szCs w:val="28"/>
          <w:vertAlign w:val="subscript"/>
        </w:rPr>
        <w:t>i</w:t>
      </w:r>
      <w:proofErr w:type="spellEnd"/>
      <w:r w:rsidRPr="004C74BD">
        <w:rPr>
          <w:color w:val="000000"/>
          <w:szCs w:val="28"/>
        </w:rPr>
        <w:t> </w:t>
      </w:r>
      <w:r w:rsidRPr="004C74BD">
        <w:rPr>
          <w:color w:val="000000"/>
          <w:szCs w:val="28"/>
          <w:lang w:val="ru-RU"/>
        </w:rPr>
        <w:t>из интервала [0,1].</w:t>
      </w:r>
    </w:p>
    <w:p w:rsidR="004C74BD" w:rsidRDefault="001063C4" w:rsidP="004C74BD">
      <w:pPr>
        <w:pStyle w:val="ListParagraph"/>
        <w:numPr>
          <w:ilvl w:val="0"/>
          <w:numId w:val="25"/>
        </w:numPr>
        <w:ind w:right="-185"/>
        <w:rPr>
          <w:color w:val="000000"/>
          <w:szCs w:val="28"/>
          <w:lang w:val="ru-RU"/>
        </w:rPr>
      </w:pPr>
      <w:r w:rsidRPr="004C74BD">
        <w:rPr>
          <w:color w:val="000000"/>
          <w:szCs w:val="28"/>
          <w:lang w:val="ru-RU"/>
        </w:rPr>
        <w:t xml:space="preserve">Преобразовать число </w:t>
      </w:r>
      <w:proofErr w:type="spellStart"/>
      <w:r w:rsidRPr="004C74BD">
        <w:rPr>
          <w:color w:val="000000"/>
          <w:szCs w:val="28"/>
        </w:rPr>
        <w:t>ξ</w:t>
      </w:r>
      <w:r w:rsidRPr="004C74BD">
        <w:rPr>
          <w:color w:val="000000"/>
          <w:szCs w:val="28"/>
          <w:vertAlign w:val="subscript"/>
        </w:rPr>
        <w:t>i</w:t>
      </w:r>
      <w:proofErr w:type="spellEnd"/>
      <w:r w:rsidRPr="004C74BD">
        <w:rPr>
          <w:color w:val="000000"/>
          <w:szCs w:val="28"/>
        </w:rPr>
        <w:t> </w:t>
      </w:r>
      <w:r w:rsidRPr="004C74BD">
        <w:rPr>
          <w:color w:val="000000"/>
          <w:szCs w:val="28"/>
          <w:lang w:val="ru-RU"/>
        </w:rPr>
        <w:t>в число</w:t>
      </w:r>
      <w:r w:rsidRPr="004C74BD">
        <w:rPr>
          <w:color w:val="000000"/>
          <w:szCs w:val="28"/>
        </w:rPr>
        <w:t> X</w:t>
      </w:r>
      <w:r w:rsidRPr="004C74BD">
        <w:rPr>
          <w:color w:val="000000"/>
          <w:szCs w:val="28"/>
          <w:vertAlign w:val="subscript"/>
        </w:rPr>
        <w:t>i</w:t>
      </w:r>
      <w:r w:rsidRPr="004C74BD">
        <w:rPr>
          <w:color w:val="000000"/>
          <w:szCs w:val="28"/>
          <w:lang w:val="ru-RU"/>
        </w:rPr>
        <w:t>, имеющее равномерное распределение из требуемого интервала [</w:t>
      </w:r>
      <w:proofErr w:type="gramStart"/>
      <w:r w:rsidRPr="004C74BD">
        <w:rPr>
          <w:color w:val="000000"/>
          <w:szCs w:val="28"/>
        </w:rPr>
        <w:t>a</w:t>
      </w:r>
      <w:r w:rsidRPr="004C74BD">
        <w:rPr>
          <w:color w:val="000000"/>
          <w:szCs w:val="28"/>
          <w:lang w:val="ru-RU"/>
        </w:rPr>
        <w:t>,</w:t>
      </w:r>
      <w:r w:rsidRPr="004C74BD">
        <w:rPr>
          <w:color w:val="000000"/>
          <w:szCs w:val="28"/>
        </w:rPr>
        <w:t>b</w:t>
      </w:r>
      <w:proofErr w:type="gramEnd"/>
      <w:r w:rsidRPr="004C74BD">
        <w:rPr>
          <w:color w:val="000000"/>
          <w:szCs w:val="28"/>
          <w:lang w:val="ru-RU"/>
        </w:rPr>
        <w:t>] по формуле:</w:t>
      </w:r>
      <w:r w:rsidR="004C74BD">
        <w:rPr>
          <w:color w:val="000000"/>
          <w:szCs w:val="28"/>
          <w:lang w:val="ru-RU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ξ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b-a</m:t>
              </m:r>
            </m:e>
          </m:d>
          <m:r>
            <w:rPr>
              <w:rFonts w:ascii="Cambria Math" w:hAnsi="Cambria Math"/>
              <w:color w:val="000000"/>
              <w:szCs w:val="28"/>
              <w:lang w:val="ru-RU"/>
            </w:rPr>
            <m:t>+a</m:t>
          </m:r>
        </m:oMath>
      </m:oMathPara>
    </w:p>
    <w:p w:rsidR="001063C4" w:rsidRPr="004C74BD" w:rsidRDefault="001063C4" w:rsidP="004C74BD">
      <w:pPr>
        <w:pStyle w:val="ListParagraph"/>
        <w:numPr>
          <w:ilvl w:val="0"/>
          <w:numId w:val="25"/>
        </w:numPr>
        <w:ind w:right="-185"/>
        <w:rPr>
          <w:color w:val="000000"/>
          <w:szCs w:val="28"/>
          <w:lang w:val="ru-RU"/>
        </w:rPr>
      </w:pPr>
      <w:r w:rsidRPr="004C74BD">
        <w:rPr>
          <w:color w:val="000000"/>
          <w:szCs w:val="28"/>
          <w:lang w:val="ru-RU"/>
        </w:rPr>
        <w:t>Получить случайное число</w:t>
      </w:r>
      <w:r w:rsidRPr="004C74BD">
        <w:rPr>
          <w:color w:val="000000"/>
          <w:szCs w:val="28"/>
        </w:rPr>
        <w:t> Y</w:t>
      </w:r>
      <w:r w:rsidRPr="004C74BD">
        <w:rPr>
          <w:color w:val="000000"/>
          <w:szCs w:val="28"/>
          <w:vertAlign w:val="subscript"/>
        </w:rPr>
        <w:t>i</w:t>
      </w:r>
      <w:r w:rsidRPr="004C74BD">
        <w:rPr>
          <w:color w:val="000000"/>
          <w:szCs w:val="28"/>
          <w:lang w:val="ru-RU"/>
        </w:rPr>
        <w:t>=</w:t>
      </w:r>
      <w:r w:rsidRPr="004C74BD">
        <w:rPr>
          <w:color w:val="000000"/>
          <w:szCs w:val="28"/>
        </w:rPr>
        <w:t>φ</w:t>
      </w:r>
      <w:r w:rsidRPr="004C74BD">
        <w:rPr>
          <w:color w:val="000000"/>
          <w:szCs w:val="28"/>
          <w:lang w:val="ru-RU"/>
        </w:rPr>
        <w:t>(</w:t>
      </w:r>
      <w:r w:rsidRPr="004C74BD">
        <w:rPr>
          <w:color w:val="000000"/>
          <w:szCs w:val="28"/>
        </w:rPr>
        <w:t>X</w:t>
      </w:r>
      <w:r w:rsidRPr="004C74BD">
        <w:rPr>
          <w:color w:val="000000"/>
          <w:szCs w:val="28"/>
          <w:vertAlign w:val="subscript"/>
        </w:rPr>
        <w:t>i</w:t>
      </w:r>
      <w:r w:rsidRPr="004C74BD">
        <w:rPr>
          <w:color w:val="000000"/>
          <w:szCs w:val="28"/>
          <w:lang w:val="ru-RU"/>
        </w:rPr>
        <w:t>).</w:t>
      </w:r>
    </w:p>
    <w:p w:rsidR="001063C4" w:rsidRPr="001063C4" w:rsidRDefault="001063C4" w:rsidP="001063C4">
      <w:pPr>
        <w:numPr>
          <w:ilvl w:val="0"/>
          <w:numId w:val="24"/>
        </w:numPr>
        <w:ind w:right="-185"/>
        <w:rPr>
          <w:color w:val="000000"/>
          <w:szCs w:val="28"/>
          <w:lang w:val="ru-RU"/>
        </w:rPr>
      </w:pPr>
      <w:r w:rsidRPr="001063C4">
        <w:rPr>
          <w:color w:val="000000"/>
          <w:szCs w:val="28"/>
          <w:lang w:val="ru-RU"/>
        </w:rPr>
        <w:t>Для полученной случайной величины построить вариационный ряд, эмпирическую функцию распределения</w:t>
      </w:r>
      <w:r w:rsidRPr="001063C4">
        <w:rPr>
          <w:color w:val="000000"/>
          <w:szCs w:val="28"/>
        </w:rPr>
        <w:t> </w:t>
      </w:r>
      <w:r w:rsidRPr="001063C4">
        <w:rPr>
          <w:color w:val="000000"/>
          <w:szCs w:val="28"/>
          <w:lang w:val="ru-RU"/>
        </w:rPr>
        <w:t>СВ</w:t>
      </w:r>
      <w:r w:rsidRPr="001063C4">
        <w:rPr>
          <w:color w:val="000000"/>
          <w:szCs w:val="28"/>
        </w:rPr>
        <w:t> Y</w:t>
      </w:r>
      <w:r w:rsidRPr="001063C4">
        <w:rPr>
          <w:color w:val="000000"/>
          <w:szCs w:val="28"/>
          <w:lang w:val="ru-RU"/>
        </w:rPr>
        <w:t>. Результаты представить в виде таблицы и графика.</w:t>
      </w:r>
    </w:p>
    <w:p w:rsidR="001063C4" w:rsidRPr="001063C4" w:rsidRDefault="001063C4" w:rsidP="001063C4">
      <w:pPr>
        <w:numPr>
          <w:ilvl w:val="0"/>
          <w:numId w:val="24"/>
        </w:numPr>
        <w:ind w:right="-185"/>
        <w:rPr>
          <w:color w:val="000000"/>
          <w:szCs w:val="28"/>
          <w:lang w:val="ru-RU"/>
        </w:rPr>
      </w:pPr>
      <w:r w:rsidRPr="001063C4">
        <w:rPr>
          <w:color w:val="000000"/>
          <w:szCs w:val="28"/>
          <w:lang w:val="ru-RU"/>
        </w:rPr>
        <w:t>Найти теоретически функцию распределения</w:t>
      </w:r>
      <w:r w:rsidRPr="001063C4">
        <w:rPr>
          <w:color w:val="000000"/>
          <w:szCs w:val="28"/>
        </w:rPr>
        <w:t> </w:t>
      </w:r>
      <w:r w:rsidRPr="001063C4">
        <w:rPr>
          <w:color w:val="000000"/>
          <w:szCs w:val="28"/>
          <w:lang w:val="ru-RU"/>
        </w:rPr>
        <w:t>СВ</w:t>
      </w:r>
      <w:r w:rsidRPr="001063C4">
        <w:rPr>
          <w:color w:val="000000"/>
          <w:szCs w:val="28"/>
        </w:rPr>
        <w:t> Y</w:t>
      </w:r>
      <w:r w:rsidRPr="001063C4">
        <w:rPr>
          <w:color w:val="000000"/>
          <w:szCs w:val="28"/>
          <w:lang w:val="ru-RU"/>
        </w:rPr>
        <w:t>.</w:t>
      </w:r>
      <w:r w:rsidRPr="001063C4">
        <w:rPr>
          <w:color w:val="000000"/>
          <w:szCs w:val="28"/>
        </w:rPr>
        <w:t>  </w:t>
      </w:r>
      <w:r w:rsidRPr="001063C4">
        <w:rPr>
          <w:color w:val="000000"/>
          <w:szCs w:val="28"/>
          <w:lang w:val="ru-RU"/>
        </w:rPr>
        <w:t>Результаты представить в аналитическом виде и в виде графика.</w:t>
      </w:r>
    </w:p>
    <w:p w:rsidR="001063C4" w:rsidRPr="001063C4" w:rsidRDefault="001063C4" w:rsidP="001063C4">
      <w:pPr>
        <w:numPr>
          <w:ilvl w:val="0"/>
          <w:numId w:val="24"/>
        </w:numPr>
        <w:ind w:right="-185"/>
        <w:rPr>
          <w:color w:val="000000"/>
          <w:szCs w:val="28"/>
          <w:lang w:val="ru-RU"/>
        </w:rPr>
      </w:pPr>
      <w:r w:rsidRPr="001063C4">
        <w:rPr>
          <w:color w:val="000000"/>
          <w:szCs w:val="28"/>
          <w:lang w:val="ru-RU"/>
        </w:rPr>
        <w:t>Сравнить полученные результаты, представив графики теоретической и эмпирической функций распределения в одном окне.</w:t>
      </w:r>
      <w:r w:rsidRPr="001063C4">
        <w:rPr>
          <w:color w:val="000000"/>
          <w:szCs w:val="28"/>
        </w:rPr>
        <w:t> </w:t>
      </w:r>
    </w:p>
    <w:p w:rsidR="001063C4" w:rsidRDefault="001063C4" w:rsidP="001063C4">
      <w:pPr>
        <w:ind w:right="-185"/>
        <w:rPr>
          <w:color w:val="000000"/>
          <w:szCs w:val="28"/>
          <w:lang w:val="ru-RU"/>
        </w:rPr>
      </w:pPr>
    </w:p>
    <w:p w:rsidR="007E5C09" w:rsidRPr="007E5C09" w:rsidRDefault="007E5C09" w:rsidP="001063C4">
      <w:pPr>
        <w:ind w:right="-185"/>
        <w:rPr>
          <w:color w:val="000000"/>
          <w:szCs w:val="28"/>
        </w:rPr>
      </w:pPr>
      <w:r>
        <w:rPr>
          <w:color w:val="000000"/>
          <w:szCs w:val="28"/>
          <w:lang w:val="ru-RU"/>
        </w:rPr>
        <w:t xml:space="preserve">Листинг </w:t>
      </w:r>
      <w:r>
        <w:rPr>
          <w:color w:val="000000"/>
          <w:szCs w:val="28"/>
        </w:rPr>
        <w:t>kr3_1.m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4C74BD" w:rsidTr="007E5C09">
        <w:tc>
          <w:tcPr>
            <w:tcW w:w="9627" w:type="dxa"/>
            <w:shd w:val="clear" w:color="auto" w:fill="E7E6E6" w:themeFill="background2"/>
          </w:tcPr>
          <w:p w:rsidR="004C74BD" w:rsidRPr="007E5C09" w:rsidRDefault="007E5C09" w:rsidP="007E5C09">
            <w:pPr>
              <w:ind w:right="-185"/>
              <w:rPr>
                <w:color w:val="000000"/>
                <w:szCs w:val="28"/>
                <w:lang w:val="ru-RU"/>
              </w:rPr>
            </w:pPr>
            <w:r w:rsidRPr="007E5C09">
              <w:rPr>
                <w:color w:val="000000"/>
                <w:szCs w:val="28"/>
                <w:lang w:val="ru-RU"/>
              </w:rPr>
              <w:t>Начальные данные</w:t>
            </w:r>
          </w:p>
        </w:tc>
      </w:tr>
      <w:tr w:rsidR="004C74BD" w:rsidRPr="007E5C09" w:rsidTr="004C74BD">
        <w:tc>
          <w:tcPr>
            <w:tcW w:w="9627" w:type="dxa"/>
          </w:tcPr>
          <w:p w:rsidR="007E5C09" w:rsidRDefault="007E5C09" w:rsidP="007E5C09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n = 5;</w:t>
            </w:r>
          </w:p>
          <w:p w:rsidR="007E5C09" w:rsidRDefault="007E5C09" w:rsidP="007E5C09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a = -1;</w:t>
            </w:r>
          </w:p>
          <w:p w:rsidR="007E5C09" w:rsidRDefault="007E5C09" w:rsidP="007E5C09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b = 3;</w:t>
            </w:r>
          </w:p>
          <w:p w:rsidR="004C74BD" w:rsidRPr="007E5C09" w:rsidRDefault="007E5C09" w:rsidP="007E5C09">
            <w:pPr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steps = 2^(n-1)</w:t>
            </w:r>
          </w:p>
        </w:tc>
      </w:tr>
      <w:tr w:rsidR="004C74BD" w:rsidRPr="005F3541" w:rsidTr="005F3541">
        <w:tc>
          <w:tcPr>
            <w:tcW w:w="9627" w:type="dxa"/>
            <w:shd w:val="clear" w:color="auto" w:fill="E7E6E6" w:themeFill="background2"/>
          </w:tcPr>
          <w:p w:rsidR="004C74BD" w:rsidRPr="005F3541" w:rsidRDefault="007E5C09" w:rsidP="007E5C09">
            <w:pPr>
              <w:ind w:right="-185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ru-RU"/>
              </w:rPr>
              <w:t xml:space="preserve">Сформируем </w:t>
            </w:r>
            <w:r w:rsidR="005F3541">
              <w:rPr>
                <w:color w:val="000000"/>
                <w:szCs w:val="28"/>
                <w:lang w:val="ru-RU"/>
              </w:rPr>
              <w:t xml:space="preserve">равномерно распределенное число </w:t>
            </w:r>
            <w:proofErr w:type="spellStart"/>
            <w:r w:rsidR="005F3541" w:rsidRPr="004C74BD">
              <w:rPr>
                <w:color w:val="000000"/>
                <w:szCs w:val="28"/>
              </w:rPr>
              <w:t>ξ</w:t>
            </w:r>
            <w:r w:rsidR="005F3541" w:rsidRPr="004C74BD">
              <w:rPr>
                <w:color w:val="000000"/>
                <w:szCs w:val="28"/>
                <w:vertAlign w:val="subscript"/>
              </w:rPr>
              <w:t>i</w:t>
            </w:r>
            <w:proofErr w:type="spellEnd"/>
            <w:r w:rsidR="005F3541" w:rsidRPr="004C74BD">
              <w:rPr>
                <w:color w:val="000000"/>
                <w:szCs w:val="28"/>
              </w:rPr>
              <w:t> </w:t>
            </w:r>
            <w:r w:rsidR="005F3541" w:rsidRPr="004C74BD">
              <w:rPr>
                <w:color w:val="000000"/>
                <w:szCs w:val="28"/>
                <w:lang w:val="ru-RU"/>
              </w:rPr>
              <w:t>из интервала [0,1].</w:t>
            </w:r>
            <w:r w:rsidR="005F3541">
              <w:rPr>
                <w:color w:val="000000"/>
                <w:szCs w:val="28"/>
                <w:lang w:val="ru-RU"/>
              </w:rPr>
              <w:t xml:space="preserve"> Преобразуем в </w:t>
            </w:r>
            <w:r w:rsidR="005F3541" w:rsidRPr="004C74BD">
              <w:rPr>
                <w:color w:val="000000"/>
                <w:szCs w:val="28"/>
              </w:rPr>
              <w:t>X</w:t>
            </w:r>
            <w:r w:rsidR="005F3541" w:rsidRPr="004C74BD">
              <w:rPr>
                <w:color w:val="000000"/>
                <w:szCs w:val="28"/>
                <w:vertAlign w:val="subscript"/>
              </w:rPr>
              <w:t>i</w:t>
            </w:r>
            <w:r w:rsidR="005F3541" w:rsidRPr="004C74BD">
              <w:rPr>
                <w:color w:val="000000"/>
                <w:szCs w:val="28"/>
                <w:lang w:val="ru-RU"/>
              </w:rPr>
              <w:t>, имеющее равномерное распределение из требуемого интервала</w:t>
            </w:r>
          </w:p>
        </w:tc>
      </w:tr>
      <w:tr w:rsidR="004C74BD" w:rsidRPr="005F3541" w:rsidTr="004C74BD">
        <w:tc>
          <w:tcPr>
            <w:tcW w:w="9627" w:type="dxa"/>
          </w:tcPr>
          <w:p w:rsidR="005F3541" w:rsidRDefault="005F3541" w:rsidP="005F3541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xsi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zeros(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0,steps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5F3541" w:rsidRDefault="005F3541" w:rsidP="005F3541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X = zeros(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0,steps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5F3541" w:rsidRDefault="005F3541" w:rsidP="005F3541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=0:(steps)</w:t>
            </w:r>
          </w:p>
          <w:p w:rsidR="005F3541" w:rsidRDefault="005F3541" w:rsidP="005F3541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xsi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(i+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1)=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)/(steps);</w:t>
            </w:r>
          </w:p>
          <w:p w:rsidR="005F3541" w:rsidRDefault="005F3541" w:rsidP="005F3541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X(i+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1)=</w:t>
            </w:r>
            <w:proofErr w:type="spellStart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xsi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(i+1)*(b-a)+a;</w:t>
            </w:r>
          </w:p>
          <w:p w:rsidR="004C74BD" w:rsidRPr="005F3541" w:rsidRDefault="005F3541" w:rsidP="005F3541">
            <w:pPr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</w:tc>
      </w:tr>
      <w:tr w:rsidR="004C74BD" w:rsidRPr="005F3541" w:rsidTr="005F3541">
        <w:tc>
          <w:tcPr>
            <w:tcW w:w="9627" w:type="dxa"/>
            <w:shd w:val="clear" w:color="auto" w:fill="E7E6E6" w:themeFill="background2"/>
          </w:tcPr>
          <w:p w:rsidR="004C74BD" w:rsidRPr="005F3541" w:rsidRDefault="005F3541" w:rsidP="007E5C09">
            <w:pPr>
              <w:ind w:right="-185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 xml:space="preserve">Получим несколько случайных чисел </w:t>
            </w:r>
            <w:r w:rsidRPr="004C74BD">
              <w:rPr>
                <w:color w:val="000000"/>
                <w:szCs w:val="28"/>
              </w:rPr>
              <w:t>Y</w:t>
            </w:r>
            <w:r w:rsidRPr="004C74BD">
              <w:rPr>
                <w:color w:val="000000"/>
                <w:szCs w:val="28"/>
                <w:vertAlign w:val="subscript"/>
              </w:rPr>
              <w:t>i</w:t>
            </w:r>
            <w:r w:rsidRPr="004C74BD">
              <w:rPr>
                <w:color w:val="000000"/>
                <w:szCs w:val="28"/>
                <w:lang w:val="ru-RU"/>
              </w:rPr>
              <w:t>=</w:t>
            </w:r>
            <w:r w:rsidRPr="004C74BD">
              <w:rPr>
                <w:color w:val="000000"/>
                <w:szCs w:val="28"/>
              </w:rPr>
              <w:t>φ</w:t>
            </w:r>
            <w:r w:rsidRPr="004C74BD">
              <w:rPr>
                <w:color w:val="000000"/>
                <w:szCs w:val="28"/>
                <w:lang w:val="ru-RU"/>
              </w:rPr>
              <w:t>(</w:t>
            </w:r>
            <w:r w:rsidRPr="004C74BD">
              <w:rPr>
                <w:color w:val="000000"/>
                <w:szCs w:val="28"/>
              </w:rPr>
              <w:t>X</w:t>
            </w:r>
            <w:r w:rsidRPr="004C74BD">
              <w:rPr>
                <w:color w:val="000000"/>
                <w:szCs w:val="28"/>
                <w:vertAlign w:val="subscript"/>
              </w:rPr>
              <w:t>i</w:t>
            </w:r>
            <w:r w:rsidRPr="004C74BD">
              <w:rPr>
                <w:color w:val="000000"/>
                <w:szCs w:val="28"/>
                <w:lang w:val="ru-RU"/>
              </w:rPr>
              <w:t>).</w:t>
            </w:r>
          </w:p>
        </w:tc>
      </w:tr>
      <w:tr w:rsidR="005F3541" w:rsidRPr="005F3541" w:rsidTr="004C74BD">
        <w:tc>
          <w:tcPr>
            <w:tcW w:w="9627" w:type="dxa"/>
          </w:tcPr>
          <w:p w:rsidR="005F3541" w:rsidRDefault="005F3541" w:rsidP="005F3541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Y = zeros(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0,steps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5F3541" w:rsidRDefault="005F3541" w:rsidP="005F3541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=0:(steps)</w:t>
            </w:r>
          </w:p>
          <w:p w:rsidR="005F3541" w:rsidRDefault="005F3541" w:rsidP="005F3541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Y(i+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1)=</w:t>
            </w:r>
            <w:proofErr w:type="spellStart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PhiFunc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(X(i+1));</w:t>
            </w:r>
          </w:p>
          <w:p w:rsidR="005F3541" w:rsidRPr="005F3541" w:rsidRDefault="005F3541" w:rsidP="005F3541">
            <w:pPr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nd</w:t>
            </w:r>
          </w:p>
        </w:tc>
      </w:tr>
      <w:tr w:rsidR="005F3541" w:rsidRPr="005F3541" w:rsidTr="005F3541">
        <w:tc>
          <w:tcPr>
            <w:tcW w:w="9627" w:type="dxa"/>
            <w:shd w:val="clear" w:color="auto" w:fill="E7E6E6" w:themeFill="background2"/>
          </w:tcPr>
          <w:p w:rsidR="005F3541" w:rsidRPr="005F3541" w:rsidRDefault="005F3541" w:rsidP="007E5C09">
            <w:pPr>
              <w:ind w:right="-185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 xml:space="preserve">Функция </w:t>
            </w:r>
            <w:r w:rsidRPr="004C74BD">
              <w:rPr>
                <w:color w:val="000000"/>
                <w:szCs w:val="28"/>
              </w:rPr>
              <w:t>φ</w:t>
            </w:r>
            <w:r w:rsidRPr="004C74BD">
              <w:rPr>
                <w:color w:val="000000"/>
                <w:szCs w:val="28"/>
                <w:lang w:val="ru-RU"/>
              </w:rPr>
              <w:t>(</w:t>
            </w:r>
            <w:r w:rsidRPr="004C74BD">
              <w:rPr>
                <w:color w:val="000000"/>
                <w:szCs w:val="28"/>
              </w:rPr>
              <w:t>X</w:t>
            </w:r>
            <w:r w:rsidRPr="004C74BD">
              <w:rPr>
                <w:color w:val="000000"/>
                <w:szCs w:val="28"/>
                <w:vertAlign w:val="subscript"/>
              </w:rPr>
              <w:t>i</w:t>
            </w:r>
            <w:r>
              <w:rPr>
                <w:color w:val="000000"/>
                <w:szCs w:val="28"/>
                <w:lang w:val="ru-RU"/>
              </w:rPr>
              <w:t>) описана отдельно:</w:t>
            </w:r>
          </w:p>
        </w:tc>
      </w:tr>
      <w:tr w:rsidR="005F3541" w:rsidRPr="005F3541" w:rsidTr="004C74BD">
        <w:tc>
          <w:tcPr>
            <w:tcW w:w="9627" w:type="dxa"/>
          </w:tcPr>
          <w:p w:rsidR="005F3541" w:rsidRDefault="005F3541" w:rsidP="005F3541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function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res=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PhiFunc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phi_x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:rsidR="005F3541" w:rsidRDefault="005F3541" w:rsidP="005F3541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res = phi_x^4;</w:t>
            </w:r>
          </w:p>
          <w:p w:rsidR="005F3541" w:rsidRPr="005F3541" w:rsidRDefault="005F3541" w:rsidP="005F3541">
            <w:pPr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</w:tc>
      </w:tr>
      <w:tr w:rsidR="005F3541" w:rsidRPr="005F3541" w:rsidTr="00CE7716">
        <w:tc>
          <w:tcPr>
            <w:tcW w:w="9627" w:type="dxa"/>
            <w:shd w:val="clear" w:color="auto" w:fill="E7E6E6" w:themeFill="background2"/>
          </w:tcPr>
          <w:p w:rsidR="005F3541" w:rsidRPr="00CE7716" w:rsidRDefault="005F3541" w:rsidP="007E5C09">
            <w:pPr>
              <w:ind w:right="-185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Вариа</w:t>
            </w:r>
            <w:r w:rsidR="00CE7716">
              <w:rPr>
                <w:color w:val="000000"/>
                <w:szCs w:val="28"/>
                <w:lang w:val="ru-RU"/>
              </w:rPr>
              <w:t>ционный ряд и построение графиков</w:t>
            </w:r>
          </w:p>
        </w:tc>
      </w:tr>
      <w:tr w:rsidR="005F3541" w:rsidRPr="00CE7716" w:rsidTr="004C74BD">
        <w:tc>
          <w:tcPr>
            <w:tcW w:w="9627" w:type="dxa"/>
          </w:tcPr>
          <w:p w:rsidR="00CE7716" w:rsidRDefault="00CE7716" w:rsidP="00CE7716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var_series_x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zeros(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0,steps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CE7716" w:rsidRDefault="00CE7716" w:rsidP="00CE7716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0:steps</w:t>
            </w:r>
            <w:proofErr w:type="gramEnd"/>
          </w:p>
          <w:p w:rsidR="00CE7716" w:rsidRDefault="00CE7716" w:rsidP="00CE7716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var_series_x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(i+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1)=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)*(1/steps);</w:t>
            </w:r>
          </w:p>
          <w:p w:rsidR="00CE7716" w:rsidRDefault="00CE7716" w:rsidP="00CE7716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:rsidR="00CE7716" w:rsidRDefault="00CE7716" w:rsidP="00CE7716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xsi</w:t>
            </w:r>
            <w:proofErr w:type="spellEnd"/>
          </w:p>
          <w:p w:rsidR="00CE7716" w:rsidRDefault="00CE7716" w:rsidP="00CE7716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X</w:t>
            </w:r>
          </w:p>
          <w:p w:rsidR="00CE7716" w:rsidRDefault="00CE7716" w:rsidP="00CE7716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Y</w:t>
            </w:r>
          </w:p>
          <w:p w:rsidR="00CE7716" w:rsidRDefault="00CE7716" w:rsidP="00CE7716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lastRenderedPageBreak/>
              <w:t>var_series_x</w:t>
            </w:r>
            <w:proofErr w:type="spellEnd"/>
          </w:p>
          <w:p w:rsidR="00CE7716" w:rsidRDefault="00CE7716" w:rsidP="00CE7716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figure(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1);</w:t>
            </w:r>
          </w:p>
          <w:p w:rsidR="00CE7716" w:rsidRDefault="00CE7716" w:rsidP="00CE7716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stairs(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Y,var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_series_x,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'r</w:t>
            </w:r>
            <w:proofErr w:type="spell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CE7716" w:rsidRDefault="00CE7716" w:rsidP="00CE7716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hold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  <w:p w:rsidR="00CE7716" w:rsidRDefault="00CE7716" w:rsidP="00CE7716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Theoretic F(Y)</w:t>
            </w:r>
          </w:p>
          <w:p w:rsidR="00CE7716" w:rsidRDefault="00CE7716" w:rsidP="00CE7716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plot(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Y,(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Y.^(1/4)/4+1/4),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'g'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5F3541" w:rsidRPr="00CE7716" w:rsidRDefault="00CE7716" w:rsidP="00CE7716">
            <w:pPr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legend(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" w:hAnsi="Courier" w:cs="Courier"/>
                <w:color w:val="A020F0"/>
                <w:sz w:val="20"/>
                <w:szCs w:val="20"/>
              </w:rPr>
              <w:t>Empiric'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,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'Theoretic</w:t>
            </w:r>
            <w:proofErr w:type="spell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</w:tc>
      </w:tr>
      <w:tr w:rsidR="005F3541" w:rsidRPr="00CE7716" w:rsidTr="004C74BD">
        <w:tc>
          <w:tcPr>
            <w:tcW w:w="9627" w:type="dxa"/>
          </w:tcPr>
          <w:p w:rsidR="005F3541" w:rsidRPr="00CE7716" w:rsidRDefault="00CE7716" w:rsidP="007E5C09">
            <w:pPr>
              <w:ind w:right="-185"/>
              <w:rPr>
                <w:color w:val="000000"/>
                <w:szCs w:val="28"/>
              </w:rPr>
            </w:pPr>
            <w:r>
              <w:rPr>
                <w:noProof/>
                <w:color w:val="000000"/>
                <w:szCs w:val="28"/>
              </w:rPr>
              <w:lastRenderedPageBreak/>
              <w:drawing>
                <wp:inline distT="0" distB="0" distL="0" distR="0">
                  <wp:extent cx="6119495" cy="458978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r3_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458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28D9" w:rsidRDefault="001928D9" w:rsidP="001928D9">
      <w:pPr>
        <w:ind w:right="-185"/>
        <w:rPr>
          <w:b/>
          <w:color w:val="000000"/>
          <w:szCs w:val="28"/>
          <w:lang w:val="ru-RU"/>
        </w:rPr>
      </w:pPr>
    </w:p>
    <w:p w:rsidR="001928D9" w:rsidRDefault="001928D9" w:rsidP="001928D9">
      <w:pPr>
        <w:ind w:right="-185"/>
        <w:rPr>
          <w:i/>
          <w:color w:val="000000"/>
          <w:szCs w:val="28"/>
          <w:lang w:val="ru-RU"/>
        </w:rPr>
      </w:pPr>
      <w:r>
        <w:rPr>
          <w:b/>
          <w:color w:val="000000"/>
          <w:szCs w:val="28"/>
          <w:lang w:val="ru-RU"/>
        </w:rPr>
        <w:t>Контрольное задание №</w:t>
      </w:r>
      <w:r>
        <w:rPr>
          <w:b/>
          <w:color w:val="000000"/>
          <w:szCs w:val="28"/>
          <w:lang w:val="ru-RU"/>
        </w:rPr>
        <w:t>2</w:t>
      </w:r>
      <w:r>
        <w:rPr>
          <w:b/>
          <w:color w:val="000000"/>
          <w:szCs w:val="28"/>
          <w:lang w:val="ru-RU"/>
        </w:rPr>
        <w:br/>
      </w:r>
      <w:r w:rsidRPr="00334DF1">
        <w:rPr>
          <w:i/>
          <w:color w:val="000000"/>
          <w:szCs w:val="28"/>
          <w:lang w:val="ru-RU"/>
        </w:rPr>
        <w:t xml:space="preserve">Тема: </w:t>
      </w:r>
      <w:r w:rsidRPr="001928D9">
        <w:rPr>
          <w:i/>
          <w:color w:val="000000"/>
          <w:szCs w:val="28"/>
          <w:lang w:val="ru-RU"/>
        </w:rPr>
        <w:t xml:space="preserve">Статистический ряд. Построение гистограммы </w:t>
      </w:r>
      <w:proofErr w:type="spellStart"/>
      <w:r w:rsidRPr="001928D9">
        <w:rPr>
          <w:i/>
          <w:color w:val="000000"/>
          <w:szCs w:val="28"/>
          <w:lang w:val="ru-RU"/>
        </w:rPr>
        <w:t>равноинтервальным</w:t>
      </w:r>
      <w:proofErr w:type="spellEnd"/>
      <w:r w:rsidRPr="001928D9">
        <w:rPr>
          <w:i/>
          <w:color w:val="000000"/>
          <w:szCs w:val="28"/>
          <w:lang w:val="ru-RU"/>
        </w:rPr>
        <w:t xml:space="preserve"> методом</w:t>
      </w:r>
    </w:p>
    <w:p w:rsidR="001928D9" w:rsidRDefault="001928D9" w:rsidP="001928D9">
      <w:pPr>
        <w:pStyle w:val="ListParagraph"/>
        <w:numPr>
          <w:ilvl w:val="0"/>
          <w:numId w:val="27"/>
        </w:numPr>
        <w:ind w:right="-185"/>
        <w:rPr>
          <w:color w:val="000000"/>
          <w:szCs w:val="28"/>
          <w:lang w:val="ru-RU"/>
        </w:rPr>
      </w:pPr>
      <w:r w:rsidRPr="001928D9">
        <w:rPr>
          <w:color w:val="000000"/>
          <w:szCs w:val="28"/>
          <w:lang w:val="ru-RU"/>
        </w:rPr>
        <w:t xml:space="preserve">Для полученной случайной величины построить гистограмму </w:t>
      </w:r>
      <w:proofErr w:type="spellStart"/>
      <w:r w:rsidRPr="001928D9">
        <w:rPr>
          <w:color w:val="000000"/>
          <w:szCs w:val="28"/>
          <w:lang w:val="ru-RU"/>
        </w:rPr>
        <w:t>равноинтервальным</w:t>
      </w:r>
      <w:proofErr w:type="spellEnd"/>
      <w:r w:rsidRPr="001928D9">
        <w:rPr>
          <w:color w:val="000000"/>
          <w:szCs w:val="28"/>
          <w:lang w:val="ru-RU"/>
        </w:rPr>
        <w:t xml:space="preserve"> методом, полигон распределения и эмпирическую функцию распределения по сгруппированным данным. Результаты представить в виде таблицы и графика.</w:t>
      </w:r>
    </w:p>
    <w:p w:rsidR="001928D9" w:rsidRDefault="001928D9" w:rsidP="001118C8">
      <w:pPr>
        <w:pStyle w:val="ListParagraph"/>
        <w:numPr>
          <w:ilvl w:val="0"/>
          <w:numId w:val="27"/>
        </w:numPr>
        <w:ind w:right="-185"/>
        <w:rPr>
          <w:color w:val="000000"/>
          <w:szCs w:val="28"/>
          <w:lang w:val="ru-RU"/>
        </w:rPr>
      </w:pPr>
      <w:r w:rsidRPr="001928D9">
        <w:rPr>
          <w:color w:val="000000"/>
          <w:szCs w:val="28"/>
          <w:lang w:val="ru-RU"/>
        </w:rPr>
        <w:t>Найти теоретически плотность распределения СВ Y.  Результаты представить в аналитическом виде и в виде графика.</w:t>
      </w:r>
    </w:p>
    <w:p w:rsidR="00246A20" w:rsidRDefault="001928D9" w:rsidP="00D16DF9">
      <w:pPr>
        <w:pStyle w:val="ListParagraph"/>
        <w:numPr>
          <w:ilvl w:val="0"/>
          <w:numId w:val="27"/>
        </w:numPr>
        <w:ind w:right="-185"/>
        <w:rPr>
          <w:color w:val="000000"/>
          <w:szCs w:val="28"/>
          <w:lang w:val="ru-RU"/>
        </w:rPr>
      </w:pPr>
      <w:r w:rsidRPr="001928D9">
        <w:rPr>
          <w:color w:val="000000"/>
          <w:szCs w:val="28"/>
          <w:lang w:val="ru-RU"/>
        </w:rPr>
        <w:t xml:space="preserve"> Сравнить полученные результаты, представив графики теоретической и эмпирической плотностей распределения в одном окне</w:t>
      </w:r>
    </w:p>
    <w:p w:rsidR="001928D9" w:rsidRDefault="001928D9" w:rsidP="001928D9">
      <w:pPr>
        <w:ind w:right="-185"/>
        <w:rPr>
          <w:color w:val="000000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63236" w:rsidRPr="00402A9E" w:rsidTr="00066C55">
        <w:tc>
          <w:tcPr>
            <w:tcW w:w="9627" w:type="dxa"/>
            <w:shd w:val="clear" w:color="auto" w:fill="E7E6E6" w:themeFill="background2"/>
          </w:tcPr>
          <w:p w:rsidR="00563236" w:rsidRPr="00402A9E" w:rsidRDefault="00060153" w:rsidP="001928D9">
            <w:pPr>
              <w:ind w:right="-185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Подсчитаем</w:t>
            </w:r>
            <w:r w:rsidRPr="00402A9E">
              <w:rPr>
                <w:color w:val="000000"/>
                <w:szCs w:val="28"/>
                <w:lang w:val="ru-RU"/>
              </w:rPr>
              <w:t xml:space="preserve"> </w:t>
            </w:r>
            <w:r>
              <w:rPr>
                <w:color w:val="000000"/>
                <w:szCs w:val="28"/>
                <w:lang w:val="ru-RU"/>
              </w:rPr>
              <w:t>число</w:t>
            </w:r>
            <w:r w:rsidRPr="00402A9E">
              <w:rPr>
                <w:color w:val="000000"/>
                <w:szCs w:val="28"/>
                <w:lang w:val="ru-RU"/>
              </w:rPr>
              <w:t xml:space="preserve"> </w:t>
            </w:r>
            <w:r>
              <w:rPr>
                <w:color w:val="000000"/>
                <w:szCs w:val="28"/>
                <w:lang w:val="ru-RU"/>
              </w:rPr>
              <w:t>интервалов</w:t>
            </w:r>
            <w:r w:rsidR="00402A9E" w:rsidRPr="00402A9E">
              <w:rPr>
                <w:color w:val="000000"/>
                <w:szCs w:val="28"/>
                <w:lang w:val="ru-RU"/>
              </w:rPr>
              <w:t xml:space="preserve"> </w:t>
            </w:r>
            <w:r w:rsidR="00402A9E">
              <w:rPr>
                <w:color w:val="000000"/>
                <w:szCs w:val="28"/>
                <w:lang w:val="ru-RU"/>
              </w:rPr>
              <w:t>используя</w:t>
            </w:r>
            <w:r w:rsidR="00402A9E" w:rsidRPr="00402A9E">
              <w:rPr>
                <w:color w:val="000000"/>
                <w:szCs w:val="28"/>
                <w:lang w:val="ru-RU"/>
              </w:rPr>
              <w:t xml:space="preserve"> </w:t>
            </w:r>
            <w:r w:rsidR="00402A9E">
              <w:rPr>
                <w:color w:val="000000"/>
                <w:szCs w:val="28"/>
                <w:lang w:val="ru-RU"/>
              </w:rPr>
              <w:t>рекомендацию</w:t>
            </w:r>
            <w:r w:rsidR="00402A9E" w:rsidRPr="00402A9E">
              <w:rPr>
                <w:color w:val="000000"/>
                <w:szCs w:val="28"/>
                <w:lang w:val="ru-RU"/>
              </w:rPr>
              <w:t xml:space="preserve"> </w:t>
            </w:r>
            <w:r w:rsidR="00402A9E">
              <w:rPr>
                <w:color w:val="000000"/>
                <w:szCs w:val="28"/>
                <w:lang w:val="ru-RU"/>
              </w:rPr>
              <w:t>в</w:t>
            </w:r>
            <w:r w:rsidR="00402A9E" w:rsidRPr="00402A9E">
              <w:rPr>
                <w:color w:val="000000"/>
                <w:szCs w:val="28"/>
                <w:lang w:val="ru-RU"/>
              </w:rPr>
              <w:t xml:space="preserve"> </w:t>
            </w:r>
            <w:r w:rsidR="00402A9E">
              <w:rPr>
                <w:color w:val="000000"/>
                <w:szCs w:val="28"/>
                <w:lang w:val="ru-RU"/>
              </w:rPr>
              <w:t>(1.1)</w:t>
            </w:r>
          </w:p>
        </w:tc>
      </w:tr>
      <w:tr w:rsidR="00563236" w:rsidTr="00563236">
        <w:tc>
          <w:tcPr>
            <w:tcW w:w="9627" w:type="dxa"/>
          </w:tcPr>
          <w:p w:rsidR="00060153" w:rsidRDefault="00060153" w:rsidP="00060153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steps &lt;= 100</w:t>
            </w:r>
          </w:p>
          <w:p w:rsidR="00060153" w:rsidRDefault="00060153" w:rsidP="00060153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intervals_count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floor(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sqrt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(steps));</w:t>
            </w:r>
          </w:p>
          <w:p w:rsidR="00060153" w:rsidRDefault="00060153" w:rsidP="00060153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else</w:t>
            </w:r>
          </w:p>
          <w:p w:rsidR="00060153" w:rsidRDefault="00060153" w:rsidP="00060153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intervals_count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floor(2*log10(steps));</w:t>
            </w:r>
          </w:p>
          <w:p w:rsidR="00060153" w:rsidRDefault="00060153" w:rsidP="00060153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:rsidR="00563236" w:rsidRPr="00402A9E" w:rsidRDefault="00060153" w:rsidP="00060153">
            <w:pPr>
              <w:autoSpaceDE w:val="0"/>
              <w:autoSpaceDN w:val="0"/>
              <w:adjustRightInd w:val="0"/>
              <w:rPr>
                <w:rFonts w:asciiTheme="minorHAnsi" w:hAnsiTheme="minorHAnsi" w:cstheme="minorBidi"/>
                <w:lang w:val="ru-RU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intervals_count</w:t>
            </w:r>
            <w:proofErr w:type="spellEnd"/>
          </w:p>
        </w:tc>
      </w:tr>
      <w:tr w:rsidR="00563236" w:rsidTr="00066C55">
        <w:tc>
          <w:tcPr>
            <w:tcW w:w="9627" w:type="dxa"/>
            <w:shd w:val="clear" w:color="auto" w:fill="E7E6E6" w:themeFill="background2"/>
          </w:tcPr>
          <w:p w:rsidR="00563236" w:rsidRPr="00066C55" w:rsidRDefault="00066C55" w:rsidP="001928D9">
            <w:pPr>
              <w:ind w:right="-185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Подсчитаем ширину каждого интервала</w:t>
            </w:r>
          </w:p>
        </w:tc>
      </w:tr>
      <w:tr w:rsidR="00563236" w:rsidTr="00563236">
        <w:tc>
          <w:tcPr>
            <w:tcW w:w="9627" w:type="dxa"/>
          </w:tcPr>
          <w:p w:rsidR="00066C55" w:rsidRDefault="00066C55" w:rsidP="00066C5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YSorted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sort(Y);</w:t>
            </w:r>
          </w:p>
          <w:p w:rsidR="00066C55" w:rsidRDefault="00066C55" w:rsidP="00066C5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lastRenderedPageBreak/>
              <w:t>YSorted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(steps)</w:t>
            </w:r>
          </w:p>
          <w:p w:rsidR="00066C55" w:rsidRDefault="00066C55" w:rsidP="00066C5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YSorted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1)</w:t>
            </w:r>
          </w:p>
          <w:p w:rsidR="00563236" w:rsidRPr="00066C55" w:rsidRDefault="00066C55" w:rsidP="00066C55">
            <w:pPr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delta = 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YSorted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(steps)-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YSorted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1))/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intervals_count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</w:tc>
      </w:tr>
      <w:tr w:rsidR="00563236" w:rsidTr="00066C55">
        <w:tc>
          <w:tcPr>
            <w:tcW w:w="9627" w:type="dxa"/>
            <w:shd w:val="clear" w:color="auto" w:fill="E7E6E6" w:themeFill="background2"/>
          </w:tcPr>
          <w:p w:rsidR="00563236" w:rsidRPr="00066C55" w:rsidRDefault="00066C55" w:rsidP="001928D9">
            <w:pPr>
              <w:ind w:right="-185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lastRenderedPageBreak/>
              <w:t>И границы интервалов</w:t>
            </w:r>
          </w:p>
        </w:tc>
      </w:tr>
      <w:tr w:rsidR="00066C55" w:rsidTr="00563236">
        <w:tc>
          <w:tcPr>
            <w:tcW w:w="9627" w:type="dxa"/>
          </w:tcPr>
          <w:p w:rsidR="00066C55" w:rsidRDefault="00066C55" w:rsidP="00066C5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A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=[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]; B = [];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%left, right</w:t>
            </w:r>
          </w:p>
          <w:p w:rsidR="00066C55" w:rsidRDefault="00066C55" w:rsidP="00066C5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1:intervals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_count</w:t>
            </w:r>
          </w:p>
          <w:p w:rsidR="00066C55" w:rsidRDefault="00066C55" w:rsidP="00066C5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A(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 = Y(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)+(i-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1)*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delta;</w:t>
            </w:r>
          </w:p>
          <w:p w:rsidR="00066C55" w:rsidRDefault="00066C55" w:rsidP="00066C5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:rsidR="00066C55" w:rsidRDefault="00066C55" w:rsidP="00066C5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1:intervals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_count-1</w:t>
            </w:r>
          </w:p>
          <w:p w:rsidR="00066C55" w:rsidRDefault="00066C55" w:rsidP="00066C5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B(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 = A(i+1);</w:t>
            </w:r>
          </w:p>
          <w:p w:rsidR="00066C55" w:rsidRDefault="00066C55" w:rsidP="00066C5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:rsidR="00066C55" w:rsidRPr="00066C55" w:rsidRDefault="00066C55" w:rsidP="00066C55">
            <w:pPr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B(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intervals_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count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)=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Y(steps);</w:t>
            </w:r>
          </w:p>
        </w:tc>
      </w:tr>
      <w:tr w:rsidR="00066C55" w:rsidRPr="00066C55" w:rsidTr="006D4835">
        <w:tc>
          <w:tcPr>
            <w:tcW w:w="9627" w:type="dxa"/>
            <w:shd w:val="clear" w:color="auto" w:fill="E7E6E6" w:themeFill="background2"/>
          </w:tcPr>
          <w:p w:rsidR="00066C55" w:rsidRPr="00066C55" w:rsidRDefault="00066C55" w:rsidP="001928D9">
            <w:pPr>
              <w:ind w:right="-185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Далее подсчитаем кол-во чисел в выборке, попадающих в интервалы</w:t>
            </w:r>
          </w:p>
        </w:tc>
      </w:tr>
      <w:tr w:rsidR="00066C55" w:rsidRPr="00066C55" w:rsidTr="00563236">
        <w:tc>
          <w:tcPr>
            <w:tcW w:w="9627" w:type="dxa"/>
          </w:tcPr>
          <w:p w:rsidR="00066C55" w:rsidRDefault="00066C55" w:rsidP="00066C5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interval_accumulator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zeros(size(B));</w:t>
            </w:r>
          </w:p>
          <w:p w:rsidR="00066C55" w:rsidRDefault="00066C55" w:rsidP="00066C5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j=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1:steps</w:t>
            </w:r>
            <w:proofErr w:type="gramEnd"/>
          </w:p>
          <w:p w:rsidR="00066C55" w:rsidRDefault="00066C55" w:rsidP="00066C5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1:intervals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_count</w:t>
            </w:r>
          </w:p>
          <w:p w:rsidR="00066C55" w:rsidRDefault="00066C55" w:rsidP="00066C5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Y(j) &gt;= A(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 &amp;&amp; Y(j) &lt;= B(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:rsidR="00066C55" w:rsidRDefault="00066C55" w:rsidP="00066C5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interval_accumulator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)=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interval_accumulator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)+1;</w:t>
            </w:r>
          </w:p>
          <w:p w:rsidR="00066C55" w:rsidRDefault="00066C55" w:rsidP="00066C5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:rsidR="00066C55" w:rsidRDefault="00066C55" w:rsidP="00066C5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:rsidR="00066C55" w:rsidRPr="00066C55" w:rsidRDefault="00066C55" w:rsidP="00066C55">
            <w:pPr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</w:tc>
      </w:tr>
      <w:tr w:rsidR="00066C55" w:rsidRPr="00066C55" w:rsidTr="006D4835">
        <w:tc>
          <w:tcPr>
            <w:tcW w:w="9627" w:type="dxa"/>
            <w:shd w:val="clear" w:color="auto" w:fill="E7E6E6" w:themeFill="background2"/>
          </w:tcPr>
          <w:p w:rsidR="00066C55" w:rsidRPr="00066C55" w:rsidRDefault="00066C55" w:rsidP="001928D9">
            <w:pPr>
              <w:ind w:right="-185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Вычисляем среднюю плотность вероятности для каждого интервала</w:t>
            </w:r>
          </w:p>
        </w:tc>
      </w:tr>
      <w:tr w:rsidR="00066C55" w:rsidRPr="00066C55" w:rsidTr="00563236">
        <w:tc>
          <w:tcPr>
            <w:tcW w:w="9627" w:type="dxa"/>
          </w:tcPr>
          <w:p w:rsidR="00066C55" w:rsidRDefault="00066C55" w:rsidP="00066C5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f = zeros(size(B));</w:t>
            </w:r>
          </w:p>
          <w:p w:rsidR="00066C55" w:rsidRDefault="00066C55" w:rsidP="00066C5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1:intervals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_count</w:t>
            </w:r>
          </w:p>
          <w:p w:rsidR="00066C55" w:rsidRDefault="00066C55" w:rsidP="00066C5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f(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)=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interval_accumulator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)/(steps*delta);</w:t>
            </w:r>
          </w:p>
          <w:p w:rsidR="00066C55" w:rsidRDefault="00066C55" w:rsidP="00066C5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"%d : v(</w:t>
            </w:r>
            <w:proofErr w:type="spellStart"/>
            <w:r>
              <w:rPr>
                <w:rFonts w:ascii="Courier" w:hAnsi="Courier" w:cs="Courier"/>
                <w:color w:val="A020F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)= %d f(</w:t>
            </w:r>
            <w:proofErr w:type="spellStart"/>
            <w:r>
              <w:rPr>
                <w:rFonts w:ascii="Courier" w:hAnsi="Courier" w:cs="Courier"/>
                <w:color w:val="A020F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)= %f /n"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i,interval_accumulator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),f(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));</w:t>
            </w:r>
          </w:p>
          <w:p w:rsidR="00066C55" w:rsidRPr="00066C55" w:rsidRDefault="00066C55" w:rsidP="00066C55">
            <w:pPr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</w:tc>
      </w:tr>
      <w:tr w:rsidR="00066C55" w:rsidRPr="00066C55" w:rsidTr="006D4835">
        <w:tc>
          <w:tcPr>
            <w:tcW w:w="9627" w:type="dxa"/>
            <w:shd w:val="clear" w:color="auto" w:fill="E7E6E6" w:themeFill="background2"/>
          </w:tcPr>
          <w:p w:rsidR="00066C55" w:rsidRPr="00066C55" w:rsidRDefault="00066C55" w:rsidP="001928D9">
            <w:pPr>
              <w:ind w:right="-185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Строим гистограмму</w:t>
            </w:r>
          </w:p>
        </w:tc>
      </w:tr>
      <w:tr w:rsidR="00066C55" w:rsidRPr="00066C55" w:rsidTr="00563236">
        <w:tc>
          <w:tcPr>
            <w:tcW w:w="9627" w:type="dxa"/>
          </w:tcPr>
          <w:p w:rsidR="00066C55" w:rsidRDefault="00066C55" w:rsidP="00066C5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(task2)</w:t>
            </w:r>
          </w:p>
          <w:p w:rsidR="00066C55" w:rsidRDefault="00066C55" w:rsidP="00066C5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figure(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2);</w:t>
            </w:r>
          </w:p>
          <w:p w:rsidR="007C3062" w:rsidRPr="007C3062" w:rsidRDefault="00066C55" w:rsidP="00066C5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stairs(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A,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f,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'r</w:t>
            </w:r>
            <w:proofErr w:type="spell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066C55" w:rsidRDefault="00066C55" w:rsidP="00066C5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hold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  <w:p w:rsidR="007C3062" w:rsidRDefault="007C3062" w:rsidP="00066C5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plot(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Y,gY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(Y),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'g'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066C55" w:rsidRPr="009B55CA" w:rsidRDefault="00066C55" w:rsidP="00066C55">
            <w:pPr>
              <w:autoSpaceDE w:val="0"/>
              <w:autoSpaceDN w:val="0"/>
              <w:adjustRightInd w:val="0"/>
              <w:rPr>
                <w:rFonts w:ascii="Cambria" w:hAnsi="Cambria" w:cstheme="minorBidi"/>
              </w:rPr>
            </w:pPr>
            <w:r>
              <w:rPr>
                <w:rFonts w:ascii="Cambria" w:hAnsi="Cambria"/>
              </w:rPr>
              <w:t>end</w:t>
            </w:r>
          </w:p>
        </w:tc>
      </w:tr>
      <w:tr w:rsidR="00B9686C" w:rsidRPr="00066C55" w:rsidTr="006D4835">
        <w:tc>
          <w:tcPr>
            <w:tcW w:w="9627" w:type="dxa"/>
            <w:shd w:val="clear" w:color="auto" w:fill="E7E6E6" w:themeFill="background2"/>
          </w:tcPr>
          <w:p w:rsidR="00B9686C" w:rsidRPr="00B9686C" w:rsidRDefault="00B9686C" w:rsidP="001928D9">
            <w:pPr>
              <w:ind w:right="-185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Гистограмма</w:t>
            </w:r>
          </w:p>
        </w:tc>
      </w:tr>
      <w:tr w:rsidR="00B9686C" w:rsidRPr="00066C55" w:rsidTr="00563236">
        <w:tc>
          <w:tcPr>
            <w:tcW w:w="9627" w:type="dxa"/>
          </w:tcPr>
          <w:p w:rsidR="00B9686C" w:rsidRPr="00B9686C" w:rsidRDefault="007C3062" w:rsidP="001928D9">
            <w:pPr>
              <w:ind w:right="-185"/>
              <w:rPr>
                <w:color w:val="000000"/>
                <w:szCs w:val="28"/>
                <w:lang w:val="ru-RU"/>
              </w:rPr>
            </w:pPr>
            <w:r>
              <w:rPr>
                <w:noProof/>
                <w:color w:val="000000"/>
                <w:szCs w:val="28"/>
                <w:lang w:val="ru-RU"/>
              </w:rPr>
              <w:lastRenderedPageBreak/>
              <w:drawing>
                <wp:inline distT="0" distB="0" distL="0" distR="0">
                  <wp:extent cx="6119495" cy="4589780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kr3_2_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458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3236" w:rsidRDefault="00563236" w:rsidP="001928D9">
      <w:pPr>
        <w:ind w:right="-185"/>
        <w:rPr>
          <w:color w:val="000000"/>
          <w:szCs w:val="28"/>
          <w:lang w:val="ru-RU"/>
        </w:rPr>
      </w:pPr>
    </w:p>
    <w:p w:rsidR="007F1F3C" w:rsidRDefault="009B55CA" w:rsidP="007F1F3C">
      <w:pPr>
        <w:ind w:right="-185"/>
        <w:rPr>
          <w:i/>
          <w:color w:val="000000"/>
          <w:szCs w:val="28"/>
          <w:lang w:val="ru-RU"/>
        </w:rPr>
      </w:pPr>
      <w:r>
        <w:rPr>
          <w:b/>
          <w:color w:val="000000"/>
          <w:szCs w:val="28"/>
          <w:lang w:val="ru-RU"/>
        </w:rPr>
        <w:t>Контрольное задание №</w:t>
      </w:r>
      <w:r>
        <w:rPr>
          <w:b/>
          <w:color w:val="000000"/>
          <w:szCs w:val="28"/>
          <w:lang w:val="ru-RU"/>
        </w:rPr>
        <w:t>3</w:t>
      </w:r>
      <w:r>
        <w:rPr>
          <w:b/>
          <w:color w:val="000000"/>
          <w:szCs w:val="28"/>
          <w:lang w:val="ru-RU"/>
        </w:rPr>
        <w:br/>
      </w:r>
      <w:r w:rsidRPr="00334DF1">
        <w:rPr>
          <w:i/>
          <w:color w:val="000000"/>
          <w:szCs w:val="28"/>
          <w:lang w:val="ru-RU"/>
        </w:rPr>
        <w:t xml:space="preserve">Тема: </w:t>
      </w:r>
      <w:r w:rsidRPr="001928D9">
        <w:rPr>
          <w:i/>
          <w:color w:val="000000"/>
          <w:szCs w:val="28"/>
          <w:lang w:val="ru-RU"/>
        </w:rPr>
        <w:t xml:space="preserve">Статистический ряд. Построение гистограммы </w:t>
      </w:r>
      <w:r w:rsidR="007F1F3C">
        <w:rPr>
          <w:i/>
          <w:color w:val="000000"/>
          <w:szCs w:val="28"/>
          <w:lang w:val="ru-RU"/>
        </w:rPr>
        <w:t>равновероятностным</w:t>
      </w:r>
      <w:r w:rsidRPr="001928D9">
        <w:rPr>
          <w:i/>
          <w:color w:val="000000"/>
          <w:szCs w:val="28"/>
          <w:lang w:val="ru-RU"/>
        </w:rPr>
        <w:t xml:space="preserve"> методом</w:t>
      </w:r>
    </w:p>
    <w:p w:rsidR="007F1F3C" w:rsidRPr="007F1F3C" w:rsidRDefault="007F1F3C" w:rsidP="007F1F3C">
      <w:pPr>
        <w:pStyle w:val="ListParagraph"/>
        <w:numPr>
          <w:ilvl w:val="0"/>
          <w:numId w:val="28"/>
        </w:numPr>
        <w:ind w:right="-185"/>
        <w:rPr>
          <w:i/>
          <w:color w:val="000000"/>
          <w:szCs w:val="28"/>
          <w:lang w:val="ru-RU"/>
        </w:rPr>
      </w:pPr>
      <w:r w:rsidRPr="007F1F3C">
        <w:rPr>
          <w:color w:val="000000"/>
          <w:szCs w:val="28"/>
          <w:lang w:val="ru-RU"/>
        </w:rPr>
        <w:t>Для полученной случайной величины построить гистограмму равновероятностным методом, полигон распределения и эмпирическую функцию распределения по сгруппированным данным. Результаты представить в виде таблицы и графика.</w:t>
      </w:r>
    </w:p>
    <w:p w:rsidR="007F1F3C" w:rsidRPr="007F1F3C" w:rsidRDefault="007F1F3C" w:rsidP="007F1F3C">
      <w:pPr>
        <w:pStyle w:val="ListParagraph"/>
        <w:numPr>
          <w:ilvl w:val="0"/>
          <w:numId w:val="28"/>
        </w:numPr>
        <w:ind w:right="-185"/>
        <w:rPr>
          <w:i/>
          <w:color w:val="000000"/>
          <w:szCs w:val="28"/>
          <w:lang w:val="ru-RU"/>
        </w:rPr>
      </w:pPr>
      <w:r w:rsidRPr="007F1F3C">
        <w:rPr>
          <w:color w:val="000000"/>
          <w:szCs w:val="28"/>
          <w:lang w:val="ru-RU"/>
        </w:rPr>
        <w:t>Сравнить полученные результаты, представив графики теоретической и эмпирической плотностей распределения в одном окне.</w:t>
      </w:r>
    </w:p>
    <w:p w:rsidR="007F1F3C" w:rsidRPr="007F1F3C" w:rsidRDefault="007F1F3C" w:rsidP="007F1F3C">
      <w:pPr>
        <w:ind w:right="-185"/>
        <w:rPr>
          <w:color w:val="000000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7F1F3C" w:rsidRPr="00402A9E" w:rsidTr="00182840">
        <w:tc>
          <w:tcPr>
            <w:tcW w:w="9627" w:type="dxa"/>
            <w:shd w:val="clear" w:color="auto" w:fill="E7E6E6" w:themeFill="background2"/>
          </w:tcPr>
          <w:p w:rsidR="007F1F3C" w:rsidRPr="00402A9E" w:rsidRDefault="007F1F3C" w:rsidP="00182840">
            <w:pPr>
              <w:ind w:right="-185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Подсчитаем</w:t>
            </w:r>
            <w:r w:rsidRPr="00402A9E">
              <w:rPr>
                <w:color w:val="000000"/>
                <w:szCs w:val="28"/>
                <w:lang w:val="ru-RU"/>
              </w:rPr>
              <w:t xml:space="preserve"> </w:t>
            </w:r>
            <w:r>
              <w:rPr>
                <w:color w:val="000000"/>
                <w:szCs w:val="28"/>
                <w:lang w:val="ru-RU"/>
              </w:rPr>
              <w:t>число</w:t>
            </w:r>
            <w:r w:rsidRPr="00402A9E">
              <w:rPr>
                <w:color w:val="000000"/>
                <w:szCs w:val="28"/>
                <w:lang w:val="ru-RU"/>
              </w:rPr>
              <w:t xml:space="preserve"> </w:t>
            </w:r>
            <w:r>
              <w:rPr>
                <w:color w:val="000000"/>
                <w:szCs w:val="28"/>
                <w:lang w:val="ru-RU"/>
              </w:rPr>
              <w:t>интервалов</w:t>
            </w:r>
            <w:r w:rsidRPr="00402A9E">
              <w:rPr>
                <w:color w:val="000000"/>
                <w:szCs w:val="28"/>
                <w:lang w:val="ru-RU"/>
              </w:rPr>
              <w:t xml:space="preserve"> </w:t>
            </w:r>
            <w:r>
              <w:rPr>
                <w:color w:val="000000"/>
                <w:szCs w:val="28"/>
                <w:lang w:val="ru-RU"/>
              </w:rPr>
              <w:t>аналогично заданию №2</w:t>
            </w:r>
          </w:p>
        </w:tc>
      </w:tr>
      <w:tr w:rsidR="007F1F3C" w:rsidTr="00182840">
        <w:tc>
          <w:tcPr>
            <w:tcW w:w="9627" w:type="dxa"/>
          </w:tcPr>
          <w:p w:rsidR="007F1F3C" w:rsidRDefault="007F1F3C" w:rsidP="00182840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steps &lt;= 100</w:t>
            </w:r>
          </w:p>
          <w:p w:rsidR="007F1F3C" w:rsidRDefault="007F1F3C" w:rsidP="00182840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intervals_count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floor(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sqrt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(steps));</w:t>
            </w:r>
          </w:p>
          <w:p w:rsidR="007F1F3C" w:rsidRDefault="007F1F3C" w:rsidP="00182840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else</w:t>
            </w:r>
          </w:p>
          <w:p w:rsidR="007F1F3C" w:rsidRDefault="007F1F3C" w:rsidP="00182840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intervals_count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floor(2*log10(steps));</w:t>
            </w:r>
          </w:p>
          <w:p w:rsidR="007F1F3C" w:rsidRPr="00BC3875" w:rsidRDefault="007F1F3C" w:rsidP="00182840">
            <w:pPr>
              <w:autoSpaceDE w:val="0"/>
              <w:autoSpaceDN w:val="0"/>
              <w:adjustRightInd w:val="0"/>
              <w:rPr>
                <w:rFonts w:asciiTheme="minorHAnsi" w:hAnsiTheme="minorHAnsi" w:cstheme="minorBidi"/>
                <w:lang w:val="ru-RU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  <w:r w:rsidR="00BC3875">
              <w:rPr>
                <w:rFonts w:ascii="Courier" w:hAnsi="Courier" w:cs="Courier"/>
                <w:color w:val="0000FF"/>
                <w:sz w:val="20"/>
                <w:szCs w:val="20"/>
              </w:rPr>
              <w:br/>
            </w:r>
            <w:r w:rsidR="00BC3875">
              <w:rPr>
                <w:rFonts w:ascii="Courier" w:hAnsi="Courier" w:cs="Courier"/>
                <w:color w:val="000000"/>
                <w:sz w:val="20"/>
                <w:szCs w:val="20"/>
              </w:rPr>
              <w:t>v = floor(steps/</w:t>
            </w:r>
            <w:proofErr w:type="spellStart"/>
            <w:r w:rsidR="00BC3875">
              <w:rPr>
                <w:rFonts w:ascii="Courier" w:hAnsi="Courier" w:cs="Courier"/>
                <w:color w:val="000000"/>
                <w:sz w:val="20"/>
                <w:szCs w:val="20"/>
              </w:rPr>
              <w:t>intervals_count</w:t>
            </w:r>
            <w:proofErr w:type="spellEnd"/>
            <w:r w:rsidR="00BC3875"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</w:tc>
      </w:tr>
      <w:tr w:rsidR="007F1F3C" w:rsidTr="00182840">
        <w:tc>
          <w:tcPr>
            <w:tcW w:w="9627" w:type="dxa"/>
            <w:shd w:val="clear" w:color="auto" w:fill="E7E6E6" w:themeFill="background2"/>
          </w:tcPr>
          <w:p w:rsidR="007F1F3C" w:rsidRPr="00066C55" w:rsidRDefault="006D4835" w:rsidP="00182840">
            <w:pPr>
              <w:ind w:right="-185"/>
              <w:rPr>
                <w:color w:val="000000"/>
                <w:szCs w:val="28"/>
                <w:lang w:val="ru-RU"/>
              </w:rPr>
            </w:pPr>
            <w:proofErr w:type="spellStart"/>
            <w:r>
              <w:rPr>
                <w:color w:val="000000"/>
                <w:szCs w:val="28"/>
                <w:lang w:val="ru-RU"/>
              </w:rPr>
              <w:t>Расчитаем</w:t>
            </w:r>
            <w:proofErr w:type="spellEnd"/>
            <w:r>
              <w:rPr>
                <w:color w:val="000000"/>
                <w:szCs w:val="28"/>
                <w:lang w:val="ru-RU"/>
              </w:rPr>
              <w:t xml:space="preserve"> границы интервалов</w:t>
            </w:r>
          </w:p>
        </w:tc>
      </w:tr>
      <w:tr w:rsidR="007F1F3C" w:rsidTr="00182840">
        <w:tc>
          <w:tcPr>
            <w:tcW w:w="9627" w:type="dxa"/>
          </w:tcPr>
          <w:p w:rsidR="006D4835" w:rsidRDefault="006D4835" w:rsidP="006D483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A(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1)=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ya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  <w:p w:rsidR="006D4835" w:rsidRDefault="006D4835" w:rsidP="006D483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1:intervals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_count-1</w:t>
            </w:r>
          </w:p>
          <w:p w:rsidR="006D4835" w:rsidRDefault="006D4835" w:rsidP="006D483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B(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)=(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YSorted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*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v)+</w:t>
            </w:r>
            <w:proofErr w:type="spellStart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YSorted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*(v+1)))/2;</w:t>
            </w:r>
          </w:p>
          <w:p w:rsidR="006D4835" w:rsidRDefault="006D4835" w:rsidP="006D483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A(i+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1)=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B(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6D4835" w:rsidRDefault="006D4835" w:rsidP="006D483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:rsidR="007F1F3C" w:rsidRPr="006D4835" w:rsidRDefault="006D4835" w:rsidP="00182840">
            <w:pPr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B(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intervals_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count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)=</w:t>
            </w:r>
            <w:proofErr w:type="spellStart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yb</w:t>
            </w:r>
            <w:proofErr w:type="spellEnd"/>
          </w:p>
        </w:tc>
      </w:tr>
      <w:tr w:rsidR="007F1F3C" w:rsidRPr="00066C55" w:rsidTr="00182840">
        <w:tc>
          <w:tcPr>
            <w:tcW w:w="9627" w:type="dxa"/>
          </w:tcPr>
          <w:p w:rsidR="007F1F3C" w:rsidRPr="00066C55" w:rsidRDefault="007F1F3C" w:rsidP="00182840">
            <w:pPr>
              <w:ind w:right="-185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Вычисляем среднюю плотность вероятности для каждого интервала</w:t>
            </w:r>
          </w:p>
        </w:tc>
      </w:tr>
      <w:tr w:rsidR="007F1F3C" w:rsidRPr="00066C55" w:rsidTr="00182840">
        <w:tc>
          <w:tcPr>
            <w:tcW w:w="9627" w:type="dxa"/>
          </w:tcPr>
          <w:p w:rsidR="00BC3875" w:rsidRDefault="00BC3875" w:rsidP="00BC387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f = zeros(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0,intervals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_count);</w:t>
            </w:r>
          </w:p>
          <w:p w:rsidR="00BC3875" w:rsidRDefault="00BC3875" w:rsidP="00BC387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h = zeros(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0,intervals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_count);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%interval height</w:t>
            </w:r>
          </w:p>
          <w:p w:rsidR="00BC3875" w:rsidRDefault="00BC3875" w:rsidP="00BC387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1:intervals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_count</w:t>
            </w:r>
          </w:p>
          <w:p w:rsidR="00BC3875" w:rsidRDefault="00BC3875" w:rsidP="00BC387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h(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)=B(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)-A(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BC3875" w:rsidRDefault="00BC3875" w:rsidP="00BC387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lastRenderedPageBreak/>
              <w:t xml:space="preserve">    f(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)=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intervals_count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/(steps*h(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));</w:t>
            </w:r>
          </w:p>
          <w:p w:rsidR="007F1F3C" w:rsidRPr="00066C55" w:rsidRDefault="00BC3875" w:rsidP="00182840">
            <w:pPr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</w:tc>
      </w:tr>
      <w:tr w:rsidR="007F1F3C" w:rsidRPr="00066C55" w:rsidTr="00182840">
        <w:tc>
          <w:tcPr>
            <w:tcW w:w="9627" w:type="dxa"/>
          </w:tcPr>
          <w:p w:rsidR="007F1F3C" w:rsidRPr="00066C55" w:rsidRDefault="007F1F3C" w:rsidP="00182840">
            <w:pPr>
              <w:ind w:right="-185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lastRenderedPageBreak/>
              <w:t>Строим гистограмму</w:t>
            </w:r>
          </w:p>
        </w:tc>
      </w:tr>
      <w:tr w:rsidR="007F1F3C" w:rsidRPr="00066C55" w:rsidTr="00182840">
        <w:tc>
          <w:tcPr>
            <w:tcW w:w="9627" w:type="dxa"/>
          </w:tcPr>
          <w:p w:rsidR="00BC3875" w:rsidRDefault="00BC3875" w:rsidP="00BC387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task3</w:t>
            </w:r>
          </w:p>
          <w:p w:rsidR="00BC3875" w:rsidRDefault="00BC3875" w:rsidP="00BC387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figure(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3);</w:t>
            </w:r>
          </w:p>
          <w:p w:rsidR="00BC3875" w:rsidRDefault="00BC3875" w:rsidP="00BC387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stairs(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A,f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'g</w:t>
            </w:r>
            <w:proofErr w:type="spell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BC3875" w:rsidRDefault="00BC3875" w:rsidP="00BC387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hold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  <w:p w:rsidR="00BC3875" w:rsidRDefault="00BC3875" w:rsidP="00BC387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plot(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Y,gY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(Y),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'b'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7F1F3C" w:rsidRPr="00BC3875" w:rsidRDefault="00BC3875" w:rsidP="00182840">
            <w:pPr>
              <w:autoSpaceDE w:val="0"/>
              <w:autoSpaceDN w:val="0"/>
              <w:adjustRightInd w:val="0"/>
              <w:rPr>
                <w:rFonts w:asciiTheme="minorHAnsi" w:hAnsiTheme="minorHAnsi" w:cstheme="minorBidi"/>
                <w:lang w:val="ru-RU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</w:tc>
      </w:tr>
      <w:tr w:rsidR="007F1F3C" w:rsidRPr="00066C55" w:rsidTr="00182840">
        <w:tc>
          <w:tcPr>
            <w:tcW w:w="9627" w:type="dxa"/>
          </w:tcPr>
          <w:p w:rsidR="007F1F3C" w:rsidRPr="00B9686C" w:rsidRDefault="007F1F3C" w:rsidP="00182840">
            <w:pPr>
              <w:ind w:right="-185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Гистограмма</w:t>
            </w:r>
          </w:p>
        </w:tc>
      </w:tr>
      <w:tr w:rsidR="007F1F3C" w:rsidRPr="00066C55" w:rsidTr="00182840">
        <w:tc>
          <w:tcPr>
            <w:tcW w:w="9627" w:type="dxa"/>
          </w:tcPr>
          <w:p w:rsidR="007F1F3C" w:rsidRPr="00BC3875" w:rsidRDefault="00BC3875" w:rsidP="00182840">
            <w:pPr>
              <w:ind w:right="-185"/>
              <w:rPr>
                <w:color w:val="000000"/>
                <w:szCs w:val="28"/>
                <w:lang w:val="ru-RU"/>
              </w:rPr>
            </w:pPr>
            <w:r>
              <w:rPr>
                <w:noProof/>
                <w:color w:val="000000"/>
                <w:szCs w:val="28"/>
                <w:lang w:val="ru-RU"/>
              </w:rPr>
              <w:drawing>
                <wp:inline distT="0" distB="0" distL="0" distR="0">
                  <wp:extent cx="6119495" cy="2797175"/>
                  <wp:effectExtent l="0" t="0" r="190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kr_3_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279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BD7" w:rsidRPr="00066C55" w:rsidTr="00182840">
        <w:tc>
          <w:tcPr>
            <w:tcW w:w="9627" w:type="dxa"/>
          </w:tcPr>
          <w:p w:rsidR="005C0BD7" w:rsidRDefault="005C0BD7" w:rsidP="00182840">
            <w:pPr>
              <w:ind w:right="-185"/>
              <w:rPr>
                <w:noProof/>
                <w:color w:val="000000"/>
                <w:szCs w:val="28"/>
                <w:lang w:val="ru-RU"/>
              </w:rPr>
            </w:pPr>
            <w:r>
              <w:rPr>
                <w:noProof/>
                <w:color w:val="000000"/>
                <w:szCs w:val="28"/>
                <w:lang w:val="ru-RU"/>
              </w:rPr>
              <w:t>Три диаграммы вместе</w:t>
            </w:r>
          </w:p>
        </w:tc>
      </w:tr>
      <w:tr w:rsidR="005C0BD7" w:rsidRPr="00066C55" w:rsidTr="00182840">
        <w:tc>
          <w:tcPr>
            <w:tcW w:w="9627" w:type="dxa"/>
          </w:tcPr>
          <w:p w:rsidR="005C0BD7" w:rsidRDefault="00C96AE5" w:rsidP="00182840">
            <w:pPr>
              <w:ind w:right="-185"/>
              <w:rPr>
                <w:noProof/>
                <w:color w:val="000000"/>
                <w:szCs w:val="28"/>
                <w:lang w:val="ru-RU"/>
              </w:rPr>
            </w:pPr>
            <w:r>
              <w:rPr>
                <w:noProof/>
                <w:color w:val="000000"/>
                <w:szCs w:val="28"/>
                <w:lang w:val="ru-RU"/>
              </w:rPr>
              <w:drawing>
                <wp:inline distT="0" distB="0" distL="0" distR="0">
                  <wp:extent cx="6119495" cy="2797175"/>
                  <wp:effectExtent l="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r_3_3_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279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29D" w:rsidRPr="00C96AE5" w:rsidRDefault="002C129D" w:rsidP="00182840">
            <w:pPr>
              <w:ind w:right="-185"/>
              <w:rPr>
                <w:noProof/>
                <w:color w:val="000000"/>
                <w:szCs w:val="28"/>
                <w:lang w:val="ru-RU"/>
              </w:rPr>
            </w:pPr>
          </w:p>
        </w:tc>
      </w:tr>
    </w:tbl>
    <w:p w:rsidR="00066C55" w:rsidRPr="002C129D" w:rsidRDefault="00066C55" w:rsidP="001928D9">
      <w:pPr>
        <w:ind w:right="-185"/>
        <w:rPr>
          <w:color w:val="000000"/>
          <w:szCs w:val="28"/>
          <w:lang w:val="ru-RU"/>
        </w:rPr>
      </w:pPr>
    </w:p>
    <w:p w:rsidR="005C0BD7" w:rsidRDefault="005C0BD7" w:rsidP="001928D9">
      <w:pPr>
        <w:ind w:right="-185"/>
        <w:rPr>
          <w:color w:val="000000"/>
          <w:szCs w:val="28"/>
          <w:lang w:val="ru-RU"/>
        </w:rPr>
      </w:pPr>
    </w:p>
    <w:p w:rsidR="002C129D" w:rsidRDefault="002C129D" w:rsidP="001928D9">
      <w:pPr>
        <w:ind w:right="-185"/>
        <w:rPr>
          <w:color w:val="000000"/>
          <w:szCs w:val="28"/>
          <w:lang w:val="ru-RU"/>
        </w:rPr>
      </w:pPr>
    </w:p>
    <w:p w:rsidR="003C1540" w:rsidRDefault="00563EBA" w:rsidP="003C1540">
      <w:pPr>
        <w:ind w:right="-185"/>
        <w:rPr>
          <w:i/>
          <w:color w:val="000000"/>
          <w:szCs w:val="28"/>
          <w:lang w:val="ru-RU"/>
        </w:rPr>
      </w:pPr>
      <w:r>
        <w:rPr>
          <w:b/>
          <w:color w:val="000000"/>
          <w:szCs w:val="28"/>
          <w:lang w:val="ru-RU"/>
        </w:rPr>
        <w:t>Контрольное задание №</w:t>
      </w:r>
      <w:r>
        <w:rPr>
          <w:b/>
          <w:color w:val="000000"/>
          <w:szCs w:val="28"/>
          <w:lang w:val="ru-RU"/>
        </w:rPr>
        <w:t>4</w:t>
      </w:r>
      <w:r>
        <w:rPr>
          <w:b/>
          <w:color w:val="000000"/>
          <w:szCs w:val="28"/>
          <w:lang w:val="ru-RU"/>
        </w:rPr>
        <w:br/>
      </w:r>
      <w:r w:rsidRPr="00334DF1">
        <w:rPr>
          <w:i/>
          <w:color w:val="000000"/>
          <w:szCs w:val="28"/>
          <w:lang w:val="ru-RU"/>
        </w:rPr>
        <w:t xml:space="preserve">Тема: </w:t>
      </w:r>
      <w:r w:rsidRPr="00563EBA">
        <w:rPr>
          <w:i/>
          <w:color w:val="000000"/>
          <w:szCs w:val="28"/>
          <w:lang w:val="ru-RU"/>
        </w:rPr>
        <w:t>Проверка статистических гипотез о виде закона распределения.</w:t>
      </w:r>
    </w:p>
    <w:p w:rsidR="00315D41" w:rsidRPr="00315D41" w:rsidRDefault="003C1540" w:rsidP="003C1540">
      <w:pPr>
        <w:pStyle w:val="ListParagraph"/>
        <w:numPr>
          <w:ilvl w:val="0"/>
          <w:numId w:val="29"/>
        </w:numPr>
        <w:ind w:right="-185"/>
        <w:rPr>
          <w:i/>
          <w:color w:val="000000"/>
          <w:szCs w:val="28"/>
          <w:lang w:val="ru-RU"/>
        </w:rPr>
      </w:pPr>
      <w:r w:rsidRPr="003C1540">
        <w:rPr>
          <w:color w:val="000000"/>
          <w:szCs w:val="28"/>
          <w:lang w:val="ru-RU"/>
        </w:rPr>
        <w:t>В соответствии с вариантом (см. задание 1) сформировать выборку из 200 случайных чисел. Проверить гипотезу о соответствии выборке теоретическому закону распределения по крит</w:t>
      </w:r>
      <w:r w:rsidR="00093C8E">
        <w:rPr>
          <w:color w:val="000000"/>
          <w:szCs w:val="28"/>
          <w:lang w:val="ru-RU"/>
        </w:rPr>
        <w:t>ерию согласия П</w:t>
      </w:r>
      <w:r w:rsidRPr="003C1540">
        <w:rPr>
          <w:color w:val="000000"/>
          <w:szCs w:val="28"/>
          <w:lang w:val="ru-RU"/>
        </w:rPr>
        <w:t>и</w:t>
      </w:r>
      <w:r w:rsidR="00093C8E">
        <w:rPr>
          <w:color w:val="000000"/>
          <w:szCs w:val="28"/>
          <w:lang w:val="ru-RU"/>
        </w:rPr>
        <w:t>р</w:t>
      </w:r>
      <w:r w:rsidRPr="003C1540">
        <w:rPr>
          <w:color w:val="000000"/>
          <w:szCs w:val="28"/>
          <w:lang w:val="ru-RU"/>
        </w:rPr>
        <w:t>сона.</w:t>
      </w:r>
    </w:p>
    <w:p w:rsidR="00315D41" w:rsidRPr="00315D41" w:rsidRDefault="003C1540" w:rsidP="003C1540">
      <w:pPr>
        <w:pStyle w:val="ListParagraph"/>
        <w:numPr>
          <w:ilvl w:val="0"/>
          <w:numId w:val="29"/>
        </w:numPr>
        <w:ind w:right="-185"/>
        <w:rPr>
          <w:i/>
          <w:color w:val="000000"/>
          <w:szCs w:val="28"/>
          <w:lang w:val="ru-RU"/>
        </w:rPr>
      </w:pPr>
      <w:r w:rsidRPr="00315D41">
        <w:rPr>
          <w:color w:val="000000"/>
          <w:szCs w:val="28"/>
          <w:lang w:val="ru-RU"/>
        </w:rPr>
        <w:lastRenderedPageBreak/>
        <w:t>В соответствии с вариантом (см. задание 1) сформировать выборку из 30 случайных чисел. Проверить гипотезу о соответствии выборке теоретическому закону распределения по критерию согласия Колмогорова.</w:t>
      </w:r>
    </w:p>
    <w:p w:rsidR="00563EBA" w:rsidRPr="00315D41" w:rsidRDefault="003C1540" w:rsidP="003C1540">
      <w:pPr>
        <w:pStyle w:val="ListParagraph"/>
        <w:numPr>
          <w:ilvl w:val="0"/>
          <w:numId w:val="29"/>
        </w:numPr>
        <w:ind w:right="-185"/>
        <w:rPr>
          <w:i/>
          <w:color w:val="000000"/>
          <w:szCs w:val="28"/>
          <w:lang w:val="ru-RU"/>
        </w:rPr>
      </w:pPr>
      <w:r w:rsidRPr="00315D41">
        <w:rPr>
          <w:color w:val="000000"/>
          <w:szCs w:val="28"/>
          <w:lang w:val="ru-RU"/>
        </w:rPr>
        <w:t xml:space="preserve">В соответствии с вариантом (см. задание 1) сформировать выборку из 50 случайных чисел. Проверить гипотезу о соответствии выборке теоретическому закону распределения по критерию согласия </w:t>
      </w:r>
      <w:proofErr w:type="spellStart"/>
      <w:r w:rsidRPr="00315D41">
        <w:rPr>
          <w:color w:val="000000"/>
          <w:szCs w:val="28"/>
          <w:lang w:val="ru-RU"/>
        </w:rPr>
        <w:t>Мизеса</w:t>
      </w:r>
      <w:proofErr w:type="spellEnd"/>
      <w:r w:rsidRPr="00315D41">
        <w:rPr>
          <w:color w:val="000000"/>
          <w:szCs w:val="28"/>
          <w:lang w:val="ru-RU"/>
        </w:rPr>
        <w:t>.</w:t>
      </w:r>
    </w:p>
    <w:p w:rsidR="00677F22" w:rsidRDefault="00677F22" w:rsidP="001928D9">
      <w:pPr>
        <w:ind w:right="-185"/>
        <w:rPr>
          <w:color w:val="000000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093C8E" w:rsidTr="00BA7AD7">
        <w:tc>
          <w:tcPr>
            <w:tcW w:w="9627" w:type="dxa"/>
            <w:shd w:val="clear" w:color="auto" w:fill="E7E6E6" w:themeFill="background2"/>
          </w:tcPr>
          <w:p w:rsidR="00093C8E" w:rsidRPr="00093C8E" w:rsidRDefault="00093C8E" w:rsidP="001928D9">
            <w:pPr>
              <w:ind w:right="-185"/>
              <w:rPr>
                <w:b/>
                <w:color w:val="000000"/>
                <w:szCs w:val="28"/>
                <w:lang w:val="ru-RU"/>
              </w:rPr>
            </w:pPr>
            <w:r w:rsidRPr="00093C8E">
              <w:rPr>
                <w:b/>
                <w:color w:val="000000"/>
                <w:szCs w:val="28"/>
                <w:lang w:val="ru-RU"/>
              </w:rPr>
              <w:t>Критерий согласия Пирсона</w:t>
            </w:r>
          </w:p>
        </w:tc>
      </w:tr>
      <w:tr w:rsidR="001C5878" w:rsidTr="00BA7AD7">
        <w:tc>
          <w:tcPr>
            <w:tcW w:w="9627" w:type="dxa"/>
            <w:shd w:val="clear" w:color="auto" w:fill="E7E6E6" w:themeFill="background2"/>
          </w:tcPr>
          <w:p w:rsidR="001C5878" w:rsidRPr="00D10DF8" w:rsidRDefault="00D10DF8" w:rsidP="001928D9">
            <w:pPr>
              <w:ind w:right="-185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Сформируем выборку из 200 случайных чисел:</w:t>
            </w:r>
          </w:p>
        </w:tc>
      </w:tr>
      <w:tr w:rsidR="001C5878" w:rsidTr="001C5878">
        <w:tc>
          <w:tcPr>
            <w:tcW w:w="9627" w:type="dxa"/>
          </w:tcPr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93C8E">
              <w:rPr>
                <w:rFonts w:ascii="Courier" w:hAnsi="Courier" w:cs="Courier"/>
                <w:color w:val="000000"/>
                <w:sz w:val="20"/>
                <w:szCs w:val="20"/>
                <w:lang w:val="ru-RU"/>
              </w:rPr>
              <w:t xml:space="preserve">  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"Subtask #1 Pierson"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n = 200;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step = (b-a)/n;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X = zeros(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0,n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Y = zeros(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0,n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x = zeros(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0,n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y = zeros(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0,n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1:n</w:t>
            </w:r>
            <w:proofErr w:type="gramEnd"/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X(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)=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a+step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*(i-1);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Y(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)=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PhiFunc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(X(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));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x(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)=a+(b-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a)*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rand(1,1);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y(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)=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PhiFunc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(x(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));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x = sort(x);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X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y = sort(y);</w:t>
            </w:r>
          </w:p>
          <w:p w:rsidR="001C5878" w:rsidRP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Y</w:t>
            </w:r>
          </w:p>
        </w:tc>
      </w:tr>
      <w:tr w:rsidR="001C5878" w:rsidTr="00BA7AD7">
        <w:tc>
          <w:tcPr>
            <w:tcW w:w="9627" w:type="dxa"/>
            <w:shd w:val="clear" w:color="auto" w:fill="E7E6E6" w:themeFill="background2"/>
          </w:tcPr>
          <w:p w:rsidR="001C5878" w:rsidRPr="00BA7AD7" w:rsidRDefault="00BA7AD7" w:rsidP="001928D9">
            <w:pPr>
              <w:ind w:right="-185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 xml:space="preserve">Построим графики </w:t>
            </w:r>
          </w:p>
        </w:tc>
      </w:tr>
      <w:tr w:rsidR="001C5878" w:rsidTr="001C5878">
        <w:tc>
          <w:tcPr>
            <w:tcW w:w="9627" w:type="dxa"/>
          </w:tcPr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figure(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1)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plot(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x,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'g</w:t>
            </w:r>
            <w:proofErr w:type="spell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hold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plot(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X,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'r'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title(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'f(X)'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legend(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" w:hAnsi="Courier" w:cs="Courier"/>
                <w:color w:val="A020F0"/>
                <w:sz w:val="20"/>
                <w:szCs w:val="20"/>
              </w:rPr>
              <w:t>Empiric'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,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'Theoretic</w:t>
            </w:r>
            <w:proofErr w:type="spell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hold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off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figure (2)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plot(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y,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'g</w:t>
            </w:r>
            <w:proofErr w:type="spell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hold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plot(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Y,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'r'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title(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'g(T)'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legend(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" w:hAnsi="Courier" w:cs="Courier"/>
                <w:color w:val="A020F0"/>
                <w:sz w:val="20"/>
                <w:szCs w:val="20"/>
              </w:rPr>
              <w:t>Empiric'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,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'Theoretic</w:t>
            </w:r>
            <w:proofErr w:type="spell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1C5878" w:rsidRP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hold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off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</w:tc>
      </w:tr>
      <w:tr w:rsidR="001C5878" w:rsidTr="001C5878">
        <w:tc>
          <w:tcPr>
            <w:tcW w:w="9627" w:type="dxa"/>
          </w:tcPr>
          <w:p w:rsidR="001C5878" w:rsidRPr="00BA7AD7" w:rsidRDefault="00BA7AD7" w:rsidP="001928D9">
            <w:pPr>
              <w:ind w:right="-185"/>
              <w:rPr>
                <w:color w:val="000000"/>
                <w:szCs w:val="28"/>
                <w:lang w:val="ru-RU"/>
              </w:rPr>
            </w:pPr>
            <w:r>
              <w:rPr>
                <w:noProof/>
                <w:color w:val="000000"/>
                <w:szCs w:val="28"/>
                <w:lang w:val="ru-RU"/>
              </w:rPr>
              <w:lastRenderedPageBreak/>
              <w:drawing>
                <wp:inline distT="0" distB="0" distL="0" distR="0">
                  <wp:extent cx="5816009" cy="4362158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4-1-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5231" cy="437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878" w:rsidTr="001C5878">
        <w:tc>
          <w:tcPr>
            <w:tcW w:w="9627" w:type="dxa"/>
          </w:tcPr>
          <w:p w:rsidR="00BA7AD7" w:rsidRDefault="00BA7AD7" w:rsidP="001928D9">
            <w:pPr>
              <w:ind w:right="-185"/>
              <w:rPr>
                <w:color w:val="000000"/>
                <w:szCs w:val="28"/>
                <w:lang w:val="ru-RU"/>
              </w:rPr>
            </w:pPr>
          </w:p>
          <w:p w:rsidR="001C5878" w:rsidRDefault="00BA7AD7" w:rsidP="001928D9">
            <w:pPr>
              <w:ind w:right="-185"/>
              <w:rPr>
                <w:color w:val="000000"/>
                <w:szCs w:val="28"/>
                <w:lang w:val="ru-RU"/>
              </w:rPr>
            </w:pPr>
            <w:r>
              <w:rPr>
                <w:noProof/>
                <w:color w:val="000000"/>
                <w:szCs w:val="28"/>
                <w:lang w:val="ru-RU"/>
              </w:rPr>
              <w:drawing>
                <wp:inline distT="0" distB="0" distL="0" distR="0">
                  <wp:extent cx="5798087" cy="4348716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4-1-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975" cy="4353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878" w:rsidRPr="00BA7AD7" w:rsidTr="002F3323">
        <w:tc>
          <w:tcPr>
            <w:tcW w:w="9627" w:type="dxa"/>
            <w:shd w:val="clear" w:color="auto" w:fill="E7E6E6" w:themeFill="background2"/>
          </w:tcPr>
          <w:p w:rsidR="001C5878" w:rsidRPr="00BA7AD7" w:rsidRDefault="00BA7AD7" w:rsidP="001928D9">
            <w:pPr>
              <w:ind w:right="-185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lastRenderedPageBreak/>
              <w:t xml:space="preserve">Аналогично заданию №3 построим </w:t>
            </w:r>
            <w:r>
              <w:rPr>
                <w:color w:val="000000"/>
                <w:szCs w:val="28"/>
                <w:lang w:val="ru-RU"/>
              </w:rPr>
              <w:t>Гистограмм</w:t>
            </w:r>
            <w:r>
              <w:rPr>
                <w:color w:val="000000"/>
                <w:szCs w:val="28"/>
                <w:lang w:val="ru-RU"/>
              </w:rPr>
              <w:t xml:space="preserve">у </w:t>
            </w:r>
            <w:r w:rsidRPr="00BA7AD7">
              <w:rPr>
                <w:color w:val="000000"/>
                <w:szCs w:val="28"/>
                <w:lang w:val="ru-RU"/>
              </w:rPr>
              <w:t>равновероятностным способом</w:t>
            </w:r>
            <w:r>
              <w:rPr>
                <w:color w:val="000000"/>
                <w:szCs w:val="28"/>
                <w:lang w:val="ru-RU"/>
              </w:rPr>
              <w:t xml:space="preserve">: </w:t>
            </w:r>
          </w:p>
        </w:tc>
      </w:tr>
      <w:tr w:rsidR="001C5878" w:rsidRPr="00BB331E" w:rsidTr="001C5878">
        <w:tc>
          <w:tcPr>
            <w:tcW w:w="9627" w:type="dxa"/>
          </w:tcPr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Histogram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n &lt;= 100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intervals_count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floor(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sqrt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(n));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else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intervals_count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floor(2*log10(n));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v = floor(n/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intervals_count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borders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A = zeros(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0,intervals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_count);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B = zeros(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0,intervals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_count); 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%left, right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A(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1)=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y(1);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1:intervals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_count-1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B(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)=(y(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*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v)+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*(v+1)))/2;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A(i+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1)=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B(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B(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intervals_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count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)=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y(n);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%medium density on each interval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f = zeros(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0,intervals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_count);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h = zeros(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0,intervals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_count);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%interval height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1:intervals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_count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h(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)=B(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)-A(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f(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)=v/(n*h(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));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figure(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3);</w:t>
            </w:r>
          </w:p>
          <w:p w:rsidR="00BA7AD7" w:rsidRDefault="00BA7AD7" w:rsidP="00BA7AD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stairs(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f,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'b</w:t>
            </w:r>
            <w:proofErr w:type="spell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1C5878" w:rsidRDefault="00BA7AD7" w:rsidP="00BA7AD7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title(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"Histogram"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2F3323" w:rsidRPr="002F3323" w:rsidRDefault="002F3323" w:rsidP="00BA7AD7">
            <w:pPr>
              <w:autoSpaceDE w:val="0"/>
              <w:autoSpaceDN w:val="0"/>
              <w:adjustRightInd w:val="0"/>
              <w:rPr>
                <w:rFonts w:asciiTheme="minorHAnsi" w:hAnsiTheme="minorHAnsi" w:cstheme="minorBidi"/>
                <w:lang w:val="ru-RU"/>
              </w:rPr>
            </w:pPr>
          </w:p>
        </w:tc>
      </w:tr>
      <w:tr w:rsidR="002F3323" w:rsidRPr="00BB331E" w:rsidTr="001C5878">
        <w:tc>
          <w:tcPr>
            <w:tcW w:w="9627" w:type="dxa"/>
          </w:tcPr>
          <w:p w:rsidR="002F3323" w:rsidRPr="002F3323" w:rsidRDefault="002F3323" w:rsidP="00BA7AD7">
            <w:pPr>
              <w:autoSpaceDE w:val="0"/>
              <w:autoSpaceDN w:val="0"/>
              <w:adjustRightInd w:val="0"/>
              <w:rPr>
                <w:rFonts w:asciiTheme="minorHAnsi" w:hAnsiTheme="minorHAnsi" w:cs="Courier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="Courier"/>
                <w:noProof/>
                <w:color w:val="000000"/>
                <w:sz w:val="20"/>
                <w:szCs w:val="20"/>
                <w:lang w:val="ru-RU"/>
              </w:rPr>
              <w:drawing>
                <wp:inline distT="0" distB="0" distL="0" distR="0">
                  <wp:extent cx="6119495" cy="4589780"/>
                  <wp:effectExtent l="0" t="0" r="190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kr_3-4-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458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31E" w:rsidRPr="00BB331E" w:rsidTr="002F3323">
        <w:tc>
          <w:tcPr>
            <w:tcW w:w="9627" w:type="dxa"/>
            <w:shd w:val="clear" w:color="auto" w:fill="E7E6E6" w:themeFill="background2"/>
          </w:tcPr>
          <w:p w:rsidR="00BB331E" w:rsidRPr="00BB331E" w:rsidRDefault="00BB331E" w:rsidP="00BA7AD7">
            <w:pPr>
              <w:autoSpaceDE w:val="0"/>
              <w:autoSpaceDN w:val="0"/>
              <w:adjustRightInd w:val="0"/>
              <w:rPr>
                <w:rFonts w:asciiTheme="minorHAnsi" w:hAnsiTheme="minorHAnsi" w:cs="Courier"/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Вычислим значени</w:t>
            </w:r>
            <w:r w:rsidR="0027578C">
              <w:rPr>
                <w:color w:val="000000"/>
                <w:szCs w:val="28"/>
                <w:lang w:val="ru-RU"/>
              </w:rPr>
              <w:t>е</w:t>
            </w:r>
            <w:r>
              <w:rPr>
                <w:color w:val="000000"/>
                <w:szCs w:val="28"/>
                <w:lang w:val="ru-RU"/>
              </w:rPr>
              <w:t xml:space="preserve"> хи-квадрат по формуле</w:t>
            </w:r>
          </w:p>
        </w:tc>
      </w:tr>
      <w:tr w:rsidR="00BB331E" w:rsidRPr="00BB331E" w:rsidTr="001C5878">
        <w:tc>
          <w:tcPr>
            <w:tcW w:w="9627" w:type="dxa"/>
          </w:tcPr>
          <w:p w:rsidR="0027578C" w:rsidRDefault="0027578C" w:rsidP="0027578C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p = zeros(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0,intervals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_count);</w:t>
            </w:r>
          </w:p>
          <w:p w:rsidR="0027578C" w:rsidRDefault="0027578C" w:rsidP="0027578C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pstar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v/n</w:t>
            </w:r>
          </w:p>
          <w:p w:rsidR="0027578C" w:rsidRDefault="0027578C" w:rsidP="0027578C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hi = zeros(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0,intervals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_count);</w:t>
            </w:r>
          </w:p>
          <w:p w:rsidR="0027578C" w:rsidRDefault="0027578C" w:rsidP="0027578C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hi2 = 0;</w:t>
            </w:r>
          </w:p>
          <w:p w:rsidR="0027578C" w:rsidRDefault="0027578C" w:rsidP="0027578C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1:intervals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_count</w:t>
            </w:r>
          </w:p>
          <w:p w:rsidR="0027578C" w:rsidRDefault="0027578C" w:rsidP="0027578C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p(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 = GY(B(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))-GY(A(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));</w:t>
            </w:r>
          </w:p>
          <w:p w:rsidR="0027578C" w:rsidRDefault="0027578C" w:rsidP="0027578C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hi(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 = n*(p(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)-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pstar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)^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2/p(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27578C" w:rsidRDefault="0027578C" w:rsidP="0027578C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"</w:t>
            </w:r>
            <w:proofErr w:type="spellStart"/>
            <w:r>
              <w:rPr>
                <w:rFonts w:ascii="Courier" w:hAnsi="Courier" w:cs="Courier"/>
                <w:color w:val="A020F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: %d f(A) %f f(B) %f p(</w:t>
            </w:r>
            <w:proofErr w:type="spellStart"/>
            <w:r>
              <w:rPr>
                <w:rFonts w:ascii="Courier" w:hAnsi="Courier" w:cs="Courier"/>
                <w:color w:val="A020F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) %f p* %f hi(</w:t>
            </w:r>
            <w:proofErr w:type="spellStart"/>
            <w:r>
              <w:rPr>
                <w:rFonts w:ascii="Courier" w:hAnsi="Courier" w:cs="Courier"/>
                <w:color w:val="A020F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) %f \n"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i,gY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(A(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)),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gY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(B(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)),p(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),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pstar,hi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));</w:t>
            </w:r>
          </w:p>
          <w:p w:rsidR="0027578C" w:rsidRDefault="0027578C" w:rsidP="0027578C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hi2 = hi2 + hi(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27578C" w:rsidRDefault="0027578C" w:rsidP="0027578C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:rsidR="00BB331E" w:rsidRPr="0027578C" w:rsidRDefault="0027578C" w:rsidP="00BA7AD7">
            <w:pPr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hi2</w:t>
            </w:r>
          </w:p>
        </w:tc>
      </w:tr>
      <w:tr w:rsidR="002F3323" w:rsidRPr="002F3323" w:rsidTr="002F3323">
        <w:tc>
          <w:tcPr>
            <w:tcW w:w="9627" w:type="dxa"/>
            <w:shd w:val="clear" w:color="auto" w:fill="E7E6E6" w:themeFill="background2"/>
          </w:tcPr>
          <w:p w:rsidR="002F3323" w:rsidRPr="002F3323" w:rsidRDefault="002F3323" w:rsidP="002F3323">
            <w:pPr>
              <w:autoSpaceDE w:val="0"/>
              <w:autoSpaceDN w:val="0"/>
              <w:adjustRightInd w:val="0"/>
              <w:rPr>
                <w:rFonts w:asciiTheme="minorHAnsi" w:hAnsiTheme="minorHAnsi" w:cs="Courier"/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lastRenderedPageBreak/>
              <w:t>Результаты:</w:t>
            </w:r>
          </w:p>
        </w:tc>
      </w:tr>
      <w:tr w:rsidR="002F3323" w:rsidRPr="002F3323" w:rsidTr="001C5878">
        <w:tc>
          <w:tcPr>
            <w:tcW w:w="9627" w:type="dxa"/>
          </w:tcPr>
          <w:p w:rsidR="002F3323" w:rsidRPr="002F3323" w:rsidRDefault="002F3323" w:rsidP="002F3323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: 1 f(A) 0.000000 f(B) 24.679996 p(</w:t>
            </w:r>
            <w:proofErr w:type="spellStart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) 0.042933 p* 0.100000 hi(</w:t>
            </w:r>
            <w:proofErr w:type="spellStart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) 15.170485 </w:t>
            </w:r>
          </w:p>
          <w:p w:rsidR="002F3323" w:rsidRPr="002F3323" w:rsidRDefault="002F3323" w:rsidP="002F3323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: 2 f(A) 24.679996 f(B) 1.407493 p(</w:t>
            </w:r>
            <w:proofErr w:type="spellStart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) 0.068606 p* 0.100000 hi(</w:t>
            </w:r>
            <w:proofErr w:type="spellStart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) 2.873183 </w:t>
            </w:r>
          </w:p>
          <w:p w:rsidR="002F3323" w:rsidRPr="002F3323" w:rsidRDefault="002F3323" w:rsidP="002F3323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: 3 f(A) 1.407493 f(B) 0.456008 p(</w:t>
            </w:r>
            <w:proofErr w:type="spellStart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) 0.050861 p* 0.100000 hi(</w:t>
            </w:r>
            <w:proofErr w:type="spellStart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) 9.495266 </w:t>
            </w:r>
          </w:p>
          <w:p w:rsidR="002F3323" w:rsidRPr="002F3323" w:rsidRDefault="002F3323" w:rsidP="002F3323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: 4 f(A) 0.456008 f(B) 0.185512 p(</w:t>
            </w:r>
            <w:proofErr w:type="spellStart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) 0.056773 p* 0.100000 hi(</w:t>
            </w:r>
            <w:proofErr w:type="spellStart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) 6.582811 </w:t>
            </w:r>
          </w:p>
          <w:p w:rsidR="002F3323" w:rsidRPr="002F3323" w:rsidRDefault="002F3323" w:rsidP="002F3323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: 5 f(A) 0.185512 f(B) 0.038430 p(</w:t>
            </w:r>
            <w:proofErr w:type="spellStart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) 0.074824 p* 0.100000 hi(</w:t>
            </w:r>
            <w:proofErr w:type="spellStart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) 1.694154 </w:t>
            </w:r>
          </w:p>
          <w:p w:rsidR="002F3323" w:rsidRPr="002F3323" w:rsidRDefault="002F3323" w:rsidP="002F3323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: 6 f(A) 0.038430 f(B) 0.014927 p(</w:t>
            </w:r>
            <w:proofErr w:type="spellStart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) 0.108949 p* 0.100000 hi(</w:t>
            </w:r>
            <w:proofErr w:type="spellStart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) 0.147014 </w:t>
            </w:r>
          </w:p>
          <w:p w:rsidR="002F3323" w:rsidRPr="002F3323" w:rsidRDefault="002F3323" w:rsidP="002F3323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: 7 f(A) 0.014927 f(B) 0.007195 p(</w:t>
            </w:r>
            <w:proofErr w:type="spellStart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) 0.110961 p* 0.100000 hi(</w:t>
            </w:r>
            <w:proofErr w:type="spellStart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) 0.216548 </w:t>
            </w:r>
          </w:p>
          <w:p w:rsidR="002F3323" w:rsidRPr="002F3323" w:rsidRDefault="002F3323" w:rsidP="002F3323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: 8 f(A) 0.007195 f(B) 0.004337 p(</w:t>
            </w:r>
            <w:proofErr w:type="spellStart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) 0.094485 p* 0.100000 hi(</w:t>
            </w:r>
            <w:proofErr w:type="spellStart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) 0.064391 </w:t>
            </w:r>
          </w:p>
          <w:p w:rsidR="002F3323" w:rsidRPr="002F3323" w:rsidRDefault="002F3323" w:rsidP="002F3323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: 9 f(A) 0.004337 f(B) 0.003310 p(</w:t>
            </w:r>
            <w:proofErr w:type="spellStart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) 0.057339 p* 0.100000 hi(</w:t>
            </w:r>
            <w:proofErr w:type="spellStart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) 6.348073 </w:t>
            </w:r>
          </w:p>
          <w:p w:rsidR="002F3323" w:rsidRPr="002F3323" w:rsidRDefault="002F3323" w:rsidP="002F3323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: 10 f(A) 0.003310 f(B) 0.002315 p(</w:t>
            </w:r>
            <w:proofErr w:type="spellStart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) 0.084270 p* 0.100000 hi(</w:t>
            </w:r>
            <w:proofErr w:type="spellStart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 w:rsidRPr="002F3323">
              <w:rPr>
                <w:rFonts w:ascii="Courier" w:hAnsi="Courier" w:cs="Courier"/>
                <w:color w:val="000000"/>
                <w:sz w:val="20"/>
                <w:szCs w:val="20"/>
              </w:rPr>
              <w:t>) 0.587259</w:t>
            </w:r>
          </w:p>
        </w:tc>
      </w:tr>
      <w:tr w:rsidR="002F3323" w:rsidRPr="002F3323" w:rsidTr="002F3323">
        <w:tc>
          <w:tcPr>
            <w:tcW w:w="9627" w:type="dxa"/>
            <w:shd w:val="clear" w:color="auto" w:fill="E7E6E6" w:themeFill="background2"/>
          </w:tcPr>
          <w:p w:rsidR="002F3323" w:rsidRPr="00093C8E" w:rsidRDefault="002F3323" w:rsidP="002F3323">
            <w:pPr>
              <w:autoSpaceDE w:val="0"/>
              <w:autoSpaceDN w:val="0"/>
              <w:adjustRightInd w:val="0"/>
              <w:rPr>
                <w:rFonts w:ascii="Cambria" w:hAnsi="Cambria" w:cs="Courier"/>
                <w:color w:val="000000"/>
                <w:sz w:val="20"/>
                <w:szCs w:val="20"/>
              </w:rPr>
            </w:pPr>
            <w:r>
              <w:rPr>
                <w:color w:val="000000"/>
                <w:szCs w:val="28"/>
                <w:lang w:val="ru-RU"/>
              </w:rPr>
              <w:t>КСИ</w:t>
            </w:r>
            <w:r>
              <w:rPr>
                <w:color w:val="000000"/>
                <w:szCs w:val="28"/>
                <w:lang w:val="ru-RU"/>
              </w:rPr>
              <w:t>:</w:t>
            </w:r>
            <w:r>
              <w:rPr>
                <w:color w:val="000000"/>
                <w:szCs w:val="28"/>
                <w:lang w:val="ru-RU"/>
              </w:rPr>
              <w:t xml:space="preserve"> </w:t>
            </w:r>
            <w:r w:rsidRPr="002F3323">
              <w:rPr>
                <w:color w:val="000000"/>
                <w:szCs w:val="28"/>
                <w:lang w:val="ru-RU"/>
              </w:rPr>
              <w:t>29.2110</w:t>
            </w:r>
          </w:p>
        </w:tc>
      </w:tr>
      <w:tr w:rsidR="002F3323" w:rsidRPr="002F3323" w:rsidTr="00093C8E">
        <w:tc>
          <w:tcPr>
            <w:tcW w:w="9627" w:type="dxa"/>
            <w:shd w:val="clear" w:color="auto" w:fill="E7E6E6" w:themeFill="background2"/>
          </w:tcPr>
          <w:p w:rsidR="002F3323" w:rsidRPr="00093C8E" w:rsidRDefault="00093C8E" w:rsidP="002F3323">
            <w:pPr>
              <w:autoSpaceDE w:val="0"/>
              <w:autoSpaceDN w:val="0"/>
              <w:adjustRightInd w:val="0"/>
              <w:rPr>
                <w:rFonts w:asciiTheme="minorHAnsi" w:hAnsiTheme="minorHAnsi" w:cs="Courier"/>
                <w:b/>
                <w:color w:val="000000"/>
                <w:sz w:val="20"/>
                <w:szCs w:val="20"/>
                <w:lang w:val="ru-RU"/>
              </w:rPr>
            </w:pPr>
            <w:r w:rsidRPr="00093C8E">
              <w:rPr>
                <w:b/>
                <w:color w:val="000000"/>
                <w:szCs w:val="28"/>
                <w:lang w:val="ru-RU"/>
              </w:rPr>
              <w:t>Критерий согласия Колмогорова</w:t>
            </w:r>
          </w:p>
        </w:tc>
      </w:tr>
      <w:tr w:rsidR="002F3323" w:rsidRPr="00DA5809" w:rsidTr="008236A9">
        <w:tc>
          <w:tcPr>
            <w:tcW w:w="9627" w:type="dxa"/>
            <w:shd w:val="clear" w:color="auto" w:fill="E7E6E6" w:themeFill="background2"/>
          </w:tcPr>
          <w:p w:rsidR="002F3323" w:rsidRPr="00DA5809" w:rsidRDefault="00DA5809" w:rsidP="002F3323">
            <w:pPr>
              <w:autoSpaceDE w:val="0"/>
              <w:autoSpaceDN w:val="0"/>
              <w:adjustRightInd w:val="0"/>
              <w:rPr>
                <w:rFonts w:asciiTheme="minorHAnsi" w:hAnsiTheme="minorHAnsi" w:cs="Courier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="Courier"/>
                <w:color w:val="000000"/>
                <w:sz w:val="20"/>
                <w:szCs w:val="20"/>
                <w:lang w:val="ru-RU"/>
              </w:rPr>
              <w:t>Использовал аналогичный код для построения случайной выборки и графиков</w:t>
            </w:r>
            <w:r w:rsidR="008236A9">
              <w:rPr>
                <w:rFonts w:asciiTheme="minorHAnsi" w:hAnsiTheme="minorHAnsi" w:cs="Courier"/>
                <w:color w:val="000000"/>
                <w:sz w:val="20"/>
                <w:szCs w:val="20"/>
                <w:lang w:val="ru-RU"/>
              </w:rPr>
              <w:t xml:space="preserve"> расчет самого критерия ниже</w:t>
            </w:r>
          </w:p>
        </w:tc>
      </w:tr>
      <w:tr w:rsidR="002F3323" w:rsidRPr="00DA5809" w:rsidTr="001C5878">
        <w:tc>
          <w:tcPr>
            <w:tcW w:w="9627" w:type="dxa"/>
          </w:tcPr>
          <w:p w:rsidR="008236A9" w:rsidRDefault="008236A9" w:rsidP="008236A9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d = [];</w:t>
            </w:r>
          </w:p>
          <w:p w:rsidR="008236A9" w:rsidRDefault="008236A9" w:rsidP="008236A9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eastAsiaTheme="minorHAnsi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1:n</w:t>
            </w:r>
            <w:proofErr w:type="gramEnd"/>
          </w:p>
          <w:p w:rsidR="008236A9" w:rsidRDefault="008236A9" w:rsidP="008236A9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    d(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) = abs(y(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)-Y(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));</w:t>
            </w:r>
          </w:p>
          <w:p w:rsidR="008236A9" w:rsidRDefault="008236A9" w:rsidP="008236A9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eastAsiaTheme="minorHAnsi" w:hAnsi="Courier" w:cs="Courier"/>
                <w:color w:val="0000FF"/>
                <w:sz w:val="20"/>
                <w:szCs w:val="20"/>
              </w:rPr>
              <w:t>end</w:t>
            </w:r>
          </w:p>
          <w:p w:rsidR="008236A9" w:rsidRDefault="008236A9" w:rsidP="008236A9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dmax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= max(d);</w:t>
            </w:r>
          </w:p>
          <w:p w:rsidR="008236A9" w:rsidRDefault="008236A9" w:rsidP="008236A9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eastAsiaTheme="minorHAnsi" w:hAnsi="Courier" w:cs="Courier"/>
                <w:color w:val="228B22"/>
                <w:sz w:val="20"/>
                <w:szCs w:val="20"/>
              </w:rPr>
              <w:t xml:space="preserve">% </w:t>
            </w:r>
            <w:proofErr w:type="spellStart"/>
            <w:r>
              <w:rPr>
                <w:rFonts w:ascii="Courier" w:eastAsiaTheme="minorHAnsi" w:hAnsi="Courier" w:cs="Courier"/>
                <w:color w:val="228B22"/>
                <w:sz w:val="20"/>
                <w:szCs w:val="20"/>
              </w:rPr>
              <w:t>lamda</w:t>
            </w:r>
            <w:proofErr w:type="spellEnd"/>
          </w:p>
          <w:p w:rsidR="008236A9" w:rsidRDefault="008236A9" w:rsidP="008236A9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  lambda = 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sqrt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(n)*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dmax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/n;</w:t>
            </w:r>
          </w:p>
          <w:p w:rsidR="002F3323" w:rsidRPr="008236A9" w:rsidRDefault="008236A9" w:rsidP="002F3323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  lambda</w:t>
            </w:r>
          </w:p>
        </w:tc>
      </w:tr>
      <w:tr w:rsidR="00405357" w:rsidRPr="00DA5809" w:rsidTr="00405357">
        <w:tc>
          <w:tcPr>
            <w:tcW w:w="9627" w:type="dxa"/>
            <w:shd w:val="clear" w:color="auto" w:fill="E7E6E6" w:themeFill="background2"/>
          </w:tcPr>
          <w:p w:rsidR="00405357" w:rsidRDefault="00405357" w:rsidP="008236A9">
            <w:pPr>
              <w:autoSpaceDE w:val="0"/>
              <w:autoSpaceDN w:val="0"/>
              <w:adjustRightInd w:val="0"/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</w:pPr>
            <w:r w:rsidRPr="00093C8E">
              <w:rPr>
                <w:b/>
                <w:color w:val="000000"/>
                <w:szCs w:val="28"/>
                <w:lang w:val="ru-RU"/>
              </w:rPr>
              <w:t xml:space="preserve">Критерий согласия </w:t>
            </w:r>
            <w:proofErr w:type="spellStart"/>
            <w:r>
              <w:rPr>
                <w:b/>
                <w:color w:val="000000"/>
                <w:szCs w:val="28"/>
                <w:lang w:val="ru-RU"/>
              </w:rPr>
              <w:t>Мизеса</w:t>
            </w:r>
            <w:proofErr w:type="spellEnd"/>
          </w:p>
        </w:tc>
      </w:tr>
      <w:tr w:rsidR="00405357" w:rsidRPr="00DA5809" w:rsidTr="00405357">
        <w:tc>
          <w:tcPr>
            <w:tcW w:w="9627" w:type="dxa"/>
            <w:shd w:val="clear" w:color="auto" w:fill="E7E6E6" w:themeFill="background2"/>
          </w:tcPr>
          <w:p w:rsidR="00405357" w:rsidRPr="00405357" w:rsidRDefault="00405357" w:rsidP="008236A9">
            <w:pPr>
              <w:autoSpaceDE w:val="0"/>
              <w:autoSpaceDN w:val="0"/>
              <w:adjustRightInd w:val="0"/>
              <w:rPr>
                <w:rFonts w:ascii="Courier" w:eastAsiaTheme="minorHAnsi" w:hAnsi="Courier" w:cs="Courier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="Courier"/>
                <w:color w:val="000000"/>
                <w:sz w:val="20"/>
                <w:szCs w:val="20"/>
                <w:lang w:val="ru-RU"/>
              </w:rPr>
              <w:t>Использовал аналогичный код для построения случайной выборки и графиков расчет самого критерия ниже</w:t>
            </w:r>
          </w:p>
        </w:tc>
      </w:tr>
      <w:tr w:rsidR="00405357" w:rsidRPr="00405357" w:rsidTr="00405357">
        <w:tc>
          <w:tcPr>
            <w:tcW w:w="9627" w:type="dxa"/>
            <w:shd w:val="clear" w:color="auto" w:fill="auto"/>
          </w:tcPr>
          <w:p w:rsidR="00405357" w:rsidRDefault="00405357" w:rsidP="00405357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  D = [];</w:t>
            </w:r>
          </w:p>
          <w:p w:rsidR="00405357" w:rsidRDefault="00405357" w:rsidP="00405357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eastAsiaTheme="minorHAnsi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1:n</w:t>
            </w:r>
            <w:proofErr w:type="gramEnd"/>
          </w:p>
          <w:p w:rsidR="00405357" w:rsidRDefault="00405357" w:rsidP="00405357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     D(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) = ((y(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) - Y(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))/n</w:t>
            </w:r>
            <w:proofErr w:type="gram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).^</w:t>
            </w:r>
            <w:proofErr w:type="gram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2;</w:t>
            </w:r>
          </w:p>
          <w:p w:rsidR="00405357" w:rsidRDefault="00405357" w:rsidP="00405357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eastAsiaTheme="minorHAnsi" w:hAnsi="Courier" w:cs="Courier"/>
                <w:color w:val="0000FF"/>
                <w:sz w:val="20"/>
                <w:szCs w:val="20"/>
              </w:rPr>
              <w:t>end</w:t>
            </w:r>
          </w:p>
          <w:p w:rsidR="00405357" w:rsidRDefault="00405357" w:rsidP="00405357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FF"/>
                <w:sz w:val="20"/>
                <w:szCs w:val="20"/>
              </w:rPr>
              <w:t xml:space="preserve"> </w:t>
            </w:r>
          </w:p>
          <w:p w:rsidR="00405357" w:rsidRDefault="00405357" w:rsidP="00405357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  nw2 = 1 / (12 * n);</w:t>
            </w:r>
          </w:p>
          <w:p w:rsidR="00405357" w:rsidRDefault="00405357" w:rsidP="00405357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eastAsiaTheme="minorHAnsi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1:n</w:t>
            </w:r>
            <w:proofErr w:type="gramEnd"/>
          </w:p>
          <w:p w:rsidR="00405357" w:rsidRDefault="00405357" w:rsidP="00405357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     nw2 = nw2 + D(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);</w:t>
            </w:r>
          </w:p>
          <w:p w:rsidR="00405357" w:rsidRDefault="00405357" w:rsidP="00405357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eastAsiaTheme="minorHAnsi" w:hAnsi="Courier" w:cs="Courier"/>
                <w:color w:val="0000FF"/>
                <w:sz w:val="20"/>
                <w:szCs w:val="20"/>
              </w:rPr>
              <w:t>end</w:t>
            </w:r>
          </w:p>
          <w:p w:rsidR="00405357" w:rsidRPr="00405357" w:rsidRDefault="00405357" w:rsidP="00405357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lang w:val="ru-RU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  nw2</w:t>
            </w:r>
          </w:p>
        </w:tc>
      </w:tr>
      <w:tr w:rsidR="00405357" w:rsidRPr="00405357" w:rsidTr="00405357">
        <w:tc>
          <w:tcPr>
            <w:tcW w:w="9627" w:type="dxa"/>
            <w:shd w:val="clear" w:color="auto" w:fill="auto"/>
          </w:tcPr>
          <w:p w:rsidR="00405357" w:rsidRPr="00405357" w:rsidRDefault="00405357" w:rsidP="00405357">
            <w:pPr>
              <w:autoSpaceDE w:val="0"/>
              <w:autoSpaceDN w:val="0"/>
              <w:adjustRightInd w:val="0"/>
              <w:rPr>
                <w:rFonts w:ascii="Cambria" w:eastAsiaTheme="minorHAnsi" w:hAnsi="Cambria" w:cs="Courier"/>
                <w:color w:val="000000"/>
                <w:sz w:val="20"/>
                <w:szCs w:val="20"/>
                <w:lang w:val="ru-RU"/>
              </w:rPr>
            </w:pPr>
            <w:r>
              <w:rPr>
                <w:rFonts w:ascii="Cambria" w:eastAsiaTheme="minorHAnsi" w:hAnsi="Cambria" w:cs="Courier"/>
                <w:color w:val="000000"/>
                <w:sz w:val="20"/>
                <w:szCs w:val="20"/>
                <w:lang w:val="ru-RU"/>
              </w:rPr>
              <w:t xml:space="preserve">Критерий </w:t>
            </w:r>
            <w:r w:rsidRPr="00405357">
              <w:rPr>
                <w:rFonts w:ascii="Cambria" w:eastAsiaTheme="minorHAnsi" w:hAnsi="Cambria" w:cs="Courier"/>
                <w:color w:val="000000"/>
                <w:sz w:val="20"/>
                <w:szCs w:val="20"/>
                <w:lang w:val="ru-RU"/>
              </w:rPr>
              <w:t>0.3535</w:t>
            </w:r>
          </w:p>
        </w:tc>
      </w:tr>
    </w:tbl>
    <w:p w:rsidR="008C07C2" w:rsidRPr="008C07C2" w:rsidRDefault="008C07C2" w:rsidP="008C07C2">
      <w:pPr>
        <w:autoSpaceDE w:val="0"/>
        <w:autoSpaceDN w:val="0"/>
        <w:adjustRightInd w:val="0"/>
        <w:rPr>
          <w:rFonts w:eastAsiaTheme="minorHAnsi"/>
          <w:lang w:val="ru-RU"/>
        </w:rPr>
      </w:pPr>
      <w:r w:rsidRPr="008C07C2">
        <w:rPr>
          <w:rFonts w:eastAsiaTheme="minorHAnsi"/>
          <w:lang w:val="ru-RU"/>
        </w:rPr>
        <w:t>Вывод: все три метода показали, что мы не можем отклонять нулевую гипотезу,</w:t>
      </w:r>
    </w:p>
    <w:p w:rsidR="008C07C2" w:rsidRPr="008C07C2" w:rsidRDefault="008C07C2" w:rsidP="008C07C2">
      <w:pPr>
        <w:autoSpaceDE w:val="0"/>
        <w:autoSpaceDN w:val="0"/>
        <w:adjustRightInd w:val="0"/>
        <w:rPr>
          <w:rFonts w:eastAsiaTheme="minorHAnsi"/>
          <w:lang w:val="ru-RU"/>
        </w:rPr>
      </w:pPr>
      <w:r w:rsidRPr="008C07C2">
        <w:rPr>
          <w:rFonts w:eastAsiaTheme="minorHAnsi"/>
          <w:lang w:val="ru-RU"/>
        </w:rPr>
        <w:t>следовательно, плотности распределения генеральной совокупности и выборок, вероятно,</w:t>
      </w:r>
    </w:p>
    <w:p w:rsidR="008C07C2" w:rsidRDefault="008C07C2" w:rsidP="008C07C2">
      <w:pPr>
        <w:ind w:right="-185"/>
        <w:rPr>
          <w:rFonts w:eastAsiaTheme="minorHAnsi"/>
        </w:rPr>
      </w:pPr>
      <w:proofErr w:type="spellStart"/>
      <w:r>
        <w:rPr>
          <w:rFonts w:eastAsiaTheme="minorHAnsi"/>
        </w:rPr>
        <w:t>равны</w:t>
      </w:r>
      <w:proofErr w:type="spellEnd"/>
      <w:r>
        <w:rPr>
          <w:rFonts w:eastAsiaTheme="minorHAnsi"/>
        </w:rPr>
        <w:t>.</w:t>
      </w:r>
    </w:p>
    <w:p w:rsidR="00032F21" w:rsidRDefault="00032F21" w:rsidP="008C07C2">
      <w:pPr>
        <w:ind w:right="-185"/>
        <w:rPr>
          <w:i/>
          <w:color w:val="000000"/>
          <w:szCs w:val="28"/>
          <w:lang w:val="ru-RU"/>
        </w:rPr>
      </w:pPr>
      <w:r w:rsidRPr="00405357">
        <w:rPr>
          <w:color w:val="000000"/>
          <w:szCs w:val="28"/>
        </w:rPr>
        <w:br/>
      </w:r>
      <w:r>
        <w:rPr>
          <w:b/>
          <w:color w:val="000000"/>
          <w:szCs w:val="28"/>
          <w:lang w:val="ru-RU"/>
        </w:rPr>
        <w:t>Контрольное задание №</w:t>
      </w:r>
      <w:r>
        <w:rPr>
          <w:b/>
          <w:color w:val="000000"/>
          <w:szCs w:val="28"/>
          <w:lang w:val="ru-RU"/>
        </w:rPr>
        <w:t>5</w:t>
      </w:r>
      <w:r>
        <w:rPr>
          <w:b/>
          <w:color w:val="000000"/>
          <w:szCs w:val="28"/>
          <w:lang w:val="ru-RU"/>
        </w:rPr>
        <w:br/>
      </w:r>
      <w:r w:rsidRPr="00334DF1">
        <w:rPr>
          <w:i/>
          <w:color w:val="000000"/>
          <w:szCs w:val="28"/>
          <w:lang w:val="ru-RU"/>
        </w:rPr>
        <w:t xml:space="preserve">Тема: </w:t>
      </w:r>
      <w:r>
        <w:rPr>
          <w:i/>
          <w:color w:val="000000"/>
          <w:szCs w:val="28"/>
          <w:lang w:val="ru-RU"/>
        </w:rPr>
        <w:t>Интервальные оценки</w:t>
      </w:r>
    </w:p>
    <w:p w:rsidR="00DA5809" w:rsidRPr="00DA5809" w:rsidRDefault="00DA5809" w:rsidP="00DA5809">
      <w:pPr>
        <w:shd w:val="clear" w:color="auto" w:fill="FFFBFB"/>
        <w:jc w:val="both"/>
        <w:rPr>
          <w:color w:val="000000"/>
          <w:spacing w:val="19"/>
          <w:lang w:val="ru-RU"/>
        </w:rPr>
      </w:pPr>
      <w:r w:rsidRPr="00DA5809">
        <w:rPr>
          <w:i/>
          <w:iCs/>
          <w:color w:val="000000"/>
          <w:spacing w:val="19"/>
          <w:lang w:val="ru-RU"/>
        </w:rPr>
        <w:t>1</w:t>
      </w:r>
      <w:r w:rsidRPr="00DA5809">
        <w:rPr>
          <w:i/>
          <w:iCs/>
          <w:color w:val="000000"/>
          <w:spacing w:val="19"/>
          <w:u w:val="single"/>
          <w:lang w:val="ru-RU"/>
        </w:rPr>
        <w:t>. Доверительный интервал для математического ожидания СВ.</w:t>
      </w:r>
    </w:p>
    <w:p w:rsidR="00DA5809" w:rsidRDefault="00DA5809" w:rsidP="00DA5809">
      <w:pPr>
        <w:shd w:val="clear" w:color="auto" w:fill="FFFBFB"/>
        <w:jc w:val="both"/>
        <w:rPr>
          <w:i/>
          <w:iCs/>
          <w:color w:val="000000"/>
          <w:spacing w:val="19"/>
          <w:u w:val="single"/>
          <w:lang w:val="ru-RU"/>
        </w:rPr>
      </w:pPr>
      <w:r w:rsidRPr="00DA5809">
        <w:rPr>
          <w:i/>
          <w:iCs/>
          <w:color w:val="000000"/>
          <w:spacing w:val="19"/>
          <w:u w:val="single"/>
          <w:lang w:val="ru-RU"/>
        </w:rPr>
        <w:t>2. Доверительный интервал для дисперсии СВ.</w:t>
      </w:r>
    </w:p>
    <w:p w:rsidR="008C07C2" w:rsidRPr="00DA5809" w:rsidRDefault="008C07C2" w:rsidP="00DA5809">
      <w:pPr>
        <w:shd w:val="clear" w:color="auto" w:fill="FFFBFB"/>
        <w:jc w:val="both"/>
        <w:rPr>
          <w:color w:val="000000"/>
          <w:spacing w:val="19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C07C2" w:rsidTr="008C07C2">
        <w:tc>
          <w:tcPr>
            <w:tcW w:w="9627" w:type="dxa"/>
          </w:tcPr>
          <w:p w:rsidR="008C07C2" w:rsidRDefault="008C07C2" w:rsidP="008C07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FF"/>
                <w:sz w:val="20"/>
                <w:szCs w:val="20"/>
              </w:rPr>
              <w:t>if</w:t>
            </w: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(task5)</w:t>
            </w:r>
          </w:p>
          <w:p w:rsidR="008C07C2" w:rsidRDefault="008C07C2" w:rsidP="008C07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n = 20;</w:t>
            </w:r>
          </w:p>
          <w:p w:rsidR="008C07C2" w:rsidRDefault="008C07C2" w:rsidP="008C07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x = [];</w:t>
            </w:r>
          </w:p>
          <w:p w:rsidR="008C07C2" w:rsidRDefault="008C07C2" w:rsidP="008C07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" w:eastAsiaTheme="minorHAnsi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1:n</w:t>
            </w:r>
            <w:proofErr w:type="gramEnd"/>
          </w:p>
          <w:p w:rsidR="008C07C2" w:rsidRDefault="008C07C2" w:rsidP="008C07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lastRenderedPageBreak/>
              <w:t xml:space="preserve">      x(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) = a + (b-a) * </w:t>
            </w:r>
            <w:proofErr w:type="gram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rand(</w:t>
            </w:r>
            <w:proofErr w:type="gram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1,1);</w:t>
            </w:r>
          </w:p>
          <w:p w:rsidR="008C07C2" w:rsidRDefault="008C07C2" w:rsidP="008C07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" w:eastAsiaTheme="minorHAnsi" w:hAnsi="Courier" w:cs="Courier"/>
                <w:color w:val="0000FF"/>
                <w:sz w:val="20"/>
                <w:szCs w:val="20"/>
              </w:rPr>
              <w:t>end</w:t>
            </w:r>
          </w:p>
          <w:p w:rsidR="008C07C2" w:rsidRDefault="008C07C2" w:rsidP="008C07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x = sort(x)</w:t>
            </w:r>
          </w:p>
          <w:p w:rsidR="008C07C2" w:rsidRDefault="008C07C2" w:rsidP="008C07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" w:eastAsiaTheme="minorHAnsi" w:hAnsi="Courier" w:cs="Courier"/>
                <w:color w:val="228B22"/>
                <w:sz w:val="20"/>
                <w:szCs w:val="20"/>
              </w:rPr>
              <w:t>% MX rate</w:t>
            </w:r>
          </w:p>
          <w:p w:rsidR="008C07C2" w:rsidRDefault="008C07C2" w:rsidP="008C07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m_x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= sum(x)/n</w:t>
            </w:r>
          </w:p>
          <w:p w:rsidR="008C07C2" w:rsidRDefault="008C07C2" w:rsidP="008C07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" w:eastAsiaTheme="minorHAnsi" w:hAnsi="Courier" w:cs="Courier"/>
                <w:color w:val="228B22"/>
                <w:sz w:val="20"/>
                <w:szCs w:val="20"/>
              </w:rPr>
              <w:t xml:space="preserve">% </w:t>
            </w:r>
            <w:proofErr w:type="spellStart"/>
            <w:r>
              <w:rPr>
                <w:rFonts w:ascii="Courier" w:eastAsiaTheme="minorHAnsi" w:hAnsi="Courier" w:cs="Courier"/>
                <w:color w:val="228B22"/>
                <w:sz w:val="20"/>
                <w:szCs w:val="20"/>
              </w:rPr>
              <w:t>Disp</w:t>
            </w:r>
            <w:proofErr w:type="spellEnd"/>
            <w:r>
              <w:rPr>
                <w:rFonts w:ascii="Courier" w:eastAsiaTheme="minorHAnsi" w:hAnsi="Courier" w:cs="Courier"/>
                <w:color w:val="228B22"/>
                <w:sz w:val="20"/>
                <w:szCs w:val="20"/>
              </w:rPr>
              <w:t xml:space="preserve"> rate</w:t>
            </w:r>
          </w:p>
          <w:p w:rsidR="008C07C2" w:rsidRDefault="008C07C2" w:rsidP="008C07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S0_2 = 0;</w:t>
            </w:r>
          </w:p>
          <w:p w:rsidR="008C07C2" w:rsidRDefault="008C07C2" w:rsidP="008C07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" w:eastAsiaTheme="minorHAnsi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1:n</w:t>
            </w:r>
            <w:proofErr w:type="gramEnd"/>
          </w:p>
          <w:p w:rsidR="008C07C2" w:rsidRDefault="008C07C2" w:rsidP="008C07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   S0_2 = S0_2 + (x(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) - 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m_x</w:t>
            </w:r>
            <w:proofErr w:type="spellEnd"/>
            <w:proofErr w:type="gram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).^</w:t>
            </w:r>
            <w:proofErr w:type="gram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2;</w:t>
            </w:r>
          </w:p>
          <w:p w:rsidR="008C07C2" w:rsidRDefault="008C07C2" w:rsidP="008C07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" w:eastAsiaTheme="minorHAnsi" w:hAnsi="Courier" w:cs="Courier"/>
                <w:color w:val="0000FF"/>
                <w:sz w:val="20"/>
                <w:szCs w:val="20"/>
              </w:rPr>
              <w:t>end</w:t>
            </w:r>
          </w:p>
          <w:p w:rsidR="008C07C2" w:rsidRDefault="008C07C2" w:rsidP="008C07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S0_2 = 1 / (n-1) * S0_2;</w:t>
            </w:r>
          </w:p>
          <w:p w:rsidR="008C07C2" w:rsidRDefault="008C07C2" w:rsidP="008C07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</w:t>
            </w:r>
          </w:p>
          <w:p w:rsidR="008C07C2" w:rsidRDefault="008C07C2" w:rsidP="008C07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t = 2.861;</w:t>
            </w:r>
          </w:p>
          <w:p w:rsidR="008C07C2" w:rsidRDefault="008C07C2" w:rsidP="008C07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stud = S0_2*t/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sqrt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(n-1);</w:t>
            </w:r>
          </w:p>
          <w:p w:rsidR="008C07C2" w:rsidRDefault="008C07C2" w:rsidP="008C07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m_left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m_x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- stud;</w:t>
            </w:r>
          </w:p>
          <w:p w:rsidR="008C07C2" w:rsidRDefault="008C07C2" w:rsidP="008C07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m_right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m_x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+ stud;</w:t>
            </w:r>
          </w:p>
          <w:p w:rsidR="008C07C2" w:rsidRDefault="008C07C2" w:rsidP="008C07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" w:eastAsiaTheme="minorHAnsi" w:hAnsi="Courier" w:cs="Courier"/>
                <w:color w:val="A020F0"/>
                <w:sz w:val="20"/>
                <w:szCs w:val="20"/>
              </w:rPr>
              <w:t xml:space="preserve">'interval: %3.4f &lt;= </w:t>
            </w:r>
            <w:proofErr w:type="spellStart"/>
            <w:r>
              <w:rPr>
                <w:rFonts w:ascii="Courier" w:eastAsiaTheme="minorHAnsi" w:hAnsi="Courier" w:cs="Courier"/>
                <w:color w:val="A020F0"/>
                <w:sz w:val="20"/>
                <w:szCs w:val="20"/>
              </w:rPr>
              <w:t>m_x</w:t>
            </w:r>
            <w:proofErr w:type="spellEnd"/>
            <w:r>
              <w:rPr>
                <w:rFonts w:ascii="Courier" w:eastAsiaTheme="minorHAnsi" w:hAnsi="Courier" w:cs="Courier"/>
                <w:color w:val="A020F0"/>
                <w:sz w:val="20"/>
                <w:szCs w:val="20"/>
              </w:rPr>
              <w:t xml:space="preserve"> &lt; %3.4f \n'</w:t>
            </w: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m_left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m_right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);</w:t>
            </w:r>
          </w:p>
          <w:p w:rsidR="008C07C2" w:rsidRDefault="008C07C2" w:rsidP="008C07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</w:t>
            </w:r>
          </w:p>
          <w:p w:rsidR="008C07C2" w:rsidRDefault="008C07C2" w:rsidP="008C07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" w:eastAsiaTheme="minorHAnsi" w:hAnsi="Courier" w:cs="Courier"/>
                <w:color w:val="228B22"/>
                <w:sz w:val="20"/>
                <w:szCs w:val="20"/>
              </w:rPr>
              <w:t>% subtask 2</w:t>
            </w:r>
          </w:p>
          <w:p w:rsidR="008C07C2" w:rsidRDefault="008C07C2" w:rsidP="008C07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numer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= n*S0_2;</w:t>
            </w:r>
          </w:p>
          <w:p w:rsidR="008C07C2" w:rsidRDefault="008C07C2" w:rsidP="008C07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hi2_1 = 38.582; </w:t>
            </w:r>
            <w:r>
              <w:rPr>
                <w:rFonts w:ascii="Courier" w:eastAsiaTheme="minorHAnsi" w:hAnsi="Courier" w:cs="Courier"/>
                <w:color w:val="228B22"/>
                <w:sz w:val="20"/>
                <w:szCs w:val="20"/>
              </w:rPr>
              <w:t>%hi_{(1-p) / 2}</w:t>
            </w:r>
          </w:p>
          <w:p w:rsidR="008C07C2" w:rsidRDefault="008C07C2" w:rsidP="008C07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hi2_2 = 6.844; </w:t>
            </w:r>
            <w:r>
              <w:rPr>
                <w:rFonts w:ascii="Courier" w:eastAsiaTheme="minorHAnsi" w:hAnsi="Courier" w:cs="Courier"/>
                <w:color w:val="228B22"/>
                <w:sz w:val="20"/>
                <w:szCs w:val="20"/>
              </w:rPr>
              <w:t>%hi_{(1+p) / 2}</w:t>
            </w:r>
          </w:p>
          <w:p w:rsidR="008C07C2" w:rsidRDefault="008C07C2" w:rsidP="008C07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d_left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numer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/ hi2_1;</w:t>
            </w:r>
          </w:p>
          <w:p w:rsidR="008C07C2" w:rsidRDefault="008C07C2" w:rsidP="008C07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d_right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numer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/ hi2_2;</w:t>
            </w:r>
          </w:p>
          <w:p w:rsidR="008C07C2" w:rsidRDefault="008C07C2" w:rsidP="008C07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</w:t>
            </w:r>
          </w:p>
          <w:p w:rsidR="008C07C2" w:rsidRDefault="008C07C2" w:rsidP="008C07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" w:eastAsiaTheme="minorHAnsi" w:hAnsi="Courier" w:cs="Courier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" w:eastAsiaTheme="minorHAnsi" w:hAnsi="Courier" w:cs="Courier"/>
                <w:color w:val="A020F0"/>
                <w:sz w:val="20"/>
                <w:szCs w:val="20"/>
              </w:rPr>
              <w:t>disp</w:t>
            </w:r>
            <w:proofErr w:type="spellEnd"/>
            <w:r>
              <w:rPr>
                <w:rFonts w:ascii="Courier" w:eastAsiaTheme="minorHAnsi" w:hAnsi="Courier" w:cs="Courier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eastAsiaTheme="minorHAnsi" w:hAnsi="Courier" w:cs="Courier"/>
                <w:color w:val="A020F0"/>
                <w:sz w:val="20"/>
                <w:szCs w:val="20"/>
              </w:rPr>
              <w:t>int</w:t>
            </w:r>
            <w:proofErr w:type="spellEnd"/>
            <w:r>
              <w:rPr>
                <w:rFonts w:ascii="Courier" w:eastAsiaTheme="minorHAnsi" w:hAnsi="Courier" w:cs="Courier"/>
                <w:color w:val="A020F0"/>
                <w:sz w:val="20"/>
                <w:szCs w:val="20"/>
              </w:rPr>
              <w:t xml:space="preserve">: %3.4f &lt;= </w:t>
            </w:r>
            <w:proofErr w:type="spellStart"/>
            <w:r>
              <w:rPr>
                <w:rFonts w:ascii="Courier" w:eastAsiaTheme="minorHAnsi" w:hAnsi="Courier" w:cs="Courier"/>
                <w:color w:val="A020F0"/>
                <w:sz w:val="20"/>
                <w:szCs w:val="20"/>
              </w:rPr>
              <w:t>D_x</w:t>
            </w:r>
            <w:proofErr w:type="spellEnd"/>
            <w:r>
              <w:rPr>
                <w:rFonts w:ascii="Courier" w:eastAsiaTheme="minorHAnsi" w:hAnsi="Courier" w:cs="Courier"/>
                <w:color w:val="A020F0"/>
                <w:sz w:val="20"/>
                <w:szCs w:val="20"/>
              </w:rPr>
              <w:t xml:space="preserve"> &lt; %3.4f \n'</w:t>
            </w:r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d_left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d_right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</w:rPr>
              <w:t>);</w:t>
            </w:r>
          </w:p>
          <w:p w:rsidR="008C07C2" w:rsidRPr="008C07C2" w:rsidRDefault="008C07C2" w:rsidP="008C07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FF"/>
                <w:sz w:val="20"/>
                <w:szCs w:val="20"/>
              </w:rPr>
              <w:t>end</w:t>
            </w:r>
          </w:p>
        </w:tc>
      </w:tr>
      <w:tr w:rsidR="008C07C2" w:rsidTr="008C07C2">
        <w:tc>
          <w:tcPr>
            <w:tcW w:w="9627" w:type="dxa"/>
            <w:shd w:val="clear" w:color="auto" w:fill="auto"/>
          </w:tcPr>
          <w:p w:rsidR="008C07C2" w:rsidRPr="008C07C2" w:rsidRDefault="008C07C2" w:rsidP="00032F21">
            <w:pPr>
              <w:ind w:right="-185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lastRenderedPageBreak/>
              <w:t xml:space="preserve">Для мат ожидания </w:t>
            </w:r>
            <w:proofErr w:type="spellStart"/>
            <w:r w:rsidRPr="008C07C2">
              <w:rPr>
                <w:color w:val="000000"/>
                <w:szCs w:val="28"/>
                <w:lang w:val="ru-RU"/>
              </w:rPr>
              <w:t>interval</w:t>
            </w:r>
            <w:proofErr w:type="spellEnd"/>
            <w:r w:rsidRPr="008C07C2">
              <w:rPr>
                <w:color w:val="000000"/>
                <w:szCs w:val="28"/>
                <w:lang w:val="ru-RU"/>
              </w:rPr>
              <w:t xml:space="preserve">: 0.1757 &lt;= </w:t>
            </w:r>
            <w:proofErr w:type="spellStart"/>
            <w:r w:rsidRPr="008C07C2">
              <w:rPr>
                <w:color w:val="000000"/>
                <w:szCs w:val="28"/>
                <w:lang w:val="ru-RU"/>
              </w:rPr>
              <w:t>m_x</w:t>
            </w:r>
            <w:proofErr w:type="spellEnd"/>
            <w:r w:rsidRPr="008C07C2">
              <w:rPr>
                <w:color w:val="000000"/>
                <w:szCs w:val="28"/>
                <w:lang w:val="ru-RU"/>
              </w:rPr>
              <w:t xml:space="preserve"> </w:t>
            </w:r>
            <w:proofErr w:type="gramStart"/>
            <w:r w:rsidRPr="008C07C2">
              <w:rPr>
                <w:color w:val="000000"/>
                <w:szCs w:val="28"/>
                <w:lang w:val="ru-RU"/>
              </w:rPr>
              <w:t>&lt; 1</w:t>
            </w:r>
            <w:proofErr w:type="gramEnd"/>
            <w:r w:rsidRPr="008C07C2">
              <w:rPr>
                <w:color w:val="000000"/>
                <w:szCs w:val="28"/>
                <w:lang w:val="ru-RU"/>
              </w:rPr>
              <w:t>.7368</w:t>
            </w:r>
          </w:p>
        </w:tc>
      </w:tr>
      <w:tr w:rsidR="008C07C2" w:rsidTr="008C07C2">
        <w:tc>
          <w:tcPr>
            <w:tcW w:w="9627" w:type="dxa"/>
            <w:shd w:val="clear" w:color="auto" w:fill="auto"/>
          </w:tcPr>
          <w:p w:rsidR="008C07C2" w:rsidRPr="008C07C2" w:rsidRDefault="008C07C2" w:rsidP="00032F21">
            <w:pPr>
              <w:ind w:right="-185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 xml:space="preserve">Для дисперсии </w:t>
            </w:r>
            <w:proofErr w:type="spellStart"/>
            <w:r w:rsidRPr="008C07C2">
              <w:rPr>
                <w:color w:val="000000"/>
                <w:szCs w:val="28"/>
                <w:lang w:val="ru-RU"/>
              </w:rPr>
              <w:t>disp</w:t>
            </w:r>
            <w:proofErr w:type="spellEnd"/>
            <w:r w:rsidRPr="008C07C2">
              <w:rPr>
                <w:color w:val="000000"/>
                <w:szCs w:val="28"/>
                <w:lang w:val="ru-RU"/>
              </w:rPr>
              <w:t xml:space="preserve"> </w:t>
            </w:r>
            <w:proofErr w:type="spellStart"/>
            <w:r w:rsidRPr="008C07C2">
              <w:rPr>
                <w:color w:val="000000"/>
                <w:szCs w:val="28"/>
                <w:lang w:val="ru-RU"/>
              </w:rPr>
              <w:t>int</w:t>
            </w:r>
            <w:proofErr w:type="spellEnd"/>
            <w:r w:rsidRPr="008C07C2">
              <w:rPr>
                <w:color w:val="000000"/>
                <w:szCs w:val="28"/>
                <w:lang w:val="ru-RU"/>
              </w:rPr>
              <w:t xml:space="preserve">: 0.6165 &lt;= </w:t>
            </w:r>
            <w:proofErr w:type="spellStart"/>
            <w:r w:rsidRPr="008C07C2">
              <w:rPr>
                <w:color w:val="000000"/>
                <w:szCs w:val="28"/>
                <w:lang w:val="ru-RU"/>
              </w:rPr>
              <w:t>D_x</w:t>
            </w:r>
            <w:proofErr w:type="spellEnd"/>
            <w:r w:rsidRPr="008C07C2">
              <w:rPr>
                <w:color w:val="000000"/>
                <w:szCs w:val="28"/>
                <w:lang w:val="ru-RU"/>
              </w:rPr>
              <w:t xml:space="preserve"> </w:t>
            </w:r>
            <w:proofErr w:type="gramStart"/>
            <w:r w:rsidRPr="008C07C2">
              <w:rPr>
                <w:color w:val="000000"/>
                <w:szCs w:val="28"/>
                <w:lang w:val="ru-RU"/>
              </w:rPr>
              <w:t>&lt; 3</w:t>
            </w:r>
            <w:proofErr w:type="gramEnd"/>
            <w:r w:rsidRPr="008C07C2">
              <w:rPr>
                <w:color w:val="000000"/>
                <w:szCs w:val="28"/>
                <w:lang w:val="ru-RU"/>
              </w:rPr>
              <w:t>.4752</w:t>
            </w:r>
          </w:p>
        </w:tc>
      </w:tr>
      <w:tr w:rsidR="008C07C2" w:rsidTr="008C07C2">
        <w:tc>
          <w:tcPr>
            <w:tcW w:w="9627" w:type="dxa"/>
          </w:tcPr>
          <w:p w:rsidR="008C07C2" w:rsidRDefault="008C07C2" w:rsidP="00032F21">
            <w:pPr>
              <w:ind w:right="-185"/>
              <w:rPr>
                <w:color w:val="000000"/>
                <w:szCs w:val="28"/>
                <w:lang w:val="ru-RU"/>
              </w:rPr>
            </w:pPr>
          </w:p>
        </w:tc>
      </w:tr>
    </w:tbl>
    <w:p w:rsidR="00315D41" w:rsidRPr="008C07C2" w:rsidRDefault="00315D41" w:rsidP="00032F21">
      <w:pPr>
        <w:ind w:right="-185"/>
        <w:rPr>
          <w:color w:val="000000"/>
          <w:szCs w:val="28"/>
          <w:lang w:val="ru-RU"/>
        </w:rPr>
      </w:pPr>
    </w:p>
    <w:sectPr w:rsidR="00315D41" w:rsidRPr="008C07C2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D3992"/>
    <w:multiLevelType w:val="multilevel"/>
    <w:tmpl w:val="C242D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35802"/>
    <w:multiLevelType w:val="hybridMultilevel"/>
    <w:tmpl w:val="4D5E9C06"/>
    <w:lvl w:ilvl="0" w:tplc="F964F6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7F4D30"/>
    <w:multiLevelType w:val="hybridMultilevel"/>
    <w:tmpl w:val="96B4F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274CD1"/>
    <w:multiLevelType w:val="hybridMultilevel"/>
    <w:tmpl w:val="257080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1B50DCF"/>
    <w:multiLevelType w:val="multilevel"/>
    <w:tmpl w:val="E5AA59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DD0417"/>
    <w:multiLevelType w:val="hybridMultilevel"/>
    <w:tmpl w:val="A024F9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FB4F25"/>
    <w:multiLevelType w:val="hybridMultilevel"/>
    <w:tmpl w:val="E39A4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6D32A8"/>
    <w:multiLevelType w:val="hybridMultilevel"/>
    <w:tmpl w:val="9A7AD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8" w15:restartNumberingAfterBreak="0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</w:num>
  <w:num w:numId="15">
    <w:abstractNumId w:val="24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28"/>
  </w:num>
  <w:num w:numId="20">
    <w:abstractNumId w:val="11"/>
  </w:num>
  <w:num w:numId="21">
    <w:abstractNumId w:val="9"/>
  </w:num>
  <w:num w:numId="22">
    <w:abstractNumId w:val="18"/>
  </w:num>
  <w:num w:numId="23">
    <w:abstractNumId w:val="0"/>
  </w:num>
  <w:num w:numId="24">
    <w:abstractNumId w:val="10"/>
  </w:num>
  <w:num w:numId="25">
    <w:abstractNumId w:val="1"/>
  </w:num>
  <w:num w:numId="26">
    <w:abstractNumId w:val="4"/>
  </w:num>
  <w:num w:numId="27">
    <w:abstractNumId w:val="23"/>
  </w:num>
  <w:num w:numId="28">
    <w:abstractNumId w:val="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37"/>
    <w:rsid w:val="0000586F"/>
    <w:rsid w:val="00023DA8"/>
    <w:rsid w:val="00032F21"/>
    <w:rsid w:val="0005754A"/>
    <w:rsid w:val="00060153"/>
    <w:rsid w:val="00066C55"/>
    <w:rsid w:val="00090508"/>
    <w:rsid w:val="00093C8E"/>
    <w:rsid w:val="000D4FBE"/>
    <w:rsid w:val="001063C4"/>
    <w:rsid w:val="00106414"/>
    <w:rsid w:val="0011225E"/>
    <w:rsid w:val="001308A6"/>
    <w:rsid w:val="00134222"/>
    <w:rsid w:val="001570A8"/>
    <w:rsid w:val="001928D9"/>
    <w:rsid w:val="001A7B37"/>
    <w:rsid w:val="001C5878"/>
    <w:rsid w:val="001D5DF1"/>
    <w:rsid w:val="001E148D"/>
    <w:rsid w:val="0021259C"/>
    <w:rsid w:val="00221139"/>
    <w:rsid w:val="002434F3"/>
    <w:rsid w:val="00246A20"/>
    <w:rsid w:val="0027578C"/>
    <w:rsid w:val="002C129D"/>
    <w:rsid w:val="002E00AC"/>
    <w:rsid w:val="002F3323"/>
    <w:rsid w:val="00315D41"/>
    <w:rsid w:val="00362309"/>
    <w:rsid w:val="003A2CCA"/>
    <w:rsid w:val="003C1540"/>
    <w:rsid w:val="003C1E81"/>
    <w:rsid w:val="003E7E86"/>
    <w:rsid w:val="0040121B"/>
    <w:rsid w:val="00402A9E"/>
    <w:rsid w:val="004035F5"/>
    <w:rsid w:val="00405357"/>
    <w:rsid w:val="004C74BD"/>
    <w:rsid w:val="004D5027"/>
    <w:rsid w:val="004D6669"/>
    <w:rsid w:val="005132E3"/>
    <w:rsid w:val="00551EDB"/>
    <w:rsid w:val="00556AE4"/>
    <w:rsid w:val="00563236"/>
    <w:rsid w:val="00563EBA"/>
    <w:rsid w:val="005C0BD7"/>
    <w:rsid w:val="005D458B"/>
    <w:rsid w:val="005F3541"/>
    <w:rsid w:val="00640324"/>
    <w:rsid w:val="00642438"/>
    <w:rsid w:val="00677F22"/>
    <w:rsid w:val="006907A3"/>
    <w:rsid w:val="006C1717"/>
    <w:rsid w:val="006D0630"/>
    <w:rsid w:val="006D4835"/>
    <w:rsid w:val="006E6C31"/>
    <w:rsid w:val="00707E6F"/>
    <w:rsid w:val="00721A0C"/>
    <w:rsid w:val="00744C27"/>
    <w:rsid w:val="007477B7"/>
    <w:rsid w:val="00786AC7"/>
    <w:rsid w:val="007C2636"/>
    <w:rsid w:val="007C3062"/>
    <w:rsid w:val="007E5C09"/>
    <w:rsid w:val="007F1F3C"/>
    <w:rsid w:val="00801DAA"/>
    <w:rsid w:val="008236A9"/>
    <w:rsid w:val="00826A04"/>
    <w:rsid w:val="0084666D"/>
    <w:rsid w:val="008B4E39"/>
    <w:rsid w:val="008C07C2"/>
    <w:rsid w:val="009127FA"/>
    <w:rsid w:val="009800F5"/>
    <w:rsid w:val="00985F7D"/>
    <w:rsid w:val="00995056"/>
    <w:rsid w:val="009B55CA"/>
    <w:rsid w:val="009E7037"/>
    <w:rsid w:val="009F0A01"/>
    <w:rsid w:val="00AE3F43"/>
    <w:rsid w:val="00AE44AA"/>
    <w:rsid w:val="00AF4DC4"/>
    <w:rsid w:val="00B34A18"/>
    <w:rsid w:val="00B81F07"/>
    <w:rsid w:val="00B9686C"/>
    <w:rsid w:val="00BA7AD7"/>
    <w:rsid w:val="00BB331E"/>
    <w:rsid w:val="00BC3875"/>
    <w:rsid w:val="00BC3DA9"/>
    <w:rsid w:val="00C066A8"/>
    <w:rsid w:val="00C37D3F"/>
    <w:rsid w:val="00C42B88"/>
    <w:rsid w:val="00C45AC8"/>
    <w:rsid w:val="00C96AE5"/>
    <w:rsid w:val="00CE7716"/>
    <w:rsid w:val="00D10DF8"/>
    <w:rsid w:val="00D11189"/>
    <w:rsid w:val="00D17433"/>
    <w:rsid w:val="00D214AB"/>
    <w:rsid w:val="00D551F8"/>
    <w:rsid w:val="00D949A0"/>
    <w:rsid w:val="00DA5809"/>
    <w:rsid w:val="00DB22C7"/>
    <w:rsid w:val="00DC0635"/>
    <w:rsid w:val="00DD6E2A"/>
    <w:rsid w:val="00DE0114"/>
    <w:rsid w:val="00E34DFC"/>
    <w:rsid w:val="00E35636"/>
    <w:rsid w:val="00E51B40"/>
    <w:rsid w:val="00E51C19"/>
    <w:rsid w:val="00E730CF"/>
    <w:rsid w:val="00E750F7"/>
    <w:rsid w:val="00E845A6"/>
    <w:rsid w:val="00ED0330"/>
    <w:rsid w:val="00EE499A"/>
    <w:rsid w:val="00F071FA"/>
    <w:rsid w:val="00F73D99"/>
    <w:rsid w:val="00F8344E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C543"/>
  <w15:chartTrackingRefBased/>
  <w15:docId w15:val="{003B4077-304D-1448-954A-79551615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07C2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sid w:val="004C74BD"/>
    <w:rPr>
      <w:color w:val="808080"/>
    </w:rPr>
  </w:style>
  <w:style w:type="character" w:customStyle="1" w:styleId="grame">
    <w:name w:val="grame"/>
    <w:basedOn w:val="DefaultParagraphFont"/>
    <w:rsid w:val="00DA5809"/>
  </w:style>
  <w:style w:type="character" w:customStyle="1" w:styleId="spelle">
    <w:name w:val="spelle"/>
    <w:basedOn w:val="DefaultParagraphFont"/>
    <w:rsid w:val="00DA5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degtyarev/Development/bsuir/5/2/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372889-C196-A143-B4BB-BDAFC96BB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_template.dotx</Template>
  <TotalTime>55</TotalTime>
  <Pages>11</Pages>
  <Words>1465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Degtyarev Alexander</dc:creator>
  <cp:keywords/>
  <dc:description/>
  <cp:lastModifiedBy>Degtyarev Alexander</cp:lastModifiedBy>
  <cp:revision>12</cp:revision>
  <dcterms:created xsi:type="dcterms:W3CDTF">2018-03-12T14:49:00Z</dcterms:created>
  <dcterms:modified xsi:type="dcterms:W3CDTF">2018-03-18T23:31:00Z</dcterms:modified>
</cp:coreProperties>
</file>