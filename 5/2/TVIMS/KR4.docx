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B40" w:rsidRPr="008466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:rsidR="00E51B40" w:rsidRPr="008466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:rsidR="00E51B40" w:rsidRPr="0000586F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00586F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00586F">
        <w:rPr>
          <w:rFonts w:cs="Times New Roman"/>
          <w:color w:val="000000"/>
          <w:szCs w:val="28"/>
          <w:lang w:val="ru-RU"/>
        </w:rPr>
        <w:t>информатики</w:t>
      </w:r>
    </w:p>
    <w:p w:rsidR="00E51B40" w:rsidRPr="0000586F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:rsidR="00E51B40" w:rsidRPr="0000586F" w:rsidRDefault="0084666D" w:rsidP="00E51B40">
      <w:pPr>
        <w:ind w:right="-187" w:firstLine="720"/>
        <w:rPr>
          <w:rFonts w:cs="Times New Roman"/>
          <w:lang w:val="ru-RU"/>
        </w:rPr>
      </w:pPr>
      <w:r w:rsidRPr="0000586F">
        <w:rPr>
          <w:rFonts w:cs="Times New Roman"/>
          <w:color w:val="000000"/>
          <w:szCs w:val="28"/>
          <w:lang w:val="ru-RU"/>
        </w:rPr>
        <w:t>Факультет ИН</w:t>
      </w:r>
      <w:r w:rsidR="00E51B40" w:rsidRPr="0000586F">
        <w:rPr>
          <w:rFonts w:cs="Times New Roman"/>
          <w:color w:val="000000"/>
          <w:szCs w:val="28"/>
          <w:lang w:val="ru-RU"/>
        </w:rPr>
        <w:t>О</w:t>
      </w:r>
    </w:p>
    <w:p w:rsidR="00E51B40" w:rsidRPr="0084666D" w:rsidRDefault="00E51B40" w:rsidP="00E51B40">
      <w:pPr>
        <w:ind w:right="-187" w:firstLine="720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84666D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  <w:r w:rsidRPr="0084666D">
        <w:rPr>
          <w:rFonts w:eastAsia="Times New Roman" w:cs="Times New Roman"/>
          <w:lang w:val="ru-RU"/>
        </w:rPr>
        <w:br/>
      </w: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246A20" w:rsidP="00E51B40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</w:t>
      </w:r>
      <w:r w:rsidR="0005754A" w:rsidRPr="0084666D">
        <w:rPr>
          <w:lang w:val="ru-RU"/>
        </w:rPr>
        <w:t xml:space="preserve"> работа </w:t>
      </w:r>
      <w:r w:rsidR="005132E3" w:rsidRPr="0084666D">
        <w:rPr>
          <w:rFonts w:cs="Times New Roman"/>
          <w:color w:val="000000"/>
          <w:szCs w:val="28"/>
          <w:lang w:val="ru-RU"/>
        </w:rPr>
        <w:t xml:space="preserve">№ </w:t>
      </w:r>
      <w:r w:rsidR="00334DF1">
        <w:rPr>
          <w:rFonts w:cs="Times New Roman"/>
          <w:color w:val="000000"/>
          <w:szCs w:val="28"/>
          <w:lang w:val="ru-RU"/>
        </w:rPr>
        <w:t>4</w:t>
      </w:r>
    </w:p>
    <w:p w:rsidR="00E51B40" w:rsidRPr="0084666D" w:rsidRDefault="00E51B40" w:rsidP="00334DF1">
      <w:pPr>
        <w:jc w:val="center"/>
        <w:rPr>
          <w:b/>
          <w:bCs/>
          <w:szCs w:val="28"/>
          <w:vertAlign w:val="superscript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по дисциплине «</w:t>
      </w:r>
      <w:r w:rsidR="00334DF1">
        <w:rPr>
          <w:rFonts w:cs="Times New Roman"/>
          <w:color w:val="000000"/>
          <w:szCs w:val="28"/>
          <w:lang w:val="ru-RU"/>
        </w:rPr>
        <w:t>Теория вероятностей и математическая статистика</w:t>
      </w:r>
      <w:r w:rsidR="00334DF1" w:rsidRPr="0084666D">
        <w:rPr>
          <w:rFonts w:cs="Times New Roman"/>
          <w:color w:val="000000"/>
          <w:szCs w:val="28"/>
          <w:lang w:val="ru-RU"/>
        </w:rPr>
        <w:t>»</w:t>
      </w: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rFonts w:cs="Times New Roman"/>
          <w:color w:val="000000"/>
          <w:szCs w:val="28"/>
        </w:rPr>
        <w:t> </w:t>
      </w:r>
    </w:p>
    <w:p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:rsidR="00334DF1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proofErr w:type="spellStart"/>
      <w:r w:rsidRPr="00E51B40">
        <w:rPr>
          <w:rFonts w:cs="Times New Roman"/>
          <w:color w:val="000000"/>
          <w:szCs w:val="28"/>
        </w:rPr>
        <w:t>Минск</w:t>
      </w:r>
      <w:proofErr w:type="spellEnd"/>
      <w:r w:rsidRPr="00E51B40">
        <w:rPr>
          <w:rFonts w:cs="Times New Roman"/>
          <w:color w:val="000000"/>
          <w:szCs w:val="28"/>
        </w:rPr>
        <w:t xml:space="preserve"> 201</w:t>
      </w:r>
      <w:r w:rsidR="0000586F">
        <w:rPr>
          <w:rFonts w:cs="Times New Roman"/>
          <w:color w:val="000000"/>
          <w:szCs w:val="28"/>
        </w:rPr>
        <w:t>8</w:t>
      </w:r>
    </w:p>
    <w:p w:rsidR="00334DF1" w:rsidRDefault="00334DF1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334DF1" w:rsidRDefault="00334DF1" w:rsidP="00334DF1">
      <w:pPr>
        <w:ind w:right="-185"/>
        <w:rPr>
          <w:rFonts w:cs="Times New Roman"/>
          <w:color w:val="000000"/>
          <w:szCs w:val="28"/>
          <w:lang w:val="ru-RU"/>
        </w:rPr>
      </w:pPr>
      <w:r w:rsidRPr="00334DF1">
        <w:rPr>
          <w:rFonts w:cs="Times New Roman"/>
          <w:b/>
          <w:color w:val="000000"/>
          <w:szCs w:val="28"/>
          <w:lang w:val="ru-RU"/>
        </w:rPr>
        <w:lastRenderedPageBreak/>
        <w:t>Контрольное задание №6</w:t>
      </w:r>
      <w:r>
        <w:rPr>
          <w:rFonts w:cs="Times New Roman"/>
          <w:b/>
          <w:color w:val="000000"/>
          <w:szCs w:val="28"/>
          <w:lang w:val="ru-RU"/>
        </w:rPr>
        <w:br/>
      </w:r>
      <w:r w:rsidRPr="00334DF1">
        <w:rPr>
          <w:rFonts w:cs="Times New Roman"/>
          <w:i/>
          <w:color w:val="000000"/>
          <w:szCs w:val="28"/>
          <w:lang w:val="ru-RU"/>
        </w:rPr>
        <w:t>Тема: Системы случайных величин. Корреляционный анализ</w:t>
      </w:r>
      <w:r w:rsidRPr="00334DF1">
        <w:rPr>
          <w:rFonts w:cs="Times New Roman"/>
          <w:i/>
          <w:color w:val="000000"/>
          <w:szCs w:val="28"/>
          <w:lang w:val="ru-RU"/>
        </w:rPr>
        <w:br/>
      </w:r>
      <w:r w:rsidRPr="00334DF1">
        <w:rPr>
          <w:rFonts w:cs="Times New Roman"/>
          <w:color w:val="000000"/>
          <w:szCs w:val="28"/>
          <w:lang w:val="ru-RU"/>
        </w:rPr>
        <w:t>По выборке двумерной случайной величины:</w:t>
      </w:r>
    </w:p>
    <w:p w:rsidR="00334DF1" w:rsidRPr="00334DF1" w:rsidRDefault="00334DF1" w:rsidP="00334DF1">
      <w:pPr>
        <w:pStyle w:val="ListParagraph"/>
        <w:numPr>
          <w:ilvl w:val="0"/>
          <w:numId w:val="22"/>
        </w:numPr>
        <w:ind w:right="-185"/>
        <w:rPr>
          <w:rFonts w:cs="Times New Roman"/>
          <w:color w:val="000000"/>
          <w:szCs w:val="28"/>
          <w:lang w:val="ru-RU"/>
        </w:rPr>
      </w:pPr>
      <w:r w:rsidRPr="00334DF1">
        <w:rPr>
          <w:rFonts w:cs="Times New Roman"/>
          <w:color w:val="000000"/>
          <w:szCs w:val="28"/>
          <w:lang w:val="ru-RU"/>
        </w:rPr>
        <w:t>вычислить оценку коэффициента корреляции;</w:t>
      </w:r>
    </w:p>
    <w:p w:rsidR="00334DF1" w:rsidRPr="00334DF1" w:rsidRDefault="00334DF1" w:rsidP="00334DF1">
      <w:pPr>
        <w:pStyle w:val="ListParagraph"/>
        <w:numPr>
          <w:ilvl w:val="0"/>
          <w:numId w:val="22"/>
        </w:numPr>
        <w:ind w:right="-185"/>
        <w:rPr>
          <w:rFonts w:cs="Times New Roman"/>
          <w:color w:val="000000"/>
          <w:szCs w:val="28"/>
          <w:lang w:val="ru-RU"/>
        </w:rPr>
      </w:pPr>
      <w:r w:rsidRPr="00334DF1">
        <w:rPr>
          <w:rFonts w:cs="Times New Roman"/>
          <w:color w:val="000000"/>
          <w:szCs w:val="28"/>
          <w:lang w:val="ru-RU"/>
        </w:rPr>
        <w:t>проверить гипотезу о значимости коэффициента корреляции;</w:t>
      </w:r>
    </w:p>
    <w:p w:rsidR="00246A20" w:rsidRDefault="00334DF1" w:rsidP="00334DF1">
      <w:pPr>
        <w:pStyle w:val="ListParagraph"/>
        <w:numPr>
          <w:ilvl w:val="0"/>
          <w:numId w:val="22"/>
        </w:numPr>
        <w:ind w:right="-185"/>
        <w:rPr>
          <w:rFonts w:cs="Times New Roman"/>
          <w:color w:val="000000"/>
          <w:szCs w:val="28"/>
          <w:lang w:val="ru-RU"/>
        </w:rPr>
      </w:pPr>
      <w:r w:rsidRPr="00334DF1">
        <w:rPr>
          <w:rFonts w:cs="Times New Roman"/>
          <w:color w:val="000000"/>
          <w:szCs w:val="28"/>
          <w:lang w:val="ru-RU"/>
        </w:rPr>
        <w:t>Построить доверительный интервал для коэффициента корреляции.</w:t>
      </w:r>
    </w:p>
    <w:p w:rsidR="00334DF1" w:rsidRDefault="00334DF1" w:rsidP="00334DF1">
      <w:pPr>
        <w:ind w:right="-185"/>
        <w:rPr>
          <w:rFonts w:cs="Times New Roman"/>
          <w:color w:val="000000"/>
          <w:szCs w:val="28"/>
          <w:lang w:val="ru-RU"/>
        </w:rPr>
      </w:pPr>
    </w:p>
    <w:p w:rsidR="00334DF1" w:rsidRDefault="00334DF1" w:rsidP="00334DF1">
      <w:pPr>
        <w:ind w:right="-185"/>
        <w:rPr>
          <w:rFonts w:cs="Times New Roman"/>
          <w:i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Контрольное задание №7</w:t>
      </w:r>
      <w:r>
        <w:rPr>
          <w:rFonts w:cs="Times New Roman"/>
          <w:b/>
          <w:color w:val="000000"/>
          <w:szCs w:val="28"/>
          <w:lang w:val="ru-RU"/>
        </w:rPr>
        <w:br/>
      </w:r>
      <w:r w:rsidRPr="00334DF1">
        <w:rPr>
          <w:rFonts w:cs="Times New Roman"/>
          <w:i/>
          <w:color w:val="000000"/>
          <w:szCs w:val="28"/>
          <w:lang w:val="ru-RU"/>
        </w:rPr>
        <w:t xml:space="preserve">Тема: </w:t>
      </w:r>
      <w:r>
        <w:rPr>
          <w:rFonts w:cs="Times New Roman"/>
          <w:i/>
          <w:color w:val="000000"/>
          <w:szCs w:val="28"/>
          <w:lang w:val="ru-RU"/>
        </w:rPr>
        <w:t>Регрессионный анализ</w:t>
      </w:r>
    </w:p>
    <w:p w:rsidR="00334DF1" w:rsidRDefault="00334DF1" w:rsidP="00334DF1">
      <w:pPr>
        <w:ind w:right="-185"/>
        <w:rPr>
          <w:rFonts w:cs="Times New Roman"/>
          <w:color w:val="000000"/>
          <w:szCs w:val="28"/>
          <w:lang w:val="ru-RU"/>
        </w:rPr>
      </w:pPr>
      <w:r w:rsidRPr="00334DF1">
        <w:rPr>
          <w:rFonts w:cs="Times New Roman"/>
          <w:color w:val="000000"/>
          <w:szCs w:val="28"/>
          <w:lang w:val="ru-RU"/>
        </w:rPr>
        <w:t>По выборке двумерной случайной величины:</w:t>
      </w:r>
    </w:p>
    <w:p w:rsidR="00334DF1" w:rsidRPr="00334DF1" w:rsidRDefault="00334DF1" w:rsidP="00334DF1">
      <w:pPr>
        <w:pStyle w:val="ListParagraph"/>
        <w:numPr>
          <w:ilvl w:val="0"/>
          <w:numId w:val="22"/>
        </w:numPr>
        <w:ind w:right="-185"/>
        <w:rPr>
          <w:rFonts w:cs="Times New Roman"/>
          <w:color w:val="000000"/>
          <w:szCs w:val="28"/>
          <w:lang w:val="ru-RU"/>
        </w:rPr>
      </w:pPr>
      <w:r w:rsidRPr="00334DF1">
        <w:rPr>
          <w:rFonts w:cs="Times New Roman"/>
          <w:color w:val="000000"/>
          <w:szCs w:val="28"/>
          <w:lang w:val="ru-RU"/>
        </w:rPr>
        <w:t xml:space="preserve">вычислить </w:t>
      </w:r>
      <w:r w:rsidR="00172966">
        <w:rPr>
          <w:rFonts w:cs="Times New Roman"/>
          <w:color w:val="000000"/>
          <w:szCs w:val="28"/>
          <w:lang w:val="ru-RU"/>
        </w:rPr>
        <w:t xml:space="preserve">параметры линейной регрессии </w:t>
      </w:r>
      <w:r w:rsidR="00172966">
        <w:rPr>
          <w:rFonts w:cs="Times New Roman"/>
          <w:color w:val="000000"/>
          <w:szCs w:val="28"/>
        </w:rPr>
        <w:t>a</w:t>
      </w:r>
      <w:r w:rsidR="00172966" w:rsidRPr="00172966">
        <w:rPr>
          <w:rFonts w:cs="Times New Roman"/>
          <w:color w:val="000000"/>
          <w:szCs w:val="28"/>
          <w:lang w:val="ru-RU"/>
        </w:rPr>
        <w:t xml:space="preserve">0, </w:t>
      </w:r>
      <w:r w:rsidR="00172966">
        <w:rPr>
          <w:rFonts w:cs="Times New Roman"/>
          <w:color w:val="000000"/>
          <w:szCs w:val="28"/>
        </w:rPr>
        <w:t>a</w:t>
      </w:r>
      <w:r w:rsidR="00172966" w:rsidRPr="00172966">
        <w:rPr>
          <w:rFonts w:cs="Times New Roman"/>
          <w:color w:val="000000"/>
          <w:szCs w:val="28"/>
          <w:lang w:val="ru-RU"/>
        </w:rPr>
        <w:t>1;</w:t>
      </w:r>
    </w:p>
    <w:p w:rsidR="00334DF1" w:rsidRDefault="00172966" w:rsidP="00334DF1">
      <w:pPr>
        <w:pStyle w:val="ListParagraph"/>
        <w:numPr>
          <w:ilvl w:val="0"/>
          <w:numId w:val="22"/>
        </w:num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построить доверительный интервал для параметров линии регрессии</w:t>
      </w:r>
    </w:p>
    <w:p w:rsidR="00172966" w:rsidRDefault="00172966" w:rsidP="00334DF1">
      <w:pPr>
        <w:pStyle w:val="ListParagraph"/>
        <w:numPr>
          <w:ilvl w:val="0"/>
          <w:numId w:val="22"/>
        </w:num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построить диаграмму рассеивания и линию регрессии</w:t>
      </w:r>
    </w:p>
    <w:p w:rsidR="00172966" w:rsidRDefault="00172966" w:rsidP="00172966">
      <w:pPr>
        <w:ind w:right="-185"/>
        <w:rPr>
          <w:rFonts w:cs="Times New Roman"/>
          <w:color w:val="000000"/>
          <w:szCs w:val="28"/>
          <w:lang w:val="ru-RU"/>
        </w:rPr>
      </w:pPr>
    </w:p>
    <w:p w:rsidR="00172966" w:rsidRPr="00172966" w:rsidRDefault="00172966" w:rsidP="00172966">
      <w:pPr>
        <w:ind w:right="-185"/>
        <w:rPr>
          <w:rFonts w:cs="Times New Roman"/>
          <w:color w:val="000000"/>
          <w:szCs w:val="28"/>
          <w:lang w:val="ru-RU"/>
        </w:rPr>
      </w:pPr>
      <w:r w:rsidRPr="00172966">
        <w:rPr>
          <w:rFonts w:cs="Times New Roman"/>
          <w:b/>
          <w:color w:val="000000"/>
          <w:szCs w:val="28"/>
          <w:lang w:val="ru-RU"/>
        </w:rPr>
        <w:t>Вариант 26</w:t>
      </w:r>
      <w:r>
        <w:rPr>
          <w:rFonts w:cs="Times New Roman"/>
          <w:color w:val="000000"/>
          <w:szCs w:val="28"/>
          <w:lang w:val="ru-RU"/>
        </w:rPr>
        <w:br/>
      </w:r>
      <w:r w:rsidRPr="00172966">
        <w:rPr>
          <w:rFonts w:cs="Times New Roman"/>
          <w:color w:val="000000"/>
          <w:szCs w:val="28"/>
          <w:lang w:val="ru-RU"/>
        </w:rPr>
        <w:t>( -2.</w:t>
      </w:r>
      <w:proofErr w:type="gramStart"/>
      <w:r w:rsidRPr="00172966">
        <w:rPr>
          <w:rFonts w:cs="Times New Roman"/>
          <w:color w:val="000000"/>
          <w:szCs w:val="28"/>
          <w:lang w:val="ru-RU"/>
        </w:rPr>
        <w:t>68;  1.09</w:t>
      </w:r>
      <w:proofErr w:type="gramEnd"/>
      <w:r w:rsidRPr="00172966">
        <w:rPr>
          <w:rFonts w:cs="Times New Roman"/>
          <w:color w:val="000000"/>
          <w:szCs w:val="28"/>
          <w:lang w:val="ru-RU"/>
        </w:rPr>
        <w:t>)  ( -7.25;  6.70)  ( -3.19;  1.14)  ( -1.04;  0.49)  ( -2.76;  1.93)</w:t>
      </w:r>
    </w:p>
    <w:p w:rsidR="00172966" w:rsidRPr="00172966" w:rsidRDefault="00172966" w:rsidP="00172966">
      <w:pPr>
        <w:ind w:right="-185"/>
        <w:rPr>
          <w:rFonts w:cs="Times New Roman"/>
          <w:color w:val="000000"/>
          <w:szCs w:val="28"/>
          <w:lang w:val="ru-RU"/>
        </w:rPr>
      </w:pPr>
      <w:r w:rsidRPr="00172966">
        <w:rPr>
          <w:rFonts w:cs="Times New Roman"/>
          <w:color w:val="000000"/>
          <w:szCs w:val="28"/>
          <w:lang w:val="ru-RU"/>
        </w:rPr>
        <w:t>( -2.97; -0.40</w:t>
      </w:r>
      <w:proofErr w:type="gramStart"/>
      <w:r w:rsidRPr="00172966">
        <w:rPr>
          <w:rFonts w:cs="Times New Roman"/>
          <w:color w:val="000000"/>
          <w:szCs w:val="28"/>
          <w:lang w:val="ru-RU"/>
        </w:rPr>
        <w:t>)  (</w:t>
      </w:r>
      <w:proofErr w:type="gramEnd"/>
      <w:r w:rsidRPr="00172966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-3.69;  2.90)  ( -0.99; -0.95)  </w:t>
      </w:r>
      <w:r w:rsidRPr="00172966">
        <w:rPr>
          <w:rFonts w:cs="Times New Roman"/>
          <w:color w:val="000000"/>
          <w:szCs w:val="28"/>
          <w:lang w:val="ru-RU"/>
        </w:rPr>
        <w:t xml:space="preserve">( </w:t>
      </w:r>
      <w:r>
        <w:rPr>
          <w:rFonts w:cs="Times New Roman"/>
          <w:color w:val="000000"/>
          <w:szCs w:val="28"/>
          <w:lang w:val="ru-RU"/>
        </w:rPr>
        <w:t xml:space="preserve">-1.99;  0.61)  ( -3.02;  1.43) </w:t>
      </w:r>
    </w:p>
    <w:p w:rsidR="00172966" w:rsidRPr="00172966" w:rsidRDefault="00172966" w:rsidP="00172966">
      <w:pPr>
        <w:ind w:right="-185"/>
        <w:rPr>
          <w:rFonts w:cs="Times New Roman"/>
          <w:color w:val="000000"/>
          <w:szCs w:val="28"/>
          <w:lang w:val="ru-RU"/>
        </w:rPr>
      </w:pPr>
      <w:r w:rsidRPr="00172966">
        <w:rPr>
          <w:rFonts w:cs="Times New Roman"/>
          <w:color w:val="000000"/>
          <w:szCs w:val="28"/>
          <w:lang w:val="ru-RU"/>
        </w:rPr>
        <w:t>( -2.</w:t>
      </w:r>
      <w:proofErr w:type="gramStart"/>
      <w:r w:rsidRPr="00172966">
        <w:rPr>
          <w:rFonts w:cs="Times New Roman"/>
          <w:color w:val="000000"/>
          <w:szCs w:val="28"/>
          <w:lang w:val="ru-RU"/>
        </w:rPr>
        <w:t>46;  0.71</w:t>
      </w:r>
      <w:proofErr w:type="gramEnd"/>
      <w:r w:rsidRPr="00172966">
        <w:rPr>
          <w:rFonts w:cs="Times New Roman"/>
          <w:color w:val="000000"/>
          <w:szCs w:val="28"/>
          <w:lang w:val="ru-RU"/>
        </w:rPr>
        <w:t>)  ( -4.43;  1.87)  ( -3.70;  0.96)  ( -7.98;  6.19)  ( -3.59;  1.55)</w:t>
      </w:r>
    </w:p>
    <w:p w:rsidR="00172966" w:rsidRPr="00172966" w:rsidRDefault="00172966" w:rsidP="00172966">
      <w:pPr>
        <w:ind w:right="-185"/>
        <w:rPr>
          <w:rFonts w:cs="Times New Roman"/>
          <w:color w:val="000000"/>
          <w:szCs w:val="28"/>
          <w:lang w:val="ru-RU"/>
        </w:rPr>
      </w:pPr>
      <w:r w:rsidRPr="00172966">
        <w:rPr>
          <w:rFonts w:cs="Times New Roman"/>
          <w:color w:val="000000"/>
          <w:szCs w:val="28"/>
          <w:lang w:val="ru-RU"/>
        </w:rPr>
        <w:t>( -6.</w:t>
      </w:r>
      <w:proofErr w:type="gramStart"/>
      <w:r w:rsidRPr="00172966">
        <w:rPr>
          <w:rFonts w:cs="Times New Roman"/>
          <w:color w:val="000000"/>
          <w:szCs w:val="28"/>
          <w:lang w:val="ru-RU"/>
        </w:rPr>
        <w:t>80;  5.29</w:t>
      </w:r>
      <w:proofErr w:type="gramEnd"/>
      <w:r w:rsidRPr="00172966">
        <w:rPr>
          <w:rFonts w:cs="Times New Roman"/>
          <w:color w:val="000000"/>
          <w:szCs w:val="28"/>
          <w:lang w:val="ru-RU"/>
        </w:rPr>
        <w:t>)  ( -5.13;  3.03)  ( -4.01;  2.53)  ( -7.87;  6.93)  ( -1.73;  0.11)</w:t>
      </w:r>
    </w:p>
    <w:p w:rsidR="00172966" w:rsidRPr="00172966" w:rsidRDefault="00172966" w:rsidP="00172966">
      <w:pPr>
        <w:ind w:right="-185"/>
        <w:rPr>
          <w:rFonts w:cs="Times New Roman"/>
          <w:color w:val="000000"/>
          <w:szCs w:val="28"/>
          <w:lang w:val="ru-RU"/>
        </w:rPr>
      </w:pPr>
      <w:r w:rsidRPr="00172966">
        <w:rPr>
          <w:rFonts w:cs="Times New Roman"/>
          <w:color w:val="000000"/>
          <w:szCs w:val="28"/>
          <w:lang w:val="ru-RU"/>
        </w:rPr>
        <w:t>( -0.98; -0.10</w:t>
      </w:r>
      <w:proofErr w:type="gramStart"/>
      <w:r w:rsidRPr="00172966">
        <w:rPr>
          <w:rFonts w:cs="Times New Roman"/>
          <w:color w:val="000000"/>
          <w:szCs w:val="28"/>
          <w:lang w:val="ru-RU"/>
        </w:rPr>
        <w:t>)  (</w:t>
      </w:r>
      <w:proofErr w:type="gramEnd"/>
      <w:r w:rsidRPr="00172966">
        <w:rPr>
          <w:rFonts w:cs="Times New Roman"/>
          <w:color w:val="000000"/>
          <w:szCs w:val="28"/>
          <w:lang w:val="ru-RU"/>
        </w:rPr>
        <w:t xml:space="preserve"> -3.32;  1.97)  ( -4.70;  2.77)  ( -1.85; -0.53)  ( -2.87;  1.98)</w:t>
      </w:r>
    </w:p>
    <w:p w:rsidR="00172966" w:rsidRPr="00172966" w:rsidRDefault="00172966" w:rsidP="00172966">
      <w:pPr>
        <w:ind w:right="-185"/>
        <w:rPr>
          <w:rFonts w:cs="Times New Roman"/>
          <w:color w:val="000000"/>
          <w:szCs w:val="28"/>
          <w:lang w:val="ru-RU"/>
        </w:rPr>
      </w:pPr>
      <w:proofErr w:type="gramStart"/>
      <w:r w:rsidRPr="00172966">
        <w:rPr>
          <w:rFonts w:cs="Times New Roman"/>
          <w:color w:val="000000"/>
          <w:szCs w:val="28"/>
          <w:lang w:val="ru-RU"/>
        </w:rPr>
        <w:t>(  0.38</w:t>
      </w:r>
      <w:proofErr w:type="gramEnd"/>
      <w:r w:rsidRPr="00172966">
        <w:rPr>
          <w:rFonts w:cs="Times New Roman"/>
          <w:color w:val="000000"/>
          <w:szCs w:val="28"/>
          <w:lang w:val="ru-RU"/>
        </w:rPr>
        <w:t>; -1.48)  ( -3.79;  1.96)  ( -2.27;  0.83)  ( -5.66;  4.16)  ( -4.13;  3.11)</w:t>
      </w:r>
    </w:p>
    <w:p w:rsidR="00172966" w:rsidRPr="00172966" w:rsidRDefault="00172966" w:rsidP="00172966">
      <w:pPr>
        <w:ind w:right="-185"/>
        <w:rPr>
          <w:rFonts w:cs="Times New Roman"/>
          <w:color w:val="000000"/>
          <w:szCs w:val="28"/>
          <w:lang w:val="ru-RU"/>
        </w:rPr>
      </w:pPr>
      <w:r w:rsidRPr="00172966">
        <w:rPr>
          <w:rFonts w:cs="Times New Roman"/>
          <w:color w:val="000000"/>
          <w:szCs w:val="28"/>
          <w:lang w:val="ru-RU"/>
        </w:rPr>
        <w:t>( -1.</w:t>
      </w:r>
      <w:proofErr w:type="gramStart"/>
      <w:r w:rsidRPr="00172966">
        <w:rPr>
          <w:rFonts w:cs="Times New Roman"/>
          <w:color w:val="000000"/>
          <w:szCs w:val="28"/>
          <w:lang w:val="ru-RU"/>
        </w:rPr>
        <w:t>85;  1.79</w:t>
      </w:r>
      <w:proofErr w:type="gramEnd"/>
      <w:r w:rsidRPr="00172966">
        <w:rPr>
          <w:rFonts w:cs="Times New Roman"/>
          <w:color w:val="000000"/>
          <w:szCs w:val="28"/>
          <w:lang w:val="ru-RU"/>
        </w:rPr>
        <w:t>)  ( -4.18;  2.15)  ( -2.76;  1.61)  ( -0.27; -1.03)  ( -5.99;  4.87)</w:t>
      </w:r>
    </w:p>
    <w:p w:rsidR="00172966" w:rsidRPr="00172966" w:rsidRDefault="00172966" w:rsidP="00172966">
      <w:pPr>
        <w:ind w:right="-185"/>
        <w:rPr>
          <w:rFonts w:cs="Times New Roman"/>
          <w:color w:val="000000"/>
          <w:szCs w:val="28"/>
          <w:lang w:val="ru-RU"/>
        </w:rPr>
      </w:pPr>
      <w:r w:rsidRPr="00172966">
        <w:rPr>
          <w:rFonts w:cs="Times New Roman"/>
          <w:color w:val="000000"/>
          <w:szCs w:val="28"/>
          <w:lang w:val="ru-RU"/>
        </w:rPr>
        <w:t>( -2.</w:t>
      </w:r>
      <w:proofErr w:type="gramStart"/>
      <w:r w:rsidRPr="00172966">
        <w:rPr>
          <w:rFonts w:cs="Times New Roman"/>
          <w:color w:val="000000"/>
          <w:szCs w:val="28"/>
          <w:lang w:val="ru-RU"/>
        </w:rPr>
        <w:t>94;  1.96</w:t>
      </w:r>
      <w:proofErr w:type="gramEnd"/>
      <w:r w:rsidRPr="00172966">
        <w:rPr>
          <w:rFonts w:cs="Times New Roman"/>
          <w:color w:val="000000"/>
          <w:szCs w:val="28"/>
          <w:lang w:val="ru-RU"/>
        </w:rPr>
        <w:t xml:space="preserve">)  ( -2.20;  0.50)  ( -2.56;  1.18)  ( -2.72;  1.05)  ( -3.01;  1.57) </w:t>
      </w:r>
    </w:p>
    <w:p w:rsidR="00172966" w:rsidRPr="00172966" w:rsidRDefault="00172966" w:rsidP="00172966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(</w:t>
      </w:r>
      <w:r w:rsidRPr="00172966">
        <w:rPr>
          <w:rFonts w:cs="Times New Roman"/>
          <w:color w:val="000000"/>
          <w:szCs w:val="28"/>
          <w:lang w:val="ru-RU"/>
        </w:rPr>
        <w:t xml:space="preserve"> -6.83;  5.62)  ( -3.10;  0.88)  ( -2.24;  0.24)  ( -4.99;  4.09)  ( -6.20;  4.74) </w:t>
      </w:r>
    </w:p>
    <w:p w:rsidR="00172966" w:rsidRPr="00172966" w:rsidRDefault="00172966" w:rsidP="00172966">
      <w:pPr>
        <w:ind w:right="-185"/>
        <w:rPr>
          <w:rFonts w:cs="Times New Roman"/>
          <w:color w:val="000000"/>
          <w:szCs w:val="28"/>
          <w:lang w:val="ru-RU"/>
        </w:rPr>
      </w:pPr>
      <w:r w:rsidRPr="00172966">
        <w:rPr>
          <w:rFonts w:cs="Times New Roman"/>
          <w:color w:val="000000"/>
          <w:szCs w:val="28"/>
          <w:lang w:val="ru-RU"/>
        </w:rPr>
        <w:t>( -4.35;  1.67)  ( -3.73;  1.81)  ( -3.19;  2.09)  ( -1.58; -0.25)  ( -2.98;  1.61)</w:t>
      </w:r>
    </w:p>
    <w:p w:rsidR="00334DF1" w:rsidRDefault="00334DF1" w:rsidP="00334DF1">
      <w:pPr>
        <w:ind w:right="-185"/>
        <w:rPr>
          <w:rFonts w:cs="Times New Roman"/>
          <w:color w:val="000000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718B8" w:rsidRPr="00B653DA" w:rsidTr="00AE2615">
        <w:tc>
          <w:tcPr>
            <w:tcW w:w="9627" w:type="dxa"/>
            <w:shd w:val="clear" w:color="auto" w:fill="E7E6E6" w:themeFill="background2"/>
          </w:tcPr>
          <w:p w:rsidR="007718B8" w:rsidRPr="00B653DA" w:rsidRDefault="00172966" w:rsidP="00334DF1">
            <w:pPr>
              <w:ind w:right="-185"/>
              <w:rPr>
                <w:rFonts w:cs="Times New Roman"/>
                <w:color w:val="000000"/>
                <w:szCs w:val="28"/>
                <w:lang w:val="ru-RU"/>
              </w:rPr>
            </w:pPr>
            <w:r w:rsidRPr="00172966">
              <w:rPr>
                <w:rFonts w:cs="Times New Roman"/>
                <w:b/>
                <w:color w:val="000000"/>
                <w:szCs w:val="28"/>
                <w:lang w:val="ru-RU"/>
              </w:rPr>
              <w:t>Решение</w:t>
            </w:r>
            <w:r w:rsidR="009074BA" w:rsidRPr="00B653DA">
              <w:rPr>
                <w:rFonts w:cs="Times New Roman"/>
                <w:b/>
                <w:color w:val="000000"/>
                <w:szCs w:val="28"/>
                <w:lang w:val="ru-RU"/>
              </w:rPr>
              <w:t>:</w:t>
            </w:r>
            <w:r w:rsidR="009074BA" w:rsidRPr="00B653DA">
              <w:rPr>
                <w:rFonts w:cs="Times New Roman"/>
                <w:b/>
                <w:color w:val="000000"/>
                <w:szCs w:val="28"/>
                <w:lang w:val="ru-RU"/>
              </w:rPr>
              <w:br/>
            </w:r>
            <w:r w:rsidR="007718B8">
              <w:rPr>
                <w:rFonts w:cs="Times New Roman"/>
                <w:color w:val="000000"/>
                <w:szCs w:val="28"/>
                <w:lang w:val="ru-RU"/>
              </w:rPr>
              <w:t xml:space="preserve">Скрипт </w:t>
            </w:r>
            <w:proofErr w:type="spellStart"/>
            <w:r w:rsidR="007718B8">
              <w:rPr>
                <w:rFonts w:cs="Times New Roman"/>
                <w:color w:val="000000"/>
                <w:szCs w:val="28"/>
              </w:rPr>
              <w:t>Matlab</w:t>
            </w:r>
            <w:proofErr w:type="spellEnd"/>
            <w:r w:rsidR="007718B8" w:rsidRPr="00B653DA">
              <w:rPr>
                <w:rFonts w:cs="Times New Roman"/>
                <w:color w:val="000000"/>
                <w:szCs w:val="28"/>
                <w:lang w:val="ru-RU"/>
              </w:rPr>
              <w:t xml:space="preserve"> </w:t>
            </w:r>
            <w:proofErr w:type="spellStart"/>
            <w:r w:rsidR="007718B8">
              <w:rPr>
                <w:rFonts w:cs="Times New Roman"/>
                <w:color w:val="000000"/>
                <w:szCs w:val="28"/>
              </w:rPr>
              <w:t>kr</w:t>
            </w:r>
            <w:proofErr w:type="spellEnd"/>
            <w:r w:rsidR="007718B8" w:rsidRPr="00B653DA">
              <w:rPr>
                <w:rFonts w:cs="Times New Roman"/>
                <w:color w:val="000000"/>
                <w:szCs w:val="28"/>
                <w:lang w:val="ru-RU"/>
              </w:rPr>
              <w:t>4.</w:t>
            </w:r>
            <w:r w:rsidR="007718B8">
              <w:rPr>
                <w:rFonts w:cs="Times New Roman"/>
                <w:color w:val="000000"/>
                <w:szCs w:val="28"/>
              </w:rPr>
              <w:t>m</w:t>
            </w:r>
          </w:p>
        </w:tc>
      </w:tr>
      <w:tr w:rsidR="007718B8" w:rsidTr="007718B8">
        <w:tc>
          <w:tcPr>
            <w:tcW w:w="9627" w:type="dxa"/>
          </w:tcPr>
          <w:p w:rsidR="007718B8" w:rsidRDefault="007718B8" w:rsidP="007718B8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KR2</w:t>
            </w:r>
          </w:p>
          <w:p w:rsidR="007718B8" w:rsidRDefault="007718B8" w:rsidP="007718B8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Data matrix</w:t>
            </w:r>
          </w:p>
          <w:p w:rsidR="007718B8" w:rsidRDefault="007718B8" w:rsidP="007718B8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M = [</w:t>
            </w:r>
          </w:p>
          <w:p w:rsidR="007718B8" w:rsidRDefault="007718B8" w:rsidP="007718B8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-2.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68  1.09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 -7.25  6.70; -3.19  1.14; -1.04  0.49; -2.76  1.93;</w:t>
            </w:r>
          </w:p>
          <w:p w:rsidR="007718B8" w:rsidRDefault="007718B8" w:rsidP="007718B8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-2.97 -0.40; -3.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69  2.90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 -0.99 -0.95; -1.99  0.61; -3.02  1.43;</w:t>
            </w:r>
          </w:p>
          <w:p w:rsidR="007718B8" w:rsidRDefault="007718B8" w:rsidP="007718B8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-2.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46  0.71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 -4.43  1.87; -3.70  0.96; -7.98  6.19; -3.59  1.55;</w:t>
            </w:r>
          </w:p>
          <w:p w:rsidR="007718B8" w:rsidRDefault="007718B8" w:rsidP="007718B8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-6.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80  5.29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 -5.13  3.03; -4.01  2.53; -7.87  6.93; -1.73  0.11;</w:t>
            </w:r>
          </w:p>
          <w:p w:rsidR="007718B8" w:rsidRDefault="007718B8" w:rsidP="007718B8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-0.98 -0.10; -3.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32  1.97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 -4.70  2.77; -1.85 -0.53; -2.87  1.98;</w:t>
            </w:r>
          </w:p>
          <w:p w:rsidR="007718B8" w:rsidRDefault="007718B8" w:rsidP="007718B8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0.38 -1.48; -3.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79  1.96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 -2.27  0.83; -5.66  4.16; -4.13  3.11;</w:t>
            </w:r>
          </w:p>
          <w:p w:rsidR="007718B8" w:rsidRDefault="007718B8" w:rsidP="007718B8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-1.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85  1.79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 -4.18  2.15; -2.76  1.61; -0.27 -1.03; -5.99  4.87;</w:t>
            </w:r>
          </w:p>
          <w:p w:rsidR="007718B8" w:rsidRDefault="007718B8" w:rsidP="007718B8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-2.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94  1.96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 -2.20  0.50; -2.56  1.18; -2.72  1.05; -3.01  1.57;</w:t>
            </w:r>
          </w:p>
          <w:p w:rsidR="007718B8" w:rsidRDefault="007718B8" w:rsidP="007718B8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-6.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83  5.62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 -3.10  0.88; -2.24  0.24; -4.99  4.09; -6.20  4.74;</w:t>
            </w:r>
          </w:p>
          <w:p w:rsidR="007718B8" w:rsidRDefault="007718B8" w:rsidP="007718B8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-4.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35  1.67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 -3.73  1.81; -3.19  2.09; -1.58 -0.25; -2.98  1.61;</w:t>
            </w:r>
          </w:p>
          <w:p w:rsidR="007718B8" w:rsidRDefault="007718B8" w:rsidP="007718B8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];</w:t>
            </w:r>
          </w:p>
          <w:p w:rsidR="007718B8" w:rsidRPr="00186B91" w:rsidRDefault="007718B8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xsteps,ysteps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 = size(M);</w:t>
            </w:r>
          </w:p>
        </w:tc>
      </w:tr>
      <w:tr w:rsidR="00186B91" w:rsidRPr="00186B91" w:rsidTr="00AE2615">
        <w:tc>
          <w:tcPr>
            <w:tcW w:w="9627" w:type="dxa"/>
            <w:shd w:val="clear" w:color="auto" w:fill="E7E6E6" w:themeFill="background2"/>
          </w:tcPr>
          <w:p w:rsidR="00186B91" w:rsidRPr="00186B91" w:rsidRDefault="00186B91" w:rsidP="00186B91">
            <w:pPr>
              <w:rPr>
                <w:lang w:val="ru-RU"/>
              </w:rPr>
            </w:pPr>
            <w:r>
              <w:rPr>
                <w:lang w:val="ru-RU"/>
              </w:rPr>
              <w:t>Задание</w:t>
            </w:r>
            <w:r w:rsidRPr="00186B91">
              <w:rPr>
                <w:lang w:val="ru-RU"/>
              </w:rPr>
              <w:t xml:space="preserve"> 6:</w:t>
            </w:r>
            <w:r w:rsidR="00AE2615">
              <w:rPr>
                <w:lang w:val="ru-RU"/>
              </w:rPr>
              <w:t xml:space="preserve"> Р</w:t>
            </w:r>
            <w:r>
              <w:rPr>
                <w:lang w:val="ru-RU"/>
              </w:rPr>
              <w:t>асчет</w:t>
            </w:r>
            <w:r w:rsidRPr="00186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мат</w:t>
            </w:r>
            <w:r w:rsidRPr="00186B91">
              <w:rPr>
                <w:lang w:val="ru-RU"/>
              </w:rPr>
              <w:t xml:space="preserve">. </w:t>
            </w:r>
            <w:r>
              <w:rPr>
                <w:lang w:val="ru-RU"/>
              </w:rPr>
              <w:t>ожидания</w:t>
            </w:r>
            <w:r w:rsidR="00AE2615">
              <w:rPr>
                <w:lang w:val="ru-RU"/>
              </w:rPr>
              <w:t>:</w:t>
            </w:r>
          </w:p>
        </w:tc>
      </w:tr>
      <w:tr w:rsidR="00186B91" w:rsidTr="007718B8">
        <w:tc>
          <w:tcPr>
            <w:tcW w:w="9627" w:type="dxa"/>
          </w:tcPr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m_x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zeros(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1,ysteps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1:xsteps</w:t>
            </w:r>
            <w:proofErr w:type="gramEnd"/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j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1:ysteps</w:t>
            </w:r>
            <w:proofErr w:type="gramEnd"/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m_x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(j)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m_x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(j) + M(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i,j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lastRenderedPageBreak/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j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1:ysteps</w:t>
            </w:r>
            <w:proofErr w:type="gramEnd"/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m_x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(j)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m_x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(j)/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xsteps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:rsidR="00186B91" w:rsidRP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  <w:tr w:rsidR="00186B91" w:rsidTr="00AE2615">
        <w:tc>
          <w:tcPr>
            <w:tcW w:w="9627" w:type="dxa"/>
            <w:shd w:val="clear" w:color="auto" w:fill="E7E6E6" w:themeFill="background2"/>
          </w:tcPr>
          <w:p w:rsidR="00186B91" w:rsidRPr="00186B91" w:rsidRDefault="00186B91" w:rsidP="00186B91">
            <w:pPr>
              <w:rPr>
                <w:lang w:val="ru-RU"/>
              </w:rPr>
            </w:pPr>
            <w:proofErr w:type="spellStart"/>
            <w:r w:rsidRPr="00186B91">
              <w:lastRenderedPageBreak/>
              <w:t>Дисперсии</w:t>
            </w:r>
            <w:proofErr w:type="spellEnd"/>
            <w:r>
              <w:rPr>
                <w:lang w:val="ru-RU"/>
              </w:rPr>
              <w:t>:</w:t>
            </w:r>
          </w:p>
        </w:tc>
      </w:tr>
      <w:tr w:rsidR="00186B91" w:rsidTr="007718B8">
        <w:tc>
          <w:tcPr>
            <w:tcW w:w="9627" w:type="dxa"/>
          </w:tcPr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zeros(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1,ysteps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1:xsteps</w:t>
            </w:r>
            <w:proofErr w:type="gramEnd"/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j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1:ysteps</w:t>
            </w:r>
            <w:proofErr w:type="gramEnd"/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(j)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(j) + (M(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i,j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)-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m_x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(j)).^2;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j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1:ysteps</w:t>
            </w:r>
            <w:proofErr w:type="gramEnd"/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(j) = (1/(xsteps-1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))*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(j);</w:t>
            </w:r>
          </w:p>
          <w:p w:rsidR="00186B91" w:rsidRPr="00AE2615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  <w:tr w:rsidR="00186B91" w:rsidTr="00AE2615">
        <w:tc>
          <w:tcPr>
            <w:tcW w:w="9627" w:type="dxa"/>
            <w:shd w:val="clear" w:color="auto" w:fill="E7E6E6" w:themeFill="background2"/>
          </w:tcPr>
          <w:p w:rsidR="00186B91" w:rsidRPr="00AE2615" w:rsidRDefault="00186B91" w:rsidP="00AE2615">
            <w:r>
              <w:rPr>
                <w:lang w:val="ru-RU"/>
              </w:rPr>
              <w:t>СКО</w:t>
            </w:r>
          </w:p>
        </w:tc>
      </w:tr>
      <w:tr w:rsidR="00186B91" w:rsidTr="007718B8">
        <w:tc>
          <w:tcPr>
            <w:tcW w:w="9627" w:type="dxa"/>
          </w:tcPr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sig_x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zeros(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1,ysteps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j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1:ysteps</w:t>
            </w:r>
            <w:proofErr w:type="gramEnd"/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sig_x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(j) = abs(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(j)));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</w:tc>
      </w:tr>
      <w:tr w:rsidR="00186B91" w:rsidTr="00AE2615">
        <w:tc>
          <w:tcPr>
            <w:tcW w:w="9627" w:type="dxa"/>
            <w:shd w:val="clear" w:color="auto" w:fill="E7E6E6" w:themeFill="background2"/>
          </w:tcPr>
          <w:p w:rsidR="00186B91" w:rsidRPr="00AE2615" w:rsidRDefault="00AE2615" w:rsidP="00AE2615">
            <w:r>
              <w:rPr>
                <w:lang w:val="ru-RU"/>
              </w:rPr>
              <w:t>Стандартизированная м</w:t>
            </w:r>
            <w:r w:rsidR="00186B91">
              <w:rPr>
                <w:lang w:val="ru-RU"/>
              </w:rPr>
              <w:t>атрица</w:t>
            </w:r>
            <w:r>
              <w:rPr>
                <w:lang w:val="ru-RU"/>
              </w:rPr>
              <w:t xml:space="preserve"> </w:t>
            </w:r>
            <w:r>
              <w:t>U</w:t>
            </w:r>
          </w:p>
        </w:tc>
      </w:tr>
      <w:tr w:rsidR="00186B91" w:rsidTr="007718B8">
        <w:tc>
          <w:tcPr>
            <w:tcW w:w="9627" w:type="dxa"/>
          </w:tcPr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U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zeros(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xsteps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ysteps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1:xsteps</w:t>
            </w:r>
            <w:proofErr w:type="gramEnd"/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j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1:ysteps</w:t>
            </w:r>
            <w:proofErr w:type="gramEnd"/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U(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i,j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 = (M(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i,j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 -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m_x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(j)) /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sig_x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(j);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186B91" w:rsidRP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  <w:tr w:rsidR="00186B91" w:rsidRPr="00186B91" w:rsidTr="00AE2615">
        <w:tc>
          <w:tcPr>
            <w:tcW w:w="9627" w:type="dxa"/>
            <w:shd w:val="clear" w:color="auto" w:fill="E7E6E6" w:themeFill="background2"/>
          </w:tcPr>
          <w:p w:rsidR="00186B91" w:rsidRPr="00AE2615" w:rsidRDefault="00186B91" w:rsidP="00AE2615">
            <w:r>
              <w:rPr>
                <w:lang w:val="ru-RU"/>
              </w:rPr>
              <w:t>Коэффициент корреляции и его оценка</w:t>
            </w:r>
          </w:p>
        </w:tc>
      </w:tr>
      <w:tr w:rsidR="00186B91" w:rsidTr="007718B8">
        <w:tc>
          <w:tcPr>
            <w:tcW w:w="9627" w:type="dxa"/>
          </w:tcPr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r = 0;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1:xsteps</w:t>
            </w:r>
            <w:proofErr w:type="gramEnd"/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r = r + U(i,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1)*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U(i,2);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r = r/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xsteps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'r = %2.4f\n'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 r);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r == 0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'no dependency'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proofErr w:type="spellStart"/>
            <w:r>
              <w:rPr>
                <w:rFonts w:ascii="Courier" w:hAnsi="Courier" w:cs="Courier"/>
                <w:color w:val="0000FF"/>
                <w:sz w:val="20"/>
                <w:szCs w:val="20"/>
              </w:rPr>
              <w:t>elseif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r == 1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func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 xml:space="preserve"> dependency'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proofErr w:type="spellStart"/>
            <w:r>
              <w:rPr>
                <w:rFonts w:ascii="Courier" w:hAnsi="Courier" w:cs="Courier"/>
                <w:color w:val="0000FF"/>
                <w:sz w:val="20"/>
                <w:szCs w:val="20"/>
              </w:rPr>
              <w:t>elseif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r == -1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 xml:space="preserve">'inverted 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func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 xml:space="preserve"> dependency'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proofErr w:type="spellStart"/>
            <w:r>
              <w:rPr>
                <w:rFonts w:ascii="Courier" w:hAnsi="Courier" w:cs="Courier"/>
                <w:color w:val="0000FF"/>
                <w:sz w:val="20"/>
                <w:szCs w:val="20"/>
              </w:rPr>
              <w:t>elseif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-1 &lt; r &amp;&amp; r &lt; 1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non linear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 xml:space="preserve"> dependency'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else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'Something is wrong r must be in bounds -1,1. 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FF"/>
                <w:sz w:val="20"/>
                <w:szCs w:val="20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FF"/>
                <w:sz w:val="20"/>
                <w:szCs w:val="20"/>
              </w:rPr>
            </w:pP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 = abs(r) * 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(xsteps-2)/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(1-r.^2));</w:t>
            </w:r>
          </w:p>
          <w:p w:rsidR="00186B91" w:rsidRP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"\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nT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 xml:space="preserve"> = %2.4f\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n"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</w:tc>
      </w:tr>
      <w:tr w:rsidR="00186B91" w:rsidRPr="00AE2615" w:rsidTr="00C418D3">
        <w:tc>
          <w:tcPr>
            <w:tcW w:w="9627" w:type="dxa"/>
            <w:shd w:val="clear" w:color="auto" w:fill="C5E0B3" w:themeFill="accent6" w:themeFillTint="66"/>
          </w:tcPr>
          <w:p w:rsidR="00186B91" w:rsidRPr="00C73102" w:rsidRDefault="00186B91" w:rsidP="00AE2615">
            <w:pPr>
              <w:rPr>
                <w:lang w:val="ru-RU"/>
              </w:rPr>
            </w:pPr>
            <w:r w:rsidRPr="00C418D3">
              <w:rPr>
                <w:lang w:val="ru-RU"/>
              </w:rPr>
              <w:t xml:space="preserve">В нашем случае коэффициент корреляции близок </w:t>
            </w:r>
            <w:r w:rsidR="00AE2615" w:rsidRPr="00C418D3">
              <w:rPr>
                <w:lang w:val="ru-RU"/>
              </w:rPr>
              <w:t>-</w:t>
            </w:r>
            <w:proofErr w:type="gramStart"/>
            <w:r w:rsidRPr="00C418D3">
              <w:rPr>
                <w:lang w:val="ru-RU"/>
              </w:rPr>
              <w:t xml:space="preserve">1,  </w:t>
            </w:r>
            <w:r w:rsidRPr="00AE2615">
              <w:t>r</w:t>
            </w:r>
            <w:proofErr w:type="gramEnd"/>
            <w:r w:rsidRPr="00C418D3">
              <w:rPr>
                <w:lang w:val="ru-RU"/>
              </w:rPr>
              <w:t xml:space="preserve"> = -0.9311</w:t>
            </w:r>
            <w:r w:rsidR="00AE2615" w:rsidRPr="00C418D3">
              <w:rPr>
                <w:lang w:val="ru-RU"/>
              </w:rPr>
              <w:t>, достаточно высокий</w:t>
            </w:r>
            <w:r w:rsidR="00170EDD" w:rsidRPr="00170EDD">
              <w:rPr>
                <w:lang w:val="ru-RU"/>
              </w:rPr>
              <w:t>.</w:t>
            </w:r>
            <w:r w:rsidR="00C418D3" w:rsidRPr="00C418D3">
              <w:rPr>
                <w:lang w:val="ru-RU"/>
              </w:rPr>
              <w:t xml:space="preserve"> </w:t>
            </w:r>
            <w:r w:rsidR="00170EDD">
              <w:rPr>
                <w:lang w:val="ru-RU"/>
              </w:rPr>
              <w:t>К</w:t>
            </w:r>
            <w:r w:rsidR="00C418D3">
              <w:rPr>
                <w:lang w:val="ru-RU"/>
              </w:rPr>
              <w:t>ритерий Стьюдента</w:t>
            </w:r>
            <w:r w:rsidR="00170EDD">
              <w:rPr>
                <w:lang w:val="ru-RU"/>
              </w:rPr>
              <w:t xml:space="preserve"> по таблице</w:t>
            </w:r>
            <w:r w:rsidR="00C418D3" w:rsidRPr="00C418D3">
              <w:rPr>
                <w:lang w:val="ru-RU"/>
              </w:rPr>
              <w:t>:</w:t>
            </w:r>
            <w:r w:rsidR="00170EDD">
              <w:rPr>
                <w:lang w:val="ru-RU"/>
              </w:rPr>
              <w:t xml:space="preserve"> 1</w:t>
            </w:r>
            <w:r w:rsidR="00170EDD" w:rsidRPr="00170EDD">
              <w:rPr>
                <w:lang w:val="ru-RU"/>
              </w:rPr>
              <w:t xml:space="preserve">.8599, </w:t>
            </w:r>
            <w:r w:rsidR="00170EDD">
              <w:rPr>
                <w:lang w:val="ru-RU"/>
              </w:rPr>
              <w:t xml:space="preserve">в нашем же случае </w:t>
            </w:r>
            <w:r w:rsidR="00170EDD" w:rsidRPr="00170EDD">
              <w:rPr>
                <w:lang w:val="ru-RU"/>
              </w:rPr>
              <w:t>~</w:t>
            </w:r>
            <w:r w:rsidR="00170EDD">
              <w:rPr>
                <w:lang w:val="ru-RU"/>
              </w:rPr>
              <w:t xml:space="preserve">17 что значительно больше – </w:t>
            </w:r>
            <w:r w:rsidR="00170EDD">
              <w:t>H</w:t>
            </w:r>
            <w:r w:rsidR="00170EDD" w:rsidRPr="00170EDD">
              <w:rPr>
                <w:lang w:val="ru-RU"/>
              </w:rPr>
              <w:t xml:space="preserve">0 </w:t>
            </w:r>
            <w:r w:rsidR="00170EDD">
              <w:rPr>
                <w:lang w:val="ru-RU"/>
              </w:rPr>
              <w:t>отвергается, коэффициент корреляции значим</w:t>
            </w:r>
            <w:r w:rsidR="00C73102" w:rsidRPr="00C73102">
              <w:rPr>
                <w:lang w:val="ru-RU"/>
              </w:rPr>
              <w:t>.</w:t>
            </w:r>
          </w:p>
        </w:tc>
      </w:tr>
      <w:tr w:rsidR="00186B91" w:rsidRPr="00C73102" w:rsidTr="00AE2615">
        <w:tc>
          <w:tcPr>
            <w:tcW w:w="9627" w:type="dxa"/>
            <w:shd w:val="clear" w:color="auto" w:fill="E7E6E6" w:themeFill="background2"/>
          </w:tcPr>
          <w:p w:rsidR="00186B91" w:rsidRPr="00C73102" w:rsidRDefault="00186B91" w:rsidP="00AE2615">
            <w:pPr>
              <w:rPr>
                <w:lang w:val="ru-RU"/>
              </w:rPr>
            </w:pPr>
            <w:r w:rsidRPr="00C73102">
              <w:rPr>
                <w:b/>
                <w:lang w:val="ru-RU"/>
              </w:rPr>
              <w:t>Задание №7</w:t>
            </w:r>
            <w:r w:rsidR="00AE2615">
              <w:rPr>
                <w:lang w:val="ru-RU"/>
              </w:rPr>
              <w:t xml:space="preserve"> </w:t>
            </w:r>
            <w:r w:rsidR="00AE2615" w:rsidRPr="00AE2615">
              <w:rPr>
                <w:lang w:val="ru-RU"/>
              </w:rPr>
              <w:t>Регрессионный анализ</w:t>
            </w:r>
            <w:r w:rsidR="00C73102">
              <w:rPr>
                <w:lang w:val="ru-RU"/>
              </w:rPr>
              <w:br/>
              <w:t>Подсчитаем предсказание ЛР и погрешность ЛР</w:t>
            </w:r>
          </w:p>
        </w:tc>
      </w:tr>
      <w:tr w:rsidR="00186B91" w:rsidRPr="00186B91" w:rsidTr="007718B8">
        <w:tc>
          <w:tcPr>
            <w:tcW w:w="9627" w:type="dxa"/>
          </w:tcPr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y = zeros(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1,xsteps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);        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epsil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zeros(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1,xsteps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);    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a0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m_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1) - r*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m_x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(2)*(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sig_x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(1)/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sig_x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(2));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a1 = r*(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sig_x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(1)/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sig_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2));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1:xsteps</w:t>
            </w:r>
            <w:proofErr w:type="gramEnd"/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y(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 = a0 + a1*M(i,2);</w:t>
            </w:r>
          </w:p>
          <w:p w:rsid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epsil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 = y(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 - M(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186B91" w:rsidRPr="00186B91" w:rsidRDefault="00186B91" w:rsidP="00186B91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  <w:tr w:rsidR="00186B91" w:rsidRPr="00186B91" w:rsidTr="00C73102">
        <w:tc>
          <w:tcPr>
            <w:tcW w:w="9627" w:type="dxa"/>
            <w:shd w:val="clear" w:color="auto" w:fill="E7E6E6" w:themeFill="background2"/>
          </w:tcPr>
          <w:p w:rsidR="00186B91" w:rsidRPr="00C73102" w:rsidRDefault="00AE2615" w:rsidP="00C73102">
            <w:proofErr w:type="spellStart"/>
            <w:r w:rsidRPr="00C73102">
              <w:lastRenderedPageBreak/>
              <w:t>Остаточная</w:t>
            </w:r>
            <w:proofErr w:type="spellEnd"/>
            <w:r w:rsidRPr="00C73102">
              <w:t xml:space="preserve"> </w:t>
            </w:r>
            <w:proofErr w:type="spellStart"/>
            <w:r w:rsidRPr="00C73102">
              <w:t>дисперсия</w:t>
            </w:r>
            <w:proofErr w:type="spellEnd"/>
            <w:r w:rsidRPr="00C73102">
              <w:t xml:space="preserve"> 0.1331</w:t>
            </w:r>
          </w:p>
        </w:tc>
      </w:tr>
      <w:tr w:rsidR="00186B91" w:rsidRPr="00186B91" w:rsidTr="007718B8">
        <w:tc>
          <w:tcPr>
            <w:tcW w:w="9627" w:type="dxa"/>
          </w:tcPr>
          <w:p w:rsidR="00186B91" w:rsidRPr="00AE2615" w:rsidRDefault="00AE2615" w:rsidP="00AE2615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bookmarkStart w:id="0" w:name="_GoBack"/>
            <w:bookmarkEnd w:id="0"/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1 - r.^2</w:t>
            </w:r>
          </w:p>
        </w:tc>
      </w:tr>
      <w:tr w:rsidR="00AE2615" w:rsidRPr="00186B91" w:rsidTr="00C73102">
        <w:tc>
          <w:tcPr>
            <w:tcW w:w="9627" w:type="dxa"/>
            <w:shd w:val="clear" w:color="auto" w:fill="E7E6E6" w:themeFill="background2"/>
          </w:tcPr>
          <w:p w:rsidR="00AE2615" w:rsidRPr="00C73102" w:rsidRDefault="00AE2615" w:rsidP="00C73102">
            <w:r>
              <w:rPr>
                <w:lang w:val="ru-RU"/>
              </w:rPr>
              <w:t xml:space="preserve">Построим диаграмму рассеивания </w:t>
            </w:r>
          </w:p>
        </w:tc>
      </w:tr>
      <w:tr w:rsidR="00AE2615" w:rsidRPr="00186B91" w:rsidTr="007718B8">
        <w:tc>
          <w:tcPr>
            <w:tcW w:w="9627" w:type="dxa"/>
          </w:tcPr>
          <w:p w:rsidR="00AE2615" w:rsidRDefault="00AE2615" w:rsidP="00AE2615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X = []; X0 = [];</w:t>
            </w:r>
          </w:p>
          <w:p w:rsidR="00AE2615" w:rsidRDefault="00AE2615" w:rsidP="00AE2615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1:xsteps</w:t>
            </w:r>
            <w:proofErr w:type="gramEnd"/>
          </w:p>
          <w:p w:rsidR="00AE2615" w:rsidRDefault="00AE2615" w:rsidP="00AE2615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X(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 = M(i,2);</w:t>
            </w:r>
          </w:p>
          <w:p w:rsidR="00AE2615" w:rsidRDefault="00AE2615" w:rsidP="00AE2615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X0(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 = M(i,1);</w:t>
            </w:r>
          </w:p>
          <w:p w:rsidR="00AE2615" w:rsidRDefault="00AE2615" w:rsidP="00AE2615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AE2615" w:rsidRDefault="00AE2615" w:rsidP="00AE2615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'o'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AE2615" w:rsidRDefault="00AE2615" w:rsidP="00AE2615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'Diffusion plot with regression line'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AE2615" w:rsidRPr="00AE2615" w:rsidRDefault="00AE2615" w:rsidP="00AE261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4"/>
                <w:lang w:val="ru-RU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</w:tc>
      </w:tr>
      <w:tr w:rsidR="00AE2615" w:rsidRPr="00186B91" w:rsidTr="00C73102">
        <w:tc>
          <w:tcPr>
            <w:tcW w:w="9627" w:type="dxa"/>
            <w:shd w:val="clear" w:color="auto" w:fill="E7E6E6" w:themeFill="background2"/>
          </w:tcPr>
          <w:p w:rsidR="00AE2615" w:rsidRPr="00C73102" w:rsidRDefault="00AE2615" w:rsidP="00C73102">
            <w:r>
              <w:rPr>
                <w:lang w:val="ru-RU"/>
              </w:rPr>
              <w:t>Построим линию регрессии</w:t>
            </w:r>
          </w:p>
        </w:tc>
      </w:tr>
      <w:tr w:rsidR="00AE2615" w:rsidRPr="00186B91" w:rsidTr="007718B8">
        <w:tc>
          <w:tcPr>
            <w:tcW w:w="9627" w:type="dxa"/>
          </w:tcPr>
          <w:p w:rsidR="00AE2615" w:rsidRDefault="00AE2615" w:rsidP="00AE2615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X = sort(X);</w:t>
            </w:r>
          </w:p>
          <w:p w:rsidR="00AE2615" w:rsidRDefault="00AE2615" w:rsidP="00AE2615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Y = [];</w:t>
            </w:r>
          </w:p>
          <w:p w:rsidR="00AE2615" w:rsidRDefault="00AE2615" w:rsidP="00AE2615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1:xsteps</w:t>
            </w:r>
            <w:proofErr w:type="gramEnd"/>
          </w:p>
          <w:p w:rsidR="00AE2615" w:rsidRDefault="00AE2615" w:rsidP="00AE2615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Y(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 = a0+a1*X(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AE2615" w:rsidRDefault="00AE2615" w:rsidP="00AE2615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AE2615" w:rsidRPr="00AE2615" w:rsidRDefault="00AE2615" w:rsidP="00AE2615">
            <w:pPr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X,Y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</w:tc>
      </w:tr>
      <w:tr w:rsidR="00C73102" w:rsidRPr="00186B91" w:rsidTr="007718B8">
        <w:tc>
          <w:tcPr>
            <w:tcW w:w="9627" w:type="dxa"/>
          </w:tcPr>
          <w:p w:rsidR="00C73102" w:rsidRPr="00C73102" w:rsidRDefault="00C73102" w:rsidP="00AE2615">
            <w:pPr>
              <w:autoSpaceDE w:val="0"/>
              <w:autoSpaceDN w:val="0"/>
              <w:adjustRightInd w:val="0"/>
              <w:rPr>
                <w:rFonts w:asciiTheme="minorHAnsi" w:hAnsiTheme="minorHAnsi" w:cs="Courier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="Courier"/>
                <w:noProof/>
                <w:color w:val="000000"/>
                <w:sz w:val="20"/>
                <w:szCs w:val="20"/>
                <w:lang w:val="ru-RU"/>
              </w:rPr>
              <w:drawing>
                <wp:inline distT="0" distB="0" distL="0" distR="0">
                  <wp:extent cx="6119495" cy="458978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r4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458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102" w:rsidRPr="00C73102" w:rsidTr="00C73102">
        <w:tc>
          <w:tcPr>
            <w:tcW w:w="9627" w:type="dxa"/>
            <w:shd w:val="clear" w:color="auto" w:fill="E2EFD9" w:themeFill="accent6" w:themeFillTint="33"/>
          </w:tcPr>
          <w:p w:rsidR="00C73102" w:rsidRPr="00C73102" w:rsidRDefault="00C73102" w:rsidP="00C73102">
            <w:pPr>
              <w:autoSpaceDE w:val="0"/>
              <w:autoSpaceDN w:val="0"/>
              <w:adjustRightInd w:val="0"/>
              <w:rPr>
                <w:rFonts w:cs="Times New Roman"/>
                <w:sz w:val="24"/>
                <w:lang w:val="ru-RU"/>
              </w:rPr>
            </w:pPr>
            <w:r w:rsidRPr="00C73102">
              <w:rPr>
                <w:b/>
                <w:lang w:val="ru-RU"/>
              </w:rPr>
              <w:t>Вывод:</w:t>
            </w:r>
            <w:r>
              <w:rPr>
                <w:b/>
                <w:lang w:val="ru-RU"/>
              </w:rPr>
              <w:br/>
            </w:r>
            <w:r>
              <w:rPr>
                <w:rFonts w:cs="Times New Roman"/>
                <w:sz w:val="24"/>
                <w:lang w:val="ru-RU"/>
              </w:rPr>
              <w:t>Исследовал</w:t>
            </w:r>
            <w:r w:rsidRPr="00C73102">
              <w:rPr>
                <w:rFonts w:cs="Times New Roman"/>
                <w:sz w:val="24"/>
                <w:lang w:val="ru-RU"/>
              </w:rPr>
              <w:t xml:space="preserve"> связь двух случайных величин</w:t>
            </w:r>
            <w:r>
              <w:rPr>
                <w:rFonts w:cs="Times New Roman"/>
                <w:sz w:val="24"/>
                <w:lang w:val="ru-RU"/>
              </w:rPr>
              <w:t>:</w:t>
            </w:r>
          </w:p>
          <w:p w:rsidR="00C73102" w:rsidRPr="00C73102" w:rsidRDefault="00C73102" w:rsidP="00C73102">
            <w:pPr>
              <w:autoSpaceDE w:val="0"/>
              <w:autoSpaceDN w:val="0"/>
              <w:adjustRightInd w:val="0"/>
              <w:rPr>
                <w:b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-</w:t>
            </w:r>
            <w:r w:rsidRPr="00C73102">
              <w:rPr>
                <w:rFonts w:cs="Times New Roman"/>
                <w:sz w:val="24"/>
                <w:lang w:val="ru-RU"/>
              </w:rPr>
              <w:t xml:space="preserve">случайные величины </w:t>
            </w:r>
            <w:r w:rsidR="00E75886">
              <w:rPr>
                <w:rFonts w:cs="Times New Roman"/>
                <w:sz w:val="24"/>
                <w:lang w:val="ru-RU"/>
              </w:rPr>
              <w:t xml:space="preserve">довольно плотно </w:t>
            </w:r>
            <w:r w:rsidRPr="00C73102">
              <w:rPr>
                <w:rFonts w:cs="Times New Roman"/>
                <w:sz w:val="24"/>
                <w:lang w:val="ru-RU"/>
              </w:rPr>
              <w:t xml:space="preserve">связаны корреляцией, </w:t>
            </w:r>
            <w:r>
              <w:rPr>
                <w:rFonts w:cs="Times New Roman"/>
                <w:sz w:val="24"/>
                <w:lang w:val="ru-RU"/>
              </w:rPr>
              <w:t xml:space="preserve">это </w:t>
            </w:r>
            <w:r w:rsidRPr="00C73102">
              <w:rPr>
                <w:rFonts w:cs="Times New Roman"/>
                <w:sz w:val="24"/>
                <w:lang w:val="ru-RU"/>
              </w:rPr>
              <w:t>представлено в виде диаграммы рассеивания и линии регрессии.</w:t>
            </w:r>
          </w:p>
        </w:tc>
      </w:tr>
    </w:tbl>
    <w:p w:rsidR="00172966" w:rsidRPr="00C73102" w:rsidRDefault="00172966" w:rsidP="00E75886">
      <w:pPr>
        <w:ind w:right="-185"/>
        <w:rPr>
          <w:rFonts w:cs="Times New Roman"/>
          <w:b/>
          <w:color w:val="000000"/>
          <w:szCs w:val="28"/>
          <w:lang w:val="ru-RU"/>
        </w:rPr>
      </w:pPr>
    </w:p>
    <w:sectPr w:rsidR="00172966" w:rsidRPr="00C73102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FB4F25"/>
    <w:multiLevelType w:val="hybridMultilevel"/>
    <w:tmpl w:val="E39A4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1" w15:restartNumberingAfterBreak="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7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1"/>
  </w:num>
  <w:num w:numId="20">
    <w:abstractNumId w:val="6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F1"/>
    <w:rsid w:val="0000586F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70EDD"/>
    <w:rsid w:val="00172966"/>
    <w:rsid w:val="00186B91"/>
    <w:rsid w:val="001D5DF1"/>
    <w:rsid w:val="001E148D"/>
    <w:rsid w:val="0021259C"/>
    <w:rsid w:val="00221139"/>
    <w:rsid w:val="002434F3"/>
    <w:rsid w:val="00246A20"/>
    <w:rsid w:val="002E00AC"/>
    <w:rsid w:val="00334DF1"/>
    <w:rsid w:val="00362309"/>
    <w:rsid w:val="003A2CCA"/>
    <w:rsid w:val="003C1E81"/>
    <w:rsid w:val="0040121B"/>
    <w:rsid w:val="004035F5"/>
    <w:rsid w:val="004D5027"/>
    <w:rsid w:val="004D6669"/>
    <w:rsid w:val="005132E3"/>
    <w:rsid w:val="00551EDB"/>
    <w:rsid w:val="00556AE4"/>
    <w:rsid w:val="005D458B"/>
    <w:rsid w:val="00640324"/>
    <w:rsid w:val="00662108"/>
    <w:rsid w:val="006907A3"/>
    <w:rsid w:val="006C1717"/>
    <w:rsid w:val="006E6C31"/>
    <w:rsid w:val="00707E6F"/>
    <w:rsid w:val="00721A0C"/>
    <w:rsid w:val="00744C27"/>
    <w:rsid w:val="007477B7"/>
    <w:rsid w:val="007718B8"/>
    <w:rsid w:val="00786AC7"/>
    <w:rsid w:val="00801DAA"/>
    <w:rsid w:val="00826A04"/>
    <w:rsid w:val="0084666D"/>
    <w:rsid w:val="008B4E39"/>
    <w:rsid w:val="009074BA"/>
    <w:rsid w:val="009127FA"/>
    <w:rsid w:val="009800F5"/>
    <w:rsid w:val="00985F7D"/>
    <w:rsid w:val="00995056"/>
    <w:rsid w:val="009E7037"/>
    <w:rsid w:val="009F0A01"/>
    <w:rsid w:val="00AE2615"/>
    <w:rsid w:val="00AE3F43"/>
    <w:rsid w:val="00AE44AA"/>
    <w:rsid w:val="00AF4DC4"/>
    <w:rsid w:val="00B34A18"/>
    <w:rsid w:val="00B653DA"/>
    <w:rsid w:val="00BC3DA9"/>
    <w:rsid w:val="00C066A8"/>
    <w:rsid w:val="00C37D3F"/>
    <w:rsid w:val="00C418D3"/>
    <w:rsid w:val="00C42B88"/>
    <w:rsid w:val="00C45AC8"/>
    <w:rsid w:val="00C73102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75886"/>
    <w:rsid w:val="00ED0330"/>
    <w:rsid w:val="00EE499A"/>
    <w:rsid w:val="00F071FA"/>
    <w:rsid w:val="00F73D99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AE9F"/>
  <w15:chartTrackingRefBased/>
  <w15:docId w15:val="{B1489700-B15A-2947-9198-A7CEDF81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5/2/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26AC85-BF1D-1D4A-9C4B-63A699E0F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38</TotalTime>
  <Pages>4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Degtyarev Alexander</dc:creator>
  <cp:keywords/>
  <dc:description/>
  <cp:lastModifiedBy>Degtyarev Alexander</cp:lastModifiedBy>
  <cp:revision>3</cp:revision>
  <dcterms:created xsi:type="dcterms:W3CDTF">2018-03-11T15:38:00Z</dcterms:created>
  <dcterms:modified xsi:type="dcterms:W3CDTF">2018-03-12T14:15:00Z</dcterms:modified>
</cp:coreProperties>
</file>